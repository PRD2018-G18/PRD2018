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项目章程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项目名称：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项目目的：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项目执行时间：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项目发起者：    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项目经理：      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项目干系人：    </w:t>
      </w: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项目各阶段负责人：</w:t>
      </w:r>
      <w:bookmarkStart w:id="0" w:name="_GoBack"/>
      <w:bookmarkEnd w:id="0"/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项目最终成果：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项目授权：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文件签署：</w:t>
      </w:r>
    </w:p>
    <w:p>
      <w:pPr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本项目章程于________年_______月_______日由以下人员签字批准：</w:t>
      </w:r>
    </w:p>
    <w:p>
      <w:pPr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姓名：            职务：</w:t>
      </w:r>
    </w:p>
    <w:p>
      <w:pPr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C3C5D"/>
    <w:rsid w:val="00094001"/>
    <w:rsid w:val="0016117A"/>
    <w:rsid w:val="006600DF"/>
    <w:rsid w:val="00E75933"/>
    <w:rsid w:val="04CC3C5D"/>
    <w:rsid w:val="6D535020"/>
    <w:rsid w:val="7390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190</Words>
  <Characters>1085</Characters>
  <Lines>9</Lines>
  <Paragraphs>2</Paragraphs>
  <TotalTime>29</TotalTime>
  <ScaleCrop>false</ScaleCrop>
  <LinksUpToDate>false</LinksUpToDate>
  <CharactersWithSpaces>1273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2018-09-29T00:44:00Z</dcterms:created>
  <dc:creator>asus</dc:creator>
  <cp:lastModifiedBy>一笑浮生暖</cp:lastModifiedBy>
  <dcterms:modified xsi:type="dcterms:W3CDTF">2018-11-17T01:03:23Z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
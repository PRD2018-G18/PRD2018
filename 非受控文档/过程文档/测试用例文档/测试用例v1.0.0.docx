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4F0" w:rsidRDefault="009659F8">
      <w:bookmarkStart w:id="0" w:name="_Toc630"/>
      <w:bookmarkStart w:id="1" w:name="_Toc503114547"/>
      <w:bookmarkStart w:id="2" w:name="_Toc20513"/>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B354F0" w:rsidRDefault="00B354F0"/>
    <w:p w:rsidR="00B354F0" w:rsidRDefault="009659F8">
      <w:pPr>
        <w:jc w:val="center"/>
        <w:rPr>
          <w:sz w:val="48"/>
          <w:szCs w:val="48"/>
        </w:rPr>
      </w:pPr>
      <w:r>
        <w:rPr>
          <w:sz w:val="48"/>
          <w:szCs w:val="48"/>
        </w:rPr>
        <w:t>G18</w:t>
      </w:r>
      <w:r>
        <w:rPr>
          <w:rFonts w:hint="eastAsia"/>
          <w:sz w:val="48"/>
          <w:szCs w:val="48"/>
        </w:rPr>
        <w:t>小组</w:t>
      </w:r>
    </w:p>
    <w:p w:rsidR="00B354F0" w:rsidRDefault="009659F8">
      <w:pPr>
        <w:jc w:val="center"/>
        <w:rPr>
          <w:sz w:val="48"/>
          <w:szCs w:val="48"/>
        </w:rPr>
      </w:pPr>
      <w:r>
        <w:rPr>
          <w:rFonts w:hint="eastAsia"/>
          <w:sz w:val="48"/>
          <w:szCs w:val="48"/>
        </w:rPr>
        <w:t>软件工程系列课程教学辅助网站</w:t>
      </w:r>
    </w:p>
    <w:p w:rsidR="00B354F0" w:rsidRDefault="009659F8">
      <w:pPr>
        <w:jc w:val="center"/>
        <w:rPr>
          <w:rFonts w:eastAsiaTheme="minorEastAsia"/>
          <w:sz w:val="48"/>
          <w:szCs w:val="48"/>
        </w:rPr>
      </w:pPr>
      <w:r>
        <w:rPr>
          <w:rFonts w:hint="eastAsia"/>
          <w:sz w:val="48"/>
          <w:szCs w:val="48"/>
        </w:rPr>
        <w:t>测试用例文档</w:t>
      </w:r>
    </w:p>
    <w:p w:rsidR="00B354F0" w:rsidRDefault="00B354F0">
      <w:pPr>
        <w:pStyle w:val="a6"/>
        <w:jc w:val="right"/>
        <w:rPr>
          <w:rStyle w:val="a4"/>
        </w:rPr>
      </w:pPr>
      <w:bookmarkStart w:id="3" w:name="_Hlk495756207"/>
    </w:p>
    <w:bookmarkEnd w:id="3"/>
    <w:p w:rsidR="00B354F0" w:rsidRDefault="00B354F0">
      <w:pPr>
        <w:jc w:val="center"/>
        <w:rPr>
          <w:sz w:val="48"/>
          <w:szCs w:val="48"/>
          <w:lang w:val="zh-CN"/>
        </w:rPr>
      </w:pPr>
    </w:p>
    <w:p w:rsidR="00B354F0" w:rsidRDefault="00B354F0">
      <w:pPr>
        <w:rPr>
          <w:sz w:val="48"/>
          <w:szCs w:val="48"/>
        </w:rPr>
      </w:pPr>
    </w:p>
    <w:p w:rsidR="00B354F0" w:rsidRDefault="00B354F0"/>
    <w:p w:rsidR="00B354F0" w:rsidRDefault="009659F8">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B354F0" w:rsidRDefault="00B354F0">
      <w:pPr>
        <w:jc w:val="center"/>
        <w:rPr>
          <w:b/>
          <w:bCs/>
          <w:sz w:val="28"/>
          <w:szCs w:val="28"/>
        </w:rPr>
      </w:pPr>
    </w:p>
    <w:p w:rsidR="00B354F0" w:rsidRDefault="00B354F0">
      <w:pPr>
        <w:jc w:val="center"/>
        <w:rPr>
          <w:b/>
          <w:bCs/>
          <w:sz w:val="28"/>
          <w:szCs w:val="28"/>
        </w:rPr>
      </w:pPr>
    </w:p>
    <w:p w:rsidR="00B354F0" w:rsidRDefault="00B354F0">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B354F0">
        <w:tc>
          <w:tcPr>
            <w:tcW w:w="1951" w:type="dxa"/>
            <w:vMerge w:val="restart"/>
            <w:tcBorders>
              <w:top w:val="single" w:sz="4" w:space="0" w:color="auto"/>
              <w:left w:val="single" w:sz="4" w:space="0" w:color="auto"/>
              <w:bottom w:val="single" w:sz="4" w:space="0" w:color="auto"/>
              <w:right w:val="single" w:sz="4" w:space="0" w:color="auto"/>
            </w:tcBorders>
          </w:tcPr>
          <w:p w:rsidR="00B354F0" w:rsidRDefault="009659F8">
            <w:pPr>
              <w:jc w:val="left"/>
            </w:pPr>
            <w:r>
              <w:rPr>
                <w:rFonts w:hint="eastAsia"/>
              </w:rPr>
              <w:t>文件状态：</w:t>
            </w:r>
          </w:p>
          <w:p w:rsidR="00B354F0" w:rsidRDefault="009659F8">
            <w:pPr>
              <w:jc w:val="left"/>
            </w:pPr>
            <w:r>
              <w:t xml:space="preserve">[ </w:t>
            </w:r>
            <w:r>
              <w:rPr>
                <w:rFonts w:hint="eastAsia"/>
              </w:rPr>
              <w:t>√</w:t>
            </w:r>
            <w:r>
              <w:t xml:space="preserve"> ] </w:t>
            </w:r>
            <w:r>
              <w:rPr>
                <w:rFonts w:hint="eastAsia"/>
              </w:rPr>
              <w:t>草稿</w:t>
            </w:r>
          </w:p>
          <w:p w:rsidR="00B354F0" w:rsidRDefault="009659F8">
            <w:pPr>
              <w:jc w:val="left"/>
            </w:pPr>
            <w:r>
              <w:t xml:space="preserve">[    ] </w:t>
            </w:r>
            <w:r>
              <w:rPr>
                <w:rFonts w:hint="eastAsia"/>
              </w:rPr>
              <w:t>正式发布</w:t>
            </w:r>
          </w:p>
          <w:p w:rsidR="00B354F0" w:rsidRDefault="009659F8">
            <w:pPr>
              <w:jc w:val="left"/>
            </w:pPr>
            <w:r>
              <w:t xml:space="preserve">[    ]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left"/>
            </w:pPr>
            <w:r>
              <w:rPr>
                <w:rFonts w:hint="eastAsia"/>
              </w:rPr>
              <w:t>文件标识：</w:t>
            </w:r>
          </w:p>
        </w:tc>
        <w:tc>
          <w:tcPr>
            <w:tcW w:w="4926" w:type="dxa"/>
            <w:tcBorders>
              <w:top w:val="single" w:sz="4" w:space="0" w:color="auto"/>
              <w:left w:val="single" w:sz="4" w:space="0" w:color="auto"/>
              <w:bottom w:val="single" w:sz="4" w:space="0" w:color="auto"/>
              <w:right w:val="single" w:sz="4" w:space="0" w:color="auto"/>
            </w:tcBorders>
          </w:tcPr>
          <w:p w:rsidR="00B354F0" w:rsidRDefault="009659F8">
            <w:pPr>
              <w:jc w:val="left"/>
            </w:pPr>
            <w:r>
              <w:t>G18-</w:t>
            </w:r>
            <w:r w:rsidR="000C4869">
              <w:t>T</w:t>
            </w:r>
            <w:r w:rsidR="000C4869">
              <w:rPr>
                <w:rFonts w:hint="eastAsia"/>
              </w:rPr>
              <w:t>est</w:t>
            </w:r>
            <w:r w:rsidR="000C4869">
              <w:t xml:space="preserve"> Case</w:t>
            </w:r>
          </w:p>
        </w:tc>
      </w:tr>
      <w:tr w:rsidR="00B354F0">
        <w:tc>
          <w:tcPr>
            <w:tcW w:w="1951" w:type="dxa"/>
            <w:vMerge/>
            <w:tcBorders>
              <w:top w:val="single" w:sz="4" w:space="0" w:color="auto"/>
              <w:left w:val="single" w:sz="4" w:space="0" w:color="auto"/>
              <w:bottom w:val="single" w:sz="4" w:space="0" w:color="auto"/>
              <w:right w:val="single" w:sz="4" w:space="0" w:color="auto"/>
            </w:tcBorders>
            <w:vAlign w:val="center"/>
          </w:tcPr>
          <w:p w:rsidR="00B354F0" w:rsidRDefault="00B354F0">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left"/>
            </w:pPr>
            <w:r>
              <w:rPr>
                <w:rFonts w:hint="eastAsia"/>
              </w:rPr>
              <w:t>当前版本：</w:t>
            </w:r>
          </w:p>
        </w:tc>
        <w:tc>
          <w:tcPr>
            <w:tcW w:w="4926" w:type="dxa"/>
            <w:tcBorders>
              <w:top w:val="single" w:sz="4" w:space="0" w:color="auto"/>
              <w:left w:val="single" w:sz="4" w:space="0" w:color="auto"/>
              <w:bottom w:val="single" w:sz="4" w:space="0" w:color="auto"/>
              <w:right w:val="single" w:sz="4" w:space="0" w:color="auto"/>
            </w:tcBorders>
          </w:tcPr>
          <w:p w:rsidR="00B354F0" w:rsidRDefault="009659F8">
            <w:pPr>
              <w:jc w:val="left"/>
            </w:pPr>
            <w:r>
              <w:t>V</w:t>
            </w:r>
            <w:r>
              <w:rPr>
                <w:rFonts w:hint="eastAsia"/>
              </w:rPr>
              <w:t>1.0.0</w:t>
            </w:r>
          </w:p>
        </w:tc>
      </w:tr>
      <w:tr w:rsidR="00B354F0">
        <w:tc>
          <w:tcPr>
            <w:tcW w:w="1951" w:type="dxa"/>
            <w:vMerge/>
            <w:tcBorders>
              <w:top w:val="single" w:sz="4" w:space="0" w:color="auto"/>
              <w:left w:val="single" w:sz="4" w:space="0" w:color="auto"/>
              <w:bottom w:val="single" w:sz="4" w:space="0" w:color="auto"/>
              <w:right w:val="single" w:sz="4" w:space="0" w:color="auto"/>
            </w:tcBorders>
            <w:vAlign w:val="center"/>
          </w:tcPr>
          <w:p w:rsidR="00B354F0" w:rsidRDefault="00B354F0">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left"/>
            </w:pPr>
            <w:r>
              <w:rPr>
                <w:rFonts w:hint="eastAsia"/>
              </w:rPr>
              <w:t>作者：</w:t>
            </w:r>
          </w:p>
        </w:tc>
        <w:tc>
          <w:tcPr>
            <w:tcW w:w="4926" w:type="dxa"/>
            <w:tcBorders>
              <w:top w:val="single" w:sz="4" w:space="0" w:color="auto"/>
              <w:left w:val="single" w:sz="4" w:space="0" w:color="auto"/>
              <w:bottom w:val="single" w:sz="4" w:space="0" w:color="auto"/>
              <w:right w:val="single" w:sz="4" w:space="0" w:color="auto"/>
            </w:tcBorders>
          </w:tcPr>
          <w:p w:rsidR="00B354F0" w:rsidRDefault="009659F8">
            <w:pPr>
              <w:jc w:val="left"/>
              <w:rPr>
                <w:rFonts w:cs="Calibri"/>
              </w:rPr>
            </w:pPr>
            <w:r>
              <w:rPr>
                <w:rFonts w:cs="Calibri" w:hint="eastAsia"/>
              </w:rPr>
              <w:t>陈妍蓝、陈遵义、郑巧雁、张琪、宋翼虎</w:t>
            </w:r>
          </w:p>
        </w:tc>
      </w:tr>
      <w:tr w:rsidR="00B354F0">
        <w:tc>
          <w:tcPr>
            <w:tcW w:w="1951" w:type="dxa"/>
            <w:vMerge/>
            <w:tcBorders>
              <w:top w:val="single" w:sz="4" w:space="0" w:color="auto"/>
              <w:left w:val="single" w:sz="4" w:space="0" w:color="auto"/>
              <w:bottom w:val="single" w:sz="4" w:space="0" w:color="auto"/>
              <w:right w:val="single" w:sz="4" w:space="0" w:color="auto"/>
            </w:tcBorders>
            <w:vAlign w:val="center"/>
          </w:tcPr>
          <w:p w:rsidR="00B354F0" w:rsidRDefault="00B354F0">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left"/>
            </w:pPr>
            <w:r>
              <w:rPr>
                <w:rFonts w:hint="eastAsia"/>
              </w:rPr>
              <w:t>完成日期：</w:t>
            </w:r>
          </w:p>
        </w:tc>
        <w:tc>
          <w:tcPr>
            <w:tcW w:w="4926" w:type="dxa"/>
            <w:tcBorders>
              <w:top w:val="single" w:sz="4" w:space="0" w:color="auto"/>
              <w:left w:val="single" w:sz="4" w:space="0" w:color="auto"/>
              <w:bottom w:val="single" w:sz="4" w:space="0" w:color="auto"/>
              <w:right w:val="single" w:sz="4" w:space="0" w:color="auto"/>
            </w:tcBorders>
          </w:tcPr>
          <w:p w:rsidR="00B354F0" w:rsidRDefault="009659F8">
            <w:pPr>
              <w:jc w:val="left"/>
            </w:pPr>
            <w:r>
              <w:rPr>
                <w:rFonts w:ascii="宋体" w:hAnsi="宋体" w:hint="eastAsia"/>
              </w:rPr>
              <w:t>2019年1月7日</w:t>
            </w:r>
          </w:p>
        </w:tc>
      </w:tr>
    </w:tbl>
    <w:p w:rsidR="00B354F0" w:rsidRDefault="00B354F0">
      <w:pPr>
        <w:jc w:val="center"/>
        <w:rPr>
          <w:b/>
          <w:bCs/>
          <w:sz w:val="28"/>
          <w:szCs w:val="28"/>
        </w:rPr>
      </w:pPr>
    </w:p>
    <w:p w:rsidR="00B354F0" w:rsidRDefault="00B354F0">
      <w:pPr>
        <w:jc w:val="center"/>
        <w:rPr>
          <w:b/>
          <w:bCs/>
          <w:sz w:val="28"/>
          <w:szCs w:val="28"/>
        </w:rPr>
      </w:pPr>
    </w:p>
    <w:p w:rsidR="00B354F0" w:rsidRDefault="00B354F0">
      <w:pPr>
        <w:jc w:val="center"/>
        <w:rPr>
          <w:b/>
          <w:bCs/>
          <w:sz w:val="28"/>
          <w:szCs w:val="28"/>
        </w:rPr>
      </w:pPr>
    </w:p>
    <w:p w:rsidR="00B354F0" w:rsidRDefault="009659F8">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B354F0">
        <w:tc>
          <w:tcPr>
            <w:tcW w:w="1413"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center"/>
              <w:rPr>
                <w:rFonts w:ascii="宋体" w:hAnsi="宋体"/>
              </w:rPr>
            </w:pPr>
            <w:r>
              <w:rPr>
                <w:rFonts w:ascii="宋体" w:hAnsi="宋体" w:hint="eastAsia"/>
              </w:rPr>
              <w:t>版本/状态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center"/>
              <w:rPr>
                <w:rFonts w:ascii="宋体" w:hAnsi="宋体"/>
              </w:rPr>
            </w:pPr>
            <w:r>
              <w:rPr>
                <w:rFonts w:ascii="宋体" w:hAnsi="宋体" w:hint="eastAsia"/>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center"/>
              <w:rPr>
                <w:rFonts w:ascii="宋体" w:hAnsi="宋体"/>
              </w:rPr>
            </w:pPr>
            <w:r>
              <w:rPr>
                <w:rFonts w:ascii="宋体" w:hAnsi="宋体" w:hint="eastAsia"/>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center"/>
              <w:rPr>
                <w:rFonts w:ascii="宋体" w:hAnsi="宋体"/>
              </w:rPr>
            </w:pPr>
            <w:r>
              <w:rPr>
                <w:rFonts w:ascii="宋体" w:hAnsi="宋体" w:hint="eastAsia"/>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B354F0" w:rsidRDefault="009659F8">
            <w:pPr>
              <w:jc w:val="center"/>
              <w:rPr>
                <w:rFonts w:ascii="宋体" w:hAnsi="宋体"/>
              </w:rPr>
            </w:pPr>
            <w:r>
              <w:rPr>
                <w:rFonts w:ascii="宋体" w:hAnsi="宋体" w:hint="eastAsia"/>
              </w:rPr>
              <w:t>审核人</w:t>
            </w:r>
          </w:p>
        </w:tc>
      </w:tr>
      <w:tr w:rsidR="00B354F0">
        <w:tc>
          <w:tcPr>
            <w:tcW w:w="1413"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eastAsiaTheme="minorEastAsia" w:hAnsi="宋体"/>
              </w:rPr>
            </w:pPr>
            <w:r>
              <w:rPr>
                <w:rFonts w:ascii="宋体" w:hAnsi="宋体" w:hint="eastAsia"/>
              </w:rPr>
              <w:t>V0.1.0</w:t>
            </w:r>
          </w:p>
        </w:tc>
        <w:tc>
          <w:tcPr>
            <w:tcW w:w="1814"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eastAsiaTheme="minorEastAsia" w:hAnsi="宋体"/>
              </w:rPr>
            </w:pPr>
            <w:r>
              <w:rPr>
                <w:rFonts w:ascii="宋体" w:hAnsi="宋体" w:hint="eastAsia"/>
              </w:rPr>
              <w:t>郑巧雁、张琪、宋冀虎</w:t>
            </w:r>
          </w:p>
        </w:tc>
        <w:tc>
          <w:tcPr>
            <w:tcW w:w="1702"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2018年12月16日</w:t>
            </w:r>
          </w:p>
        </w:tc>
        <w:tc>
          <w:tcPr>
            <w:tcW w:w="2127"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测试用例文档的初步编写</w:t>
            </w:r>
          </w:p>
        </w:tc>
        <w:tc>
          <w:tcPr>
            <w:tcW w:w="1419"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陈妍蓝</w:t>
            </w:r>
          </w:p>
        </w:tc>
      </w:tr>
      <w:tr w:rsidR="00B354F0">
        <w:tc>
          <w:tcPr>
            <w:tcW w:w="1413"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V0.2.0</w:t>
            </w:r>
          </w:p>
        </w:tc>
        <w:tc>
          <w:tcPr>
            <w:tcW w:w="1814"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2018年12月22日</w:t>
            </w:r>
          </w:p>
        </w:tc>
        <w:tc>
          <w:tcPr>
            <w:tcW w:w="2127"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陈妍蓝</w:t>
            </w:r>
          </w:p>
        </w:tc>
      </w:tr>
      <w:tr w:rsidR="00B354F0">
        <w:tc>
          <w:tcPr>
            <w:tcW w:w="1413"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V0.3.0</w:t>
            </w:r>
          </w:p>
        </w:tc>
        <w:tc>
          <w:tcPr>
            <w:tcW w:w="1814"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2018年12月30日</w:t>
            </w:r>
          </w:p>
        </w:tc>
        <w:tc>
          <w:tcPr>
            <w:tcW w:w="2127"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陈妍蓝</w:t>
            </w:r>
          </w:p>
        </w:tc>
      </w:tr>
      <w:tr w:rsidR="00B354F0">
        <w:tc>
          <w:tcPr>
            <w:tcW w:w="1413"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V0.4.0</w:t>
            </w:r>
          </w:p>
        </w:tc>
        <w:tc>
          <w:tcPr>
            <w:tcW w:w="1814"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2019年1月5日</w:t>
            </w:r>
          </w:p>
        </w:tc>
        <w:tc>
          <w:tcPr>
            <w:tcW w:w="2127"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陈妍蓝</w:t>
            </w:r>
          </w:p>
        </w:tc>
      </w:tr>
      <w:tr w:rsidR="00B354F0">
        <w:tc>
          <w:tcPr>
            <w:tcW w:w="1413"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V1.0.0</w:t>
            </w:r>
          </w:p>
        </w:tc>
        <w:tc>
          <w:tcPr>
            <w:tcW w:w="1814"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2019年1月7日</w:t>
            </w:r>
          </w:p>
        </w:tc>
        <w:tc>
          <w:tcPr>
            <w:tcW w:w="2127"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变更后测试用例文档的增加</w:t>
            </w:r>
          </w:p>
        </w:tc>
        <w:tc>
          <w:tcPr>
            <w:tcW w:w="1419" w:type="dxa"/>
            <w:tcBorders>
              <w:top w:val="single" w:sz="4" w:space="0" w:color="auto"/>
              <w:left w:val="single" w:sz="4" w:space="0" w:color="auto"/>
              <w:bottom w:val="single" w:sz="4" w:space="0" w:color="auto"/>
              <w:right w:val="single" w:sz="4" w:space="0" w:color="auto"/>
            </w:tcBorders>
          </w:tcPr>
          <w:p w:rsidR="00B354F0" w:rsidRDefault="009659F8">
            <w:pPr>
              <w:jc w:val="left"/>
              <w:rPr>
                <w:rFonts w:ascii="宋体" w:hAnsi="宋体"/>
              </w:rPr>
            </w:pPr>
            <w:r>
              <w:rPr>
                <w:rFonts w:ascii="宋体" w:hAnsi="宋体" w:hint="eastAsia"/>
              </w:rPr>
              <w:t>陈妍蓝</w:t>
            </w:r>
          </w:p>
        </w:tc>
      </w:tr>
    </w:tbl>
    <w:p w:rsidR="00B354F0" w:rsidRDefault="00B354F0">
      <w:pPr>
        <w:pStyle w:val="1"/>
      </w:pPr>
    </w:p>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B354F0"/>
    <w:p w:rsidR="00B354F0" w:rsidRDefault="009659F8">
      <w:pPr>
        <w:jc w:val="center"/>
        <w:rPr>
          <w:b/>
          <w:bCs/>
        </w:rPr>
      </w:pPr>
      <w:r>
        <w:rPr>
          <w:rFonts w:hint="eastAsia"/>
          <w:b/>
          <w:bCs/>
        </w:rPr>
        <w:t>目录：</w:t>
      </w:r>
    </w:p>
    <w:p w:rsidR="00B354F0" w:rsidRDefault="009659F8">
      <w:pPr>
        <w:pStyle w:val="TOC1"/>
        <w:tabs>
          <w:tab w:val="right" w:leader="dot" w:pos="8306"/>
        </w:tabs>
      </w:pPr>
      <w:r>
        <w:rPr>
          <w:rFonts w:hint="eastAsia"/>
          <w:bCs/>
        </w:rPr>
        <w:fldChar w:fldCharType="begin"/>
      </w:r>
      <w:r>
        <w:rPr>
          <w:rFonts w:hint="eastAsia"/>
          <w:bCs/>
        </w:rPr>
        <w:instrText xml:space="preserve">TOC \o "1-3" \h \u </w:instrText>
      </w:r>
      <w:r>
        <w:rPr>
          <w:rFonts w:hint="eastAsia"/>
          <w:bCs/>
        </w:rPr>
        <w:fldChar w:fldCharType="separate"/>
      </w:r>
      <w:hyperlink w:anchor="_Toc17471" w:history="1">
        <w:r>
          <w:rPr>
            <w:rFonts w:hint="eastAsia"/>
          </w:rPr>
          <w:t>1.</w:t>
        </w:r>
        <w:r>
          <w:rPr>
            <w:rFonts w:hint="eastAsia"/>
          </w:rPr>
          <w:t>教师测试用例</w:t>
        </w:r>
        <w:r>
          <w:tab/>
        </w:r>
        <w:fldSimple w:instr=" PAGEREF _Toc17471 ">
          <w:r>
            <w:t>12</w:t>
          </w:r>
        </w:fldSimple>
      </w:hyperlink>
    </w:p>
    <w:p w:rsidR="00B354F0" w:rsidRDefault="00C67446">
      <w:pPr>
        <w:pStyle w:val="TOC2"/>
        <w:tabs>
          <w:tab w:val="right" w:leader="dot" w:pos="8306"/>
        </w:tabs>
        <w:ind w:left="480"/>
      </w:pPr>
      <w:hyperlink w:anchor="_Toc19881" w:history="1">
        <w:r w:rsidR="009659F8">
          <w:rPr>
            <w:rFonts w:hint="eastAsia"/>
          </w:rPr>
          <w:t>1.</w:t>
        </w:r>
        <w:r w:rsidR="009659F8">
          <w:t>1</w:t>
        </w:r>
        <w:r w:rsidR="009659F8">
          <w:rPr>
            <w:rFonts w:hint="eastAsia"/>
          </w:rPr>
          <w:t>教师注册测试用例</w:t>
        </w:r>
        <w:r w:rsidR="009659F8">
          <w:tab/>
        </w:r>
        <w:fldSimple w:instr=" PAGEREF _Toc19881 ">
          <w:r w:rsidR="009659F8">
            <w:t>12</w:t>
          </w:r>
        </w:fldSimple>
      </w:hyperlink>
    </w:p>
    <w:p w:rsidR="00B354F0" w:rsidRDefault="00C67446">
      <w:pPr>
        <w:pStyle w:val="TOC3"/>
        <w:tabs>
          <w:tab w:val="right" w:leader="dot" w:pos="8306"/>
        </w:tabs>
        <w:ind w:left="960"/>
      </w:pPr>
      <w:hyperlink w:anchor="_Toc15672" w:history="1">
        <w:r w:rsidR="009659F8">
          <w:rPr>
            <w:rFonts w:hint="eastAsia"/>
          </w:rPr>
          <w:t>1.1.1</w:t>
        </w:r>
        <w:r w:rsidR="009659F8">
          <w:rPr>
            <w:rFonts w:hint="eastAsia"/>
          </w:rPr>
          <w:t>等价类划分表</w:t>
        </w:r>
        <w:r w:rsidR="009659F8">
          <w:tab/>
        </w:r>
        <w:fldSimple w:instr=" PAGEREF _Toc15672 ">
          <w:r w:rsidR="009659F8">
            <w:t>12</w:t>
          </w:r>
        </w:fldSimple>
      </w:hyperlink>
    </w:p>
    <w:p w:rsidR="00B354F0" w:rsidRDefault="00C67446">
      <w:pPr>
        <w:pStyle w:val="TOC3"/>
        <w:tabs>
          <w:tab w:val="right" w:leader="dot" w:pos="8306"/>
        </w:tabs>
        <w:ind w:left="960"/>
      </w:pPr>
      <w:hyperlink w:anchor="_Toc19306" w:history="1">
        <w:r w:rsidR="009659F8">
          <w:rPr>
            <w:rFonts w:hint="eastAsia"/>
          </w:rPr>
          <w:t>1.1.2</w:t>
        </w:r>
        <w:r w:rsidR="009659F8">
          <w:rPr>
            <w:rFonts w:hint="eastAsia"/>
          </w:rPr>
          <w:t>测试用例</w:t>
        </w:r>
        <w:r w:rsidR="009659F8">
          <w:tab/>
        </w:r>
        <w:fldSimple w:instr=" PAGEREF _Toc19306 ">
          <w:r w:rsidR="009659F8">
            <w:t>13</w:t>
          </w:r>
        </w:fldSimple>
      </w:hyperlink>
    </w:p>
    <w:p w:rsidR="00B354F0" w:rsidRDefault="00C67446">
      <w:pPr>
        <w:pStyle w:val="TOC2"/>
        <w:tabs>
          <w:tab w:val="right" w:leader="dot" w:pos="8306"/>
        </w:tabs>
        <w:ind w:left="480"/>
      </w:pPr>
      <w:hyperlink w:anchor="_Toc27840" w:history="1">
        <w:r w:rsidR="009659F8">
          <w:rPr>
            <w:rFonts w:hint="eastAsia"/>
          </w:rPr>
          <w:t>1.2</w:t>
        </w:r>
        <w:r w:rsidR="009659F8">
          <w:rPr>
            <w:rFonts w:hint="eastAsia"/>
          </w:rPr>
          <w:t>教师登录测试用例</w:t>
        </w:r>
        <w:r w:rsidR="009659F8">
          <w:tab/>
        </w:r>
        <w:fldSimple w:instr=" PAGEREF _Toc27840 ">
          <w:r w:rsidR="009659F8">
            <w:t>22</w:t>
          </w:r>
        </w:fldSimple>
      </w:hyperlink>
    </w:p>
    <w:p w:rsidR="00B354F0" w:rsidRDefault="00C67446">
      <w:pPr>
        <w:pStyle w:val="TOC3"/>
        <w:tabs>
          <w:tab w:val="right" w:leader="dot" w:pos="8306"/>
        </w:tabs>
        <w:ind w:left="960"/>
      </w:pPr>
      <w:hyperlink w:anchor="_Toc7354" w:history="1">
        <w:r w:rsidR="009659F8">
          <w:rPr>
            <w:rFonts w:hint="eastAsia"/>
          </w:rPr>
          <w:t>1.2.1</w:t>
        </w:r>
        <w:r w:rsidR="009659F8">
          <w:rPr>
            <w:rFonts w:hint="eastAsia"/>
          </w:rPr>
          <w:t>等价类划分表</w:t>
        </w:r>
        <w:r w:rsidR="009659F8">
          <w:tab/>
        </w:r>
        <w:fldSimple w:instr=" PAGEREF _Toc7354 ">
          <w:r w:rsidR="009659F8">
            <w:t>22</w:t>
          </w:r>
        </w:fldSimple>
      </w:hyperlink>
    </w:p>
    <w:p w:rsidR="00B354F0" w:rsidRDefault="00C67446">
      <w:pPr>
        <w:pStyle w:val="TOC3"/>
        <w:tabs>
          <w:tab w:val="right" w:leader="dot" w:pos="8306"/>
        </w:tabs>
        <w:ind w:left="960"/>
      </w:pPr>
      <w:hyperlink w:anchor="_Toc5093" w:history="1">
        <w:r w:rsidR="009659F8">
          <w:rPr>
            <w:rFonts w:hint="eastAsia"/>
          </w:rPr>
          <w:t>1.2.2</w:t>
        </w:r>
        <w:r w:rsidR="009659F8">
          <w:rPr>
            <w:rFonts w:hint="eastAsia"/>
          </w:rPr>
          <w:t>测试用例</w:t>
        </w:r>
        <w:r w:rsidR="009659F8">
          <w:tab/>
        </w:r>
        <w:fldSimple w:instr=" PAGEREF _Toc5093 ">
          <w:r w:rsidR="009659F8">
            <w:t>23</w:t>
          </w:r>
        </w:fldSimple>
      </w:hyperlink>
    </w:p>
    <w:p w:rsidR="00B354F0" w:rsidRDefault="00C67446">
      <w:pPr>
        <w:pStyle w:val="TOC2"/>
        <w:tabs>
          <w:tab w:val="right" w:leader="dot" w:pos="8306"/>
        </w:tabs>
        <w:ind w:left="480"/>
      </w:pPr>
      <w:hyperlink w:anchor="_Toc5120" w:history="1">
        <w:r w:rsidR="009659F8">
          <w:rPr>
            <w:rFonts w:hint="eastAsia"/>
          </w:rPr>
          <w:t>1.3</w:t>
        </w:r>
        <w:r w:rsidR="009659F8">
          <w:rPr>
            <w:rFonts w:hint="eastAsia"/>
          </w:rPr>
          <w:t>教师找回密码测试用例</w:t>
        </w:r>
        <w:r w:rsidR="009659F8">
          <w:tab/>
        </w:r>
        <w:fldSimple w:instr=" PAGEREF _Toc5120 ">
          <w:r w:rsidR="009659F8">
            <w:t>24</w:t>
          </w:r>
        </w:fldSimple>
      </w:hyperlink>
    </w:p>
    <w:p w:rsidR="00B354F0" w:rsidRDefault="00C67446">
      <w:pPr>
        <w:pStyle w:val="TOC3"/>
        <w:tabs>
          <w:tab w:val="right" w:leader="dot" w:pos="8306"/>
        </w:tabs>
        <w:ind w:left="960"/>
      </w:pPr>
      <w:hyperlink w:anchor="_Toc4491" w:history="1">
        <w:r w:rsidR="009659F8">
          <w:rPr>
            <w:rFonts w:hint="eastAsia"/>
          </w:rPr>
          <w:t>1.3.1</w:t>
        </w:r>
        <w:r w:rsidR="009659F8">
          <w:rPr>
            <w:rFonts w:hint="eastAsia"/>
          </w:rPr>
          <w:t>测试用例</w:t>
        </w:r>
        <w:r w:rsidR="009659F8">
          <w:tab/>
        </w:r>
        <w:fldSimple w:instr=" PAGEREF _Toc4491 ">
          <w:r w:rsidR="009659F8">
            <w:t>24</w:t>
          </w:r>
        </w:fldSimple>
      </w:hyperlink>
    </w:p>
    <w:p w:rsidR="00B354F0" w:rsidRDefault="00C67446">
      <w:pPr>
        <w:pStyle w:val="TOC2"/>
        <w:tabs>
          <w:tab w:val="right" w:leader="dot" w:pos="8306"/>
        </w:tabs>
        <w:ind w:left="480"/>
      </w:pPr>
      <w:hyperlink w:anchor="_Toc21316" w:history="1">
        <w:r w:rsidR="009659F8">
          <w:rPr>
            <w:rFonts w:hint="eastAsia"/>
          </w:rPr>
          <w:t>1.4</w:t>
        </w:r>
        <w:r w:rsidR="009659F8">
          <w:rPr>
            <w:rFonts w:hint="eastAsia"/>
          </w:rPr>
          <w:t>教师在总论坛发布帖子</w:t>
        </w:r>
        <w:r w:rsidR="009659F8">
          <w:tab/>
        </w:r>
        <w:fldSimple w:instr=" PAGEREF _Toc21316 ">
          <w:r w:rsidR="009659F8">
            <w:t>25</w:t>
          </w:r>
        </w:fldSimple>
      </w:hyperlink>
    </w:p>
    <w:p w:rsidR="00B354F0" w:rsidRDefault="00C67446">
      <w:pPr>
        <w:pStyle w:val="TOC3"/>
        <w:tabs>
          <w:tab w:val="right" w:leader="dot" w:pos="8306"/>
        </w:tabs>
        <w:ind w:left="960"/>
      </w:pPr>
      <w:hyperlink w:anchor="_Toc823" w:history="1">
        <w:r w:rsidR="009659F8">
          <w:rPr>
            <w:rFonts w:hint="eastAsia"/>
          </w:rPr>
          <w:t>1.4.1</w:t>
        </w:r>
        <w:r w:rsidR="009659F8">
          <w:rPr>
            <w:rFonts w:hint="eastAsia"/>
          </w:rPr>
          <w:t>等价类划分表</w:t>
        </w:r>
        <w:r w:rsidR="009659F8">
          <w:tab/>
        </w:r>
        <w:fldSimple w:instr=" PAGEREF _Toc823 ">
          <w:r w:rsidR="009659F8">
            <w:t>25</w:t>
          </w:r>
        </w:fldSimple>
      </w:hyperlink>
    </w:p>
    <w:p w:rsidR="00B354F0" w:rsidRDefault="00C67446">
      <w:pPr>
        <w:pStyle w:val="TOC3"/>
        <w:tabs>
          <w:tab w:val="right" w:leader="dot" w:pos="8306"/>
        </w:tabs>
        <w:ind w:left="960"/>
      </w:pPr>
      <w:hyperlink w:anchor="_Toc26484" w:history="1">
        <w:r w:rsidR="009659F8">
          <w:rPr>
            <w:rFonts w:hint="eastAsia"/>
          </w:rPr>
          <w:t>1.4.2</w:t>
        </w:r>
        <w:r w:rsidR="009659F8">
          <w:rPr>
            <w:rFonts w:hint="eastAsia"/>
          </w:rPr>
          <w:t>测试用例</w:t>
        </w:r>
        <w:r w:rsidR="009659F8">
          <w:tab/>
        </w:r>
        <w:fldSimple w:instr=" PAGEREF _Toc26484 ">
          <w:r w:rsidR="009659F8">
            <w:t>25</w:t>
          </w:r>
        </w:fldSimple>
      </w:hyperlink>
    </w:p>
    <w:p w:rsidR="00B354F0" w:rsidRDefault="00C67446">
      <w:pPr>
        <w:pStyle w:val="TOC2"/>
        <w:tabs>
          <w:tab w:val="right" w:leader="dot" w:pos="8306"/>
        </w:tabs>
        <w:ind w:left="480"/>
      </w:pPr>
      <w:hyperlink w:anchor="_Toc9260" w:history="1">
        <w:r w:rsidR="009659F8">
          <w:rPr>
            <w:rFonts w:hint="eastAsia"/>
          </w:rPr>
          <w:t>1.5</w:t>
        </w:r>
        <w:r w:rsidR="009659F8">
          <w:rPr>
            <w:rFonts w:hint="eastAsia"/>
          </w:rPr>
          <w:t>教师在课程论坛下发布帖子</w:t>
        </w:r>
        <w:r w:rsidR="009659F8">
          <w:tab/>
        </w:r>
        <w:fldSimple w:instr=" PAGEREF _Toc9260 ">
          <w:r w:rsidR="009659F8">
            <w:t>27</w:t>
          </w:r>
        </w:fldSimple>
      </w:hyperlink>
    </w:p>
    <w:p w:rsidR="00B354F0" w:rsidRDefault="00C67446">
      <w:pPr>
        <w:pStyle w:val="TOC3"/>
        <w:tabs>
          <w:tab w:val="right" w:leader="dot" w:pos="8306"/>
        </w:tabs>
        <w:ind w:left="960"/>
      </w:pPr>
      <w:hyperlink w:anchor="_Toc8361" w:history="1">
        <w:r w:rsidR="009659F8">
          <w:rPr>
            <w:rFonts w:hint="eastAsia"/>
          </w:rPr>
          <w:t>1.5.1</w:t>
        </w:r>
        <w:r w:rsidR="009659F8">
          <w:rPr>
            <w:rFonts w:hint="eastAsia"/>
          </w:rPr>
          <w:t>等价类划分表</w:t>
        </w:r>
        <w:r w:rsidR="009659F8">
          <w:tab/>
        </w:r>
        <w:fldSimple w:instr=" PAGEREF _Toc8361 ">
          <w:r w:rsidR="009659F8">
            <w:t>27</w:t>
          </w:r>
        </w:fldSimple>
      </w:hyperlink>
    </w:p>
    <w:p w:rsidR="00B354F0" w:rsidRDefault="00C67446">
      <w:pPr>
        <w:pStyle w:val="TOC3"/>
        <w:tabs>
          <w:tab w:val="right" w:leader="dot" w:pos="8306"/>
        </w:tabs>
        <w:ind w:left="960"/>
      </w:pPr>
      <w:hyperlink w:anchor="_Toc1657" w:history="1">
        <w:r w:rsidR="009659F8">
          <w:rPr>
            <w:rFonts w:hint="eastAsia"/>
          </w:rPr>
          <w:t>1.5.2</w:t>
        </w:r>
        <w:r w:rsidR="009659F8">
          <w:rPr>
            <w:rFonts w:hint="eastAsia"/>
          </w:rPr>
          <w:t>测试用例</w:t>
        </w:r>
        <w:r w:rsidR="009659F8">
          <w:tab/>
        </w:r>
        <w:fldSimple w:instr=" PAGEREF _Toc1657 ">
          <w:r w:rsidR="009659F8">
            <w:t>28</w:t>
          </w:r>
        </w:fldSimple>
      </w:hyperlink>
    </w:p>
    <w:p w:rsidR="00B354F0" w:rsidRDefault="00C67446">
      <w:pPr>
        <w:pStyle w:val="TOC2"/>
        <w:tabs>
          <w:tab w:val="right" w:leader="dot" w:pos="8306"/>
        </w:tabs>
        <w:ind w:left="480"/>
      </w:pPr>
      <w:hyperlink w:anchor="_Toc10661" w:history="1">
        <w:r w:rsidR="009659F8">
          <w:rPr>
            <w:rFonts w:hint="eastAsia"/>
          </w:rPr>
          <w:t>1.6</w:t>
        </w:r>
        <w:r w:rsidR="009659F8">
          <w:rPr>
            <w:rFonts w:hint="eastAsia"/>
          </w:rPr>
          <w:t>教师在总论坛回复帖子</w:t>
        </w:r>
        <w:r w:rsidR="009659F8">
          <w:tab/>
        </w:r>
        <w:fldSimple w:instr=" PAGEREF _Toc10661 ">
          <w:r w:rsidR="009659F8">
            <w:t>30</w:t>
          </w:r>
        </w:fldSimple>
      </w:hyperlink>
    </w:p>
    <w:p w:rsidR="00B354F0" w:rsidRDefault="00C67446">
      <w:pPr>
        <w:pStyle w:val="TOC3"/>
        <w:tabs>
          <w:tab w:val="right" w:leader="dot" w:pos="8306"/>
        </w:tabs>
        <w:ind w:left="960"/>
      </w:pPr>
      <w:hyperlink w:anchor="_Toc19530" w:history="1">
        <w:r w:rsidR="009659F8">
          <w:rPr>
            <w:rFonts w:hint="eastAsia"/>
          </w:rPr>
          <w:t>1.6.1</w:t>
        </w:r>
        <w:r w:rsidR="009659F8">
          <w:rPr>
            <w:rFonts w:hint="eastAsia"/>
          </w:rPr>
          <w:t>等价类划分表</w:t>
        </w:r>
        <w:r w:rsidR="009659F8">
          <w:tab/>
        </w:r>
        <w:fldSimple w:instr=" PAGEREF _Toc19530 ">
          <w:r w:rsidR="009659F8">
            <w:t>30</w:t>
          </w:r>
        </w:fldSimple>
      </w:hyperlink>
    </w:p>
    <w:p w:rsidR="00B354F0" w:rsidRDefault="00C67446">
      <w:pPr>
        <w:pStyle w:val="TOC3"/>
        <w:tabs>
          <w:tab w:val="right" w:leader="dot" w:pos="8306"/>
        </w:tabs>
        <w:ind w:left="960"/>
      </w:pPr>
      <w:hyperlink w:anchor="_Toc32401" w:history="1">
        <w:r w:rsidR="009659F8">
          <w:rPr>
            <w:rFonts w:hint="eastAsia"/>
          </w:rPr>
          <w:t>1.6.2</w:t>
        </w:r>
        <w:r w:rsidR="009659F8">
          <w:rPr>
            <w:rFonts w:hint="eastAsia"/>
          </w:rPr>
          <w:t>测试用例</w:t>
        </w:r>
        <w:r w:rsidR="009659F8">
          <w:tab/>
        </w:r>
        <w:fldSimple w:instr=" PAGEREF _Toc32401 ">
          <w:r w:rsidR="009659F8">
            <w:t>30</w:t>
          </w:r>
        </w:fldSimple>
      </w:hyperlink>
    </w:p>
    <w:p w:rsidR="00B354F0" w:rsidRDefault="00C67446">
      <w:pPr>
        <w:pStyle w:val="TOC2"/>
        <w:tabs>
          <w:tab w:val="right" w:leader="dot" w:pos="8306"/>
        </w:tabs>
        <w:ind w:left="480"/>
      </w:pPr>
      <w:hyperlink w:anchor="_Toc21160" w:history="1">
        <w:r w:rsidR="009659F8">
          <w:rPr>
            <w:rFonts w:hint="eastAsia"/>
          </w:rPr>
          <w:t>1.7</w:t>
        </w:r>
        <w:r w:rsidR="009659F8">
          <w:rPr>
            <w:rFonts w:hint="eastAsia"/>
          </w:rPr>
          <w:t>教师在总论坛针对某一楼层回复帖子</w:t>
        </w:r>
        <w:r w:rsidR="009659F8">
          <w:tab/>
        </w:r>
        <w:fldSimple w:instr=" PAGEREF _Toc21160 ">
          <w:r w:rsidR="009659F8">
            <w:t>32</w:t>
          </w:r>
        </w:fldSimple>
      </w:hyperlink>
    </w:p>
    <w:p w:rsidR="00B354F0" w:rsidRDefault="00C67446">
      <w:pPr>
        <w:pStyle w:val="TOC3"/>
        <w:tabs>
          <w:tab w:val="right" w:leader="dot" w:pos="8306"/>
        </w:tabs>
        <w:ind w:left="960"/>
      </w:pPr>
      <w:hyperlink w:anchor="_Toc6477" w:history="1">
        <w:r w:rsidR="009659F8">
          <w:rPr>
            <w:rFonts w:hint="eastAsia"/>
          </w:rPr>
          <w:t>1.7.1</w:t>
        </w:r>
        <w:r w:rsidR="009659F8">
          <w:rPr>
            <w:rFonts w:hint="eastAsia"/>
          </w:rPr>
          <w:t>等价类划分表</w:t>
        </w:r>
        <w:r w:rsidR="009659F8">
          <w:tab/>
        </w:r>
        <w:fldSimple w:instr=" PAGEREF _Toc6477 ">
          <w:r w:rsidR="009659F8">
            <w:t>32</w:t>
          </w:r>
        </w:fldSimple>
      </w:hyperlink>
    </w:p>
    <w:p w:rsidR="00B354F0" w:rsidRDefault="00C67446">
      <w:pPr>
        <w:pStyle w:val="TOC3"/>
        <w:tabs>
          <w:tab w:val="right" w:leader="dot" w:pos="8306"/>
        </w:tabs>
        <w:ind w:left="960"/>
      </w:pPr>
      <w:hyperlink w:anchor="_Toc17742" w:history="1">
        <w:r w:rsidR="009659F8">
          <w:rPr>
            <w:rFonts w:hint="eastAsia"/>
          </w:rPr>
          <w:t>1.7.2</w:t>
        </w:r>
        <w:r w:rsidR="009659F8">
          <w:rPr>
            <w:rFonts w:hint="eastAsia"/>
          </w:rPr>
          <w:t>测试用例</w:t>
        </w:r>
        <w:r w:rsidR="009659F8">
          <w:tab/>
        </w:r>
        <w:fldSimple w:instr=" PAGEREF _Toc17742 ">
          <w:r w:rsidR="009659F8">
            <w:t>33</w:t>
          </w:r>
        </w:fldSimple>
      </w:hyperlink>
    </w:p>
    <w:p w:rsidR="00B354F0" w:rsidRDefault="00C67446">
      <w:pPr>
        <w:pStyle w:val="TOC2"/>
        <w:tabs>
          <w:tab w:val="right" w:leader="dot" w:pos="8306"/>
        </w:tabs>
        <w:ind w:left="480"/>
      </w:pPr>
      <w:hyperlink w:anchor="_Toc1133" w:history="1">
        <w:r w:rsidR="009659F8">
          <w:rPr>
            <w:rFonts w:hint="eastAsia"/>
          </w:rPr>
          <w:t>1.8</w:t>
        </w:r>
        <w:r w:rsidR="009659F8">
          <w:rPr>
            <w:rFonts w:hint="eastAsia"/>
          </w:rPr>
          <w:t>教师在课程论坛回复帖子</w:t>
        </w:r>
        <w:r w:rsidR="009659F8">
          <w:tab/>
        </w:r>
        <w:fldSimple w:instr=" PAGEREF _Toc1133 ">
          <w:r w:rsidR="009659F8">
            <w:t>36</w:t>
          </w:r>
        </w:fldSimple>
      </w:hyperlink>
    </w:p>
    <w:p w:rsidR="00B354F0" w:rsidRDefault="00C67446">
      <w:pPr>
        <w:pStyle w:val="TOC3"/>
        <w:tabs>
          <w:tab w:val="right" w:leader="dot" w:pos="8306"/>
        </w:tabs>
        <w:ind w:left="960"/>
      </w:pPr>
      <w:hyperlink w:anchor="_Toc9949" w:history="1">
        <w:r w:rsidR="009659F8">
          <w:rPr>
            <w:rFonts w:hint="eastAsia"/>
          </w:rPr>
          <w:t>1.8.1</w:t>
        </w:r>
        <w:r w:rsidR="009659F8">
          <w:rPr>
            <w:rFonts w:hint="eastAsia"/>
          </w:rPr>
          <w:t>等价类划分表</w:t>
        </w:r>
        <w:r w:rsidR="009659F8">
          <w:tab/>
        </w:r>
        <w:fldSimple w:instr=" PAGEREF _Toc9949 ">
          <w:r w:rsidR="009659F8">
            <w:t>36</w:t>
          </w:r>
        </w:fldSimple>
      </w:hyperlink>
    </w:p>
    <w:p w:rsidR="00B354F0" w:rsidRDefault="00C67446">
      <w:pPr>
        <w:pStyle w:val="TOC3"/>
        <w:tabs>
          <w:tab w:val="right" w:leader="dot" w:pos="8306"/>
        </w:tabs>
        <w:ind w:left="960"/>
      </w:pPr>
      <w:hyperlink w:anchor="_Toc2229" w:history="1">
        <w:r w:rsidR="009659F8">
          <w:rPr>
            <w:rFonts w:hint="eastAsia"/>
          </w:rPr>
          <w:t>1.8.2</w:t>
        </w:r>
        <w:r w:rsidR="009659F8">
          <w:rPr>
            <w:rFonts w:hint="eastAsia"/>
          </w:rPr>
          <w:t>测试用例</w:t>
        </w:r>
        <w:r w:rsidR="009659F8">
          <w:tab/>
        </w:r>
        <w:fldSimple w:instr=" PAGEREF _Toc2229 ">
          <w:r w:rsidR="009659F8">
            <w:t>38</w:t>
          </w:r>
        </w:fldSimple>
      </w:hyperlink>
    </w:p>
    <w:p w:rsidR="00B354F0" w:rsidRDefault="00C67446">
      <w:pPr>
        <w:pStyle w:val="TOC2"/>
        <w:tabs>
          <w:tab w:val="right" w:leader="dot" w:pos="8306"/>
        </w:tabs>
        <w:ind w:left="480"/>
      </w:pPr>
      <w:hyperlink w:anchor="_Toc18212" w:history="1">
        <w:r w:rsidR="009659F8">
          <w:rPr>
            <w:rFonts w:hint="eastAsia"/>
          </w:rPr>
          <w:t>1.9</w:t>
        </w:r>
        <w:r w:rsidR="009659F8">
          <w:rPr>
            <w:rFonts w:hint="eastAsia"/>
          </w:rPr>
          <w:t>教师在课程论坛针对某一楼层进行回复帖子</w:t>
        </w:r>
        <w:r w:rsidR="009659F8">
          <w:tab/>
        </w:r>
        <w:fldSimple w:instr=" PAGEREF _Toc18212 ">
          <w:r w:rsidR="009659F8">
            <w:t>41</w:t>
          </w:r>
        </w:fldSimple>
      </w:hyperlink>
    </w:p>
    <w:p w:rsidR="00B354F0" w:rsidRDefault="00C67446">
      <w:pPr>
        <w:pStyle w:val="TOC3"/>
        <w:tabs>
          <w:tab w:val="right" w:leader="dot" w:pos="8306"/>
        </w:tabs>
        <w:ind w:left="960"/>
      </w:pPr>
      <w:hyperlink w:anchor="_Toc25001" w:history="1">
        <w:r w:rsidR="009659F8">
          <w:rPr>
            <w:rFonts w:hint="eastAsia"/>
          </w:rPr>
          <w:t>1.9.1</w:t>
        </w:r>
        <w:r w:rsidR="009659F8">
          <w:rPr>
            <w:rFonts w:hint="eastAsia"/>
          </w:rPr>
          <w:t>等价类划分表</w:t>
        </w:r>
        <w:r w:rsidR="009659F8">
          <w:tab/>
        </w:r>
        <w:fldSimple w:instr=" PAGEREF _Toc25001 ">
          <w:r w:rsidR="009659F8">
            <w:t>41</w:t>
          </w:r>
        </w:fldSimple>
      </w:hyperlink>
    </w:p>
    <w:p w:rsidR="00B354F0" w:rsidRDefault="00C67446">
      <w:pPr>
        <w:pStyle w:val="TOC3"/>
        <w:tabs>
          <w:tab w:val="right" w:leader="dot" w:pos="8306"/>
        </w:tabs>
        <w:ind w:left="960"/>
      </w:pPr>
      <w:hyperlink w:anchor="_Toc28821" w:history="1">
        <w:r w:rsidR="009659F8">
          <w:rPr>
            <w:rFonts w:hint="eastAsia"/>
          </w:rPr>
          <w:t>1.9.2</w:t>
        </w:r>
        <w:r w:rsidR="009659F8">
          <w:rPr>
            <w:rFonts w:hint="eastAsia"/>
          </w:rPr>
          <w:t>测试用例</w:t>
        </w:r>
        <w:r w:rsidR="009659F8">
          <w:tab/>
        </w:r>
        <w:fldSimple w:instr=" PAGEREF _Toc28821 ">
          <w:r w:rsidR="009659F8">
            <w:t>43</w:t>
          </w:r>
        </w:fldSimple>
      </w:hyperlink>
    </w:p>
    <w:p w:rsidR="00B354F0" w:rsidRDefault="00C67446">
      <w:pPr>
        <w:pStyle w:val="TOC2"/>
        <w:tabs>
          <w:tab w:val="right" w:leader="dot" w:pos="8306"/>
        </w:tabs>
        <w:ind w:left="480"/>
      </w:pPr>
      <w:hyperlink w:anchor="_Toc27578" w:history="1">
        <w:r w:rsidR="009659F8">
          <w:rPr>
            <w:rFonts w:hint="eastAsia"/>
          </w:rPr>
          <w:t>1.10</w:t>
        </w:r>
        <w:r w:rsidR="009659F8">
          <w:rPr>
            <w:rFonts w:hint="eastAsia"/>
          </w:rPr>
          <w:t>教师在总论坛搜索帖子</w:t>
        </w:r>
        <w:r w:rsidR="009659F8">
          <w:tab/>
        </w:r>
        <w:fldSimple w:instr=" PAGEREF _Toc27578 ">
          <w:r w:rsidR="009659F8">
            <w:t>45</w:t>
          </w:r>
        </w:fldSimple>
      </w:hyperlink>
    </w:p>
    <w:p w:rsidR="00B354F0" w:rsidRDefault="00C67446">
      <w:pPr>
        <w:pStyle w:val="TOC3"/>
        <w:tabs>
          <w:tab w:val="right" w:leader="dot" w:pos="8306"/>
        </w:tabs>
        <w:ind w:left="960"/>
      </w:pPr>
      <w:hyperlink w:anchor="_Toc17532" w:history="1">
        <w:r w:rsidR="009659F8">
          <w:rPr>
            <w:rFonts w:hint="eastAsia"/>
          </w:rPr>
          <w:t>1.10.1</w:t>
        </w:r>
        <w:r w:rsidR="009659F8">
          <w:rPr>
            <w:rFonts w:hint="eastAsia"/>
          </w:rPr>
          <w:t>等价类划分表</w:t>
        </w:r>
        <w:r w:rsidR="009659F8">
          <w:tab/>
        </w:r>
        <w:fldSimple w:instr=" PAGEREF _Toc17532 ">
          <w:r w:rsidR="009659F8">
            <w:t>45</w:t>
          </w:r>
        </w:fldSimple>
      </w:hyperlink>
    </w:p>
    <w:p w:rsidR="00B354F0" w:rsidRDefault="00C67446">
      <w:pPr>
        <w:pStyle w:val="TOC3"/>
        <w:tabs>
          <w:tab w:val="right" w:leader="dot" w:pos="8306"/>
        </w:tabs>
        <w:ind w:left="960"/>
      </w:pPr>
      <w:hyperlink w:anchor="_Toc404" w:history="1">
        <w:r w:rsidR="009659F8">
          <w:rPr>
            <w:rFonts w:hint="eastAsia"/>
          </w:rPr>
          <w:t>1.10.2</w:t>
        </w:r>
        <w:r w:rsidR="009659F8">
          <w:rPr>
            <w:rFonts w:hint="eastAsia"/>
          </w:rPr>
          <w:t>测试用例</w:t>
        </w:r>
        <w:r w:rsidR="009659F8">
          <w:tab/>
        </w:r>
        <w:fldSimple w:instr=" PAGEREF _Toc404 ">
          <w:r w:rsidR="009659F8">
            <w:t>47</w:t>
          </w:r>
        </w:fldSimple>
      </w:hyperlink>
    </w:p>
    <w:p w:rsidR="00B354F0" w:rsidRDefault="00C67446">
      <w:pPr>
        <w:pStyle w:val="TOC2"/>
        <w:tabs>
          <w:tab w:val="right" w:leader="dot" w:pos="8306"/>
        </w:tabs>
        <w:ind w:left="480"/>
      </w:pPr>
      <w:hyperlink w:anchor="_Toc16994" w:history="1">
        <w:r w:rsidR="009659F8">
          <w:rPr>
            <w:rFonts w:hint="eastAsia"/>
          </w:rPr>
          <w:t>1.11</w:t>
        </w:r>
        <w:r w:rsidR="009659F8">
          <w:rPr>
            <w:rFonts w:hint="eastAsia"/>
          </w:rPr>
          <w:t>教师在课程论坛搜索帖子</w:t>
        </w:r>
        <w:r w:rsidR="009659F8">
          <w:tab/>
        </w:r>
        <w:fldSimple w:instr=" PAGEREF _Toc16994 ">
          <w:r w:rsidR="009659F8">
            <w:t>48</w:t>
          </w:r>
        </w:fldSimple>
      </w:hyperlink>
    </w:p>
    <w:p w:rsidR="00B354F0" w:rsidRDefault="00C67446">
      <w:pPr>
        <w:pStyle w:val="TOC3"/>
        <w:tabs>
          <w:tab w:val="right" w:leader="dot" w:pos="8306"/>
        </w:tabs>
        <w:ind w:left="960"/>
      </w:pPr>
      <w:hyperlink w:anchor="_Toc27942" w:history="1">
        <w:r w:rsidR="009659F8">
          <w:rPr>
            <w:rFonts w:hint="eastAsia"/>
          </w:rPr>
          <w:t>1.11.1</w:t>
        </w:r>
        <w:r w:rsidR="009659F8">
          <w:rPr>
            <w:rFonts w:hint="eastAsia"/>
          </w:rPr>
          <w:t>等价类划分表</w:t>
        </w:r>
        <w:r w:rsidR="009659F8">
          <w:tab/>
        </w:r>
        <w:fldSimple w:instr=" PAGEREF _Toc27942 ">
          <w:r w:rsidR="009659F8">
            <w:t>48</w:t>
          </w:r>
        </w:fldSimple>
      </w:hyperlink>
    </w:p>
    <w:p w:rsidR="00B354F0" w:rsidRDefault="00C67446">
      <w:pPr>
        <w:pStyle w:val="TOC3"/>
        <w:tabs>
          <w:tab w:val="right" w:leader="dot" w:pos="8306"/>
        </w:tabs>
        <w:ind w:left="960"/>
      </w:pPr>
      <w:hyperlink w:anchor="_Toc5593" w:history="1">
        <w:r w:rsidR="009659F8">
          <w:rPr>
            <w:rFonts w:hint="eastAsia"/>
          </w:rPr>
          <w:t>1.11.2</w:t>
        </w:r>
        <w:r w:rsidR="009659F8">
          <w:rPr>
            <w:rFonts w:hint="eastAsia"/>
          </w:rPr>
          <w:t>测试用例</w:t>
        </w:r>
        <w:r w:rsidR="009659F8">
          <w:tab/>
        </w:r>
        <w:fldSimple w:instr=" PAGEREF _Toc5593 ">
          <w:r w:rsidR="009659F8">
            <w:t>48</w:t>
          </w:r>
        </w:fldSimple>
      </w:hyperlink>
    </w:p>
    <w:p w:rsidR="00B354F0" w:rsidRDefault="00C67446">
      <w:pPr>
        <w:pStyle w:val="TOC2"/>
        <w:tabs>
          <w:tab w:val="right" w:leader="dot" w:pos="8306"/>
        </w:tabs>
        <w:ind w:left="480"/>
      </w:pPr>
      <w:hyperlink w:anchor="_Toc30527" w:history="1">
        <w:r w:rsidR="009659F8">
          <w:rPr>
            <w:rFonts w:hint="eastAsia"/>
          </w:rPr>
          <w:t>1.12</w:t>
        </w:r>
        <w:r w:rsidR="009659F8">
          <w:rPr>
            <w:rFonts w:hint="eastAsia"/>
          </w:rPr>
          <w:t>教师收藏帖子</w:t>
        </w:r>
        <w:r w:rsidR="009659F8">
          <w:tab/>
        </w:r>
        <w:fldSimple w:instr=" PAGEREF _Toc30527 ">
          <w:r w:rsidR="009659F8">
            <w:t>50</w:t>
          </w:r>
        </w:fldSimple>
      </w:hyperlink>
    </w:p>
    <w:p w:rsidR="00B354F0" w:rsidRDefault="00C67446">
      <w:pPr>
        <w:pStyle w:val="TOC3"/>
        <w:tabs>
          <w:tab w:val="right" w:leader="dot" w:pos="8306"/>
        </w:tabs>
        <w:ind w:left="960"/>
      </w:pPr>
      <w:hyperlink w:anchor="_Toc32711" w:history="1">
        <w:r w:rsidR="009659F8">
          <w:rPr>
            <w:rFonts w:hint="eastAsia"/>
          </w:rPr>
          <w:t>1.12.1</w:t>
        </w:r>
        <w:r w:rsidR="009659F8">
          <w:rPr>
            <w:rFonts w:hint="eastAsia"/>
          </w:rPr>
          <w:t>测试用例</w:t>
        </w:r>
        <w:r w:rsidR="009659F8">
          <w:tab/>
        </w:r>
        <w:fldSimple w:instr=" PAGEREF _Toc32711 ">
          <w:r w:rsidR="009659F8">
            <w:t>50</w:t>
          </w:r>
        </w:fldSimple>
      </w:hyperlink>
    </w:p>
    <w:p w:rsidR="00B354F0" w:rsidRDefault="00C67446">
      <w:pPr>
        <w:pStyle w:val="TOC2"/>
        <w:tabs>
          <w:tab w:val="right" w:leader="dot" w:pos="8306"/>
        </w:tabs>
        <w:ind w:left="480"/>
      </w:pPr>
      <w:hyperlink w:anchor="_Toc1715" w:history="1">
        <w:r w:rsidR="009659F8">
          <w:rPr>
            <w:rFonts w:hint="eastAsia"/>
          </w:rPr>
          <w:t>1.13</w:t>
        </w:r>
        <w:r w:rsidR="009659F8">
          <w:rPr>
            <w:rFonts w:hint="eastAsia"/>
          </w:rPr>
          <w:t>教师取消收藏帖子</w:t>
        </w:r>
        <w:r w:rsidR="009659F8">
          <w:tab/>
        </w:r>
        <w:fldSimple w:instr=" PAGEREF _Toc1715 ">
          <w:r w:rsidR="009659F8">
            <w:t>52</w:t>
          </w:r>
        </w:fldSimple>
      </w:hyperlink>
    </w:p>
    <w:p w:rsidR="00B354F0" w:rsidRDefault="00C67446">
      <w:pPr>
        <w:pStyle w:val="TOC3"/>
        <w:tabs>
          <w:tab w:val="right" w:leader="dot" w:pos="8306"/>
        </w:tabs>
        <w:ind w:left="960"/>
      </w:pPr>
      <w:hyperlink w:anchor="_Toc23640" w:history="1">
        <w:r w:rsidR="009659F8">
          <w:rPr>
            <w:rFonts w:hint="eastAsia"/>
          </w:rPr>
          <w:t>1.13.1</w:t>
        </w:r>
        <w:r w:rsidR="009659F8">
          <w:rPr>
            <w:rFonts w:hint="eastAsia"/>
          </w:rPr>
          <w:t>测试用例</w:t>
        </w:r>
        <w:r w:rsidR="009659F8">
          <w:tab/>
        </w:r>
        <w:fldSimple w:instr=" PAGEREF _Toc23640 ">
          <w:r w:rsidR="009659F8">
            <w:t>52</w:t>
          </w:r>
        </w:fldSimple>
      </w:hyperlink>
    </w:p>
    <w:p w:rsidR="00B354F0" w:rsidRDefault="00C67446">
      <w:pPr>
        <w:pStyle w:val="TOC2"/>
        <w:tabs>
          <w:tab w:val="right" w:leader="dot" w:pos="8306"/>
        </w:tabs>
        <w:ind w:left="480"/>
      </w:pPr>
      <w:hyperlink w:anchor="_Toc30813" w:history="1">
        <w:r w:rsidR="009659F8">
          <w:rPr>
            <w:rFonts w:hint="eastAsia"/>
          </w:rPr>
          <w:t>1.14</w:t>
        </w:r>
        <w:r w:rsidR="009659F8">
          <w:rPr>
            <w:rFonts w:hint="eastAsia"/>
          </w:rPr>
          <w:t>教师在总论坛删除回复</w:t>
        </w:r>
        <w:r w:rsidR="009659F8">
          <w:tab/>
        </w:r>
        <w:fldSimple w:instr=" PAGEREF _Toc30813 ">
          <w:r w:rsidR="009659F8">
            <w:t>53</w:t>
          </w:r>
        </w:fldSimple>
      </w:hyperlink>
    </w:p>
    <w:p w:rsidR="00B354F0" w:rsidRDefault="00C67446">
      <w:pPr>
        <w:pStyle w:val="TOC3"/>
        <w:tabs>
          <w:tab w:val="right" w:leader="dot" w:pos="8306"/>
        </w:tabs>
        <w:ind w:left="960"/>
      </w:pPr>
      <w:hyperlink w:anchor="_Toc30946" w:history="1">
        <w:r w:rsidR="009659F8">
          <w:rPr>
            <w:rFonts w:hint="eastAsia"/>
          </w:rPr>
          <w:t>1.14.1</w:t>
        </w:r>
        <w:r w:rsidR="009659F8">
          <w:rPr>
            <w:rFonts w:hint="eastAsia"/>
          </w:rPr>
          <w:t>测试用例</w:t>
        </w:r>
        <w:r w:rsidR="009659F8">
          <w:tab/>
        </w:r>
        <w:fldSimple w:instr=" PAGEREF _Toc30946 ">
          <w:r w:rsidR="009659F8">
            <w:t>53</w:t>
          </w:r>
        </w:fldSimple>
      </w:hyperlink>
    </w:p>
    <w:p w:rsidR="00B354F0" w:rsidRDefault="00C67446">
      <w:pPr>
        <w:pStyle w:val="TOC2"/>
        <w:tabs>
          <w:tab w:val="right" w:leader="dot" w:pos="8306"/>
        </w:tabs>
        <w:ind w:left="480"/>
      </w:pPr>
      <w:hyperlink w:anchor="_Toc14152" w:history="1">
        <w:r w:rsidR="009659F8">
          <w:rPr>
            <w:rFonts w:hint="eastAsia"/>
          </w:rPr>
          <w:t>1.15</w:t>
        </w:r>
        <w:r w:rsidR="009659F8">
          <w:rPr>
            <w:rFonts w:hint="eastAsia"/>
          </w:rPr>
          <w:t>教师在课程论坛删除回复</w:t>
        </w:r>
        <w:r w:rsidR="009659F8">
          <w:tab/>
        </w:r>
        <w:fldSimple w:instr=" PAGEREF _Toc14152 ">
          <w:r w:rsidR="009659F8">
            <w:t>54</w:t>
          </w:r>
        </w:fldSimple>
      </w:hyperlink>
    </w:p>
    <w:p w:rsidR="00B354F0" w:rsidRDefault="00C67446">
      <w:pPr>
        <w:pStyle w:val="TOC3"/>
        <w:tabs>
          <w:tab w:val="right" w:leader="dot" w:pos="8306"/>
        </w:tabs>
        <w:ind w:left="960"/>
      </w:pPr>
      <w:hyperlink w:anchor="_Toc17192" w:history="1">
        <w:r w:rsidR="009659F8">
          <w:rPr>
            <w:rFonts w:hint="eastAsia"/>
          </w:rPr>
          <w:t>1.15.1</w:t>
        </w:r>
        <w:r w:rsidR="009659F8">
          <w:rPr>
            <w:rFonts w:hint="eastAsia"/>
          </w:rPr>
          <w:t>测试用例</w:t>
        </w:r>
        <w:r w:rsidR="009659F8">
          <w:tab/>
        </w:r>
        <w:fldSimple w:instr=" PAGEREF _Toc17192 ">
          <w:r w:rsidR="009659F8">
            <w:t>54</w:t>
          </w:r>
        </w:fldSimple>
      </w:hyperlink>
    </w:p>
    <w:p w:rsidR="00B354F0" w:rsidRDefault="00C67446">
      <w:pPr>
        <w:pStyle w:val="TOC2"/>
        <w:tabs>
          <w:tab w:val="right" w:leader="dot" w:pos="8306"/>
        </w:tabs>
        <w:ind w:left="480"/>
      </w:pPr>
      <w:hyperlink w:anchor="_Toc30084" w:history="1">
        <w:r w:rsidR="009659F8">
          <w:rPr>
            <w:rFonts w:hint="eastAsia"/>
          </w:rPr>
          <w:t>1.16</w:t>
        </w:r>
        <w:r w:rsidR="009659F8">
          <w:rPr>
            <w:rFonts w:hint="eastAsia"/>
          </w:rPr>
          <w:t>教师在总论坛删除自己发的帖子</w:t>
        </w:r>
        <w:r w:rsidR="009659F8">
          <w:tab/>
        </w:r>
        <w:fldSimple w:instr=" PAGEREF _Toc30084 ">
          <w:r w:rsidR="009659F8">
            <w:t>56</w:t>
          </w:r>
        </w:fldSimple>
      </w:hyperlink>
    </w:p>
    <w:p w:rsidR="00B354F0" w:rsidRDefault="00C67446">
      <w:pPr>
        <w:pStyle w:val="TOC3"/>
        <w:tabs>
          <w:tab w:val="right" w:leader="dot" w:pos="8306"/>
        </w:tabs>
        <w:ind w:left="960"/>
      </w:pPr>
      <w:hyperlink w:anchor="_Toc6889" w:history="1">
        <w:r w:rsidR="009659F8">
          <w:rPr>
            <w:rFonts w:hint="eastAsia"/>
          </w:rPr>
          <w:t>1.16.1</w:t>
        </w:r>
        <w:r w:rsidR="009659F8">
          <w:rPr>
            <w:rFonts w:hint="eastAsia"/>
          </w:rPr>
          <w:t>测试用例</w:t>
        </w:r>
        <w:r w:rsidR="009659F8">
          <w:tab/>
        </w:r>
        <w:fldSimple w:instr=" PAGEREF _Toc6889 ">
          <w:r w:rsidR="009659F8">
            <w:t>57</w:t>
          </w:r>
        </w:fldSimple>
      </w:hyperlink>
    </w:p>
    <w:p w:rsidR="00B354F0" w:rsidRDefault="00C67446">
      <w:pPr>
        <w:pStyle w:val="TOC2"/>
        <w:tabs>
          <w:tab w:val="right" w:leader="dot" w:pos="8306"/>
        </w:tabs>
        <w:ind w:left="480"/>
      </w:pPr>
      <w:hyperlink w:anchor="_Toc8421" w:history="1">
        <w:r w:rsidR="009659F8">
          <w:rPr>
            <w:rFonts w:hint="eastAsia"/>
          </w:rPr>
          <w:t>1.17</w:t>
        </w:r>
        <w:r w:rsidR="009659F8">
          <w:rPr>
            <w:rFonts w:hint="eastAsia"/>
          </w:rPr>
          <w:t>教师在课程论坛删除自己发的帖子</w:t>
        </w:r>
        <w:r w:rsidR="009659F8">
          <w:tab/>
        </w:r>
        <w:fldSimple w:instr=" PAGEREF _Toc8421 ">
          <w:r w:rsidR="009659F8">
            <w:t>62</w:t>
          </w:r>
        </w:fldSimple>
      </w:hyperlink>
    </w:p>
    <w:p w:rsidR="00B354F0" w:rsidRDefault="00C67446">
      <w:pPr>
        <w:pStyle w:val="TOC3"/>
        <w:tabs>
          <w:tab w:val="right" w:leader="dot" w:pos="8306"/>
        </w:tabs>
        <w:ind w:left="960"/>
      </w:pPr>
      <w:hyperlink w:anchor="_Toc2543" w:history="1">
        <w:r w:rsidR="009659F8">
          <w:rPr>
            <w:rFonts w:hint="eastAsia"/>
          </w:rPr>
          <w:t>1.17.1</w:t>
        </w:r>
        <w:r w:rsidR="009659F8">
          <w:rPr>
            <w:rFonts w:hint="eastAsia"/>
          </w:rPr>
          <w:t>测试用例</w:t>
        </w:r>
        <w:r w:rsidR="009659F8">
          <w:tab/>
        </w:r>
        <w:fldSimple w:instr=" PAGEREF _Toc2543 ">
          <w:r w:rsidR="009659F8">
            <w:t>62</w:t>
          </w:r>
        </w:fldSimple>
      </w:hyperlink>
    </w:p>
    <w:p w:rsidR="00B354F0" w:rsidRDefault="00C67446">
      <w:pPr>
        <w:pStyle w:val="TOC2"/>
        <w:tabs>
          <w:tab w:val="right" w:leader="dot" w:pos="8306"/>
        </w:tabs>
        <w:ind w:left="480"/>
      </w:pPr>
      <w:hyperlink w:anchor="_Toc30461" w:history="1">
        <w:r w:rsidR="009659F8">
          <w:rPr>
            <w:rFonts w:hint="eastAsia"/>
          </w:rPr>
          <w:t>1.18</w:t>
        </w:r>
        <w:r w:rsidR="009659F8">
          <w:rPr>
            <w:rFonts w:hint="eastAsia"/>
          </w:rPr>
          <w:t>教师举报帖子</w:t>
        </w:r>
        <w:r w:rsidR="009659F8">
          <w:tab/>
        </w:r>
        <w:fldSimple w:instr=" PAGEREF _Toc30461 ">
          <w:r w:rsidR="009659F8">
            <w:t>64</w:t>
          </w:r>
        </w:fldSimple>
      </w:hyperlink>
    </w:p>
    <w:p w:rsidR="00B354F0" w:rsidRDefault="00C67446">
      <w:pPr>
        <w:pStyle w:val="TOC3"/>
        <w:tabs>
          <w:tab w:val="right" w:leader="dot" w:pos="8306"/>
        </w:tabs>
        <w:ind w:left="960"/>
      </w:pPr>
      <w:hyperlink w:anchor="_Toc13058" w:history="1">
        <w:r w:rsidR="009659F8">
          <w:rPr>
            <w:rFonts w:hint="eastAsia"/>
          </w:rPr>
          <w:t>1.18.1</w:t>
        </w:r>
        <w:r w:rsidR="009659F8">
          <w:rPr>
            <w:rFonts w:hint="eastAsia"/>
          </w:rPr>
          <w:t>等价类划分表</w:t>
        </w:r>
        <w:r w:rsidR="009659F8">
          <w:tab/>
        </w:r>
        <w:fldSimple w:instr=" PAGEREF _Toc13058 ">
          <w:r w:rsidR="009659F8">
            <w:t>64</w:t>
          </w:r>
        </w:fldSimple>
      </w:hyperlink>
    </w:p>
    <w:p w:rsidR="00B354F0" w:rsidRDefault="00C67446">
      <w:pPr>
        <w:pStyle w:val="TOC3"/>
        <w:tabs>
          <w:tab w:val="right" w:leader="dot" w:pos="8306"/>
        </w:tabs>
        <w:ind w:left="960"/>
      </w:pPr>
      <w:hyperlink w:anchor="_Toc16982" w:history="1">
        <w:r w:rsidR="009659F8">
          <w:rPr>
            <w:rFonts w:hint="eastAsia"/>
          </w:rPr>
          <w:t>1.18.2</w:t>
        </w:r>
        <w:r w:rsidR="009659F8">
          <w:rPr>
            <w:rFonts w:hint="eastAsia"/>
          </w:rPr>
          <w:t>测试用例</w:t>
        </w:r>
        <w:r w:rsidR="009659F8">
          <w:tab/>
        </w:r>
        <w:fldSimple w:instr=" PAGEREF _Toc16982 ">
          <w:r w:rsidR="009659F8">
            <w:t>65</w:t>
          </w:r>
        </w:fldSimple>
      </w:hyperlink>
    </w:p>
    <w:p w:rsidR="00B354F0" w:rsidRDefault="00C67446">
      <w:pPr>
        <w:pStyle w:val="TOC2"/>
        <w:tabs>
          <w:tab w:val="right" w:leader="dot" w:pos="8306"/>
        </w:tabs>
        <w:ind w:left="480"/>
      </w:pPr>
      <w:hyperlink w:anchor="_Toc9053" w:history="1">
        <w:r w:rsidR="009659F8">
          <w:rPr>
            <w:rFonts w:hint="eastAsia"/>
          </w:rPr>
          <w:t>1.19</w:t>
        </w:r>
        <w:r w:rsidR="009659F8">
          <w:rPr>
            <w:rFonts w:hint="eastAsia"/>
          </w:rPr>
          <w:t>教师举报用户</w:t>
        </w:r>
        <w:r w:rsidR="009659F8">
          <w:tab/>
        </w:r>
        <w:fldSimple w:instr=" PAGEREF _Toc9053 ">
          <w:r w:rsidR="009659F8">
            <w:t>67</w:t>
          </w:r>
        </w:fldSimple>
      </w:hyperlink>
    </w:p>
    <w:p w:rsidR="00B354F0" w:rsidRDefault="00C67446">
      <w:pPr>
        <w:pStyle w:val="TOC3"/>
        <w:tabs>
          <w:tab w:val="right" w:leader="dot" w:pos="8306"/>
        </w:tabs>
        <w:ind w:left="960"/>
      </w:pPr>
      <w:hyperlink w:anchor="_Toc1969" w:history="1">
        <w:r w:rsidR="009659F8">
          <w:rPr>
            <w:rFonts w:hint="eastAsia"/>
          </w:rPr>
          <w:t>1.19.1</w:t>
        </w:r>
        <w:r w:rsidR="009659F8">
          <w:rPr>
            <w:rFonts w:hint="eastAsia"/>
          </w:rPr>
          <w:t>等价类划分表</w:t>
        </w:r>
        <w:r w:rsidR="009659F8">
          <w:tab/>
        </w:r>
        <w:fldSimple w:instr=" PAGEREF _Toc1969 ">
          <w:r w:rsidR="009659F8">
            <w:t>67</w:t>
          </w:r>
        </w:fldSimple>
      </w:hyperlink>
    </w:p>
    <w:p w:rsidR="00B354F0" w:rsidRDefault="00C67446">
      <w:pPr>
        <w:pStyle w:val="TOC3"/>
        <w:tabs>
          <w:tab w:val="right" w:leader="dot" w:pos="8306"/>
        </w:tabs>
        <w:ind w:left="960"/>
      </w:pPr>
      <w:hyperlink w:anchor="_Toc26411" w:history="1">
        <w:r w:rsidR="009659F8">
          <w:rPr>
            <w:rFonts w:hint="eastAsia"/>
          </w:rPr>
          <w:t>1.19.2</w:t>
        </w:r>
        <w:r w:rsidR="009659F8">
          <w:rPr>
            <w:rFonts w:hint="eastAsia"/>
          </w:rPr>
          <w:t>测试用例</w:t>
        </w:r>
        <w:r w:rsidR="009659F8">
          <w:tab/>
        </w:r>
        <w:fldSimple w:instr=" PAGEREF _Toc26411 ">
          <w:r w:rsidR="009659F8">
            <w:t>67</w:t>
          </w:r>
        </w:fldSimple>
      </w:hyperlink>
    </w:p>
    <w:p w:rsidR="00B354F0" w:rsidRDefault="00C67446">
      <w:pPr>
        <w:pStyle w:val="TOC2"/>
        <w:tabs>
          <w:tab w:val="right" w:leader="dot" w:pos="8306"/>
        </w:tabs>
        <w:ind w:left="480"/>
      </w:pPr>
      <w:hyperlink w:anchor="_Toc31565" w:history="1">
        <w:r w:rsidR="009659F8">
          <w:rPr>
            <w:rFonts w:hint="eastAsia"/>
          </w:rPr>
          <w:t>1.20</w:t>
        </w:r>
        <w:r w:rsidR="009659F8">
          <w:rPr>
            <w:rFonts w:hint="eastAsia"/>
          </w:rPr>
          <w:t>教师关注课程</w:t>
        </w:r>
        <w:r w:rsidR="009659F8">
          <w:tab/>
        </w:r>
        <w:fldSimple w:instr=" PAGEREF _Toc31565 ">
          <w:r w:rsidR="009659F8">
            <w:t>68</w:t>
          </w:r>
        </w:fldSimple>
      </w:hyperlink>
    </w:p>
    <w:p w:rsidR="00B354F0" w:rsidRDefault="00C67446">
      <w:pPr>
        <w:pStyle w:val="TOC3"/>
        <w:tabs>
          <w:tab w:val="right" w:leader="dot" w:pos="8306"/>
        </w:tabs>
        <w:ind w:left="960"/>
      </w:pPr>
      <w:hyperlink w:anchor="_Toc24421" w:history="1">
        <w:r w:rsidR="009659F8">
          <w:rPr>
            <w:rFonts w:hint="eastAsia"/>
          </w:rPr>
          <w:t>1.20.1</w:t>
        </w:r>
        <w:r w:rsidR="009659F8">
          <w:rPr>
            <w:rFonts w:hint="eastAsia"/>
          </w:rPr>
          <w:t>测试用例</w:t>
        </w:r>
        <w:r w:rsidR="009659F8">
          <w:tab/>
        </w:r>
        <w:fldSimple w:instr=" PAGEREF _Toc24421 ">
          <w:r w:rsidR="009659F8">
            <w:t>68</w:t>
          </w:r>
        </w:fldSimple>
      </w:hyperlink>
    </w:p>
    <w:p w:rsidR="00B354F0" w:rsidRDefault="00C67446">
      <w:pPr>
        <w:pStyle w:val="TOC2"/>
        <w:tabs>
          <w:tab w:val="right" w:leader="dot" w:pos="8306"/>
        </w:tabs>
        <w:ind w:left="480"/>
      </w:pPr>
      <w:hyperlink w:anchor="_Toc26897" w:history="1">
        <w:r w:rsidR="009659F8">
          <w:rPr>
            <w:rFonts w:hint="eastAsia"/>
          </w:rPr>
          <w:t>1.21</w:t>
        </w:r>
        <w:r w:rsidR="009659F8">
          <w:rPr>
            <w:rFonts w:hint="eastAsia"/>
          </w:rPr>
          <w:t>教师取消关注课程</w:t>
        </w:r>
        <w:r w:rsidR="009659F8">
          <w:tab/>
        </w:r>
        <w:fldSimple w:instr=" PAGEREF _Toc26897 ">
          <w:r w:rsidR="009659F8">
            <w:t>70</w:t>
          </w:r>
        </w:fldSimple>
      </w:hyperlink>
    </w:p>
    <w:p w:rsidR="00B354F0" w:rsidRDefault="00C67446">
      <w:pPr>
        <w:pStyle w:val="TOC3"/>
        <w:tabs>
          <w:tab w:val="right" w:leader="dot" w:pos="8306"/>
        </w:tabs>
        <w:ind w:left="960"/>
      </w:pPr>
      <w:hyperlink w:anchor="_Toc9190" w:history="1">
        <w:r w:rsidR="009659F8">
          <w:rPr>
            <w:rFonts w:hint="eastAsia"/>
          </w:rPr>
          <w:t>1.21.1</w:t>
        </w:r>
        <w:r w:rsidR="009659F8">
          <w:rPr>
            <w:rFonts w:hint="eastAsia"/>
          </w:rPr>
          <w:t>测试用例</w:t>
        </w:r>
        <w:r w:rsidR="009659F8">
          <w:tab/>
        </w:r>
        <w:fldSimple w:instr=" PAGEREF _Toc9190 ">
          <w:r w:rsidR="009659F8">
            <w:t>70</w:t>
          </w:r>
        </w:fldSimple>
      </w:hyperlink>
    </w:p>
    <w:p w:rsidR="00B354F0" w:rsidRDefault="00C67446">
      <w:pPr>
        <w:pStyle w:val="TOC2"/>
        <w:tabs>
          <w:tab w:val="right" w:leader="dot" w:pos="8306"/>
        </w:tabs>
        <w:ind w:left="480"/>
      </w:pPr>
      <w:hyperlink w:anchor="_Toc16079" w:history="1">
        <w:r w:rsidR="009659F8">
          <w:rPr>
            <w:rFonts w:hint="eastAsia"/>
          </w:rPr>
          <w:t>1.22</w:t>
        </w:r>
        <w:r w:rsidR="009659F8">
          <w:rPr>
            <w:rFonts w:hint="eastAsia"/>
          </w:rPr>
          <w:t>教师关注用户</w:t>
        </w:r>
        <w:r w:rsidR="009659F8">
          <w:tab/>
        </w:r>
        <w:fldSimple w:instr=" PAGEREF _Toc16079 ">
          <w:r w:rsidR="009659F8">
            <w:t>71</w:t>
          </w:r>
        </w:fldSimple>
      </w:hyperlink>
    </w:p>
    <w:p w:rsidR="00B354F0" w:rsidRDefault="00C67446">
      <w:pPr>
        <w:pStyle w:val="TOC3"/>
        <w:tabs>
          <w:tab w:val="right" w:leader="dot" w:pos="8306"/>
        </w:tabs>
        <w:ind w:left="960"/>
      </w:pPr>
      <w:hyperlink w:anchor="_Toc21258" w:history="1">
        <w:r w:rsidR="009659F8">
          <w:rPr>
            <w:rFonts w:hint="eastAsia"/>
          </w:rPr>
          <w:t>1.22.1</w:t>
        </w:r>
        <w:r w:rsidR="009659F8">
          <w:rPr>
            <w:rFonts w:hint="eastAsia"/>
          </w:rPr>
          <w:t>测试用例</w:t>
        </w:r>
        <w:r w:rsidR="009659F8">
          <w:tab/>
        </w:r>
        <w:fldSimple w:instr=" PAGEREF _Toc21258 ">
          <w:r w:rsidR="009659F8">
            <w:t>71</w:t>
          </w:r>
        </w:fldSimple>
      </w:hyperlink>
    </w:p>
    <w:p w:rsidR="00B354F0" w:rsidRDefault="00C67446">
      <w:pPr>
        <w:pStyle w:val="TOC2"/>
        <w:tabs>
          <w:tab w:val="right" w:leader="dot" w:pos="8306"/>
        </w:tabs>
        <w:ind w:left="480"/>
      </w:pPr>
      <w:hyperlink w:anchor="_Toc20963" w:history="1">
        <w:r w:rsidR="009659F8">
          <w:rPr>
            <w:rFonts w:hint="eastAsia"/>
          </w:rPr>
          <w:t>1.23</w:t>
        </w:r>
        <w:r w:rsidR="009659F8">
          <w:rPr>
            <w:rFonts w:hint="eastAsia"/>
          </w:rPr>
          <w:t>教师取消关注用户</w:t>
        </w:r>
        <w:r w:rsidR="009659F8">
          <w:tab/>
        </w:r>
        <w:fldSimple w:instr=" PAGEREF _Toc20963 ">
          <w:r w:rsidR="009659F8">
            <w:t>72</w:t>
          </w:r>
        </w:fldSimple>
      </w:hyperlink>
    </w:p>
    <w:p w:rsidR="00B354F0" w:rsidRDefault="00C67446">
      <w:pPr>
        <w:pStyle w:val="TOC3"/>
        <w:tabs>
          <w:tab w:val="right" w:leader="dot" w:pos="8306"/>
        </w:tabs>
        <w:ind w:left="960"/>
      </w:pPr>
      <w:hyperlink w:anchor="_Toc9071" w:history="1">
        <w:r w:rsidR="009659F8">
          <w:rPr>
            <w:rFonts w:hint="eastAsia"/>
          </w:rPr>
          <w:t>1.23.1</w:t>
        </w:r>
        <w:r w:rsidR="009659F8">
          <w:t xml:space="preserve"> </w:t>
        </w:r>
        <w:r w:rsidR="009659F8">
          <w:rPr>
            <w:rFonts w:hint="eastAsia"/>
          </w:rPr>
          <w:t>测试用例</w:t>
        </w:r>
        <w:r w:rsidR="009659F8">
          <w:tab/>
        </w:r>
        <w:fldSimple w:instr=" PAGEREF _Toc9071 ">
          <w:r w:rsidR="009659F8">
            <w:t>72</w:t>
          </w:r>
        </w:fldSimple>
      </w:hyperlink>
    </w:p>
    <w:p w:rsidR="00B354F0" w:rsidRDefault="00C67446">
      <w:pPr>
        <w:pStyle w:val="TOC2"/>
        <w:tabs>
          <w:tab w:val="right" w:leader="dot" w:pos="8306"/>
        </w:tabs>
        <w:ind w:left="480"/>
      </w:pPr>
      <w:hyperlink w:anchor="_Toc629" w:history="1">
        <w:r w:rsidR="009659F8">
          <w:rPr>
            <w:rFonts w:hint="eastAsia"/>
          </w:rPr>
          <w:t>1.24</w:t>
        </w:r>
        <w:r w:rsidR="009659F8">
          <w:rPr>
            <w:rFonts w:hint="eastAsia"/>
          </w:rPr>
          <w:t>教师全网搜索</w:t>
        </w:r>
        <w:r w:rsidR="009659F8">
          <w:tab/>
        </w:r>
        <w:fldSimple w:instr=" PAGEREF _Toc629 ">
          <w:r w:rsidR="009659F8">
            <w:t>74</w:t>
          </w:r>
        </w:fldSimple>
      </w:hyperlink>
    </w:p>
    <w:p w:rsidR="00B354F0" w:rsidRDefault="00C67446">
      <w:pPr>
        <w:pStyle w:val="TOC3"/>
        <w:tabs>
          <w:tab w:val="right" w:leader="dot" w:pos="8306"/>
        </w:tabs>
        <w:ind w:left="960"/>
      </w:pPr>
      <w:hyperlink w:anchor="_Toc28815" w:history="1">
        <w:r w:rsidR="009659F8">
          <w:rPr>
            <w:rFonts w:hint="eastAsia"/>
          </w:rPr>
          <w:t>1.24.1</w:t>
        </w:r>
        <w:r w:rsidR="009659F8">
          <w:rPr>
            <w:rFonts w:hint="eastAsia"/>
          </w:rPr>
          <w:t>测试用例</w:t>
        </w:r>
        <w:r w:rsidR="009659F8">
          <w:tab/>
        </w:r>
        <w:fldSimple w:instr=" PAGEREF _Toc28815 ">
          <w:r w:rsidR="009659F8">
            <w:t>74</w:t>
          </w:r>
        </w:fldSimple>
      </w:hyperlink>
    </w:p>
    <w:p w:rsidR="00B354F0" w:rsidRDefault="00C67446">
      <w:pPr>
        <w:pStyle w:val="TOC2"/>
        <w:tabs>
          <w:tab w:val="right" w:leader="dot" w:pos="8306"/>
        </w:tabs>
        <w:ind w:left="480"/>
      </w:pPr>
      <w:hyperlink w:anchor="_Toc327" w:history="1">
        <w:r w:rsidR="009659F8">
          <w:rPr>
            <w:rFonts w:hint="eastAsia"/>
          </w:rPr>
          <w:t>1.25</w:t>
        </w:r>
        <w:r w:rsidR="009659F8">
          <w:rPr>
            <w:rFonts w:hint="eastAsia"/>
          </w:rPr>
          <w:t>教师编辑个人资料</w:t>
        </w:r>
        <w:r w:rsidR="009659F8">
          <w:tab/>
        </w:r>
        <w:fldSimple w:instr=" PAGEREF _Toc327 ">
          <w:r w:rsidR="009659F8">
            <w:t>76</w:t>
          </w:r>
        </w:fldSimple>
      </w:hyperlink>
    </w:p>
    <w:p w:rsidR="00B354F0" w:rsidRDefault="00C67446">
      <w:pPr>
        <w:pStyle w:val="TOC3"/>
        <w:tabs>
          <w:tab w:val="right" w:leader="dot" w:pos="8306"/>
        </w:tabs>
        <w:ind w:left="960"/>
      </w:pPr>
      <w:hyperlink w:anchor="_Toc28946" w:history="1">
        <w:r w:rsidR="009659F8">
          <w:rPr>
            <w:rFonts w:hint="eastAsia"/>
          </w:rPr>
          <w:t>1.25.1</w:t>
        </w:r>
        <w:r w:rsidR="009659F8">
          <w:rPr>
            <w:rFonts w:hint="eastAsia"/>
          </w:rPr>
          <w:t>等价类划分表</w:t>
        </w:r>
        <w:r w:rsidR="009659F8">
          <w:tab/>
        </w:r>
        <w:fldSimple w:instr=" PAGEREF _Toc28946 ">
          <w:r w:rsidR="009659F8">
            <w:t>76</w:t>
          </w:r>
        </w:fldSimple>
      </w:hyperlink>
    </w:p>
    <w:p w:rsidR="00B354F0" w:rsidRDefault="00C67446">
      <w:pPr>
        <w:pStyle w:val="TOC3"/>
        <w:tabs>
          <w:tab w:val="right" w:leader="dot" w:pos="8306"/>
        </w:tabs>
        <w:ind w:left="960"/>
      </w:pPr>
      <w:hyperlink w:anchor="_Toc32653" w:history="1">
        <w:r w:rsidR="009659F8">
          <w:rPr>
            <w:rFonts w:hint="eastAsia"/>
          </w:rPr>
          <w:t>1.25.2</w:t>
        </w:r>
        <w:r w:rsidR="009659F8">
          <w:rPr>
            <w:rFonts w:hint="eastAsia"/>
          </w:rPr>
          <w:t>测试用例</w:t>
        </w:r>
        <w:r w:rsidR="009659F8">
          <w:tab/>
        </w:r>
        <w:fldSimple w:instr=" PAGEREF _Toc32653 ">
          <w:r w:rsidR="009659F8">
            <w:t>79</w:t>
          </w:r>
        </w:fldSimple>
      </w:hyperlink>
    </w:p>
    <w:p w:rsidR="00B354F0" w:rsidRDefault="00C67446">
      <w:pPr>
        <w:pStyle w:val="TOC2"/>
        <w:tabs>
          <w:tab w:val="right" w:leader="dot" w:pos="8306"/>
        </w:tabs>
        <w:ind w:left="480"/>
      </w:pPr>
      <w:hyperlink w:anchor="_Toc6902" w:history="1">
        <w:r w:rsidR="009659F8">
          <w:rPr>
            <w:rFonts w:hint="eastAsia"/>
          </w:rPr>
          <w:t>1.26</w:t>
        </w:r>
        <w:r w:rsidR="009659F8">
          <w:rPr>
            <w:rFonts w:hint="eastAsia"/>
          </w:rPr>
          <w:t>教师修改密码</w:t>
        </w:r>
        <w:r w:rsidR="009659F8">
          <w:tab/>
        </w:r>
        <w:fldSimple w:instr=" PAGEREF _Toc6902 ">
          <w:r w:rsidR="009659F8">
            <w:t>83</w:t>
          </w:r>
        </w:fldSimple>
      </w:hyperlink>
    </w:p>
    <w:p w:rsidR="00B354F0" w:rsidRDefault="00C67446">
      <w:pPr>
        <w:pStyle w:val="TOC3"/>
        <w:tabs>
          <w:tab w:val="right" w:leader="dot" w:pos="8306"/>
        </w:tabs>
        <w:ind w:left="960"/>
      </w:pPr>
      <w:hyperlink w:anchor="_Toc4834" w:history="1">
        <w:r w:rsidR="009659F8">
          <w:rPr>
            <w:rFonts w:hint="eastAsia"/>
          </w:rPr>
          <w:t>1.26.1</w:t>
        </w:r>
        <w:r w:rsidR="009659F8">
          <w:rPr>
            <w:rFonts w:hint="eastAsia"/>
          </w:rPr>
          <w:t>等价类划分表</w:t>
        </w:r>
        <w:r w:rsidR="009659F8">
          <w:tab/>
        </w:r>
        <w:fldSimple w:instr=" PAGEREF _Toc4834 ">
          <w:r w:rsidR="009659F8">
            <w:t>83</w:t>
          </w:r>
        </w:fldSimple>
      </w:hyperlink>
    </w:p>
    <w:p w:rsidR="00B354F0" w:rsidRDefault="00C67446">
      <w:pPr>
        <w:pStyle w:val="TOC3"/>
        <w:tabs>
          <w:tab w:val="right" w:leader="dot" w:pos="8306"/>
        </w:tabs>
        <w:ind w:left="960"/>
      </w:pPr>
      <w:hyperlink w:anchor="_Toc12438" w:history="1">
        <w:r w:rsidR="009659F8">
          <w:rPr>
            <w:rFonts w:hint="eastAsia"/>
          </w:rPr>
          <w:t>1.26.2</w:t>
        </w:r>
        <w:r w:rsidR="009659F8">
          <w:rPr>
            <w:rFonts w:hint="eastAsia"/>
          </w:rPr>
          <w:t>测试用例</w:t>
        </w:r>
        <w:r w:rsidR="009659F8">
          <w:tab/>
        </w:r>
        <w:fldSimple w:instr=" PAGEREF _Toc12438 ">
          <w:r w:rsidR="009659F8">
            <w:t>84</w:t>
          </w:r>
        </w:fldSimple>
      </w:hyperlink>
    </w:p>
    <w:p w:rsidR="00B354F0" w:rsidRDefault="00C67446">
      <w:pPr>
        <w:pStyle w:val="TOC2"/>
        <w:tabs>
          <w:tab w:val="right" w:leader="dot" w:pos="8306"/>
        </w:tabs>
        <w:ind w:left="480"/>
      </w:pPr>
      <w:hyperlink w:anchor="_Toc23362" w:history="1">
        <w:r w:rsidR="009659F8">
          <w:rPr>
            <w:rFonts w:hint="eastAsia"/>
          </w:rPr>
          <w:t>1.27</w:t>
        </w:r>
        <w:r w:rsidR="009659F8">
          <w:rPr>
            <w:rFonts w:hint="eastAsia"/>
          </w:rPr>
          <w:t>教师修改头像</w:t>
        </w:r>
        <w:r w:rsidR="009659F8">
          <w:tab/>
        </w:r>
        <w:fldSimple w:instr=" PAGEREF _Toc23362 ">
          <w:r w:rsidR="009659F8">
            <w:t>86</w:t>
          </w:r>
        </w:fldSimple>
      </w:hyperlink>
    </w:p>
    <w:p w:rsidR="00B354F0" w:rsidRDefault="00C67446">
      <w:pPr>
        <w:pStyle w:val="TOC3"/>
        <w:tabs>
          <w:tab w:val="right" w:leader="dot" w:pos="8306"/>
        </w:tabs>
        <w:ind w:left="960"/>
      </w:pPr>
      <w:hyperlink w:anchor="_Toc21329" w:history="1">
        <w:r w:rsidR="009659F8">
          <w:rPr>
            <w:rFonts w:hint="eastAsia"/>
          </w:rPr>
          <w:t>1.27.1</w:t>
        </w:r>
        <w:r w:rsidR="009659F8">
          <w:rPr>
            <w:rFonts w:hint="eastAsia"/>
          </w:rPr>
          <w:t>等价划分类表</w:t>
        </w:r>
        <w:r w:rsidR="009659F8">
          <w:tab/>
        </w:r>
        <w:fldSimple w:instr=" PAGEREF _Toc21329 ">
          <w:r w:rsidR="009659F8">
            <w:t>86</w:t>
          </w:r>
        </w:fldSimple>
      </w:hyperlink>
    </w:p>
    <w:p w:rsidR="00B354F0" w:rsidRDefault="00C67446">
      <w:pPr>
        <w:pStyle w:val="TOC3"/>
        <w:tabs>
          <w:tab w:val="right" w:leader="dot" w:pos="8306"/>
        </w:tabs>
        <w:ind w:left="960"/>
      </w:pPr>
      <w:hyperlink w:anchor="_Toc14495" w:history="1">
        <w:r w:rsidR="009659F8">
          <w:rPr>
            <w:rFonts w:hint="eastAsia"/>
          </w:rPr>
          <w:t>1.27.2</w:t>
        </w:r>
        <w:r w:rsidR="009659F8">
          <w:rPr>
            <w:rFonts w:hint="eastAsia"/>
          </w:rPr>
          <w:t>测试用例</w:t>
        </w:r>
        <w:r w:rsidR="009659F8">
          <w:tab/>
        </w:r>
        <w:fldSimple w:instr=" PAGEREF _Toc14495 ">
          <w:r w:rsidR="009659F8">
            <w:t>86</w:t>
          </w:r>
        </w:fldSimple>
      </w:hyperlink>
    </w:p>
    <w:p w:rsidR="00B354F0" w:rsidRDefault="00C67446">
      <w:pPr>
        <w:pStyle w:val="TOC2"/>
        <w:tabs>
          <w:tab w:val="right" w:leader="dot" w:pos="8306"/>
        </w:tabs>
        <w:ind w:left="480"/>
      </w:pPr>
      <w:hyperlink w:anchor="_Toc16179" w:history="1">
        <w:r w:rsidR="009659F8">
          <w:rPr>
            <w:rFonts w:hint="eastAsia"/>
          </w:rPr>
          <w:t>1.28</w:t>
        </w:r>
        <w:r w:rsidR="009659F8">
          <w:rPr>
            <w:rFonts w:hint="eastAsia"/>
          </w:rPr>
          <w:t>教师在“我的消息”中搜索消息</w:t>
        </w:r>
        <w:r w:rsidR="009659F8">
          <w:tab/>
        </w:r>
        <w:fldSimple w:instr=" PAGEREF _Toc16179 ">
          <w:r w:rsidR="009659F8">
            <w:t>87</w:t>
          </w:r>
        </w:fldSimple>
      </w:hyperlink>
    </w:p>
    <w:p w:rsidR="00B354F0" w:rsidRDefault="00C67446">
      <w:pPr>
        <w:pStyle w:val="TOC3"/>
        <w:tabs>
          <w:tab w:val="right" w:leader="dot" w:pos="8306"/>
        </w:tabs>
        <w:ind w:left="960"/>
      </w:pPr>
      <w:hyperlink w:anchor="_Toc27436" w:history="1">
        <w:r w:rsidR="009659F8">
          <w:rPr>
            <w:rFonts w:hint="eastAsia"/>
          </w:rPr>
          <w:t>1.28.1</w:t>
        </w:r>
        <w:r w:rsidR="009659F8">
          <w:rPr>
            <w:rFonts w:hint="eastAsia"/>
          </w:rPr>
          <w:t>测试用例</w:t>
        </w:r>
        <w:r w:rsidR="009659F8">
          <w:tab/>
        </w:r>
        <w:fldSimple w:instr=" PAGEREF _Toc27436 ">
          <w:r w:rsidR="009659F8">
            <w:t>87</w:t>
          </w:r>
        </w:fldSimple>
      </w:hyperlink>
    </w:p>
    <w:p w:rsidR="00B354F0" w:rsidRDefault="00C67446">
      <w:pPr>
        <w:pStyle w:val="TOC2"/>
        <w:tabs>
          <w:tab w:val="right" w:leader="dot" w:pos="8306"/>
        </w:tabs>
        <w:ind w:left="480"/>
      </w:pPr>
      <w:hyperlink w:anchor="_Toc16024" w:history="1">
        <w:r w:rsidR="009659F8">
          <w:rPr>
            <w:rFonts w:hint="eastAsia"/>
          </w:rPr>
          <w:t>1.29</w:t>
        </w:r>
        <w:r w:rsidR="009659F8">
          <w:rPr>
            <w:rFonts w:hint="eastAsia"/>
          </w:rPr>
          <w:t>教师在“课程资料”中下载资料</w:t>
        </w:r>
        <w:r w:rsidR="009659F8">
          <w:tab/>
        </w:r>
        <w:fldSimple w:instr=" PAGEREF _Toc16024 ">
          <w:r w:rsidR="009659F8">
            <w:t>88</w:t>
          </w:r>
        </w:fldSimple>
      </w:hyperlink>
    </w:p>
    <w:p w:rsidR="00B354F0" w:rsidRDefault="00C67446">
      <w:pPr>
        <w:pStyle w:val="TOC3"/>
        <w:tabs>
          <w:tab w:val="right" w:leader="dot" w:pos="8306"/>
        </w:tabs>
        <w:ind w:left="960"/>
      </w:pPr>
      <w:hyperlink w:anchor="_Toc15102" w:history="1">
        <w:r w:rsidR="009659F8">
          <w:rPr>
            <w:rFonts w:hint="eastAsia"/>
          </w:rPr>
          <w:t>1.29.1</w:t>
        </w:r>
        <w:r w:rsidR="009659F8">
          <w:rPr>
            <w:rFonts w:hint="eastAsia"/>
          </w:rPr>
          <w:t>测试用例</w:t>
        </w:r>
        <w:r w:rsidR="009659F8">
          <w:tab/>
        </w:r>
        <w:fldSimple w:instr=" PAGEREF _Toc15102 ">
          <w:r w:rsidR="009659F8">
            <w:t>88</w:t>
          </w:r>
        </w:fldSimple>
      </w:hyperlink>
    </w:p>
    <w:p w:rsidR="00B354F0" w:rsidRDefault="00C67446">
      <w:pPr>
        <w:pStyle w:val="TOC2"/>
        <w:tabs>
          <w:tab w:val="right" w:leader="dot" w:pos="8306"/>
        </w:tabs>
        <w:ind w:left="480"/>
      </w:pPr>
      <w:hyperlink w:anchor="_Toc11198" w:history="1">
        <w:r w:rsidR="009659F8">
          <w:rPr>
            <w:rFonts w:hint="eastAsia"/>
          </w:rPr>
          <w:t>1.30</w:t>
        </w:r>
        <w:r w:rsidR="009659F8">
          <w:rPr>
            <w:rFonts w:hint="eastAsia"/>
          </w:rPr>
          <w:t>教师在“课程资料”中在线预览课件</w:t>
        </w:r>
        <w:r w:rsidR="009659F8">
          <w:tab/>
        </w:r>
        <w:fldSimple w:instr=" PAGEREF _Toc11198 ">
          <w:r w:rsidR="009659F8">
            <w:t>89</w:t>
          </w:r>
        </w:fldSimple>
      </w:hyperlink>
    </w:p>
    <w:p w:rsidR="00B354F0" w:rsidRDefault="00C67446">
      <w:pPr>
        <w:pStyle w:val="TOC3"/>
        <w:tabs>
          <w:tab w:val="right" w:leader="dot" w:pos="8306"/>
        </w:tabs>
        <w:ind w:left="960"/>
      </w:pPr>
      <w:hyperlink w:anchor="_Toc2518" w:history="1">
        <w:r w:rsidR="009659F8">
          <w:rPr>
            <w:rFonts w:hint="eastAsia"/>
          </w:rPr>
          <w:t>1.30.1</w:t>
        </w:r>
        <w:r w:rsidR="009659F8">
          <w:rPr>
            <w:rFonts w:hint="eastAsia"/>
          </w:rPr>
          <w:t>等价类划分表</w:t>
        </w:r>
        <w:r w:rsidR="009659F8">
          <w:tab/>
        </w:r>
        <w:fldSimple w:instr=" PAGEREF _Toc2518 ">
          <w:r w:rsidR="009659F8">
            <w:t>89</w:t>
          </w:r>
        </w:fldSimple>
      </w:hyperlink>
    </w:p>
    <w:p w:rsidR="00B354F0" w:rsidRDefault="00C67446">
      <w:pPr>
        <w:pStyle w:val="TOC3"/>
        <w:tabs>
          <w:tab w:val="right" w:leader="dot" w:pos="8306"/>
        </w:tabs>
        <w:ind w:left="960"/>
      </w:pPr>
      <w:hyperlink w:anchor="_Toc30709" w:history="1">
        <w:r w:rsidR="009659F8">
          <w:rPr>
            <w:rFonts w:hint="eastAsia"/>
          </w:rPr>
          <w:t>1.30.2</w:t>
        </w:r>
        <w:r w:rsidR="009659F8">
          <w:rPr>
            <w:rFonts w:hint="eastAsia"/>
          </w:rPr>
          <w:t>测试用例</w:t>
        </w:r>
        <w:r w:rsidR="009659F8">
          <w:tab/>
        </w:r>
        <w:fldSimple w:instr=" PAGEREF _Toc30709 ">
          <w:r w:rsidR="009659F8">
            <w:t>89</w:t>
          </w:r>
        </w:fldSimple>
      </w:hyperlink>
    </w:p>
    <w:p w:rsidR="00B354F0" w:rsidRDefault="00C67446">
      <w:pPr>
        <w:pStyle w:val="TOC2"/>
        <w:tabs>
          <w:tab w:val="right" w:leader="dot" w:pos="8306"/>
        </w:tabs>
        <w:ind w:left="480"/>
      </w:pPr>
      <w:hyperlink w:anchor="_Toc2062" w:history="1">
        <w:r w:rsidR="009659F8">
          <w:rPr>
            <w:rFonts w:hint="eastAsia"/>
          </w:rPr>
          <w:t>1.31</w:t>
        </w:r>
        <w:r w:rsidR="009659F8">
          <w:rPr>
            <w:rFonts w:hint="eastAsia"/>
          </w:rPr>
          <w:t>教师在“课程资料”搜素</w:t>
        </w:r>
        <w:r w:rsidR="009659F8">
          <w:tab/>
        </w:r>
        <w:fldSimple w:instr=" PAGEREF _Toc2062 ">
          <w:r w:rsidR="009659F8">
            <w:t>90</w:t>
          </w:r>
        </w:fldSimple>
      </w:hyperlink>
    </w:p>
    <w:p w:rsidR="00B354F0" w:rsidRDefault="00C67446">
      <w:pPr>
        <w:pStyle w:val="TOC3"/>
        <w:tabs>
          <w:tab w:val="right" w:leader="dot" w:pos="8306"/>
        </w:tabs>
        <w:ind w:left="960"/>
      </w:pPr>
      <w:hyperlink w:anchor="_Toc11607" w:history="1">
        <w:r w:rsidR="009659F8">
          <w:rPr>
            <w:rFonts w:hint="eastAsia"/>
          </w:rPr>
          <w:t>1.31.1</w:t>
        </w:r>
        <w:r w:rsidR="009659F8">
          <w:rPr>
            <w:rFonts w:hint="eastAsia"/>
          </w:rPr>
          <w:t>等价类划分表</w:t>
        </w:r>
        <w:r w:rsidR="009659F8">
          <w:tab/>
        </w:r>
        <w:fldSimple w:instr=" PAGEREF _Toc11607 ">
          <w:r w:rsidR="009659F8">
            <w:t>90</w:t>
          </w:r>
        </w:fldSimple>
      </w:hyperlink>
    </w:p>
    <w:p w:rsidR="00B354F0" w:rsidRDefault="00C67446">
      <w:pPr>
        <w:pStyle w:val="TOC3"/>
        <w:tabs>
          <w:tab w:val="right" w:leader="dot" w:pos="8306"/>
        </w:tabs>
        <w:ind w:left="960"/>
      </w:pPr>
      <w:hyperlink w:anchor="_Toc19955" w:history="1">
        <w:r w:rsidR="009659F8">
          <w:rPr>
            <w:rFonts w:hint="eastAsia"/>
          </w:rPr>
          <w:t>1.31.2</w:t>
        </w:r>
        <w:r w:rsidR="009659F8">
          <w:rPr>
            <w:rFonts w:hint="eastAsia"/>
          </w:rPr>
          <w:t>测试用例</w:t>
        </w:r>
        <w:r w:rsidR="009659F8">
          <w:tab/>
        </w:r>
        <w:fldSimple w:instr=" PAGEREF _Toc19955 ">
          <w:r w:rsidR="009659F8">
            <w:t>90</w:t>
          </w:r>
        </w:fldSimple>
      </w:hyperlink>
    </w:p>
    <w:p w:rsidR="00B354F0" w:rsidRDefault="00C67446">
      <w:pPr>
        <w:pStyle w:val="TOC2"/>
        <w:tabs>
          <w:tab w:val="right" w:leader="dot" w:pos="8306"/>
        </w:tabs>
        <w:ind w:left="480"/>
      </w:pPr>
      <w:hyperlink w:anchor="_Toc18215" w:history="1">
        <w:r w:rsidR="009659F8">
          <w:rPr>
            <w:rFonts w:hint="eastAsia"/>
          </w:rPr>
          <w:t>1.32</w:t>
        </w:r>
        <w:r w:rsidR="009659F8">
          <w:rPr>
            <w:rFonts w:hint="eastAsia"/>
          </w:rPr>
          <w:t>教师下载附件</w:t>
        </w:r>
        <w:r w:rsidR="009659F8">
          <w:tab/>
        </w:r>
        <w:fldSimple w:instr=" PAGEREF _Toc18215 ">
          <w:r w:rsidR="009659F8">
            <w:t>91</w:t>
          </w:r>
        </w:fldSimple>
      </w:hyperlink>
    </w:p>
    <w:p w:rsidR="00B354F0" w:rsidRDefault="00C67446">
      <w:pPr>
        <w:pStyle w:val="TOC3"/>
        <w:tabs>
          <w:tab w:val="right" w:leader="dot" w:pos="8306"/>
        </w:tabs>
        <w:ind w:left="960"/>
      </w:pPr>
      <w:hyperlink w:anchor="_Toc25892" w:history="1">
        <w:r w:rsidR="009659F8">
          <w:rPr>
            <w:rFonts w:hint="eastAsia"/>
          </w:rPr>
          <w:t>1.32.1</w:t>
        </w:r>
        <w:r w:rsidR="009659F8">
          <w:rPr>
            <w:rFonts w:hint="eastAsia"/>
          </w:rPr>
          <w:t>测试用例</w:t>
        </w:r>
        <w:r w:rsidR="009659F8">
          <w:tab/>
        </w:r>
        <w:fldSimple w:instr=" PAGEREF _Toc25892 ">
          <w:r w:rsidR="009659F8">
            <w:t>91</w:t>
          </w:r>
        </w:fldSimple>
      </w:hyperlink>
    </w:p>
    <w:p w:rsidR="00B354F0" w:rsidRDefault="00C67446">
      <w:pPr>
        <w:pStyle w:val="TOC2"/>
        <w:tabs>
          <w:tab w:val="right" w:leader="dot" w:pos="8306"/>
        </w:tabs>
        <w:ind w:left="480"/>
      </w:pPr>
      <w:hyperlink w:anchor="_Toc24140" w:history="1">
        <w:r w:rsidR="009659F8">
          <w:rPr>
            <w:rFonts w:hint="eastAsia"/>
          </w:rPr>
          <w:t>1.33</w:t>
        </w:r>
        <w:r w:rsidR="009659F8">
          <w:rPr>
            <w:rFonts w:hint="eastAsia"/>
          </w:rPr>
          <w:t>教师在“课程答疑”中在线答疑</w:t>
        </w:r>
        <w:r w:rsidR="009659F8">
          <w:tab/>
        </w:r>
        <w:fldSimple w:instr=" PAGEREF _Toc24140 ">
          <w:r w:rsidR="009659F8">
            <w:t>91</w:t>
          </w:r>
        </w:fldSimple>
      </w:hyperlink>
    </w:p>
    <w:p w:rsidR="00B354F0" w:rsidRDefault="00C67446">
      <w:pPr>
        <w:pStyle w:val="TOC3"/>
        <w:tabs>
          <w:tab w:val="right" w:leader="dot" w:pos="8306"/>
        </w:tabs>
        <w:ind w:left="960"/>
      </w:pPr>
      <w:hyperlink w:anchor="_Toc27049" w:history="1">
        <w:r w:rsidR="009659F8">
          <w:rPr>
            <w:rFonts w:hint="eastAsia"/>
          </w:rPr>
          <w:t>1.33.1</w:t>
        </w:r>
        <w:r w:rsidR="009659F8">
          <w:rPr>
            <w:rFonts w:hint="eastAsia"/>
          </w:rPr>
          <w:t>等价划分类表</w:t>
        </w:r>
        <w:r w:rsidR="009659F8">
          <w:tab/>
        </w:r>
        <w:fldSimple w:instr=" PAGEREF _Toc27049 ">
          <w:r w:rsidR="009659F8">
            <w:t>91</w:t>
          </w:r>
        </w:fldSimple>
      </w:hyperlink>
    </w:p>
    <w:p w:rsidR="00B354F0" w:rsidRDefault="00C67446">
      <w:pPr>
        <w:pStyle w:val="TOC3"/>
        <w:tabs>
          <w:tab w:val="right" w:leader="dot" w:pos="8306"/>
        </w:tabs>
        <w:ind w:left="960"/>
      </w:pPr>
      <w:hyperlink w:anchor="_Toc21123" w:history="1">
        <w:r w:rsidR="009659F8">
          <w:rPr>
            <w:rFonts w:hint="eastAsia"/>
          </w:rPr>
          <w:t>1.33.2</w:t>
        </w:r>
        <w:r w:rsidR="009659F8">
          <w:rPr>
            <w:rFonts w:hint="eastAsia"/>
          </w:rPr>
          <w:t>测试用例</w:t>
        </w:r>
        <w:r w:rsidR="009659F8">
          <w:tab/>
        </w:r>
        <w:fldSimple w:instr=" PAGEREF _Toc21123 ">
          <w:r w:rsidR="009659F8">
            <w:t>92</w:t>
          </w:r>
        </w:fldSimple>
      </w:hyperlink>
    </w:p>
    <w:p w:rsidR="00B354F0" w:rsidRDefault="00C67446">
      <w:pPr>
        <w:pStyle w:val="TOC2"/>
        <w:tabs>
          <w:tab w:val="right" w:leader="dot" w:pos="8306"/>
        </w:tabs>
        <w:ind w:left="480"/>
      </w:pPr>
      <w:hyperlink w:anchor="_Toc26834" w:history="1">
        <w:r w:rsidR="009659F8">
          <w:rPr>
            <w:rFonts w:hint="eastAsia"/>
          </w:rPr>
          <w:t>1.34</w:t>
        </w:r>
        <w:r w:rsidR="009659F8">
          <w:rPr>
            <w:rFonts w:hint="eastAsia"/>
          </w:rPr>
          <w:t>教师在首页填写意见反馈</w:t>
        </w:r>
        <w:r w:rsidR="009659F8">
          <w:tab/>
        </w:r>
        <w:fldSimple w:instr=" PAGEREF _Toc26834 ">
          <w:r w:rsidR="009659F8">
            <w:t>94</w:t>
          </w:r>
        </w:fldSimple>
      </w:hyperlink>
    </w:p>
    <w:p w:rsidR="00B354F0" w:rsidRDefault="00C67446">
      <w:pPr>
        <w:pStyle w:val="TOC3"/>
        <w:tabs>
          <w:tab w:val="right" w:leader="dot" w:pos="8306"/>
        </w:tabs>
        <w:ind w:left="960"/>
      </w:pPr>
      <w:hyperlink w:anchor="_Toc7739" w:history="1">
        <w:r w:rsidR="009659F8">
          <w:rPr>
            <w:rFonts w:hint="eastAsia"/>
          </w:rPr>
          <w:t>1.34.1</w:t>
        </w:r>
        <w:r w:rsidR="009659F8">
          <w:rPr>
            <w:rFonts w:hint="eastAsia"/>
          </w:rPr>
          <w:t>等价类划分表</w:t>
        </w:r>
        <w:r w:rsidR="009659F8">
          <w:tab/>
        </w:r>
        <w:fldSimple w:instr=" PAGEREF _Toc7739 ">
          <w:r w:rsidR="009659F8">
            <w:t>94</w:t>
          </w:r>
        </w:fldSimple>
      </w:hyperlink>
    </w:p>
    <w:p w:rsidR="00B354F0" w:rsidRDefault="00C67446">
      <w:pPr>
        <w:pStyle w:val="TOC3"/>
        <w:tabs>
          <w:tab w:val="right" w:leader="dot" w:pos="8306"/>
        </w:tabs>
        <w:ind w:left="960"/>
      </w:pPr>
      <w:hyperlink w:anchor="_Toc5167" w:history="1">
        <w:r w:rsidR="009659F8">
          <w:rPr>
            <w:rFonts w:hint="eastAsia"/>
          </w:rPr>
          <w:t>1.34.2</w:t>
        </w:r>
        <w:r w:rsidR="009659F8">
          <w:rPr>
            <w:rFonts w:hint="eastAsia"/>
          </w:rPr>
          <w:t>测试用例</w:t>
        </w:r>
        <w:r w:rsidR="009659F8">
          <w:tab/>
        </w:r>
        <w:fldSimple w:instr=" PAGEREF _Toc5167 ">
          <w:r w:rsidR="009659F8">
            <w:t>94</w:t>
          </w:r>
        </w:fldSimple>
      </w:hyperlink>
    </w:p>
    <w:p w:rsidR="00B354F0" w:rsidRDefault="00C67446">
      <w:pPr>
        <w:pStyle w:val="TOC2"/>
        <w:tabs>
          <w:tab w:val="right" w:leader="dot" w:pos="8306"/>
        </w:tabs>
        <w:ind w:left="480"/>
      </w:pPr>
      <w:hyperlink w:anchor="_Toc12857" w:history="1">
        <w:r w:rsidR="009659F8">
          <w:rPr>
            <w:rFonts w:hint="eastAsia"/>
          </w:rPr>
          <w:t>1.35</w:t>
        </w:r>
        <w:r w:rsidR="009659F8">
          <w:rPr>
            <w:rFonts w:hint="eastAsia"/>
          </w:rPr>
          <w:t>教师在“课程搜索”中搜索</w:t>
        </w:r>
        <w:r w:rsidR="009659F8">
          <w:tab/>
        </w:r>
        <w:fldSimple w:instr=" PAGEREF _Toc12857 ">
          <w:r w:rsidR="009659F8">
            <w:t>96</w:t>
          </w:r>
        </w:fldSimple>
      </w:hyperlink>
    </w:p>
    <w:p w:rsidR="00B354F0" w:rsidRDefault="00C67446">
      <w:pPr>
        <w:pStyle w:val="TOC3"/>
        <w:tabs>
          <w:tab w:val="right" w:leader="dot" w:pos="8306"/>
        </w:tabs>
        <w:ind w:left="960"/>
      </w:pPr>
      <w:hyperlink w:anchor="_Toc20759" w:history="1">
        <w:r w:rsidR="009659F8">
          <w:rPr>
            <w:rFonts w:hint="eastAsia"/>
          </w:rPr>
          <w:t>1.35.1</w:t>
        </w:r>
        <w:r w:rsidR="009659F8">
          <w:rPr>
            <w:rFonts w:hint="eastAsia"/>
          </w:rPr>
          <w:t>测试用例</w:t>
        </w:r>
        <w:r w:rsidR="009659F8">
          <w:tab/>
        </w:r>
        <w:fldSimple w:instr=" PAGEREF _Toc20759 ">
          <w:r w:rsidR="009659F8">
            <w:t>96</w:t>
          </w:r>
        </w:fldSimple>
      </w:hyperlink>
    </w:p>
    <w:p w:rsidR="00B354F0" w:rsidRDefault="00C67446">
      <w:pPr>
        <w:pStyle w:val="TOC2"/>
        <w:tabs>
          <w:tab w:val="right" w:leader="dot" w:pos="8306"/>
        </w:tabs>
        <w:ind w:left="480"/>
      </w:pPr>
      <w:hyperlink w:anchor="_Toc24439" w:history="1">
        <w:r w:rsidR="009659F8">
          <w:rPr>
            <w:rFonts w:hint="eastAsia"/>
          </w:rPr>
          <w:t>1.36</w:t>
        </w:r>
        <w:r w:rsidR="009659F8">
          <w:rPr>
            <w:rFonts w:hint="eastAsia"/>
          </w:rPr>
          <w:t>教师发布公告</w:t>
        </w:r>
        <w:r w:rsidR="009659F8">
          <w:tab/>
        </w:r>
        <w:fldSimple w:instr=" PAGEREF _Toc24439 ">
          <w:r w:rsidR="009659F8">
            <w:t>96</w:t>
          </w:r>
        </w:fldSimple>
      </w:hyperlink>
    </w:p>
    <w:p w:rsidR="00B354F0" w:rsidRDefault="00C67446">
      <w:pPr>
        <w:pStyle w:val="TOC3"/>
        <w:tabs>
          <w:tab w:val="right" w:leader="dot" w:pos="8306"/>
        </w:tabs>
        <w:ind w:left="960"/>
      </w:pPr>
      <w:hyperlink w:anchor="_Toc12698" w:history="1">
        <w:r w:rsidR="009659F8">
          <w:rPr>
            <w:rFonts w:hint="eastAsia"/>
          </w:rPr>
          <w:t>1.36.1</w:t>
        </w:r>
        <w:r w:rsidR="009659F8">
          <w:rPr>
            <w:rFonts w:hint="eastAsia"/>
          </w:rPr>
          <w:t>等价划分类表</w:t>
        </w:r>
        <w:r w:rsidR="009659F8">
          <w:tab/>
        </w:r>
        <w:fldSimple w:instr=" PAGEREF _Toc12698 ">
          <w:r w:rsidR="009659F8">
            <w:t>96</w:t>
          </w:r>
        </w:fldSimple>
      </w:hyperlink>
    </w:p>
    <w:p w:rsidR="00B354F0" w:rsidRDefault="00C67446">
      <w:pPr>
        <w:pStyle w:val="TOC3"/>
        <w:tabs>
          <w:tab w:val="right" w:leader="dot" w:pos="8306"/>
        </w:tabs>
        <w:ind w:left="960"/>
      </w:pPr>
      <w:hyperlink w:anchor="_Toc2516" w:history="1">
        <w:r w:rsidR="009659F8">
          <w:rPr>
            <w:rFonts w:hint="eastAsia"/>
          </w:rPr>
          <w:t>1.36.2</w:t>
        </w:r>
        <w:r w:rsidR="009659F8">
          <w:rPr>
            <w:rFonts w:hint="eastAsia"/>
          </w:rPr>
          <w:t>测试用例</w:t>
        </w:r>
        <w:r w:rsidR="009659F8">
          <w:tab/>
        </w:r>
        <w:fldSimple w:instr=" PAGEREF _Toc2516 ">
          <w:r w:rsidR="009659F8">
            <w:t>97</w:t>
          </w:r>
        </w:fldSimple>
      </w:hyperlink>
    </w:p>
    <w:p w:rsidR="00B354F0" w:rsidRDefault="00C67446">
      <w:pPr>
        <w:pStyle w:val="TOC2"/>
        <w:tabs>
          <w:tab w:val="right" w:leader="dot" w:pos="8306"/>
        </w:tabs>
        <w:ind w:left="480"/>
      </w:pPr>
      <w:hyperlink w:anchor="_Toc25517" w:history="1">
        <w:r w:rsidR="009659F8">
          <w:rPr>
            <w:rFonts w:hint="eastAsia"/>
          </w:rPr>
          <w:t>1.37</w:t>
        </w:r>
        <w:r w:rsidR="009659F8">
          <w:rPr>
            <w:rFonts w:hint="eastAsia"/>
          </w:rPr>
          <w:t>教师修改公告</w:t>
        </w:r>
        <w:r w:rsidR="009659F8">
          <w:tab/>
        </w:r>
        <w:fldSimple w:instr=" PAGEREF _Toc25517 ">
          <w:r w:rsidR="009659F8">
            <w:t>98</w:t>
          </w:r>
        </w:fldSimple>
      </w:hyperlink>
    </w:p>
    <w:p w:rsidR="00B354F0" w:rsidRDefault="00C67446">
      <w:pPr>
        <w:pStyle w:val="TOC3"/>
        <w:tabs>
          <w:tab w:val="right" w:leader="dot" w:pos="8306"/>
        </w:tabs>
        <w:ind w:left="960"/>
      </w:pPr>
      <w:hyperlink w:anchor="_Toc11508" w:history="1">
        <w:r w:rsidR="009659F8">
          <w:rPr>
            <w:rFonts w:hint="eastAsia"/>
          </w:rPr>
          <w:t>1.37.1</w:t>
        </w:r>
        <w:r w:rsidR="009659F8">
          <w:rPr>
            <w:rFonts w:hint="eastAsia"/>
          </w:rPr>
          <w:t>等价划分类表</w:t>
        </w:r>
        <w:r w:rsidR="009659F8">
          <w:tab/>
        </w:r>
        <w:fldSimple w:instr=" PAGEREF _Toc11508 ">
          <w:r w:rsidR="009659F8">
            <w:t>98</w:t>
          </w:r>
        </w:fldSimple>
      </w:hyperlink>
    </w:p>
    <w:p w:rsidR="00B354F0" w:rsidRDefault="00C67446">
      <w:pPr>
        <w:pStyle w:val="TOC3"/>
        <w:tabs>
          <w:tab w:val="right" w:leader="dot" w:pos="8306"/>
        </w:tabs>
        <w:ind w:left="960"/>
      </w:pPr>
      <w:hyperlink w:anchor="_Toc1302" w:history="1">
        <w:r w:rsidR="009659F8">
          <w:rPr>
            <w:rFonts w:hint="eastAsia"/>
          </w:rPr>
          <w:t>1.37.2</w:t>
        </w:r>
        <w:r w:rsidR="009659F8">
          <w:rPr>
            <w:rFonts w:hint="eastAsia"/>
          </w:rPr>
          <w:t>测试用例</w:t>
        </w:r>
        <w:r w:rsidR="009659F8">
          <w:tab/>
        </w:r>
        <w:fldSimple w:instr=" PAGEREF _Toc1302 ">
          <w:r w:rsidR="009659F8">
            <w:t>98</w:t>
          </w:r>
        </w:fldSimple>
      </w:hyperlink>
    </w:p>
    <w:p w:rsidR="00B354F0" w:rsidRDefault="00C67446">
      <w:pPr>
        <w:pStyle w:val="TOC2"/>
        <w:tabs>
          <w:tab w:val="right" w:leader="dot" w:pos="8306"/>
        </w:tabs>
        <w:ind w:left="480"/>
      </w:pPr>
      <w:hyperlink w:anchor="_Toc30591" w:history="1">
        <w:r w:rsidR="009659F8">
          <w:rPr>
            <w:rFonts w:hint="eastAsia"/>
          </w:rPr>
          <w:t>1.38</w:t>
        </w:r>
        <w:r w:rsidR="009659F8">
          <w:rPr>
            <w:rFonts w:hint="eastAsia"/>
          </w:rPr>
          <w:t>教师删除课程公告</w:t>
        </w:r>
        <w:r w:rsidR="009659F8">
          <w:tab/>
        </w:r>
        <w:fldSimple w:instr=" PAGEREF _Toc30591 ">
          <w:r w:rsidR="009659F8">
            <w:t>99</w:t>
          </w:r>
        </w:fldSimple>
      </w:hyperlink>
    </w:p>
    <w:p w:rsidR="00B354F0" w:rsidRDefault="00C67446">
      <w:pPr>
        <w:pStyle w:val="TOC3"/>
        <w:tabs>
          <w:tab w:val="right" w:leader="dot" w:pos="8306"/>
        </w:tabs>
        <w:ind w:left="960"/>
      </w:pPr>
      <w:hyperlink w:anchor="_Toc11208" w:history="1">
        <w:r w:rsidR="009659F8">
          <w:rPr>
            <w:rFonts w:hint="eastAsia"/>
          </w:rPr>
          <w:t>1.38.1</w:t>
        </w:r>
        <w:r w:rsidR="009659F8">
          <w:rPr>
            <w:rFonts w:hint="eastAsia"/>
          </w:rPr>
          <w:t>测试用例</w:t>
        </w:r>
        <w:r w:rsidR="009659F8">
          <w:tab/>
        </w:r>
        <w:fldSimple w:instr=" PAGEREF _Toc11208 ">
          <w:r w:rsidR="009659F8">
            <w:t>99</w:t>
          </w:r>
        </w:fldSimple>
      </w:hyperlink>
    </w:p>
    <w:p w:rsidR="00B354F0" w:rsidRDefault="00C67446">
      <w:pPr>
        <w:pStyle w:val="TOC2"/>
        <w:tabs>
          <w:tab w:val="right" w:leader="dot" w:pos="8306"/>
        </w:tabs>
        <w:ind w:left="480"/>
      </w:pPr>
      <w:hyperlink w:anchor="_Toc28873" w:history="1">
        <w:r w:rsidR="009659F8">
          <w:rPr>
            <w:rFonts w:hint="eastAsia"/>
          </w:rPr>
          <w:t>1.39</w:t>
        </w:r>
        <w:r w:rsidR="009659F8">
          <w:rPr>
            <w:rFonts w:hint="eastAsia"/>
          </w:rPr>
          <w:t>教师修改课程介绍</w:t>
        </w:r>
        <w:r w:rsidR="009659F8">
          <w:tab/>
        </w:r>
        <w:fldSimple w:instr=" PAGEREF _Toc28873 ">
          <w:r w:rsidR="009659F8">
            <w:t>100</w:t>
          </w:r>
        </w:fldSimple>
      </w:hyperlink>
    </w:p>
    <w:p w:rsidR="00B354F0" w:rsidRDefault="00C67446">
      <w:pPr>
        <w:pStyle w:val="TOC3"/>
        <w:tabs>
          <w:tab w:val="right" w:leader="dot" w:pos="8306"/>
        </w:tabs>
        <w:ind w:left="960"/>
      </w:pPr>
      <w:hyperlink w:anchor="_Toc23067" w:history="1">
        <w:r w:rsidR="009659F8">
          <w:rPr>
            <w:rFonts w:hint="eastAsia"/>
          </w:rPr>
          <w:t>1.39.1</w:t>
        </w:r>
        <w:r w:rsidR="009659F8">
          <w:rPr>
            <w:rFonts w:hint="eastAsia"/>
          </w:rPr>
          <w:t>等价类划分表</w:t>
        </w:r>
        <w:r w:rsidR="009659F8">
          <w:tab/>
        </w:r>
        <w:fldSimple w:instr=" PAGEREF _Toc23067 ">
          <w:r w:rsidR="009659F8">
            <w:t>100</w:t>
          </w:r>
        </w:fldSimple>
      </w:hyperlink>
    </w:p>
    <w:p w:rsidR="00B354F0" w:rsidRDefault="00C67446">
      <w:pPr>
        <w:pStyle w:val="TOC3"/>
        <w:tabs>
          <w:tab w:val="right" w:leader="dot" w:pos="8306"/>
        </w:tabs>
        <w:ind w:left="960"/>
      </w:pPr>
      <w:hyperlink w:anchor="_Toc7953" w:history="1">
        <w:r w:rsidR="009659F8">
          <w:rPr>
            <w:rFonts w:hint="eastAsia"/>
          </w:rPr>
          <w:t>1.39.2</w:t>
        </w:r>
        <w:r w:rsidR="009659F8">
          <w:rPr>
            <w:rFonts w:hint="eastAsia"/>
          </w:rPr>
          <w:t>测试用例</w:t>
        </w:r>
        <w:r w:rsidR="009659F8">
          <w:tab/>
        </w:r>
        <w:fldSimple w:instr=" PAGEREF _Toc7953 ">
          <w:r w:rsidR="009659F8">
            <w:t>101</w:t>
          </w:r>
        </w:fldSimple>
      </w:hyperlink>
    </w:p>
    <w:p w:rsidR="00B354F0" w:rsidRDefault="00C67446">
      <w:pPr>
        <w:pStyle w:val="TOC2"/>
        <w:tabs>
          <w:tab w:val="right" w:leader="dot" w:pos="8306"/>
        </w:tabs>
        <w:ind w:left="480"/>
      </w:pPr>
      <w:hyperlink w:anchor="_Toc26776" w:history="1">
        <w:r w:rsidR="009659F8">
          <w:rPr>
            <w:rFonts w:hint="eastAsia"/>
          </w:rPr>
          <w:t>1.40</w:t>
        </w:r>
        <w:r w:rsidR="009659F8">
          <w:rPr>
            <w:rFonts w:hint="eastAsia"/>
          </w:rPr>
          <w:t>教师修改教师介绍</w:t>
        </w:r>
        <w:r w:rsidR="009659F8">
          <w:tab/>
        </w:r>
        <w:fldSimple w:instr=" PAGEREF _Toc26776 ">
          <w:r w:rsidR="009659F8">
            <w:t>102</w:t>
          </w:r>
        </w:fldSimple>
      </w:hyperlink>
    </w:p>
    <w:p w:rsidR="00B354F0" w:rsidRDefault="00C67446">
      <w:pPr>
        <w:pStyle w:val="TOC3"/>
        <w:tabs>
          <w:tab w:val="right" w:leader="dot" w:pos="8306"/>
        </w:tabs>
        <w:ind w:left="960"/>
      </w:pPr>
      <w:hyperlink w:anchor="_Toc23656" w:history="1">
        <w:r w:rsidR="009659F8">
          <w:rPr>
            <w:rFonts w:hint="eastAsia"/>
          </w:rPr>
          <w:t>1.40.1</w:t>
        </w:r>
        <w:r w:rsidR="009659F8">
          <w:rPr>
            <w:rFonts w:hint="eastAsia"/>
          </w:rPr>
          <w:t>等价类划分表</w:t>
        </w:r>
        <w:r w:rsidR="009659F8">
          <w:tab/>
        </w:r>
        <w:fldSimple w:instr=" PAGEREF _Toc23656 ">
          <w:r w:rsidR="009659F8">
            <w:t>102</w:t>
          </w:r>
        </w:fldSimple>
      </w:hyperlink>
    </w:p>
    <w:p w:rsidR="00B354F0" w:rsidRDefault="00C67446">
      <w:pPr>
        <w:pStyle w:val="TOC3"/>
        <w:tabs>
          <w:tab w:val="right" w:leader="dot" w:pos="8306"/>
        </w:tabs>
        <w:ind w:left="960"/>
      </w:pPr>
      <w:hyperlink w:anchor="_Toc11675" w:history="1">
        <w:r w:rsidR="009659F8">
          <w:rPr>
            <w:rFonts w:hint="eastAsia"/>
          </w:rPr>
          <w:t>1.40.2</w:t>
        </w:r>
        <w:r w:rsidR="009659F8">
          <w:rPr>
            <w:rFonts w:hint="eastAsia"/>
          </w:rPr>
          <w:t>测试用例</w:t>
        </w:r>
        <w:r w:rsidR="009659F8">
          <w:tab/>
        </w:r>
        <w:fldSimple w:instr=" PAGEREF _Toc11675 ">
          <w:r w:rsidR="009659F8">
            <w:t>102</w:t>
          </w:r>
        </w:fldSimple>
      </w:hyperlink>
    </w:p>
    <w:p w:rsidR="00B354F0" w:rsidRDefault="00C67446">
      <w:pPr>
        <w:pStyle w:val="TOC2"/>
        <w:tabs>
          <w:tab w:val="right" w:leader="dot" w:pos="8306"/>
        </w:tabs>
        <w:ind w:left="480"/>
      </w:pPr>
      <w:hyperlink w:anchor="_Toc23535" w:history="1">
        <w:r w:rsidR="009659F8">
          <w:rPr>
            <w:rFonts w:hint="eastAsia"/>
          </w:rPr>
          <w:t>1.41</w:t>
        </w:r>
        <w:r w:rsidR="009659F8">
          <w:rPr>
            <w:rFonts w:hint="eastAsia"/>
          </w:rPr>
          <w:t>教师上传课程资料</w:t>
        </w:r>
        <w:r w:rsidR="009659F8">
          <w:tab/>
        </w:r>
        <w:fldSimple w:instr=" PAGEREF _Toc23535 ">
          <w:r w:rsidR="009659F8">
            <w:t>104</w:t>
          </w:r>
        </w:fldSimple>
      </w:hyperlink>
    </w:p>
    <w:p w:rsidR="00B354F0" w:rsidRDefault="00C67446">
      <w:pPr>
        <w:pStyle w:val="TOC3"/>
        <w:tabs>
          <w:tab w:val="right" w:leader="dot" w:pos="8306"/>
        </w:tabs>
        <w:ind w:left="960"/>
      </w:pPr>
      <w:hyperlink w:anchor="_Toc9047" w:history="1">
        <w:r w:rsidR="009659F8">
          <w:rPr>
            <w:rFonts w:hint="eastAsia"/>
          </w:rPr>
          <w:t>1.41.1</w:t>
        </w:r>
        <w:r w:rsidR="009659F8">
          <w:rPr>
            <w:rFonts w:hint="eastAsia"/>
          </w:rPr>
          <w:t>等价类划分表</w:t>
        </w:r>
        <w:r w:rsidR="009659F8">
          <w:tab/>
        </w:r>
        <w:fldSimple w:instr=" PAGEREF _Toc9047 ">
          <w:r w:rsidR="009659F8">
            <w:t>104</w:t>
          </w:r>
        </w:fldSimple>
      </w:hyperlink>
    </w:p>
    <w:p w:rsidR="00B354F0" w:rsidRDefault="00C67446">
      <w:pPr>
        <w:pStyle w:val="TOC3"/>
        <w:tabs>
          <w:tab w:val="right" w:leader="dot" w:pos="8306"/>
        </w:tabs>
        <w:ind w:left="960"/>
      </w:pPr>
      <w:hyperlink w:anchor="_Toc29150" w:history="1">
        <w:r w:rsidR="009659F8">
          <w:rPr>
            <w:rFonts w:hint="eastAsia"/>
          </w:rPr>
          <w:t>1.41.2</w:t>
        </w:r>
        <w:r w:rsidR="009659F8">
          <w:rPr>
            <w:rFonts w:hint="eastAsia"/>
          </w:rPr>
          <w:t>测试用例</w:t>
        </w:r>
        <w:r w:rsidR="009659F8">
          <w:tab/>
        </w:r>
        <w:fldSimple w:instr=" PAGEREF _Toc29150 ">
          <w:r w:rsidR="009659F8">
            <w:t>104</w:t>
          </w:r>
        </w:fldSimple>
      </w:hyperlink>
    </w:p>
    <w:p w:rsidR="00B354F0" w:rsidRDefault="00C67446">
      <w:pPr>
        <w:pStyle w:val="TOC2"/>
        <w:tabs>
          <w:tab w:val="right" w:leader="dot" w:pos="8306"/>
        </w:tabs>
        <w:ind w:left="480"/>
      </w:pPr>
      <w:hyperlink w:anchor="_Toc26422" w:history="1">
        <w:r w:rsidR="009659F8">
          <w:rPr>
            <w:rFonts w:hint="eastAsia"/>
          </w:rPr>
          <w:t>1.42</w:t>
        </w:r>
        <w:r w:rsidR="009659F8">
          <w:rPr>
            <w:rFonts w:hint="eastAsia"/>
          </w:rPr>
          <w:t>教师删除课程资料</w:t>
        </w:r>
        <w:r w:rsidR="009659F8">
          <w:tab/>
        </w:r>
        <w:fldSimple w:instr=" PAGEREF _Toc26422 ">
          <w:r w:rsidR="009659F8">
            <w:t>106</w:t>
          </w:r>
        </w:fldSimple>
      </w:hyperlink>
    </w:p>
    <w:p w:rsidR="00B354F0" w:rsidRDefault="00C67446">
      <w:pPr>
        <w:pStyle w:val="TOC3"/>
        <w:tabs>
          <w:tab w:val="right" w:leader="dot" w:pos="8306"/>
        </w:tabs>
        <w:ind w:left="960"/>
      </w:pPr>
      <w:hyperlink w:anchor="_Toc18642" w:history="1">
        <w:r w:rsidR="009659F8">
          <w:rPr>
            <w:rFonts w:hint="eastAsia"/>
          </w:rPr>
          <w:t>1.42.1</w:t>
        </w:r>
        <w:r w:rsidR="009659F8">
          <w:rPr>
            <w:rFonts w:hint="eastAsia"/>
          </w:rPr>
          <w:t>测试用例</w:t>
        </w:r>
        <w:r w:rsidR="009659F8">
          <w:tab/>
        </w:r>
        <w:fldSimple w:instr=" PAGEREF _Toc18642 ">
          <w:r w:rsidR="009659F8">
            <w:t>106</w:t>
          </w:r>
        </w:fldSimple>
      </w:hyperlink>
    </w:p>
    <w:p w:rsidR="00B354F0" w:rsidRDefault="00C67446">
      <w:pPr>
        <w:pStyle w:val="TOC2"/>
        <w:tabs>
          <w:tab w:val="right" w:leader="dot" w:pos="8306"/>
        </w:tabs>
        <w:ind w:left="480"/>
      </w:pPr>
      <w:hyperlink w:anchor="_Toc29120" w:history="1">
        <w:r w:rsidR="009659F8">
          <w:rPr>
            <w:rFonts w:hint="eastAsia"/>
          </w:rPr>
          <w:t>1.43</w:t>
        </w:r>
        <w:r w:rsidR="009659F8">
          <w:rPr>
            <w:rFonts w:hint="eastAsia"/>
          </w:rPr>
          <w:t>教师开启课程答疑</w:t>
        </w:r>
        <w:r w:rsidR="009659F8">
          <w:tab/>
        </w:r>
        <w:fldSimple w:instr=" PAGEREF _Toc29120 ">
          <w:r w:rsidR="009659F8">
            <w:t>107</w:t>
          </w:r>
        </w:fldSimple>
      </w:hyperlink>
    </w:p>
    <w:p w:rsidR="00B354F0" w:rsidRDefault="00C67446">
      <w:pPr>
        <w:pStyle w:val="TOC3"/>
        <w:tabs>
          <w:tab w:val="right" w:leader="dot" w:pos="8306"/>
        </w:tabs>
        <w:ind w:left="960"/>
      </w:pPr>
      <w:hyperlink w:anchor="_Toc5538" w:history="1">
        <w:r w:rsidR="009659F8">
          <w:rPr>
            <w:rFonts w:hint="eastAsia"/>
          </w:rPr>
          <w:t>1.43.1</w:t>
        </w:r>
        <w:r w:rsidR="009659F8">
          <w:rPr>
            <w:rFonts w:hint="eastAsia"/>
          </w:rPr>
          <w:t>测试用例</w:t>
        </w:r>
        <w:r w:rsidR="009659F8">
          <w:tab/>
        </w:r>
        <w:fldSimple w:instr=" PAGEREF _Toc5538 ">
          <w:r w:rsidR="009659F8">
            <w:t>107</w:t>
          </w:r>
        </w:fldSimple>
      </w:hyperlink>
    </w:p>
    <w:p w:rsidR="00B354F0" w:rsidRDefault="00C67446">
      <w:pPr>
        <w:pStyle w:val="TOC2"/>
        <w:tabs>
          <w:tab w:val="right" w:leader="dot" w:pos="8306"/>
        </w:tabs>
        <w:ind w:left="480"/>
      </w:pPr>
      <w:hyperlink w:anchor="_Toc30249" w:history="1">
        <w:r w:rsidR="009659F8">
          <w:rPr>
            <w:rFonts w:hint="eastAsia"/>
          </w:rPr>
          <w:t>1.44</w:t>
        </w:r>
        <w:r w:rsidR="009659F8">
          <w:rPr>
            <w:rFonts w:hint="eastAsia"/>
          </w:rPr>
          <w:t>教师关闭课程答疑</w:t>
        </w:r>
        <w:r w:rsidR="009659F8">
          <w:tab/>
        </w:r>
        <w:fldSimple w:instr=" PAGEREF _Toc30249 ">
          <w:r w:rsidR="009659F8">
            <w:t>108</w:t>
          </w:r>
        </w:fldSimple>
      </w:hyperlink>
    </w:p>
    <w:p w:rsidR="00B354F0" w:rsidRDefault="00C67446">
      <w:pPr>
        <w:pStyle w:val="TOC3"/>
        <w:tabs>
          <w:tab w:val="right" w:leader="dot" w:pos="8306"/>
        </w:tabs>
        <w:ind w:left="960"/>
      </w:pPr>
      <w:hyperlink w:anchor="_Toc14211" w:history="1">
        <w:r w:rsidR="009659F8">
          <w:rPr>
            <w:rFonts w:hint="eastAsia"/>
          </w:rPr>
          <w:t>1.44.1</w:t>
        </w:r>
        <w:r w:rsidR="009659F8">
          <w:rPr>
            <w:rFonts w:hint="eastAsia"/>
          </w:rPr>
          <w:t>测试用例</w:t>
        </w:r>
        <w:r w:rsidR="009659F8">
          <w:tab/>
        </w:r>
        <w:fldSimple w:instr=" PAGEREF _Toc14211 ">
          <w:r w:rsidR="009659F8">
            <w:t>108</w:t>
          </w:r>
        </w:fldSimple>
      </w:hyperlink>
    </w:p>
    <w:p w:rsidR="00B354F0" w:rsidRDefault="00C67446">
      <w:pPr>
        <w:pStyle w:val="TOC2"/>
        <w:tabs>
          <w:tab w:val="right" w:leader="dot" w:pos="8306"/>
        </w:tabs>
        <w:ind w:left="480"/>
      </w:pPr>
      <w:hyperlink w:anchor="_Toc32287" w:history="1">
        <w:r w:rsidR="009659F8">
          <w:rPr>
            <w:rFonts w:hint="eastAsia"/>
          </w:rPr>
          <w:t>1.45</w:t>
        </w:r>
        <w:r w:rsidR="009659F8">
          <w:rPr>
            <w:rFonts w:hint="eastAsia"/>
          </w:rPr>
          <w:t>教师延时课程答疑</w:t>
        </w:r>
        <w:r w:rsidR="009659F8">
          <w:tab/>
        </w:r>
        <w:fldSimple w:instr=" PAGEREF _Toc32287 ">
          <w:r w:rsidR="009659F8">
            <w:t>109</w:t>
          </w:r>
        </w:fldSimple>
      </w:hyperlink>
    </w:p>
    <w:p w:rsidR="00B354F0" w:rsidRDefault="00C67446">
      <w:pPr>
        <w:pStyle w:val="TOC3"/>
        <w:tabs>
          <w:tab w:val="right" w:leader="dot" w:pos="8306"/>
        </w:tabs>
        <w:ind w:left="960"/>
      </w:pPr>
      <w:hyperlink w:anchor="_Toc5933" w:history="1">
        <w:r w:rsidR="009659F8">
          <w:rPr>
            <w:rFonts w:hint="eastAsia"/>
          </w:rPr>
          <w:t>1.45.1</w:t>
        </w:r>
        <w:r w:rsidR="009659F8">
          <w:rPr>
            <w:rFonts w:hint="eastAsia"/>
          </w:rPr>
          <w:t>测试用例</w:t>
        </w:r>
        <w:r w:rsidR="009659F8">
          <w:tab/>
        </w:r>
        <w:fldSimple w:instr=" PAGEREF _Toc5933 ">
          <w:r w:rsidR="009659F8">
            <w:t>109</w:t>
          </w:r>
        </w:fldSimple>
      </w:hyperlink>
    </w:p>
    <w:p w:rsidR="00B354F0" w:rsidRDefault="00C67446">
      <w:pPr>
        <w:pStyle w:val="TOC2"/>
        <w:tabs>
          <w:tab w:val="right" w:leader="dot" w:pos="8306"/>
        </w:tabs>
        <w:ind w:left="480"/>
      </w:pPr>
      <w:hyperlink w:anchor="_Toc838" w:history="1">
        <w:r w:rsidR="009659F8">
          <w:rPr>
            <w:rFonts w:hint="eastAsia"/>
          </w:rPr>
          <w:t>1.46</w:t>
        </w:r>
        <w:r w:rsidR="009659F8">
          <w:rPr>
            <w:rFonts w:hint="eastAsia"/>
          </w:rPr>
          <w:t>下载课程答疑记录</w:t>
        </w:r>
        <w:r w:rsidR="009659F8">
          <w:tab/>
        </w:r>
        <w:fldSimple w:instr=" PAGEREF _Toc838 ">
          <w:r w:rsidR="009659F8">
            <w:t>110</w:t>
          </w:r>
        </w:fldSimple>
      </w:hyperlink>
    </w:p>
    <w:p w:rsidR="00B354F0" w:rsidRDefault="00C67446">
      <w:pPr>
        <w:pStyle w:val="TOC3"/>
        <w:tabs>
          <w:tab w:val="right" w:leader="dot" w:pos="8306"/>
        </w:tabs>
        <w:ind w:left="960"/>
      </w:pPr>
      <w:hyperlink w:anchor="_Toc866" w:history="1">
        <w:r w:rsidR="009659F8">
          <w:rPr>
            <w:rFonts w:hint="eastAsia"/>
          </w:rPr>
          <w:t>1.46.1</w:t>
        </w:r>
        <w:r w:rsidR="009659F8">
          <w:rPr>
            <w:rFonts w:hint="eastAsia"/>
          </w:rPr>
          <w:t>测试用例</w:t>
        </w:r>
        <w:r w:rsidR="009659F8">
          <w:tab/>
        </w:r>
        <w:fldSimple w:instr=" PAGEREF _Toc866 ">
          <w:r w:rsidR="009659F8">
            <w:t>110</w:t>
          </w:r>
        </w:fldSimple>
      </w:hyperlink>
    </w:p>
    <w:p w:rsidR="00B354F0" w:rsidRDefault="00C67446">
      <w:pPr>
        <w:pStyle w:val="TOC2"/>
        <w:tabs>
          <w:tab w:val="right" w:leader="dot" w:pos="8306"/>
        </w:tabs>
        <w:ind w:left="480"/>
      </w:pPr>
      <w:hyperlink w:anchor="_Toc25899" w:history="1">
        <w:r w:rsidR="009659F8">
          <w:rPr>
            <w:rFonts w:hint="eastAsia"/>
          </w:rPr>
          <w:t>1.47</w:t>
        </w:r>
        <w:r w:rsidR="009659F8">
          <w:rPr>
            <w:rFonts w:hint="eastAsia"/>
          </w:rPr>
          <w:t>教师删除课程答疑记录</w:t>
        </w:r>
        <w:r w:rsidR="009659F8">
          <w:tab/>
        </w:r>
        <w:fldSimple w:instr=" PAGEREF _Toc25899 ">
          <w:r w:rsidR="009659F8">
            <w:t>111</w:t>
          </w:r>
        </w:fldSimple>
      </w:hyperlink>
    </w:p>
    <w:p w:rsidR="00B354F0" w:rsidRDefault="00C67446">
      <w:pPr>
        <w:pStyle w:val="TOC3"/>
        <w:tabs>
          <w:tab w:val="right" w:leader="dot" w:pos="8306"/>
        </w:tabs>
        <w:ind w:left="960"/>
      </w:pPr>
      <w:hyperlink w:anchor="_Toc12854" w:history="1">
        <w:r w:rsidR="009659F8">
          <w:rPr>
            <w:rFonts w:hint="eastAsia"/>
          </w:rPr>
          <w:t>1.47.1</w:t>
        </w:r>
        <w:r w:rsidR="009659F8">
          <w:rPr>
            <w:rFonts w:hint="eastAsia"/>
          </w:rPr>
          <w:t>测试用例</w:t>
        </w:r>
        <w:r w:rsidR="009659F8">
          <w:tab/>
        </w:r>
        <w:fldSimple w:instr=" PAGEREF _Toc12854 ">
          <w:r w:rsidR="009659F8">
            <w:t>111</w:t>
          </w:r>
        </w:fldSimple>
      </w:hyperlink>
    </w:p>
    <w:p w:rsidR="00B354F0" w:rsidRDefault="00C67446">
      <w:pPr>
        <w:pStyle w:val="TOC2"/>
        <w:tabs>
          <w:tab w:val="right" w:leader="dot" w:pos="8306"/>
        </w:tabs>
        <w:ind w:left="480"/>
      </w:pPr>
      <w:hyperlink w:anchor="_Toc7059" w:history="1">
        <w:r w:rsidR="009659F8">
          <w:rPr>
            <w:rFonts w:hint="eastAsia"/>
          </w:rPr>
          <w:t>1.48</w:t>
        </w:r>
        <w:r w:rsidR="009659F8">
          <w:rPr>
            <w:rFonts w:hint="eastAsia"/>
          </w:rPr>
          <w:t>教师在线预览课程答疑记录</w:t>
        </w:r>
        <w:r w:rsidR="009659F8">
          <w:tab/>
        </w:r>
        <w:fldSimple w:instr=" PAGEREF _Toc7059 ">
          <w:r w:rsidR="009659F8">
            <w:t>112</w:t>
          </w:r>
        </w:fldSimple>
      </w:hyperlink>
    </w:p>
    <w:p w:rsidR="00B354F0" w:rsidRDefault="00C67446">
      <w:pPr>
        <w:pStyle w:val="TOC3"/>
        <w:tabs>
          <w:tab w:val="right" w:leader="dot" w:pos="8306"/>
        </w:tabs>
        <w:ind w:left="960"/>
      </w:pPr>
      <w:hyperlink w:anchor="_Toc14066" w:history="1">
        <w:r w:rsidR="009659F8">
          <w:rPr>
            <w:rFonts w:hint="eastAsia"/>
          </w:rPr>
          <w:t>1.48.1</w:t>
        </w:r>
        <w:r w:rsidR="009659F8">
          <w:rPr>
            <w:rFonts w:hint="eastAsia"/>
          </w:rPr>
          <w:t>测试用例</w:t>
        </w:r>
        <w:r w:rsidR="009659F8">
          <w:tab/>
        </w:r>
        <w:fldSimple w:instr=" PAGEREF _Toc14066 ">
          <w:r w:rsidR="009659F8">
            <w:t>112</w:t>
          </w:r>
        </w:fldSimple>
      </w:hyperlink>
    </w:p>
    <w:p w:rsidR="00B354F0" w:rsidRDefault="00C67446">
      <w:pPr>
        <w:pStyle w:val="TOC2"/>
        <w:tabs>
          <w:tab w:val="right" w:leader="dot" w:pos="8306"/>
        </w:tabs>
        <w:ind w:left="480"/>
      </w:pPr>
      <w:hyperlink w:anchor="_Toc4526" w:history="1">
        <w:r w:rsidR="009659F8">
          <w:rPr>
            <w:rFonts w:hint="eastAsia"/>
          </w:rPr>
          <w:t>1.49</w:t>
        </w:r>
        <w:r w:rsidR="009659F8">
          <w:rPr>
            <w:rFonts w:hint="eastAsia"/>
          </w:rPr>
          <w:t>教师在课程论坛置顶帖子</w:t>
        </w:r>
        <w:r w:rsidR="009659F8">
          <w:tab/>
        </w:r>
        <w:fldSimple w:instr=" PAGEREF _Toc4526 ">
          <w:r w:rsidR="009659F8">
            <w:t>113</w:t>
          </w:r>
        </w:fldSimple>
      </w:hyperlink>
    </w:p>
    <w:p w:rsidR="00B354F0" w:rsidRDefault="00C67446">
      <w:pPr>
        <w:pStyle w:val="TOC3"/>
        <w:tabs>
          <w:tab w:val="right" w:leader="dot" w:pos="8306"/>
        </w:tabs>
        <w:ind w:left="960"/>
      </w:pPr>
      <w:hyperlink w:anchor="_Toc23028" w:history="1">
        <w:r w:rsidR="009659F8">
          <w:rPr>
            <w:rFonts w:hint="eastAsia"/>
          </w:rPr>
          <w:t>1.49.1</w:t>
        </w:r>
        <w:r w:rsidR="009659F8">
          <w:rPr>
            <w:rFonts w:hint="eastAsia"/>
          </w:rPr>
          <w:t>测试用例</w:t>
        </w:r>
        <w:r w:rsidR="009659F8">
          <w:tab/>
        </w:r>
        <w:fldSimple w:instr=" PAGEREF _Toc23028 ">
          <w:r w:rsidR="009659F8">
            <w:t>113</w:t>
          </w:r>
        </w:fldSimple>
      </w:hyperlink>
    </w:p>
    <w:p w:rsidR="00B354F0" w:rsidRDefault="00C67446">
      <w:pPr>
        <w:pStyle w:val="TOC2"/>
        <w:tabs>
          <w:tab w:val="right" w:leader="dot" w:pos="8306"/>
        </w:tabs>
        <w:ind w:left="480"/>
      </w:pPr>
      <w:hyperlink w:anchor="_Toc32180" w:history="1">
        <w:r w:rsidR="009659F8">
          <w:rPr>
            <w:rFonts w:hint="eastAsia"/>
          </w:rPr>
          <w:t>1.50</w:t>
        </w:r>
        <w:r w:rsidR="009659F8">
          <w:rPr>
            <w:rFonts w:hint="eastAsia"/>
          </w:rPr>
          <w:t>教师在课程论坛加精帖子</w:t>
        </w:r>
        <w:r w:rsidR="009659F8">
          <w:tab/>
        </w:r>
        <w:fldSimple w:instr=" PAGEREF _Toc32180 ">
          <w:r w:rsidR="009659F8">
            <w:t>114</w:t>
          </w:r>
        </w:fldSimple>
      </w:hyperlink>
    </w:p>
    <w:p w:rsidR="00B354F0" w:rsidRDefault="00C67446">
      <w:pPr>
        <w:pStyle w:val="TOC3"/>
        <w:tabs>
          <w:tab w:val="right" w:leader="dot" w:pos="8306"/>
        </w:tabs>
        <w:ind w:left="960"/>
      </w:pPr>
      <w:hyperlink w:anchor="_Toc8427" w:history="1">
        <w:r w:rsidR="009659F8">
          <w:rPr>
            <w:rFonts w:hint="eastAsia"/>
          </w:rPr>
          <w:t>1.50.1</w:t>
        </w:r>
        <w:r w:rsidR="009659F8">
          <w:rPr>
            <w:rFonts w:hint="eastAsia"/>
          </w:rPr>
          <w:t>测试用例</w:t>
        </w:r>
        <w:r w:rsidR="009659F8">
          <w:tab/>
        </w:r>
        <w:fldSimple w:instr=" PAGEREF _Toc8427 ">
          <w:r w:rsidR="009659F8">
            <w:t>114</w:t>
          </w:r>
        </w:fldSimple>
      </w:hyperlink>
    </w:p>
    <w:p w:rsidR="00B354F0" w:rsidRDefault="00C67446">
      <w:pPr>
        <w:pStyle w:val="TOC2"/>
        <w:tabs>
          <w:tab w:val="right" w:leader="dot" w:pos="8306"/>
        </w:tabs>
        <w:ind w:left="480"/>
      </w:pPr>
      <w:hyperlink w:anchor="_Toc16211" w:history="1">
        <w:r w:rsidR="009659F8">
          <w:rPr>
            <w:rFonts w:hint="eastAsia"/>
          </w:rPr>
          <w:t>1.51</w:t>
        </w:r>
        <w:r w:rsidR="009659F8">
          <w:rPr>
            <w:rFonts w:hint="eastAsia"/>
          </w:rPr>
          <w:t>教师添加课程链接</w:t>
        </w:r>
        <w:r w:rsidR="009659F8">
          <w:tab/>
        </w:r>
        <w:fldSimple w:instr=" PAGEREF _Toc16211 ">
          <w:r w:rsidR="009659F8">
            <w:t>115</w:t>
          </w:r>
        </w:fldSimple>
      </w:hyperlink>
    </w:p>
    <w:p w:rsidR="00B354F0" w:rsidRDefault="00C67446">
      <w:pPr>
        <w:pStyle w:val="TOC3"/>
        <w:tabs>
          <w:tab w:val="right" w:leader="dot" w:pos="8306"/>
        </w:tabs>
        <w:ind w:left="960"/>
      </w:pPr>
      <w:hyperlink w:anchor="_Toc29091" w:history="1">
        <w:r w:rsidR="009659F8">
          <w:rPr>
            <w:rFonts w:hint="eastAsia"/>
          </w:rPr>
          <w:t>1.51.1</w:t>
        </w:r>
        <w:r w:rsidR="009659F8">
          <w:rPr>
            <w:rFonts w:hint="eastAsia"/>
          </w:rPr>
          <w:t>等价类划分表</w:t>
        </w:r>
        <w:r w:rsidR="009659F8">
          <w:tab/>
        </w:r>
        <w:fldSimple w:instr=" PAGEREF _Toc29091 ">
          <w:r w:rsidR="009659F8">
            <w:t>115</w:t>
          </w:r>
        </w:fldSimple>
      </w:hyperlink>
    </w:p>
    <w:p w:rsidR="00B354F0" w:rsidRDefault="00C67446">
      <w:pPr>
        <w:pStyle w:val="TOC3"/>
        <w:tabs>
          <w:tab w:val="right" w:leader="dot" w:pos="8306"/>
        </w:tabs>
        <w:ind w:left="960"/>
      </w:pPr>
      <w:hyperlink w:anchor="_Toc13042" w:history="1">
        <w:r w:rsidR="009659F8">
          <w:rPr>
            <w:rFonts w:hint="eastAsia"/>
          </w:rPr>
          <w:t>1.51.2</w:t>
        </w:r>
        <w:r w:rsidR="009659F8">
          <w:rPr>
            <w:rFonts w:hint="eastAsia"/>
          </w:rPr>
          <w:t>测试用例</w:t>
        </w:r>
        <w:r w:rsidR="009659F8">
          <w:tab/>
        </w:r>
        <w:fldSimple w:instr=" PAGEREF _Toc13042 ">
          <w:r w:rsidR="009659F8">
            <w:t>115</w:t>
          </w:r>
        </w:fldSimple>
      </w:hyperlink>
    </w:p>
    <w:p w:rsidR="00B354F0" w:rsidRDefault="00C67446">
      <w:pPr>
        <w:pStyle w:val="TOC2"/>
        <w:tabs>
          <w:tab w:val="right" w:leader="dot" w:pos="8306"/>
        </w:tabs>
        <w:ind w:left="480"/>
      </w:pPr>
      <w:hyperlink w:anchor="_Toc17236" w:history="1">
        <w:r w:rsidR="009659F8">
          <w:rPr>
            <w:rFonts w:hint="eastAsia"/>
          </w:rPr>
          <w:t>1.52</w:t>
        </w:r>
        <w:r w:rsidR="009659F8">
          <w:rPr>
            <w:rFonts w:hint="eastAsia"/>
          </w:rPr>
          <w:t>教师删除课程链接</w:t>
        </w:r>
        <w:r w:rsidR="009659F8">
          <w:tab/>
        </w:r>
        <w:fldSimple w:instr=" PAGEREF _Toc17236 ">
          <w:r w:rsidR="009659F8">
            <w:t>117</w:t>
          </w:r>
        </w:fldSimple>
      </w:hyperlink>
    </w:p>
    <w:p w:rsidR="00B354F0" w:rsidRDefault="00C67446">
      <w:pPr>
        <w:pStyle w:val="TOC3"/>
        <w:tabs>
          <w:tab w:val="right" w:leader="dot" w:pos="8306"/>
        </w:tabs>
        <w:ind w:left="960"/>
      </w:pPr>
      <w:hyperlink w:anchor="_Toc25058" w:history="1">
        <w:r w:rsidR="009659F8">
          <w:rPr>
            <w:rFonts w:hint="eastAsia"/>
          </w:rPr>
          <w:t>1.52.1</w:t>
        </w:r>
        <w:r w:rsidR="009659F8">
          <w:rPr>
            <w:rFonts w:hint="eastAsia"/>
          </w:rPr>
          <w:t>测试用例</w:t>
        </w:r>
        <w:r w:rsidR="009659F8">
          <w:tab/>
        </w:r>
        <w:fldSimple w:instr=" PAGEREF _Toc25058 ">
          <w:r w:rsidR="009659F8">
            <w:t>117</w:t>
          </w:r>
        </w:fldSimple>
      </w:hyperlink>
    </w:p>
    <w:p w:rsidR="00B354F0" w:rsidRDefault="00C67446">
      <w:pPr>
        <w:pStyle w:val="TOC2"/>
        <w:tabs>
          <w:tab w:val="right" w:leader="dot" w:pos="8306"/>
        </w:tabs>
        <w:ind w:left="480"/>
      </w:pPr>
      <w:hyperlink w:anchor="_Toc8176" w:history="1">
        <w:r w:rsidR="009659F8">
          <w:rPr>
            <w:rFonts w:hint="eastAsia"/>
          </w:rPr>
          <w:t>1.53</w:t>
        </w:r>
        <w:r w:rsidR="009659F8">
          <w:rPr>
            <w:rFonts w:hint="eastAsia"/>
          </w:rPr>
          <w:t>教师修改答疑时间</w:t>
        </w:r>
        <w:r w:rsidR="009659F8">
          <w:tab/>
        </w:r>
        <w:fldSimple w:instr=" PAGEREF _Toc8176 ">
          <w:r w:rsidR="009659F8">
            <w:t>118</w:t>
          </w:r>
        </w:fldSimple>
      </w:hyperlink>
    </w:p>
    <w:p w:rsidR="00B354F0" w:rsidRDefault="00C67446">
      <w:pPr>
        <w:pStyle w:val="TOC3"/>
        <w:tabs>
          <w:tab w:val="right" w:leader="dot" w:pos="8306"/>
        </w:tabs>
        <w:ind w:left="960"/>
      </w:pPr>
      <w:hyperlink w:anchor="_Toc13254" w:history="1">
        <w:r w:rsidR="009659F8">
          <w:rPr>
            <w:rFonts w:hint="eastAsia"/>
          </w:rPr>
          <w:t>1.53.1</w:t>
        </w:r>
        <w:r w:rsidR="009659F8">
          <w:rPr>
            <w:rFonts w:hint="eastAsia"/>
          </w:rPr>
          <w:t>测试用例</w:t>
        </w:r>
        <w:r w:rsidR="009659F8">
          <w:tab/>
        </w:r>
        <w:fldSimple w:instr=" PAGEREF _Toc13254 ">
          <w:r w:rsidR="009659F8">
            <w:t>118</w:t>
          </w:r>
        </w:fldSimple>
      </w:hyperlink>
    </w:p>
    <w:p w:rsidR="00B354F0" w:rsidRDefault="00C67446">
      <w:pPr>
        <w:pStyle w:val="TOC2"/>
        <w:tabs>
          <w:tab w:val="right" w:leader="dot" w:pos="8306"/>
        </w:tabs>
        <w:ind w:left="480"/>
      </w:pPr>
      <w:hyperlink w:anchor="_Toc21841" w:history="1">
        <w:r w:rsidR="009659F8">
          <w:rPr>
            <w:rFonts w:hint="eastAsia"/>
          </w:rPr>
          <w:t>1.54</w:t>
        </w:r>
        <w:r w:rsidR="009659F8">
          <w:rPr>
            <w:rFonts w:hint="eastAsia"/>
          </w:rPr>
          <w:t>教师关闭课程</w:t>
        </w:r>
        <w:r w:rsidR="009659F8">
          <w:tab/>
        </w:r>
        <w:fldSimple w:instr=" PAGEREF _Toc21841 ">
          <w:r w:rsidR="009659F8">
            <w:t>119</w:t>
          </w:r>
        </w:fldSimple>
      </w:hyperlink>
    </w:p>
    <w:p w:rsidR="00B354F0" w:rsidRDefault="00C67446">
      <w:pPr>
        <w:pStyle w:val="TOC3"/>
        <w:tabs>
          <w:tab w:val="right" w:leader="dot" w:pos="8306"/>
        </w:tabs>
        <w:ind w:left="960"/>
      </w:pPr>
      <w:hyperlink w:anchor="_Toc31289" w:history="1">
        <w:r w:rsidR="009659F8">
          <w:rPr>
            <w:rFonts w:hint="eastAsia"/>
          </w:rPr>
          <w:t>1.54.1</w:t>
        </w:r>
        <w:r w:rsidR="009659F8">
          <w:rPr>
            <w:rFonts w:hint="eastAsia"/>
          </w:rPr>
          <w:t>测试用例</w:t>
        </w:r>
        <w:r w:rsidR="009659F8">
          <w:tab/>
        </w:r>
        <w:fldSimple w:instr=" PAGEREF _Toc31289 ">
          <w:r w:rsidR="009659F8">
            <w:t>119</w:t>
          </w:r>
        </w:fldSimple>
      </w:hyperlink>
    </w:p>
    <w:p w:rsidR="00B354F0" w:rsidRDefault="00C67446">
      <w:pPr>
        <w:pStyle w:val="TOC2"/>
        <w:tabs>
          <w:tab w:val="right" w:leader="dot" w:pos="8306"/>
        </w:tabs>
        <w:ind w:left="480"/>
      </w:pPr>
      <w:hyperlink w:anchor="_Toc25704" w:history="1">
        <w:r w:rsidR="009659F8">
          <w:rPr>
            <w:rFonts w:hint="eastAsia"/>
          </w:rPr>
          <w:t>1.55</w:t>
        </w:r>
        <w:r w:rsidR="009659F8">
          <w:rPr>
            <w:rFonts w:hint="eastAsia"/>
          </w:rPr>
          <w:t>教师开设课程</w:t>
        </w:r>
        <w:r w:rsidR="009659F8">
          <w:tab/>
        </w:r>
        <w:fldSimple w:instr=" PAGEREF _Toc25704 ">
          <w:r w:rsidR="009659F8">
            <w:t>120</w:t>
          </w:r>
        </w:fldSimple>
      </w:hyperlink>
    </w:p>
    <w:p w:rsidR="00B354F0" w:rsidRDefault="00C67446">
      <w:pPr>
        <w:pStyle w:val="TOC3"/>
        <w:tabs>
          <w:tab w:val="right" w:leader="dot" w:pos="8306"/>
        </w:tabs>
        <w:ind w:left="960"/>
      </w:pPr>
      <w:hyperlink w:anchor="_Toc15126" w:history="1">
        <w:r w:rsidR="009659F8">
          <w:rPr>
            <w:rFonts w:hint="eastAsia"/>
          </w:rPr>
          <w:t>1.55.1</w:t>
        </w:r>
        <w:r w:rsidR="009659F8">
          <w:rPr>
            <w:rFonts w:hint="eastAsia"/>
          </w:rPr>
          <w:t>等价类划分表</w:t>
        </w:r>
        <w:r w:rsidR="009659F8">
          <w:tab/>
        </w:r>
        <w:fldSimple w:instr=" PAGEREF _Toc15126 ">
          <w:r w:rsidR="009659F8">
            <w:t>120</w:t>
          </w:r>
        </w:fldSimple>
      </w:hyperlink>
    </w:p>
    <w:p w:rsidR="00B354F0" w:rsidRDefault="00C67446">
      <w:pPr>
        <w:pStyle w:val="TOC3"/>
        <w:tabs>
          <w:tab w:val="right" w:leader="dot" w:pos="8306"/>
        </w:tabs>
        <w:ind w:left="960"/>
      </w:pPr>
      <w:hyperlink w:anchor="_Toc22412" w:history="1">
        <w:r w:rsidR="009659F8">
          <w:rPr>
            <w:rFonts w:hint="eastAsia"/>
          </w:rPr>
          <w:t>1.55.2</w:t>
        </w:r>
        <w:r w:rsidR="009659F8">
          <w:rPr>
            <w:rFonts w:hint="eastAsia"/>
          </w:rPr>
          <w:t>测试用例</w:t>
        </w:r>
        <w:r w:rsidR="009659F8">
          <w:tab/>
        </w:r>
        <w:fldSimple w:instr=" PAGEREF _Toc22412 ">
          <w:r w:rsidR="009659F8">
            <w:t>120</w:t>
          </w:r>
        </w:fldSimple>
      </w:hyperlink>
    </w:p>
    <w:p w:rsidR="00B354F0" w:rsidRDefault="00C67446">
      <w:pPr>
        <w:pStyle w:val="TOC2"/>
        <w:tabs>
          <w:tab w:val="right" w:leader="dot" w:pos="8306"/>
        </w:tabs>
        <w:ind w:left="480"/>
      </w:pPr>
      <w:hyperlink w:anchor="_Toc16408" w:history="1">
        <w:r w:rsidR="009659F8">
          <w:rPr>
            <w:rFonts w:hint="eastAsia"/>
          </w:rPr>
          <w:t>1.56</w:t>
        </w:r>
        <w:r w:rsidR="009659F8">
          <w:rPr>
            <w:rFonts w:hint="eastAsia"/>
          </w:rPr>
          <w:t>教师在课程论坛中删除别人发的帖子</w:t>
        </w:r>
        <w:r w:rsidR="009659F8">
          <w:tab/>
        </w:r>
        <w:fldSimple w:instr=" PAGEREF _Toc16408 ">
          <w:r w:rsidR="009659F8">
            <w:t>122</w:t>
          </w:r>
        </w:fldSimple>
      </w:hyperlink>
    </w:p>
    <w:p w:rsidR="00B354F0" w:rsidRDefault="00C67446">
      <w:pPr>
        <w:pStyle w:val="TOC3"/>
        <w:tabs>
          <w:tab w:val="right" w:leader="dot" w:pos="8306"/>
        </w:tabs>
        <w:ind w:left="960"/>
      </w:pPr>
      <w:hyperlink w:anchor="_Toc11868" w:history="1">
        <w:r w:rsidR="009659F8">
          <w:rPr>
            <w:rFonts w:hint="eastAsia"/>
          </w:rPr>
          <w:t>1.56.1</w:t>
        </w:r>
        <w:r w:rsidR="009659F8">
          <w:rPr>
            <w:rFonts w:hint="eastAsia"/>
          </w:rPr>
          <w:t>测试用例</w:t>
        </w:r>
        <w:r w:rsidR="009659F8">
          <w:tab/>
        </w:r>
        <w:fldSimple w:instr=" PAGEREF _Toc11868 ">
          <w:r w:rsidR="009659F8">
            <w:t>122</w:t>
          </w:r>
        </w:fldSimple>
      </w:hyperlink>
    </w:p>
    <w:p w:rsidR="00B354F0" w:rsidRDefault="00C67446">
      <w:pPr>
        <w:pStyle w:val="TOC2"/>
        <w:tabs>
          <w:tab w:val="right" w:leader="dot" w:pos="8306"/>
        </w:tabs>
        <w:ind w:left="480"/>
      </w:pPr>
      <w:hyperlink w:anchor="_Toc1730" w:history="1">
        <w:r w:rsidR="009659F8">
          <w:rPr>
            <w:rFonts w:hint="eastAsia"/>
          </w:rPr>
          <w:t>1.57</w:t>
        </w:r>
        <w:r w:rsidR="009659F8">
          <w:rPr>
            <w:rFonts w:hint="eastAsia"/>
          </w:rPr>
          <w:t>教师在“我的消息”中删除消息</w:t>
        </w:r>
        <w:r w:rsidR="009659F8">
          <w:tab/>
        </w:r>
        <w:fldSimple w:instr=" PAGEREF _Toc1730 ">
          <w:r w:rsidR="009659F8">
            <w:t>123</w:t>
          </w:r>
        </w:fldSimple>
      </w:hyperlink>
    </w:p>
    <w:p w:rsidR="00B354F0" w:rsidRDefault="00C67446">
      <w:pPr>
        <w:pStyle w:val="TOC3"/>
        <w:tabs>
          <w:tab w:val="right" w:leader="dot" w:pos="8306"/>
        </w:tabs>
        <w:ind w:left="960"/>
      </w:pPr>
      <w:hyperlink w:anchor="_Toc811" w:history="1">
        <w:r w:rsidR="009659F8">
          <w:rPr>
            <w:rFonts w:hint="eastAsia"/>
          </w:rPr>
          <w:t>1.57.1</w:t>
        </w:r>
        <w:r w:rsidR="009659F8">
          <w:rPr>
            <w:rFonts w:hint="eastAsia"/>
          </w:rPr>
          <w:t>测试用例</w:t>
        </w:r>
        <w:r w:rsidR="009659F8">
          <w:tab/>
        </w:r>
        <w:fldSimple w:instr=" PAGEREF _Toc811 ">
          <w:r w:rsidR="009659F8">
            <w:t>123</w:t>
          </w:r>
        </w:fldSimple>
      </w:hyperlink>
    </w:p>
    <w:p w:rsidR="00B354F0" w:rsidRDefault="00C67446">
      <w:pPr>
        <w:pStyle w:val="TOC2"/>
        <w:tabs>
          <w:tab w:val="right" w:leader="dot" w:pos="8306"/>
        </w:tabs>
        <w:ind w:left="480"/>
      </w:pPr>
      <w:hyperlink w:anchor="_Toc28562" w:history="1">
        <w:r w:rsidR="009659F8">
          <w:rPr>
            <w:rFonts w:hint="eastAsia"/>
          </w:rPr>
          <w:t>1.58</w:t>
        </w:r>
        <w:r w:rsidR="009659F8">
          <w:rPr>
            <w:rFonts w:hint="eastAsia"/>
          </w:rPr>
          <w:t>教师中途保存答疑记录</w:t>
        </w:r>
        <w:r w:rsidR="009659F8">
          <w:tab/>
        </w:r>
        <w:fldSimple w:instr=" PAGEREF _Toc28562 ">
          <w:r w:rsidR="009659F8">
            <w:t>124</w:t>
          </w:r>
        </w:fldSimple>
      </w:hyperlink>
    </w:p>
    <w:p w:rsidR="00B354F0" w:rsidRDefault="00C67446">
      <w:pPr>
        <w:pStyle w:val="TOC3"/>
        <w:tabs>
          <w:tab w:val="right" w:leader="dot" w:pos="8306"/>
        </w:tabs>
        <w:ind w:left="960"/>
      </w:pPr>
      <w:hyperlink w:anchor="_Toc28199" w:history="1">
        <w:r w:rsidR="009659F8">
          <w:rPr>
            <w:rFonts w:hint="eastAsia"/>
          </w:rPr>
          <w:t>1.58.1</w:t>
        </w:r>
        <w:r w:rsidR="009659F8">
          <w:rPr>
            <w:rFonts w:hint="eastAsia"/>
          </w:rPr>
          <w:t>测试用例</w:t>
        </w:r>
        <w:r w:rsidR="009659F8">
          <w:tab/>
        </w:r>
        <w:fldSimple w:instr=" PAGEREF _Toc28199 ">
          <w:r w:rsidR="009659F8">
            <w:t>124</w:t>
          </w:r>
        </w:fldSimple>
      </w:hyperlink>
    </w:p>
    <w:p w:rsidR="00B354F0" w:rsidRDefault="00C67446">
      <w:pPr>
        <w:pStyle w:val="TOC2"/>
        <w:tabs>
          <w:tab w:val="right" w:leader="dot" w:pos="8306"/>
        </w:tabs>
        <w:ind w:left="480"/>
      </w:pPr>
      <w:hyperlink w:anchor="_Toc11517" w:history="1">
        <w:r w:rsidR="009659F8">
          <w:rPr>
            <w:rFonts w:hint="eastAsia"/>
          </w:rPr>
          <w:t>1.59</w:t>
        </w:r>
        <w:r w:rsidR="009659F8">
          <w:rPr>
            <w:rFonts w:hint="eastAsia"/>
          </w:rPr>
          <w:t>教师在课程论坛取消置顶帖子</w:t>
        </w:r>
        <w:r w:rsidR="009659F8">
          <w:tab/>
        </w:r>
        <w:fldSimple w:instr=" PAGEREF _Toc11517 ">
          <w:r w:rsidR="009659F8">
            <w:t>125</w:t>
          </w:r>
        </w:fldSimple>
      </w:hyperlink>
    </w:p>
    <w:p w:rsidR="00B354F0" w:rsidRDefault="00C67446">
      <w:pPr>
        <w:pStyle w:val="TOC3"/>
        <w:tabs>
          <w:tab w:val="right" w:leader="dot" w:pos="8306"/>
        </w:tabs>
        <w:ind w:left="960"/>
      </w:pPr>
      <w:hyperlink w:anchor="_Toc28393" w:history="1">
        <w:r w:rsidR="009659F8">
          <w:rPr>
            <w:rFonts w:hint="eastAsia"/>
          </w:rPr>
          <w:t>1.59.1</w:t>
        </w:r>
        <w:r w:rsidR="009659F8">
          <w:rPr>
            <w:rFonts w:hint="eastAsia"/>
          </w:rPr>
          <w:t>测试用例</w:t>
        </w:r>
        <w:r w:rsidR="009659F8">
          <w:tab/>
        </w:r>
        <w:fldSimple w:instr=" PAGEREF _Toc28393 ">
          <w:r w:rsidR="009659F8">
            <w:t>125</w:t>
          </w:r>
        </w:fldSimple>
      </w:hyperlink>
    </w:p>
    <w:p w:rsidR="00B354F0" w:rsidRDefault="00C67446">
      <w:pPr>
        <w:pStyle w:val="TOC2"/>
        <w:tabs>
          <w:tab w:val="right" w:leader="dot" w:pos="8306"/>
        </w:tabs>
        <w:ind w:left="480"/>
      </w:pPr>
      <w:hyperlink w:anchor="_Toc25417" w:history="1">
        <w:r w:rsidR="009659F8">
          <w:rPr>
            <w:rFonts w:hint="eastAsia"/>
          </w:rPr>
          <w:t>1.60</w:t>
        </w:r>
        <w:r w:rsidR="009659F8">
          <w:rPr>
            <w:rFonts w:hint="eastAsia"/>
          </w:rPr>
          <w:t>教师在课程论坛取消加精帖子</w:t>
        </w:r>
        <w:r w:rsidR="009659F8">
          <w:tab/>
        </w:r>
        <w:fldSimple w:instr=" PAGEREF _Toc25417 ">
          <w:r w:rsidR="009659F8">
            <w:t>126</w:t>
          </w:r>
        </w:fldSimple>
      </w:hyperlink>
    </w:p>
    <w:p w:rsidR="00B354F0" w:rsidRDefault="00C67446">
      <w:pPr>
        <w:pStyle w:val="TOC3"/>
        <w:tabs>
          <w:tab w:val="right" w:leader="dot" w:pos="8306"/>
        </w:tabs>
        <w:ind w:left="960"/>
      </w:pPr>
      <w:hyperlink w:anchor="_Toc30572" w:history="1">
        <w:r w:rsidR="009659F8">
          <w:rPr>
            <w:rFonts w:hint="eastAsia"/>
          </w:rPr>
          <w:t>1.60.1</w:t>
        </w:r>
        <w:r w:rsidR="009659F8">
          <w:rPr>
            <w:rFonts w:hint="eastAsia"/>
          </w:rPr>
          <w:t>测试用例</w:t>
        </w:r>
        <w:r w:rsidR="009659F8">
          <w:tab/>
        </w:r>
        <w:fldSimple w:instr=" PAGEREF _Toc30572 ">
          <w:r w:rsidR="009659F8">
            <w:t>126</w:t>
          </w:r>
        </w:fldSimple>
      </w:hyperlink>
    </w:p>
    <w:p w:rsidR="00B354F0" w:rsidRDefault="00C67446">
      <w:pPr>
        <w:pStyle w:val="TOC2"/>
        <w:tabs>
          <w:tab w:val="right" w:leader="dot" w:pos="8306"/>
        </w:tabs>
        <w:ind w:left="480"/>
      </w:pPr>
      <w:hyperlink w:anchor="_Toc18473" w:history="1">
        <w:r w:rsidR="009659F8">
          <w:rPr>
            <w:rFonts w:hint="eastAsia"/>
          </w:rPr>
          <w:t>1.61</w:t>
        </w:r>
        <w:r w:rsidR="009659F8">
          <w:rPr>
            <w:rFonts w:hint="eastAsia"/>
          </w:rPr>
          <w:t>教师对帖子进行排序</w:t>
        </w:r>
        <w:r w:rsidR="009659F8">
          <w:tab/>
        </w:r>
        <w:fldSimple w:instr=" PAGEREF _Toc18473 ">
          <w:r w:rsidR="009659F8">
            <w:t>127</w:t>
          </w:r>
        </w:fldSimple>
      </w:hyperlink>
    </w:p>
    <w:p w:rsidR="00B354F0" w:rsidRDefault="00C67446">
      <w:pPr>
        <w:pStyle w:val="TOC3"/>
        <w:tabs>
          <w:tab w:val="right" w:leader="dot" w:pos="8306"/>
        </w:tabs>
        <w:ind w:left="960"/>
      </w:pPr>
      <w:hyperlink w:anchor="_Toc19379" w:history="1">
        <w:r w:rsidR="009659F8">
          <w:rPr>
            <w:rFonts w:hint="eastAsia"/>
          </w:rPr>
          <w:t>1.61.1</w:t>
        </w:r>
        <w:r w:rsidR="009659F8">
          <w:rPr>
            <w:rFonts w:hint="eastAsia"/>
          </w:rPr>
          <w:t>测试用例</w:t>
        </w:r>
        <w:r w:rsidR="009659F8">
          <w:tab/>
        </w:r>
        <w:fldSimple w:instr=" PAGEREF _Toc19379 ">
          <w:r w:rsidR="009659F8">
            <w:t>127</w:t>
          </w:r>
        </w:fldSimple>
      </w:hyperlink>
    </w:p>
    <w:p w:rsidR="00B354F0" w:rsidRDefault="00C67446">
      <w:pPr>
        <w:pStyle w:val="TOC1"/>
        <w:tabs>
          <w:tab w:val="right" w:leader="dot" w:pos="8306"/>
        </w:tabs>
      </w:pPr>
      <w:hyperlink w:anchor="_Toc18502" w:history="1">
        <w:r w:rsidR="009659F8">
          <w:rPr>
            <w:rFonts w:hint="eastAsia"/>
          </w:rPr>
          <w:t>2</w:t>
        </w:r>
        <w:r w:rsidR="009659F8">
          <w:rPr>
            <w:rFonts w:hint="eastAsia"/>
          </w:rPr>
          <w:t>学生测试用例</w:t>
        </w:r>
        <w:r w:rsidR="009659F8">
          <w:tab/>
        </w:r>
        <w:fldSimple w:instr=" PAGEREF _Toc18502 ">
          <w:r w:rsidR="009659F8">
            <w:t>128</w:t>
          </w:r>
        </w:fldSimple>
      </w:hyperlink>
    </w:p>
    <w:p w:rsidR="00B354F0" w:rsidRDefault="00C67446">
      <w:pPr>
        <w:pStyle w:val="TOC2"/>
        <w:tabs>
          <w:tab w:val="right" w:leader="dot" w:pos="8306"/>
        </w:tabs>
        <w:ind w:left="480"/>
      </w:pPr>
      <w:hyperlink w:anchor="_Toc17320" w:history="1">
        <w:r w:rsidR="009659F8">
          <w:rPr>
            <w:rFonts w:hint="eastAsia"/>
          </w:rPr>
          <w:t>2.1</w:t>
        </w:r>
        <w:r w:rsidR="009659F8">
          <w:rPr>
            <w:rFonts w:hint="eastAsia"/>
          </w:rPr>
          <w:t>学生注册测试用例</w:t>
        </w:r>
        <w:r w:rsidR="009659F8">
          <w:tab/>
        </w:r>
        <w:fldSimple w:instr=" PAGEREF _Toc17320 ">
          <w:r w:rsidR="009659F8">
            <w:t>128</w:t>
          </w:r>
        </w:fldSimple>
      </w:hyperlink>
    </w:p>
    <w:p w:rsidR="00B354F0" w:rsidRDefault="00C67446">
      <w:pPr>
        <w:pStyle w:val="TOC3"/>
        <w:tabs>
          <w:tab w:val="right" w:leader="dot" w:pos="8306"/>
        </w:tabs>
        <w:ind w:left="960"/>
      </w:pPr>
      <w:hyperlink w:anchor="_Toc10787" w:history="1">
        <w:r w:rsidR="009659F8">
          <w:rPr>
            <w:rFonts w:hint="eastAsia"/>
          </w:rPr>
          <w:t>2.1.1</w:t>
        </w:r>
        <w:r w:rsidR="009659F8">
          <w:rPr>
            <w:rFonts w:hint="eastAsia"/>
          </w:rPr>
          <w:t>等价类划分表</w:t>
        </w:r>
        <w:r w:rsidR="009659F8">
          <w:tab/>
        </w:r>
        <w:fldSimple w:instr=" PAGEREF _Toc10787 ">
          <w:r w:rsidR="009659F8">
            <w:t>128</w:t>
          </w:r>
        </w:fldSimple>
      </w:hyperlink>
    </w:p>
    <w:p w:rsidR="00B354F0" w:rsidRDefault="00C67446">
      <w:pPr>
        <w:pStyle w:val="TOC3"/>
        <w:tabs>
          <w:tab w:val="right" w:leader="dot" w:pos="8306"/>
        </w:tabs>
        <w:ind w:left="960"/>
      </w:pPr>
      <w:hyperlink w:anchor="_Toc10495" w:history="1">
        <w:r w:rsidR="009659F8">
          <w:rPr>
            <w:rFonts w:hint="eastAsia"/>
          </w:rPr>
          <w:t>2.1.2</w:t>
        </w:r>
        <w:r w:rsidR="009659F8">
          <w:rPr>
            <w:rFonts w:hint="eastAsia"/>
          </w:rPr>
          <w:t>测试用例</w:t>
        </w:r>
        <w:r w:rsidR="009659F8">
          <w:tab/>
        </w:r>
        <w:fldSimple w:instr=" PAGEREF _Toc10495 ">
          <w:r w:rsidR="009659F8">
            <w:t>129</w:t>
          </w:r>
        </w:fldSimple>
      </w:hyperlink>
    </w:p>
    <w:p w:rsidR="00B354F0" w:rsidRDefault="00C67446">
      <w:pPr>
        <w:pStyle w:val="TOC2"/>
        <w:tabs>
          <w:tab w:val="right" w:leader="dot" w:pos="8306"/>
        </w:tabs>
        <w:ind w:left="480"/>
      </w:pPr>
      <w:hyperlink w:anchor="_Toc31008" w:history="1">
        <w:r w:rsidR="009659F8">
          <w:rPr>
            <w:rFonts w:hint="eastAsia"/>
          </w:rPr>
          <w:t>2.2</w:t>
        </w:r>
        <w:r w:rsidR="009659F8">
          <w:rPr>
            <w:rFonts w:hint="eastAsia"/>
          </w:rPr>
          <w:t>学生登录测试用例</w:t>
        </w:r>
        <w:r w:rsidR="009659F8">
          <w:tab/>
        </w:r>
        <w:fldSimple w:instr=" PAGEREF _Toc31008 ">
          <w:r w:rsidR="009659F8">
            <w:t>138</w:t>
          </w:r>
        </w:fldSimple>
      </w:hyperlink>
    </w:p>
    <w:p w:rsidR="00B354F0" w:rsidRDefault="00C67446">
      <w:pPr>
        <w:pStyle w:val="TOC3"/>
        <w:tabs>
          <w:tab w:val="right" w:leader="dot" w:pos="8306"/>
        </w:tabs>
        <w:ind w:left="960"/>
      </w:pPr>
      <w:hyperlink w:anchor="_Toc21343" w:history="1">
        <w:r w:rsidR="009659F8">
          <w:rPr>
            <w:rFonts w:hint="eastAsia"/>
          </w:rPr>
          <w:t>2.2.1</w:t>
        </w:r>
        <w:r w:rsidR="009659F8">
          <w:rPr>
            <w:rFonts w:hint="eastAsia"/>
          </w:rPr>
          <w:t>等价类划分表</w:t>
        </w:r>
        <w:r w:rsidR="009659F8">
          <w:tab/>
        </w:r>
        <w:fldSimple w:instr=" PAGEREF _Toc21343 ">
          <w:r w:rsidR="009659F8">
            <w:t>138</w:t>
          </w:r>
        </w:fldSimple>
      </w:hyperlink>
    </w:p>
    <w:p w:rsidR="00B354F0" w:rsidRDefault="00C67446">
      <w:pPr>
        <w:pStyle w:val="TOC3"/>
        <w:tabs>
          <w:tab w:val="right" w:leader="dot" w:pos="8306"/>
        </w:tabs>
        <w:ind w:left="960"/>
      </w:pPr>
      <w:hyperlink w:anchor="_Toc31089" w:history="1">
        <w:r w:rsidR="009659F8">
          <w:rPr>
            <w:rFonts w:hint="eastAsia"/>
          </w:rPr>
          <w:t>2.2.2</w:t>
        </w:r>
        <w:r w:rsidR="009659F8">
          <w:rPr>
            <w:rFonts w:hint="eastAsia"/>
          </w:rPr>
          <w:t>测试用例</w:t>
        </w:r>
        <w:r w:rsidR="009659F8">
          <w:tab/>
        </w:r>
        <w:fldSimple w:instr=" PAGEREF _Toc31089 ">
          <w:r w:rsidR="009659F8">
            <w:t>139</w:t>
          </w:r>
        </w:fldSimple>
      </w:hyperlink>
    </w:p>
    <w:p w:rsidR="00B354F0" w:rsidRDefault="00C67446">
      <w:pPr>
        <w:pStyle w:val="TOC2"/>
        <w:tabs>
          <w:tab w:val="right" w:leader="dot" w:pos="8306"/>
        </w:tabs>
        <w:ind w:left="480"/>
      </w:pPr>
      <w:hyperlink w:anchor="_Toc24087" w:history="1">
        <w:r w:rsidR="009659F8">
          <w:rPr>
            <w:rFonts w:hint="eastAsia"/>
          </w:rPr>
          <w:t>2.3</w:t>
        </w:r>
        <w:r w:rsidR="009659F8">
          <w:rPr>
            <w:rFonts w:hint="eastAsia"/>
          </w:rPr>
          <w:t>学生找回密码测试用例</w:t>
        </w:r>
        <w:r w:rsidR="009659F8">
          <w:tab/>
        </w:r>
        <w:fldSimple w:instr=" PAGEREF _Toc24087 ">
          <w:r w:rsidR="009659F8">
            <w:t>140</w:t>
          </w:r>
        </w:fldSimple>
      </w:hyperlink>
    </w:p>
    <w:p w:rsidR="00B354F0" w:rsidRDefault="00C67446">
      <w:pPr>
        <w:pStyle w:val="TOC3"/>
        <w:tabs>
          <w:tab w:val="right" w:leader="dot" w:pos="8306"/>
        </w:tabs>
        <w:ind w:left="960"/>
      </w:pPr>
      <w:hyperlink w:anchor="_Toc15748" w:history="1">
        <w:r w:rsidR="009659F8">
          <w:rPr>
            <w:rFonts w:hint="eastAsia"/>
          </w:rPr>
          <w:t>2.3.1</w:t>
        </w:r>
        <w:r w:rsidR="009659F8">
          <w:rPr>
            <w:rFonts w:hint="eastAsia"/>
          </w:rPr>
          <w:t>测试用例</w:t>
        </w:r>
        <w:r w:rsidR="009659F8">
          <w:tab/>
        </w:r>
        <w:fldSimple w:instr=" PAGEREF _Toc15748 ">
          <w:r w:rsidR="009659F8">
            <w:t>140</w:t>
          </w:r>
        </w:fldSimple>
      </w:hyperlink>
    </w:p>
    <w:p w:rsidR="00B354F0" w:rsidRDefault="00C67446">
      <w:pPr>
        <w:pStyle w:val="TOC2"/>
        <w:tabs>
          <w:tab w:val="right" w:leader="dot" w:pos="8306"/>
        </w:tabs>
        <w:ind w:left="480"/>
      </w:pPr>
      <w:hyperlink w:anchor="_Toc342" w:history="1">
        <w:r w:rsidR="009659F8">
          <w:rPr>
            <w:rFonts w:hint="eastAsia"/>
          </w:rPr>
          <w:t>2.4</w:t>
        </w:r>
        <w:r w:rsidR="009659F8">
          <w:rPr>
            <w:rFonts w:hint="eastAsia"/>
          </w:rPr>
          <w:t>学生在总论坛发布帖子</w:t>
        </w:r>
        <w:r w:rsidR="009659F8">
          <w:tab/>
        </w:r>
        <w:fldSimple w:instr=" PAGEREF _Toc342 ">
          <w:r w:rsidR="009659F8">
            <w:t>141</w:t>
          </w:r>
        </w:fldSimple>
      </w:hyperlink>
    </w:p>
    <w:p w:rsidR="00B354F0" w:rsidRDefault="00C67446">
      <w:pPr>
        <w:pStyle w:val="TOC3"/>
        <w:tabs>
          <w:tab w:val="right" w:leader="dot" w:pos="8306"/>
        </w:tabs>
        <w:ind w:left="960"/>
      </w:pPr>
      <w:hyperlink w:anchor="_Toc12546" w:history="1">
        <w:r w:rsidR="009659F8">
          <w:rPr>
            <w:rFonts w:hint="eastAsia"/>
          </w:rPr>
          <w:t>2.4.1</w:t>
        </w:r>
        <w:r w:rsidR="009659F8">
          <w:rPr>
            <w:rFonts w:hint="eastAsia"/>
          </w:rPr>
          <w:t>等价类划分表</w:t>
        </w:r>
        <w:r w:rsidR="009659F8">
          <w:tab/>
        </w:r>
        <w:fldSimple w:instr=" PAGEREF _Toc12546 ">
          <w:r w:rsidR="009659F8">
            <w:t>141</w:t>
          </w:r>
        </w:fldSimple>
      </w:hyperlink>
    </w:p>
    <w:p w:rsidR="00B354F0" w:rsidRDefault="00C67446">
      <w:pPr>
        <w:pStyle w:val="TOC3"/>
        <w:tabs>
          <w:tab w:val="right" w:leader="dot" w:pos="8306"/>
        </w:tabs>
        <w:ind w:left="960"/>
      </w:pPr>
      <w:hyperlink w:anchor="_Toc3139" w:history="1">
        <w:r w:rsidR="009659F8">
          <w:rPr>
            <w:rFonts w:hint="eastAsia"/>
          </w:rPr>
          <w:t>2.4.2</w:t>
        </w:r>
        <w:r w:rsidR="009659F8">
          <w:rPr>
            <w:rFonts w:hint="eastAsia"/>
          </w:rPr>
          <w:t>测试用例</w:t>
        </w:r>
        <w:r w:rsidR="009659F8">
          <w:tab/>
        </w:r>
        <w:fldSimple w:instr=" PAGEREF _Toc3139 ">
          <w:r w:rsidR="009659F8">
            <w:t>141</w:t>
          </w:r>
        </w:fldSimple>
      </w:hyperlink>
    </w:p>
    <w:p w:rsidR="00B354F0" w:rsidRDefault="00C67446">
      <w:pPr>
        <w:pStyle w:val="TOC2"/>
        <w:tabs>
          <w:tab w:val="right" w:leader="dot" w:pos="8306"/>
        </w:tabs>
        <w:ind w:left="480"/>
      </w:pPr>
      <w:hyperlink w:anchor="_Toc26781" w:history="1">
        <w:r w:rsidR="009659F8">
          <w:rPr>
            <w:rFonts w:hint="eastAsia"/>
          </w:rPr>
          <w:t>2.5</w:t>
        </w:r>
        <w:r w:rsidR="009659F8">
          <w:rPr>
            <w:rFonts w:hint="eastAsia"/>
          </w:rPr>
          <w:t>学生在课程论坛下发布帖子</w:t>
        </w:r>
        <w:r w:rsidR="009659F8">
          <w:tab/>
        </w:r>
        <w:fldSimple w:instr=" PAGEREF _Toc26781 ">
          <w:r w:rsidR="009659F8">
            <w:t>143</w:t>
          </w:r>
        </w:fldSimple>
      </w:hyperlink>
    </w:p>
    <w:p w:rsidR="00B354F0" w:rsidRDefault="00C67446">
      <w:pPr>
        <w:pStyle w:val="TOC3"/>
        <w:tabs>
          <w:tab w:val="right" w:leader="dot" w:pos="8306"/>
        </w:tabs>
        <w:ind w:left="960"/>
      </w:pPr>
      <w:hyperlink w:anchor="_Toc17002" w:history="1">
        <w:r w:rsidR="009659F8">
          <w:rPr>
            <w:rFonts w:hint="eastAsia"/>
          </w:rPr>
          <w:t>2.5.1</w:t>
        </w:r>
        <w:r w:rsidR="009659F8">
          <w:rPr>
            <w:rFonts w:hint="eastAsia"/>
          </w:rPr>
          <w:t>等价类划分表</w:t>
        </w:r>
        <w:r w:rsidR="009659F8">
          <w:tab/>
        </w:r>
        <w:fldSimple w:instr=" PAGEREF _Toc17002 ">
          <w:r w:rsidR="009659F8">
            <w:t>143</w:t>
          </w:r>
        </w:fldSimple>
      </w:hyperlink>
    </w:p>
    <w:p w:rsidR="00B354F0" w:rsidRDefault="00C67446">
      <w:pPr>
        <w:pStyle w:val="TOC3"/>
        <w:tabs>
          <w:tab w:val="right" w:leader="dot" w:pos="8306"/>
        </w:tabs>
        <w:ind w:left="960"/>
      </w:pPr>
      <w:hyperlink w:anchor="_Toc31973" w:history="1">
        <w:r w:rsidR="009659F8">
          <w:rPr>
            <w:rFonts w:hint="eastAsia"/>
          </w:rPr>
          <w:t>2.5.2</w:t>
        </w:r>
        <w:r w:rsidR="009659F8">
          <w:rPr>
            <w:rFonts w:hint="eastAsia"/>
          </w:rPr>
          <w:t>测试用例</w:t>
        </w:r>
        <w:r w:rsidR="009659F8">
          <w:tab/>
        </w:r>
        <w:fldSimple w:instr=" PAGEREF _Toc31973 ">
          <w:r w:rsidR="009659F8">
            <w:t>144</w:t>
          </w:r>
        </w:fldSimple>
      </w:hyperlink>
    </w:p>
    <w:p w:rsidR="00B354F0" w:rsidRDefault="00C67446">
      <w:pPr>
        <w:pStyle w:val="TOC2"/>
        <w:tabs>
          <w:tab w:val="right" w:leader="dot" w:pos="8306"/>
        </w:tabs>
        <w:ind w:left="480"/>
      </w:pPr>
      <w:hyperlink w:anchor="_Toc30850" w:history="1">
        <w:r w:rsidR="009659F8">
          <w:rPr>
            <w:rFonts w:hint="eastAsia"/>
          </w:rPr>
          <w:t>2.6</w:t>
        </w:r>
        <w:r w:rsidR="009659F8">
          <w:rPr>
            <w:rFonts w:hint="eastAsia"/>
          </w:rPr>
          <w:t>学生在总论坛回复帖子</w:t>
        </w:r>
        <w:r w:rsidR="009659F8">
          <w:tab/>
        </w:r>
        <w:fldSimple w:instr=" PAGEREF _Toc30850 ">
          <w:r w:rsidR="009659F8">
            <w:t>146</w:t>
          </w:r>
        </w:fldSimple>
      </w:hyperlink>
    </w:p>
    <w:p w:rsidR="00B354F0" w:rsidRDefault="00C67446">
      <w:pPr>
        <w:pStyle w:val="TOC3"/>
        <w:tabs>
          <w:tab w:val="right" w:leader="dot" w:pos="8306"/>
        </w:tabs>
        <w:ind w:left="960"/>
      </w:pPr>
      <w:hyperlink w:anchor="_Toc15474" w:history="1">
        <w:r w:rsidR="009659F8">
          <w:rPr>
            <w:rFonts w:hint="eastAsia"/>
          </w:rPr>
          <w:t>2.6.1</w:t>
        </w:r>
        <w:r w:rsidR="009659F8">
          <w:rPr>
            <w:rFonts w:hint="eastAsia"/>
          </w:rPr>
          <w:t>等价类划分表</w:t>
        </w:r>
        <w:r w:rsidR="009659F8">
          <w:tab/>
        </w:r>
        <w:fldSimple w:instr=" PAGEREF _Toc15474 ">
          <w:r w:rsidR="009659F8">
            <w:t>146</w:t>
          </w:r>
        </w:fldSimple>
      </w:hyperlink>
    </w:p>
    <w:p w:rsidR="00B354F0" w:rsidRDefault="00C67446">
      <w:pPr>
        <w:pStyle w:val="TOC3"/>
        <w:tabs>
          <w:tab w:val="right" w:leader="dot" w:pos="8306"/>
        </w:tabs>
        <w:ind w:left="960"/>
      </w:pPr>
      <w:hyperlink w:anchor="_Toc2123" w:history="1">
        <w:r w:rsidR="009659F8">
          <w:rPr>
            <w:rFonts w:hint="eastAsia"/>
          </w:rPr>
          <w:t>2.6.2</w:t>
        </w:r>
        <w:r w:rsidR="009659F8">
          <w:rPr>
            <w:rFonts w:hint="eastAsia"/>
          </w:rPr>
          <w:t>测试用例</w:t>
        </w:r>
        <w:r w:rsidR="009659F8">
          <w:tab/>
        </w:r>
        <w:fldSimple w:instr=" PAGEREF _Toc2123 ">
          <w:r w:rsidR="009659F8">
            <w:t>146</w:t>
          </w:r>
        </w:fldSimple>
      </w:hyperlink>
    </w:p>
    <w:p w:rsidR="00B354F0" w:rsidRDefault="00C67446">
      <w:pPr>
        <w:pStyle w:val="TOC2"/>
        <w:tabs>
          <w:tab w:val="right" w:leader="dot" w:pos="8306"/>
        </w:tabs>
        <w:ind w:left="480"/>
      </w:pPr>
      <w:hyperlink w:anchor="_Toc8906" w:history="1">
        <w:r w:rsidR="009659F8">
          <w:rPr>
            <w:rFonts w:hint="eastAsia"/>
          </w:rPr>
          <w:t>2.7</w:t>
        </w:r>
        <w:r w:rsidR="009659F8">
          <w:rPr>
            <w:rFonts w:hint="eastAsia"/>
          </w:rPr>
          <w:t>学生在总论坛针对某一楼层回复帖子</w:t>
        </w:r>
        <w:r w:rsidR="009659F8">
          <w:tab/>
        </w:r>
        <w:fldSimple w:instr=" PAGEREF _Toc8906 ">
          <w:r w:rsidR="009659F8">
            <w:t>148</w:t>
          </w:r>
        </w:fldSimple>
      </w:hyperlink>
    </w:p>
    <w:p w:rsidR="00B354F0" w:rsidRDefault="00C67446">
      <w:pPr>
        <w:pStyle w:val="TOC3"/>
        <w:tabs>
          <w:tab w:val="right" w:leader="dot" w:pos="8306"/>
        </w:tabs>
        <w:ind w:left="960"/>
      </w:pPr>
      <w:hyperlink w:anchor="_Toc29805" w:history="1">
        <w:r w:rsidR="009659F8">
          <w:rPr>
            <w:rFonts w:hint="eastAsia"/>
          </w:rPr>
          <w:t>2.7.1</w:t>
        </w:r>
        <w:r w:rsidR="009659F8">
          <w:rPr>
            <w:rFonts w:hint="eastAsia"/>
          </w:rPr>
          <w:t>等价类划分表</w:t>
        </w:r>
        <w:r w:rsidR="009659F8">
          <w:tab/>
        </w:r>
        <w:fldSimple w:instr=" PAGEREF _Toc29805 ">
          <w:r w:rsidR="009659F8">
            <w:t>148</w:t>
          </w:r>
        </w:fldSimple>
      </w:hyperlink>
    </w:p>
    <w:p w:rsidR="00B354F0" w:rsidRDefault="00C67446">
      <w:pPr>
        <w:pStyle w:val="TOC3"/>
        <w:tabs>
          <w:tab w:val="right" w:leader="dot" w:pos="8306"/>
        </w:tabs>
        <w:ind w:left="960"/>
      </w:pPr>
      <w:hyperlink w:anchor="_Toc17234" w:history="1">
        <w:r w:rsidR="009659F8">
          <w:rPr>
            <w:rFonts w:hint="eastAsia"/>
          </w:rPr>
          <w:t>2.7.2</w:t>
        </w:r>
        <w:r w:rsidR="009659F8">
          <w:rPr>
            <w:rFonts w:hint="eastAsia"/>
          </w:rPr>
          <w:t>测试用例</w:t>
        </w:r>
        <w:r w:rsidR="009659F8">
          <w:tab/>
        </w:r>
        <w:fldSimple w:instr=" PAGEREF _Toc17234 ">
          <w:r w:rsidR="009659F8">
            <w:t>148</w:t>
          </w:r>
        </w:fldSimple>
      </w:hyperlink>
    </w:p>
    <w:p w:rsidR="00B354F0" w:rsidRDefault="00C67446">
      <w:pPr>
        <w:pStyle w:val="TOC2"/>
        <w:tabs>
          <w:tab w:val="right" w:leader="dot" w:pos="8306"/>
        </w:tabs>
        <w:ind w:left="480"/>
      </w:pPr>
      <w:hyperlink w:anchor="_Toc21923" w:history="1">
        <w:r w:rsidR="009659F8">
          <w:rPr>
            <w:rFonts w:hint="eastAsia"/>
          </w:rPr>
          <w:t>2.8</w:t>
        </w:r>
        <w:r w:rsidR="009659F8">
          <w:rPr>
            <w:rFonts w:hint="eastAsia"/>
          </w:rPr>
          <w:t>学生在课程论坛回复帖子</w:t>
        </w:r>
        <w:r w:rsidR="009659F8">
          <w:tab/>
        </w:r>
        <w:fldSimple w:instr=" PAGEREF _Toc21923 ">
          <w:r w:rsidR="009659F8">
            <w:t>150</w:t>
          </w:r>
        </w:fldSimple>
      </w:hyperlink>
    </w:p>
    <w:p w:rsidR="00B354F0" w:rsidRDefault="00C67446">
      <w:pPr>
        <w:pStyle w:val="TOC3"/>
        <w:tabs>
          <w:tab w:val="right" w:leader="dot" w:pos="8306"/>
        </w:tabs>
        <w:ind w:left="960"/>
      </w:pPr>
      <w:hyperlink w:anchor="_Toc606" w:history="1">
        <w:r w:rsidR="009659F8">
          <w:rPr>
            <w:rFonts w:hint="eastAsia"/>
          </w:rPr>
          <w:t>2.8.1</w:t>
        </w:r>
        <w:r w:rsidR="009659F8">
          <w:rPr>
            <w:rFonts w:hint="eastAsia"/>
          </w:rPr>
          <w:t>等价类划分表</w:t>
        </w:r>
        <w:r w:rsidR="009659F8">
          <w:tab/>
        </w:r>
        <w:fldSimple w:instr=" PAGEREF _Toc606 ">
          <w:r w:rsidR="009659F8">
            <w:t>150</w:t>
          </w:r>
        </w:fldSimple>
      </w:hyperlink>
    </w:p>
    <w:p w:rsidR="00B354F0" w:rsidRDefault="00C67446">
      <w:pPr>
        <w:pStyle w:val="TOC3"/>
        <w:tabs>
          <w:tab w:val="right" w:leader="dot" w:pos="8306"/>
        </w:tabs>
        <w:ind w:left="960"/>
      </w:pPr>
      <w:hyperlink w:anchor="_Toc28433" w:history="1">
        <w:r w:rsidR="009659F8">
          <w:rPr>
            <w:rFonts w:hint="eastAsia"/>
          </w:rPr>
          <w:t>2.8.2</w:t>
        </w:r>
        <w:r w:rsidR="009659F8">
          <w:rPr>
            <w:rFonts w:hint="eastAsia"/>
          </w:rPr>
          <w:t>测试用例</w:t>
        </w:r>
        <w:r w:rsidR="009659F8">
          <w:tab/>
        </w:r>
        <w:fldSimple w:instr=" PAGEREF _Toc28433 ">
          <w:r w:rsidR="009659F8">
            <w:t>151</w:t>
          </w:r>
        </w:fldSimple>
      </w:hyperlink>
    </w:p>
    <w:p w:rsidR="00B354F0" w:rsidRDefault="00C67446">
      <w:pPr>
        <w:pStyle w:val="TOC2"/>
        <w:tabs>
          <w:tab w:val="right" w:leader="dot" w:pos="8306"/>
        </w:tabs>
        <w:ind w:left="480"/>
      </w:pPr>
      <w:hyperlink w:anchor="_Toc13949" w:history="1">
        <w:r w:rsidR="009659F8">
          <w:rPr>
            <w:rFonts w:hint="eastAsia"/>
          </w:rPr>
          <w:t>2.9</w:t>
        </w:r>
        <w:r w:rsidR="009659F8">
          <w:rPr>
            <w:rFonts w:hint="eastAsia"/>
          </w:rPr>
          <w:t>学生在课程论坛针对某一楼层进行回复帖子</w:t>
        </w:r>
        <w:r w:rsidR="009659F8">
          <w:tab/>
        </w:r>
        <w:fldSimple w:instr=" PAGEREF _Toc13949 ">
          <w:r w:rsidR="009659F8">
            <w:t>153</w:t>
          </w:r>
        </w:fldSimple>
      </w:hyperlink>
    </w:p>
    <w:p w:rsidR="00B354F0" w:rsidRDefault="00C67446">
      <w:pPr>
        <w:pStyle w:val="TOC3"/>
        <w:tabs>
          <w:tab w:val="right" w:leader="dot" w:pos="8306"/>
        </w:tabs>
        <w:ind w:left="960"/>
      </w:pPr>
      <w:hyperlink w:anchor="_Toc17692" w:history="1">
        <w:r w:rsidR="009659F8">
          <w:rPr>
            <w:rFonts w:hint="eastAsia"/>
          </w:rPr>
          <w:t>2.9.1</w:t>
        </w:r>
        <w:r w:rsidR="009659F8">
          <w:rPr>
            <w:rFonts w:hint="eastAsia"/>
          </w:rPr>
          <w:t>等价类划分表</w:t>
        </w:r>
        <w:r w:rsidR="009659F8">
          <w:tab/>
        </w:r>
        <w:fldSimple w:instr=" PAGEREF _Toc17692 ">
          <w:r w:rsidR="009659F8">
            <w:t>153</w:t>
          </w:r>
        </w:fldSimple>
      </w:hyperlink>
    </w:p>
    <w:p w:rsidR="00B354F0" w:rsidRDefault="00C67446">
      <w:pPr>
        <w:pStyle w:val="TOC3"/>
        <w:tabs>
          <w:tab w:val="right" w:leader="dot" w:pos="8306"/>
        </w:tabs>
        <w:ind w:left="960"/>
      </w:pPr>
      <w:hyperlink w:anchor="_Toc584" w:history="1">
        <w:r w:rsidR="009659F8">
          <w:rPr>
            <w:rFonts w:hint="eastAsia"/>
          </w:rPr>
          <w:t>2.9.2</w:t>
        </w:r>
        <w:r w:rsidR="009659F8">
          <w:rPr>
            <w:rFonts w:hint="eastAsia"/>
          </w:rPr>
          <w:t>测试用例</w:t>
        </w:r>
        <w:r w:rsidR="009659F8">
          <w:tab/>
        </w:r>
        <w:fldSimple w:instr=" PAGEREF _Toc584 ">
          <w:r w:rsidR="009659F8">
            <w:t>153</w:t>
          </w:r>
        </w:fldSimple>
      </w:hyperlink>
    </w:p>
    <w:p w:rsidR="00B354F0" w:rsidRDefault="00C67446">
      <w:pPr>
        <w:pStyle w:val="TOC2"/>
        <w:tabs>
          <w:tab w:val="right" w:leader="dot" w:pos="8306"/>
        </w:tabs>
        <w:ind w:left="480"/>
      </w:pPr>
      <w:hyperlink w:anchor="_Toc2201" w:history="1">
        <w:r w:rsidR="009659F8">
          <w:rPr>
            <w:rFonts w:hint="eastAsia"/>
          </w:rPr>
          <w:t>2.10</w:t>
        </w:r>
        <w:r w:rsidR="009659F8">
          <w:rPr>
            <w:rFonts w:hint="eastAsia"/>
          </w:rPr>
          <w:t>学生在总论坛搜索帖子</w:t>
        </w:r>
        <w:r w:rsidR="009659F8">
          <w:tab/>
        </w:r>
        <w:fldSimple w:instr=" PAGEREF _Toc2201 ">
          <w:r w:rsidR="009659F8">
            <w:t>155</w:t>
          </w:r>
        </w:fldSimple>
      </w:hyperlink>
    </w:p>
    <w:p w:rsidR="00B354F0" w:rsidRDefault="00C67446">
      <w:pPr>
        <w:pStyle w:val="TOC3"/>
        <w:tabs>
          <w:tab w:val="right" w:leader="dot" w:pos="8306"/>
        </w:tabs>
        <w:ind w:left="960"/>
      </w:pPr>
      <w:hyperlink w:anchor="_Toc4442" w:history="1">
        <w:r w:rsidR="009659F8">
          <w:rPr>
            <w:rFonts w:hint="eastAsia"/>
          </w:rPr>
          <w:t>2.10.1</w:t>
        </w:r>
        <w:r w:rsidR="009659F8">
          <w:rPr>
            <w:rFonts w:hint="eastAsia"/>
          </w:rPr>
          <w:t>等价类划分表</w:t>
        </w:r>
        <w:r w:rsidR="009659F8">
          <w:tab/>
        </w:r>
        <w:fldSimple w:instr=" PAGEREF _Toc4442 ">
          <w:r w:rsidR="009659F8">
            <w:t>155</w:t>
          </w:r>
        </w:fldSimple>
      </w:hyperlink>
    </w:p>
    <w:p w:rsidR="00B354F0" w:rsidRDefault="00C67446">
      <w:pPr>
        <w:pStyle w:val="TOC3"/>
        <w:tabs>
          <w:tab w:val="right" w:leader="dot" w:pos="8306"/>
        </w:tabs>
        <w:ind w:left="960"/>
      </w:pPr>
      <w:hyperlink w:anchor="_Toc25702" w:history="1">
        <w:r w:rsidR="009659F8">
          <w:rPr>
            <w:rFonts w:hint="eastAsia"/>
          </w:rPr>
          <w:t>2.10.2</w:t>
        </w:r>
        <w:r w:rsidR="009659F8">
          <w:rPr>
            <w:rFonts w:hint="eastAsia"/>
          </w:rPr>
          <w:t>测试用例</w:t>
        </w:r>
        <w:r w:rsidR="009659F8">
          <w:tab/>
        </w:r>
        <w:fldSimple w:instr=" PAGEREF _Toc25702 ">
          <w:r w:rsidR="009659F8">
            <w:t>155</w:t>
          </w:r>
        </w:fldSimple>
      </w:hyperlink>
    </w:p>
    <w:p w:rsidR="00B354F0" w:rsidRDefault="00C67446">
      <w:pPr>
        <w:pStyle w:val="TOC2"/>
        <w:tabs>
          <w:tab w:val="right" w:leader="dot" w:pos="8306"/>
        </w:tabs>
        <w:ind w:left="480"/>
      </w:pPr>
      <w:hyperlink w:anchor="_Toc8707" w:history="1">
        <w:r w:rsidR="009659F8">
          <w:rPr>
            <w:rFonts w:hint="eastAsia"/>
          </w:rPr>
          <w:t>2.11</w:t>
        </w:r>
        <w:r w:rsidR="009659F8">
          <w:rPr>
            <w:rFonts w:hint="eastAsia"/>
          </w:rPr>
          <w:t>学生在课程论坛搜索帖子</w:t>
        </w:r>
        <w:r w:rsidR="009659F8">
          <w:tab/>
        </w:r>
        <w:fldSimple w:instr=" PAGEREF _Toc8707 ">
          <w:r w:rsidR="009659F8">
            <w:t>156</w:t>
          </w:r>
        </w:fldSimple>
      </w:hyperlink>
    </w:p>
    <w:p w:rsidR="00B354F0" w:rsidRDefault="00C67446">
      <w:pPr>
        <w:pStyle w:val="TOC3"/>
        <w:tabs>
          <w:tab w:val="right" w:leader="dot" w:pos="8306"/>
        </w:tabs>
        <w:ind w:left="960"/>
      </w:pPr>
      <w:hyperlink w:anchor="_Toc2268" w:history="1">
        <w:r w:rsidR="009659F8">
          <w:rPr>
            <w:rFonts w:hint="eastAsia"/>
          </w:rPr>
          <w:t>2.11.1</w:t>
        </w:r>
        <w:r w:rsidR="009659F8">
          <w:rPr>
            <w:rFonts w:hint="eastAsia"/>
          </w:rPr>
          <w:t>等价类划分表</w:t>
        </w:r>
        <w:r w:rsidR="009659F8">
          <w:tab/>
        </w:r>
        <w:fldSimple w:instr=" PAGEREF _Toc2268 ">
          <w:r w:rsidR="009659F8">
            <w:t>156</w:t>
          </w:r>
        </w:fldSimple>
      </w:hyperlink>
    </w:p>
    <w:p w:rsidR="00B354F0" w:rsidRDefault="00C67446">
      <w:pPr>
        <w:pStyle w:val="TOC3"/>
        <w:tabs>
          <w:tab w:val="right" w:leader="dot" w:pos="8306"/>
        </w:tabs>
        <w:ind w:left="960"/>
      </w:pPr>
      <w:hyperlink w:anchor="_Toc26995" w:history="1">
        <w:r w:rsidR="009659F8">
          <w:rPr>
            <w:rFonts w:hint="eastAsia"/>
          </w:rPr>
          <w:t>2.11.2</w:t>
        </w:r>
        <w:r w:rsidR="009659F8">
          <w:rPr>
            <w:rFonts w:hint="eastAsia"/>
          </w:rPr>
          <w:t>测试用例</w:t>
        </w:r>
        <w:r w:rsidR="009659F8">
          <w:tab/>
        </w:r>
        <w:fldSimple w:instr=" PAGEREF _Toc26995 ">
          <w:r w:rsidR="009659F8">
            <w:t>156</w:t>
          </w:r>
        </w:fldSimple>
      </w:hyperlink>
    </w:p>
    <w:p w:rsidR="00B354F0" w:rsidRDefault="00C67446">
      <w:pPr>
        <w:pStyle w:val="TOC2"/>
        <w:tabs>
          <w:tab w:val="right" w:leader="dot" w:pos="8306"/>
        </w:tabs>
        <w:ind w:left="480"/>
      </w:pPr>
      <w:hyperlink w:anchor="_Toc27577" w:history="1">
        <w:r w:rsidR="009659F8">
          <w:rPr>
            <w:rFonts w:hint="eastAsia"/>
          </w:rPr>
          <w:t>2.12</w:t>
        </w:r>
        <w:r w:rsidR="009659F8">
          <w:rPr>
            <w:rFonts w:hint="eastAsia"/>
          </w:rPr>
          <w:t>学生收藏帖子</w:t>
        </w:r>
        <w:r w:rsidR="009659F8">
          <w:tab/>
        </w:r>
        <w:fldSimple w:instr=" PAGEREF _Toc27577 ">
          <w:r w:rsidR="009659F8">
            <w:t>158</w:t>
          </w:r>
        </w:fldSimple>
      </w:hyperlink>
    </w:p>
    <w:p w:rsidR="00B354F0" w:rsidRDefault="00C67446">
      <w:pPr>
        <w:pStyle w:val="TOC3"/>
        <w:tabs>
          <w:tab w:val="right" w:leader="dot" w:pos="8306"/>
        </w:tabs>
        <w:ind w:left="960"/>
      </w:pPr>
      <w:hyperlink w:anchor="_Toc3704" w:history="1">
        <w:r w:rsidR="009659F8">
          <w:rPr>
            <w:rFonts w:hint="eastAsia"/>
          </w:rPr>
          <w:t>2.12.1</w:t>
        </w:r>
        <w:r w:rsidR="009659F8">
          <w:rPr>
            <w:rFonts w:hint="eastAsia"/>
          </w:rPr>
          <w:t>测试用例</w:t>
        </w:r>
        <w:r w:rsidR="009659F8">
          <w:tab/>
        </w:r>
        <w:fldSimple w:instr=" PAGEREF _Toc3704 ">
          <w:r w:rsidR="009659F8">
            <w:t>158</w:t>
          </w:r>
        </w:fldSimple>
      </w:hyperlink>
    </w:p>
    <w:p w:rsidR="00B354F0" w:rsidRDefault="00C67446">
      <w:pPr>
        <w:pStyle w:val="TOC2"/>
        <w:tabs>
          <w:tab w:val="right" w:leader="dot" w:pos="8306"/>
        </w:tabs>
        <w:ind w:left="480"/>
      </w:pPr>
      <w:hyperlink w:anchor="_Toc10356" w:history="1">
        <w:r w:rsidR="009659F8">
          <w:rPr>
            <w:rFonts w:hint="eastAsia"/>
          </w:rPr>
          <w:t>2.13</w:t>
        </w:r>
        <w:r w:rsidR="009659F8">
          <w:rPr>
            <w:rFonts w:hint="eastAsia"/>
          </w:rPr>
          <w:t>学生取消收藏帖子</w:t>
        </w:r>
        <w:r w:rsidR="009659F8">
          <w:tab/>
        </w:r>
        <w:fldSimple w:instr=" PAGEREF _Toc10356 ">
          <w:r w:rsidR="009659F8">
            <w:t>158</w:t>
          </w:r>
        </w:fldSimple>
      </w:hyperlink>
    </w:p>
    <w:p w:rsidR="00B354F0" w:rsidRDefault="00C67446">
      <w:pPr>
        <w:pStyle w:val="TOC3"/>
        <w:tabs>
          <w:tab w:val="right" w:leader="dot" w:pos="8306"/>
        </w:tabs>
        <w:ind w:left="960"/>
      </w:pPr>
      <w:hyperlink w:anchor="_Toc5897" w:history="1">
        <w:r w:rsidR="009659F8">
          <w:rPr>
            <w:rFonts w:hint="eastAsia"/>
          </w:rPr>
          <w:t>2.13.1</w:t>
        </w:r>
        <w:r w:rsidR="009659F8">
          <w:rPr>
            <w:rFonts w:hint="eastAsia"/>
          </w:rPr>
          <w:t>测试用例</w:t>
        </w:r>
        <w:r w:rsidR="009659F8">
          <w:tab/>
        </w:r>
        <w:fldSimple w:instr=" PAGEREF _Toc5897 ">
          <w:r w:rsidR="009659F8">
            <w:t>158</w:t>
          </w:r>
        </w:fldSimple>
      </w:hyperlink>
    </w:p>
    <w:p w:rsidR="00B354F0" w:rsidRDefault="00C67446">
      <w:pPr>
        <w:pStyle w:val="TOC2"/>
        <w:tabs>
          <w:tab w:val="right" w:leader="dot" w:pos="8306"/>
        </w:tabs>
        <w:ind w:left="480"/>
      </w:pPr>
      <w:hyperlink w:anchor="_Toc18220" w:history="1">
        <w:r w:rsidR="009659F8">
          <w:rPr>
            <w:rFonts w:hint="eastAsia"/>
          </w:rPr>
          <w:t>2.14</w:t>
        </w:r>
        <w:r w:rsidR="009659F8">
          <w:rPr>
            <w:rFonts w:hint="eastAsia"/>
          </w:rPr>
          <w:t>学生在总论坛删除回复</w:t>
        </w:r>
        <w:r w:rsidR="009659F8">
          <w:tab/>
        </w:r>
        <w:fldSimple w:instr=" PAGEREF _Toc18220 ">
          <w:r w:rsidR="009659F8">
            <w:t>159</w:t>
          </w:r>
        </w:fldSimple>
      </w:hyperlink>
    </w:p>
    <w:p w:rsidR="00B354F0" w:rsidRDefault="00C67446">
      <w:pPr>
        <w:pStyle w:val="TOC3"/>
        <w:tabs>
          <w:tab w:val="right" w:leader="dot" w:pos="8306"/>
        </w:tabs>
        <w:ind w:left="960"/>
      </w:pPr>
      <w:hyperlink w:anchor="_Toc28959" w:history="1">
        <w:r w:rsidR="009659F8">
          <w:rPr>
            <w:rFonts w:hint="eastAsia"/>
          </w:rPr>
          <w:t>2.14.1</w:t>
        </w:r>
        <w:r w:rsidR="009659F8">
          <w:rPr>
            <w:rFonts w:hint="eastAsia"/>
          </w:rPr>
          <w:t>测试用例</w:t>
        </w:r>
        <w:r w:rsidR="009659F8">
          <w:tab/>
        </w:r>
        <w:fldSimple w:instr=" PAGEREF _Toc28959 ">
          <w:r w:rsidR="009659F8">
            <w:t>159</w:t>
          </w:r>
        </w:fldSimple>
      </w:hyperlink>
    </w:p>
    <w:p w:rsidR="00B354F0" w:rsidRDefault="00C67446">
      <w:pPr>
        <w:pStyle w:val="TOC2"/>
        <w:tabs>
          <w:tab w:val="right" w:leader="dot" w:pos="8306"/>
        </w:tabs>
        <w:ind w:left="480"/>
      </w:pPr>
      <w:hyperlink w:anchor="_Toc9204" w:history="1">
        <w:r w:rsidR="009659F8">
          <w:rPr>
            <w:rFonts w:hint="eastAsia"/>
          </w:rPr>
          <w:t>2.15</w:t>
        </w:r>
        <w:r w:rsidR="009659F8">
          <w:rPr>
            <w:rFonts w:hint="eastAsia"/>
          </w:rPr>
          <w:t>学生在课程论坛删除回复</w:t>
        </w:r>
        <w:r w:rsidR="009659F8">
          <w:tab/>
        </w:r>
        <w:fldSimple w:instr=" PAGEREF _Toc9204 ">
          <w:r w:rsidR="009659F8">
            <w:t>161</w:t>
          </w:r>
        </w:fldSimple>
      </w:hyperlink>
    </w:p>
    <w:p w:rsidR="00B354F0" w:rsidRDefault="00C67446">
      <w:pPr>
        <w:pStyle w:val="TOC3"/>
        <w:tabs>
          <w:tab w:val="right" w:leader="dot" w:pos="8306"/>
        </w:tabs>
        <w:ind w:left="960"/>
      </w:pPr>
      <w:hyperlink w:anchor="_Toc29400" w:history="1">
        <w:r w:rsidR="009659F8">
          <w:rPr>
            <w:rFonts w:hint="eastAsia"/>
          </w:rPr>
          <w:t>2.15.1</w:t>
        </w:r>
        <w:r w:rsidR="009659F8">
          <w:rPr>
            <w:rFonts w:hint="eastAsia"/>
          </w:rPr>
          <w:t>测试用例</w:t>
        </w:r>
        <w:r w:rsidR="009659F8">
          <w:tab/>
        </w:r>
        <w:fldSimple w:instr=" PAGEREF _Toc29400 ">
          <w:r w:rsidR="009659F8">
            <w:t>161</w:t>
          </w:r>
        </w:fldSimple>
      </w:hyperlink>
    </w:p>
    <w:p w:rsidR="00B354F0" w:rsidRDefault="00C67446">
      <w:pPr>
        <w:pStyle w:val="TOC2"/>
        <w:tabs>
          <w:tab w:val="right" w:leader="dot" w:pos="8306"/>
        </w:tabs>
        <w:ind w:left="480"/>
      </w:pPr>
      <w:hyperlink w:anchor="_Toc9143" w:history="1">
        <w:r w:rsidR="009659F8">
          <w:rPr>
            <w:rFonts w:hint="eastAsia"/>
          </w:rPr>
          <w:t>2.16</w:t>
        </w:r>
        <w:r w:rsidR="009659F8">
          <w:rPr>
            <w:rFonts w:hint="eastAsia"/>
          </w:rPr>
          <w:t>学生在总论坛删除自己发的帖子</w:t>
        </w:r>
        <w:r w:rsidR="009659F8">
          <w:tab/>
        </w:r>
        <w:fldSimple w:instr=" PAGEREF _Toc9143 ">
          <w:r w:rsidR="009659F8">
            <w:t>162</w:t>
          </w:r>
        </w:fldSimple>
      </w:hyperlink>
    </w:p>
    <w:p w:rsidR="00B354F0" w:rsidRDefault="00C67446">
      <w:pPr>
        <w:pStyle w:val="TOC3"/>
        <w:tabs>
          <w:tab w:val="right" w:leader="dot" w:pos="8306"/>
        </w:tabs>
        <w:ind w:left="960"/>
      </w:pPr>
      <w:hyperlink w:anchor="_Toc32101" w:history="1">
        <w:r w:rsidR="009659F8">
          <w:rPr>
            <w:rFonts w:hint="eastAsia"/>
          </w:rPr>
          <w:t>2.16.1</w:t>
        </w:r>
        <w:r w:rsidR="009659F8">
          <w:rPr>
            <w:rFonts w:hint="eastAsia"/>
          </w:rPr>
          <w:t>测试用例</w:t>
        </w:r>
        <w:r w:rsidR="009659F8">
          <w:tab/>
        </w:r>
        <w:fldSimple w:instr=" PAGEREF _Toc32101 ">
          <w:r w:rsidR="009659F8">
            <w:t>162</w:t>
          </w:r>
        </w:fldSimple>
      </w:hyperlink>
    </w:p>
    <w:p w:rsidR="00B354F0" w:rsidRDefault="00C67446">
      <w:pPr>
        <w:pStyle w:val="TOC2"/>
        <w:tabs>
          <w:tab w:val="right" w:leader="dot" w:pos="8306"/>
        </w:tabs>
        <w:ind w:left="480"/>
      </w:pPr>
      <w:hyperlink w:anchor="_Toc7338" w:history="1">
        <w:r w:rsidR="009659F8">
          <w:rPr>
            <w:rFonts w:hint="eastAsia"/>
          </w:rPr>
          <w:t>2.17</w:t>
        </w:r>
        <w:r w:rsidR="009659F8">
          <w:rPr>
            <w:rFonts w:hint="eastAsia"/>
          </w:rPr>
          <w:t>学生在课程论坛删除自己发的帖子</w:t>
        </w:r>
        <w:r w:rsidR="009659F8">
          <w:tab/>
        </w:r>
        <w:fldSimple w:instr=" PAGEREF _Toc7338 ">
          <w:r w:rsidR="009659F8">
            <w:t>164</w:t>
          </w:r>
        </w:fldSimple>
      </w:hyperlink>
    </w:p>
    <w:p w:rsidR="00B354F0" w:rsidRDefault="00C67446">
      <w:pPr>
        <w:pStyle w:val="TOC3"/>
        <w:tabs>
          <w:tab w:val="right" w:leader="dot" w:pos="8306"/>
        </w:tabs>
        <w:ind w:left="960"/>
      </w:pPr>
      <w:hyperlink w:anchor="_Toc9820" w:history="1">
        <w:r w:rsidR="009659F8">
          <w:rPr>
            <w:rFonts w:hint="eastAsia"/>
          </w:rPr>
          <w:t>2.17.1</w:t>
        </w:r>
        <w:r w:rsidR="009659F8">
          <w:rPr>
            <w:rFonts w:hint="eastAsia"/>
          </w:rPr>
          <w:t>测试用例</w:t>
        </w:r>
        <w:r w:rsidR="009659F8">
          <w:tab/>
        </w:r>
        <w:fldSimple w:instr=" PAGEREF _Toc9820 ">
          <w:r w:rsidR="009659F8">
            <w:t>164</w:t>
          </w:r>
        </w:fldSimple>
      </w:hyperlink>
    </w:p>
    <w:p w:rsidR="00B354F0" w:rsidRDefault="00C67446">
      <w:pPr>
        <w:pStyle w:val="TOC2"/>
        <w:tabs>
          <w:tab w:val="right" w:leader="dot" w:pos="8306"/>
        </w:tabs>
        <w:ind w:left="480"/>
      </w:pPr>
      <w:hyperlink w:anchor="_Toc19832" w:history="1">
        <w:r w:rsidR="009659F8">
          <w:rPr>
            <w:rFonts w:hint="eastAsia"/>
          </w:rPr>
          <w:t>2.18</w:t>
        </w:r>
        <w:r w:rsidR="009659F8">
          <w:rPr>
            <w:rFonts w:hint="eastAsia"/>
          </w:rPr>
          <w:t>学生举报帖子</w:t>
        </w:r>
        <w:r w:rsidR="009659F8">
          <w:tab/>
        </w:r>
        <w:fldSimple w:instr=" PAGEREF _Toc19832 ">
          <w:r w:rsidR="009659F8">
            <w:t>165</w:t>
          </w:r>
        </w:fldSimple>
      </w:hyperlink>
    </w:p>
    <w:p w:rsidR="00B354F0" w:rsidRDefault="00C67446">
      <w:pPr>
        <w:pStyle w:val="TOC3"/>
        <w:tabs>
          <w:tab w:val="right" w:leader="dot" w:pos="8306"/>
        </w:tabs>
        <w:ind w:left="960"/>
      </w:pPr>
      <w:hyperlink w:anchor="_Toc8227" w:history="1">
        <w:r w:rsidR="009659F8">
          <w:rPr>
            <w:rFonts w:hint="eastAsia"/>
          </w:rPr>
          <w:t>2.18.1</w:t>
        </w:r>
        <w:r w:rsidR="009659F8">
          <w:rPr>
            <w:rFonts w:hint="eastAsia"/>
          </w:rPr>
          <w:t>等价类划分表</w:t>
        </w:r>
        <w:r w:rsidR="009659F8">
          <w:tab/>
        </w:r>
        <w:fldSimple w:instr=" PAGEREF _Toc8227 ">
          <w:r w:rsidR="009659F8">
            <w:t>165</w:t>
          </w:r>
        </w:fldSimple>
      </w:hyperlink>
    </w:p>
    <w:p w:rsidR="00B354F0" w:rsidRDefault="00C67446">
      <w:pPr>
        <w:pStyle w:val="TOC3"/>
        <w:tabs>
          <w:tab w:val="right" w:leader="dot" w:pos="8306"/>
        </w:tabs>
        <w:ind w:left="960"/>
      </w:pPr>
      <w:hyperlink w:anchor="_Toc391" w:history="1">
        <w:r w:rsidR="009659F8">
          <w:rPr>
            <w:rFonts w:hint="eastAsia"/>
          </w:rPr>
          <w:t>2.18.2</w:t>
        </w:r>
        <w:r w:rsidR="009659F8">
          <w:rPr>
            <w:rFonts w:hint="eastAsia"/>
          </w:rPr>
          <w:t>测试用例</w:t>
        </w:r>
        <w:r w:rsidR="009659F8">
          <w:tab/>
        </w:r>
        <w:fldSimple w:instr=" PAGEREF _Toc391 ">
          <w:r w:rsidR="009659F8">
            <w:t>165</w:t>
          </w:r>
        </w:fldSimple>
      </w:hyperlink>
    </w:p>
    <w:p w:rsidR="00B354F0" w:rsidRDefault="00C67446">
      <w:pPr>
        <w:pStyle w:val="TOC2"/>
        <w:tabs>
          <w:tab w:val="right" w:leader="dot" w:pos="8306"/>
        </w:tabs>
        <w:ind w:left="480"/>
      </w:pPr>
      <w:hyperlink w:anchor="_Toc1738" w:history="1">
        <w:r w:rsidR="009659F8">
          <w:rPr>
            <w:rFonts w:hint="eastAsia"/>
          </w:rPr>
          <w:t>2.19</w:t>
        </w:r>
        <w:r w:rsidR="009659F8">
          <w:rPr>
            <w:rFonts w:hint="eastAsia"/>
          </w:rPr>
          <w:t>学生举报用户</w:t>
        </w:r>
        <w:r w:rsidR="009659F8">
          <w:tab/>
        </w:r>
        <w:fldSimple w:instr=" PAGEREF _Toc1738 ">
          <w:r w:rsidR="009659F8">
            <w:t>166</w:t>
          </w:r>
        </w:fldSimple>
      </w:hyperlink>
    </w:p>
    <w:p w:rsidR="00B354F0" w:rsidRDefault="00C67446">
      <w:pPr>
        <w:pStyle w:val="TOC3"/>
        <w:tabs>
          <w:tab w:val="right" w:leader="dot" w:pos="8306"/>
        </w:tabs>
        <w:ind w:left="960"/>
      </w:pPr>
      <w:hyperlink w:anchor="_Toc18435" w:history="1">
        <w:r w:rsidR="009659F8">
          <w:rPr>
            <w:rFonts w:hint="eastAsia"/>
          </w:rPr>
          <w:t>2.19.1</w:t>
        </w:r>
        <w:r w:rsidR="009659F8">
          <w:rPr>
            <w:rFonts w:hint="eastAsia"/>
          </w:rPr>
          <w:t>等价类划分表</w:t>
        </w:r>
        <w:r w:rsidR="009659F8">
          <w:tab/>
        </w:r>
        <w:fldSimple w:instr=" PAGEREF _Toc18435 ">
          <w:r w:rsidR="009659F8">
            <w:t>166</w:t>
          </w:r>
        </w:fldSimple>
      </w:hyperlink>
    </w:p>
    <w:p w:rsidR="00B354F0" w:rsidRDefault="00C67446">
      <w:pPr>
        <w:pStyle w:val="TOC3"/>
        <w:tabs>
          <w:tab w:val="right" w:leader="dot" w:pos="8306"/>
        </w:tabs>
        <w:ind w:left="960"/>
      </w:pPr>
      <w:hyperlink w:anchor="_Toc12011" w:history="1">
        <w:r w:rsidR="009659F8">
          <w:rPr>
            <w:rFonts w:hint="eastAsia"/>
          </w:rPr>
          <w:t>2.19.2</w:t>
        </w:r>
        <w:r w:rsidR="009659F8">
          <w:rPr>
            <w:rFonts w:hint="eastAsia"/>
          </w:rPr>
          <w:t>测试用例</w:t>
        </w:r>
        <w:r w:rsidR="009659F8">
          <w:tab/>
        </w:r>
        <w:fldSimple w:instr=" PAGEREF _Toc12011 ">
          <w:r w:rsidR="009659F8">
            <w:t>167</w:t>
          </w:r>
        </w:fldSimple>
      </w:hyperlink>
    </w:p>
    <w:p w:rsidR="00B354F0" w:rsidRDefault="00C67446">
      <w:pPr>
        <w:pStyle w:val="TOC2"/>
        <w:tabs>
          <w:tab w:val="right" w:leader="dot" w:pos="8306"/>
        </w:tabs>
        <w:ind w:left="480"/>
      </w:pPr>
      <w:hyperlink w:anchor="_Toc12390" w:history="1">
        <w:r w:rsidR="009659F8">
          <w:rPr>
            <w:rFonts w:hint="eastAsia"/>
          </w:rPr>
          <w:t>2.20</w:t>
        </w:r>
        <w:r w:rsidR="009659F8">
          <w:rPr>
            <w:rFonts w:hint="eastAsia"/>
          </w:rPr>
          <w:t>学生关注课程</w:t>
        </w:r>
        <w:r w:rsidR="009659F8">
          <w:tab/>
        </w:r>
        <w:fldSimple w:instr=" PAGEREF _Toc12390 ">
          <w:r w:rsidR="009659F8">
            <w:t>168</w:t>
          </w:r>
        </w:fldSimple>
      </w:hyperlink>
    </w:p>
    <w:p w:rsidR="00B354F0" w:rsidRDefault="00C67446">
      <w:pPr>
        <w:pStyle w:val="TOC3"/>
        <w:tabs>
          <w:tab w:val="right" w:leader="dot" w:pos="8306"/>
        </w:tabs>
        <w:ind w:left="960"/>
      </w:pPr>
      <w:hyperlink w:anchor="_Toc10126" w:history="1">
        <w:r w:rsidR="009659F8">
          <w:rPr>
            <w:rFonts w:hint="eastAsia"/>
          </w:rPr>
          <w:t>2.20.1</w:t>
        </w:r>
        <w:r w:rsidR="009659F8">
          <w:rPr>
            <w:rFonts w:hint="eastAsia"/>
          </w:rPr>
          <w:t>测试用例</w:t>
        </w:r>
        <w:r w:rsidR="009659F8">
          <w:tab/>
        </w:r>
        <w:fldSimple w:instr=" PAGEREF _Toc10126 ">
          <w:r w:rsidR="009659F8">
            <w:t>168</w:t>
          </w:r>
        </w:fldSimple>
      </w:hyperlink>
    </w:p>
    <w:p w:rsidR="00B354F0" w:rsidRDefault="00C67446">
      <w:pPr>
        <w:pStyle w:val="TOC2"/>
        <w:tabs>
          <w:tab w:val="right" w:leader="dot" w:pos="8306"/>
        </w:tabs>
        <w:ind w:left="480"/>
      </w:pPr>
      <w:hyperlink w:anchor="_Toc13495" w:history="1">
        <w:r w:rsidR="009659F8">
          <w:rPr>
            <w:rFonts w:hint="eastAsia"/>
          </w:rPr>
          <w:t>2.21</w:t>
        </w:r>
        <w:r w:rsidR="009659F8">
          <w:rPr>
            <w:rFonts w:hint="eastAsia"/>
          </w:rPr>
          <w:t>学生取消关注课程</w:t>
        </w:r>
        <w:r w:rsidR="009659F8">
          <w:tab/>
        </w:r>
        <w:fldSimple w:instr=" PAGEREF _Toc13495 ">
          <w:r w:rsidR="009659F8">
            <w:t>169</w:t>
          </w:r>
        </w:fldSimple>
      </w:hyperlink>
    </w:p>
    <w:p w:rsidR="00B354F0" w:rsidRDefault="00C67446">
      <w:pPr>
        <w:pStyle w:val="TOC3"/>
        <w:tabs>
          <w:tab w:val="right" w:leader="dot" w:pos="8306"/>
        </w:tabs>
        <w:ind w:left="960"/>
      </w:pPr>
      <w:hyperlink w:anchor="_Toc17677" w:history="1">
        <w:r w:rsidR="009659F8">
          <w:rPr>
            <w:rFonts w:hint="eastAsia"/>
          </w:rPr>
          <w:t>2.21.1</w:t>
        </w:r>
        <w:r w:rsidR="009659F8">
          <w:rPr>
            <w:rFonts w:hint="eastAsia"/>
          </w:rPr>
          <w:t>测试用例</w:t>
        </w:r>
        <w:r w:rsidR="009659F8">
          <w:tab/>
        </w:r>
        <w:fldSimple w:instr=" PAGEREF _Toc17677 ">
          <w:r w:rsidR="009659F8">
            <w:t>169</w:t>
          </w:r>
        </w:fldSimple>
      </w:hyperlink>
    </w:p>
    <w:p w:rsidR="00B354F0" w:rsidRDefault="00C67446">
      <w:pPr>
        <w:pStyle w:val="TOC2"/>
        <w:tabs>
          <w:tab w:val="right" w:leader="dot" w:pos="8306"/>
        </w:tabs>
        <w:ind w:left="480"/>
      </w:pPr>
      <w:hyperlink w:anchor="_Toc32139" w:history="1">
        <w:r w:rsidR="009659F8">
          <w:rPr>
            <w:rFonts w:hint="eastAsia"/>
          </w:rPr>
          <w:t>2.22</w:t>
        </w:r>
        <w:r w:rsidR="009659F8">
          <w:rPr>
            <w:rFonts w:hint="eastAsia"/>
          </w:rPr>
          <w:t>学生关注用户</w:t>
        </w:r>
        <w:r w:rsidR="009659F8">
          <w:tab/>
        </w:r>
        <w:fldSimple w:instr=" PAGEREF _Toc32139 ">
          <w:r w:rsidR="009659F8">
            <w:t>170</w:t>
          </w:r>
        </w:fldSimple>
      </w:hyperlink>
    </w:p>
    <w:p w:rsidR="00B354F0" w:rsidRDefault="00C67446">
      <w:pPr>
        <w:pStyle w:val="TOC3"/>
        <w:tabs>
          <w:tab w:val="right" w:leader="dot" w:pos="8306"/>
        </w:tabs>
        <w:ind w:left="960"/>
      </w:pPr>
      <w:hyperlink w:anchor="_Toc9404" w:history="1">
        <w:r w:rsidR="009659F8">
          <w:rPr>
            <w:rFonts w:hint="eastAsia"/>
          </w:rPr>
          <w:t>2.22.1</w:t>
        </w:r>
        <w:r w:rsidR="009659F8">
          <w:rPr>
            <w:rFonts w:hint="eastAsia"/>
          </w:rPr>
          <w:t>测试用例</w:t>
        </w:r>
        <w:r w:rsidR="009659F8">
          <w:tab/>
        </w:r>
        <w:fldSimple w:instr=" PAGEREF _Toc9404 ">
          <w:r w:rsidR="009659F8">
            <w:t>170</w:t>
          </w:r>
        </w:fldSimple>
      </w:hyperlink>
    </w:p>
    <w:p w:rsidR="00B354F0" w:rsidRDefault="00C67446">
      <w:pPr>
        <w:pStyle w:val="TOC2"/>
        <w:tabs>
          <w:tab w:val="right" w:leader="dot" w:pos="8306"/>
        </w:tabs>
        <w:ind w:left="480"/>
      </w:pPr>
      <w:hyperlink w:anchor="_Toc21911" w:history="1">
        <w:r w:rsidR="009659F8">
          <w:rPr>
            <w:rFonts w:hint="eastAsia"/>
          </w:rPr>
          <w:t>2.23</w:t>
        </w:r>
        <w:r w:rsidR="009659F8">
          <w:rPr>
            <w:rFonts w:hint="eastAsia"/>
          </w:rPr>
          <w:t>学生取消关注用户</w:t>
        </w:r>
        <w:r w:rsidR="009659F8">
          <w:tab/>
        </w:r>
        <w:fldSimple w:instr=" PAGEREF _Toc21911 ">
          <w:r w:rsidR="009659F8">
            <w:t>171</w:t>
          </w:r>
        </w:fldSimple>
      </w:hyperlink>
    </w:p>
    <w:p w:rsidR="00B354F0" w:rsidRDefault="00C67446">
      <w:pPr>
        <w:pStyle w:val="TOC3"/>
        <w:tabs>
          <w:tab w:val="right" w:leader="dot" w:pos="8306"/>
        </w:tabs>
        <w:ind w:left="960"/>
      </w:pPr>
      <w:hyperlink w:anchor="_Toc18029" w:history="1">
        <w:r w:rsidR="009659F8">
          <w:rPr>
            <w:rFonts w:hint="eastAsia"/>
          </w:rPr>
          <w:t>2.23.1</w:t>
        </w:r>
        <w:r w:rsidR="009659F8">
          <w:rPr>
            <w:rFonts w:hint="eastAsia"/>
          </w:rPr>
          <w:t>测试用例</w:t>
        </w:r>
        <w:r w:rsidR="009659F8">
          <w:tab/>
        </w:r>
        <w:fldSimple w:instr=" PAGEREF _Toc18029 ">
          <w:r w:rsidR="009659F8">
            <w:t>171</w:t>
          </w:r>
        </w:fldSimple>
      </w:hyperlink>
    </w:p>
    <w:p w:rsidR="00B354F0" w:rsidRDefault="00C67446">
      <w:pPr>
        <w:pStyle w:val="TOC2"/>
        <w:tabs>
          <w:tab w:val="right" w:leader="dot" w:pos="8306"/>
        </w:tabs>
        <w:ind w:left="480"/>
      </w:pPr>
      <w:hyperlink w:anchor="_Toc17833" w:history="1">
        <w:r w:rsidR="009659F8">
          <w:rPr>
            <w:rFonts w:hint="eastAsia"/>
          </w:rPr>
          <w:t>2.24</w:t>
        </w:r>
        <w:r w:rsidR="009659F8">
          <w:rPr>
            <w:rFonts w:hint="eastAsia"/>
          </w:rPr>
          <w:t>学生全网搜索</w:t>
        </w:r>
        <w:r w:rsidR="009659F8">
          <w:tab/>
        </w:r>
        <w:fldSimple w:instr=" PAGEREF _Toc17833 ">
          <w:r w:rsidR="009659F8">
            <w:t>173</w:t>
          </w:r>
        </w:fldSimple>
      </w:hyperlink>
    </w:p>
    <w:p w:rsidR="00B354F0" w:rsidRDefault="00C67446">
      <w:pPr>
        <w:pStyle w:val="TOC3"/>
        <w:tabs>
          <w:tab w:val="right" w:leader="dot" w:pos="8306"/>
        </w:tabs>
        <w:ind w:left="960"/>
      </w:pPr>
      <w:hyperlink w:anchor="_Toc32494" w:history="1">
        <w:r w:rsidR="009659F8">
          <w:rPr>
            <w:rFonts w:hint="eastAsia"/>
          </w:rPr>
          <w:t>2.24.1</w:t>
        </w:r>
        <w:r w:rsidR="009659F8">
          <w:rPr>
            <w:rFonts w:hint="eastAsia"/>
          </w:rPr>
          <w:t>测试用例</w:t>
        </w:r>
        <w:r w:rsidR="009659F8">
          <w:tab/>
        </w:r>
        <w:fldSimple w:instr=" PAGEREF _Toc32494 ">
          <w:r w:rsidR="009659F8">
            <w:t>173</w:t>
          </w:r>
        </w:fldSimple>
      </w:hyperlink>
    </w:p>
    <w:p w:rsidR="00B354F0" w:rsidRDefault="00C67446">
      <w:pPr>
        <w:pStyle w:val="TOC2"/>
        <w:tabs>
          <w:tab w:val="right" w:leader="dot" w:pos="8306"/>
        </w:tabs>
        <w:ind w:left="480"/>
      </w:pPr>
      <w:hyperlink w:anchor="_Toc27047" w:history="1">
        <w:r w:rsidR="009659F8">
          <w:rPr>
            <w:rFonts w:hint="eastAsia"/>
          </w:rPr>
          <w:t>2.25</w:t>
        </w:r>
        <w:r w:rsidR="009659F8">
          <w:rPr>
            <w:rFonts w:hint="eastAsia"/>
          </w:rPr>
          <w:t>学生编辑个人资料</w:t>
        </w:r>
        <w:r w:rsidR="009659F8">
          <w:tab/>
        </w:r>
        <w:fldSimple w:instr=" PAGEREF _Toc27047 ">
          <w:r w:rsidR="009659F8">
            <w:t>174</w:t>
          </w:r>
        </w:fldSimple>
      </w:hyperlink>
    </w:p>
    <w:p w:rsidR="00B354F0" w:rsidRDefault="00C67446">
      <w:pPr>
        <w:pStyle w:val="TOC3"/>
        <w:tabs>
          <w:tab w:val="right" w:leader="dot" w:pos="8306"/>
        </w:tabs>
        <w:ind w:left="960"/>
      </w:pPr>
      <w:hyperlink w:anchor="_Toc29588" w:history="1">
        <w:r w:rsidR="009659F8">
          <w:rPr>
            <w:rFonts w:hint="eastAsia"/>
          </w:rPr>
          <w:t>2.25.1</w:t>
        </w:r>
        <w:r w:rsidR="009659F8">
          <w:rPr>
            <w:rFonts w:hint="eastAsia"/>
          </w:rPr>
          <w:t>等价类划分表</w:t>
        </w:r>
        <w:r w:rsidR="009659F8">
          <w:tab/>
        </w:r>
        <w:fldSimple w:instr=" PAGEREF _Toc29588 ">
          <w:r w:rsidR="009659F8">
            <w:t>174</w:t>
          </w:r>
        </w:fldSimple>
      </w:hyperlink>
    </w:p>
    <w:p w:rsidR="00B354F0" w:rsidRDefault="00C67446">
      <w:pPr>
        <w:pStyle w:val="TOC3"/>
        <w:tabs>
          <w:tab w:val="right" w:leader="dot" w:pos="8306"/>
        </w:tabs>
        <w:ind w:left="960"/>
      </w:pPr>
      <w:hyperlink w:anchor="_Toc3698" w:history="1">
        <w:r w:rsidR="009659F8">
          <w:rPr>
            <w:rFonts w:hint="eastAsia"/>
          </w:rPr>
          <w:t>2.25.2</w:t>
        </w:r>
        <w:r w:rsidR="009659F8">
          <w:rPr>
            <w:rFonts w:hint="eastAsia"/>
          </w:rPr>
          <w:t>测试用例</w:t>
        </w:r>
        <w:r w:rsidR="009659F8">
          <w:tab/>
        </w:r>
        <w:fldSimple w:instr=" PAGEREF _Toc3698 ">
          <w:r w:rsidR="009659F8">
            <w:t>175</w:t>
          </w:r>
        </w:fldSimple>
      </w:hyperlink>
    </w:p>
    <w:p w:rsidR="00B354F0" w:rsidRDefault="00C67446">
      <w:pPr>
        <w:pStyle w:val="TOC2"/>
        <w:tabs>
          <w:tab w:val="right" w:leader="dot" w:pos="8306"/>
        </w:tabs>
        <w:ind w:left="480"/>
      </w:pPr>
      <w:hyperlink w:anchor="_Toc3864" w:history="1">
        <w:r w:rsidR="009659F8">
          <w:rPr>
            <w:rFonts w:hint="eastAsia"/>
          </w:rPr>
          <w:t>2.26</w:t>
        </w:r>
        <w:r w:rsidR="009659F8">
          <w:rPr>
            <w:rFonts w:hint="eastAsia"/>
          </w:rPr>
          <w:t>学生修改密码</w:t>
        </w:r>
        <w:r w:rsidR="009659F8">
          <w:tab/>
        </w:r>
        <w:fldSimple w:instr=" PAGEREF _Toc3864 ">
          <w:r w:rsidR="009659F8">
            <w:t>179</w:t>
          </w:r>
        </w:fldSimple>
      </w:hyperlink>
    </w:p>
    <w:p w:rsidR="00B354F0" w:rsidRDefault="00C67446">
      <w:pPr>
        <w:pStyle w:val="TOC3"/>
        <w:tabs>
          <w:tab w:val="right" w:leader="dot" w:pos="8306"/>
        </w:tabs>
        <w:ind w:left="960"/>
      </w:pPr>
      <w:hyperlink w:anchor="_Toc26579" w:history="1">
        <w:r w:rsidR="009659F8">
          <w:rPr>
            <w:rFonts w:hint="eastAsia"/>
          </w:rPr>
          <w:t>2.26.1</w:t>
        </w:r>
        <w:r w:rsidR="009659F8">
          <w:rPr>
            <w:rFonts w:hint="eastAsia"/>
          </w:rPr>
          <w:t>等价类划分表</w:t>
        </w:r>
        <w:r w:rsidR="009659F8">
          <w:tab/>
        </w:r>
        <w:fldSimple w:instr=" PAGEREF _Toc26579 ">
          <w:r w:rsidR="009659F8">
            <w:t>179</w:t>
          </w:r>
        </w:fldSimple>
      </w:hyperlink>
    </w:p>
    <w:p w:rsidR="00B354F0" w:rsidRDefault="00C67446">
      <w:pPr>
        <w:pStyle w:val="TOC3"/>
        <w:tabs>
          <w:tab w:val="right" w:leader="dot" w:pos="8306"/>
        </w:tabs>
        <w:ind w:left="960"/>
      </w:pPr>
      <w:hyperlink w:anchor="_Toc8778" w:history="1">
        <w:r w:rsidR="009659F8">
          <w:rPr>
            <w:rFonts w:hint="eastAsia"/>
          </w:rPr>
          <w:t>2.26.2</w:t>
        </w:r>
        <w:r w:rsidR="009659F8">
          <w:rPr>
            <w:rFonts w:hint="eastAsia"/>
          </w:rPr>
          <w:t>测试用例</w:t>
        </w:r>
        <w:r w:rsidR="009659F8">
          <w:tab/>
        </w:r>
        <w:fldSimple w:instr=" PAGEREF _Toc8778 ">
          <w:r w:rsidR="009659F8">
            <w:t>180</w:t>
          </w:r>
        </w:fldSimple>
      </w:hyperlink>
    </w:p>
    <w:p w:rsidR="00B354F0" w:rsidRDefault="00C67446">
      <w:pPr>
        <w:pStyle w:val="TOC2"/>
        <w:tabs>
          <w:tab w:val="right" w:leader="dot" w:pos="8306"/>
        </w:tabs>
        <w:ind w:left="480"/>
      </w:pPr>
      <w:hyperlink w:anchor="_Toc26336" w:history="1">
        <w:r w:rsidR="009659F8">
          <w:rPr>
            <w:rFonts w:hint="eastAsia"/>
          </w:rPr>
          <w:t>2.27</w:t>
        </w:r>
        <w:r w:rsidR="009659F8">
          <w:rPr>
            <w:rFonts w:hint="eastAsia"/>
          </w:rPr>
          <w:t>学生修改头像</w:t>
        </w:r>
        <w:r w:rsidR="009659F8">
          <w:tab/>
        </w:r>
        <w:fldSimple w:instr=" PAGEREF _Toc26336 ">
          <w:r w:rsidR="009659F8">
            <w:t>182</w:t>
          </w:r>
        </w:fldSimple>
      </w:hyperlink>
    </w:p>
    <w:p w:rsidR="00B354F0" w:rsidRDefault="00C67446">
      <w:pPr>
        <w:pStyle w:val="TOC3"/>
        <w:tabs>
          <w:tab w:val="right" w:leader="dot" w:pos="8306"/>
        </w:tabs>
        <w:ind w:left="960"/>
      </w:pPr>
      <w:hyperlink w:anchor="_Toc14179" w:history="1">
        <w:r w:rsidR="009659F8">
          <w:rPr>
            <w:rFonts w:hint="eastAsia"/>
          </w:rPr>
          <w:t>2.27.1</w:t>
        </w:r>
        <w:r w:rsidR="009659F8">
          <w:rPr>
            <w:rFonts w:hint="eastAsia"/>
          </w:rPr>
          <w:t>等价类划分表</w:t>
        </w:r>
        <w:r w:rsidR="009659F8">
          <w:tab/>
        </w:r>
        <w:fldSimple w:instr=" PAGEREF _Toc14179 ">
          <w:r w:rsidR="009659F8">
            <w:t>182</w:t>
          </w:r>
        </w:fldSimple>
      </w:hyperlink>
    </w:p>
    <w:p w:rsidR="00B354F0" w:rsidRDefault="00C67446">
      <w:pPr>
        <w:pStyle w:val="TOC3"/>
        <w:tabs>
          <w:tab w:val="right" w:leader="dot" w:pos="8306"/>
        </w:tabs>
        <w:ind w:left="960"/>
      </w:pPr>
      <w:hyperlink w:anchor="_Toc15481" w:history="1">
        <w:r w:rsidR="009659F8">
          <w:rPr>
            <w:rFonts w:hint="eastAsia"/>
          </w:rPr>
          <w:t>2.27.2</w:t>
        </w:r>
        <w:r w:rsidR="009659F8">
          <w:rPr>
            <w:rFonts w:hint="eastAsia"/>
          </w:rPr>
          <w:t>测试用例</w:t>
        </w:r>
        <w:r w:rsidR="009659F8">
          <w:tab/>
        </w:r>
        <w:fldSimple w:instr=" PAGEREF _Toc15481 ">
          <w:r w:rsidR="009659F8">
            <w:t>182</w:t>
          </w:r>
        </w:fldSimple>
      </w:hyperlink>
    </w:p>
    <w:p w:rsidR="00B354F0" w:rsidRDefault="00C67446">
      <w:pPr>
        <w:pStyle w:val="TOC2"/>
        <w:tabs>
          <w:tab w:val="right" w:leader="dot" w:pos="8306"/>
        </w:tabs>
        <w:ind w:left="480"/>
      </w:pPr>
      <w:hyperlink w:anchor="_Toc5384" w:history="1">
        <w:r w:rsidR="009659F8">
          <w:rPr>
            <w:rFonts w:hint="eastAsia"/>
          </w:rPr>
          <w:t>2.28</w:t>
        </w:r>
        <w:r w:rsidR="009659F8">
          <w:rPr>
            <w:rFonts w:hint="eastAsia"/>
          </w:rPr>
          <w:t>学生在“我的消息”中查找消息</w:t>
        </w:r>
        <w:r w:rsidR="009659F8">
          <w:tab/>
        </w:r>
        <w:fldSimple w:instr=" PAGEREF _Toc5384 ">
          <w:r w:rsidR="009659F8">
            <w:t>183</w:t>
          </w:r>
        </w:fldSimple>
      </w:hyperlink>
    </w:p>
    <w:p w:rsidR="00B354F0" w:rsidRDefault="00C67446">
      <w:pPr>
        <w:pStyle w:val="TOC3"/>
        <w:tabs>
          <w:tab w:val="right" w:leader="dot" w:pos="8306"/>
        </w:tabs>
        <w:ind w:left="960"/>
      </w:pPr>
      <w:hyperlink w:anchor="_Toc12500" w:history="1">
        <w:r w:rsidR="009659F8">
          <w:rPr>
            <w:rFonts w:hint="eastAsia"/>
          </w:rPr>
          <w:t>2.28.1</w:t>
        </w:r>
        <w:r w:rsidR="009659F8">
          <w:rPr>
            <w:rFonts w:hint="eastAsia"/>
          </w:rPr>
          <w:t>测试用例</w:t>
        </w:r>
        <w:r w:rsidR="009659F8">
          <w:tab/>
        </w:r>
        <w:fldSimple w:instr=" PAGEREF _Toc12500 ">
          <w:r w:rsidR="009659F8">
            <w:t>183</w:t>
          </w:r>
        </w:fldSimple>
      </w:hyperlink>
    </w:p>
    <w:p w:rsidR="00B354F0" w:rsidRDefault="00C67446">
      <w:pPr>
        <w:pStyle w:val="TOC2"/>
        <w:tabs>
          <w:tab w:val="right" w:leader="dot" w:pos="8306"/>
        </w:tabs>
        <w:ind w:left="480"/>
      </w:pPr>
      <w:hyperlink w:anchor="_Toc5688" w:history="1">
        <w:r w:rsidR="009659F8">
          <w:rPr>
            <w:rFonts w:hint="eastAsia"/>
          </w:rPr>
          <w:t>2.29</w:t>
        </w:r>
        <w:r w:rsidR="009659F8">
          <w:rPr>
            <w:rFonts w:hint="eastAsia"/>
          </w:rPr>
          <w:t>学生在“课程资料”中下载资料</w:t>
        </w:r>
        <w:r w:rsidR="009659F8">
          <w:tab/>
        </w:r>
        <w:fldSimple w:instr=" PAGEREF _Toc5688 ">
          <w:r w:rsidR="009659F8">
            <w:t>184</w:t>
          </w:r>
        </w:fldSimple>
      </w:hyperlink>
    </w:p>
    <w:p w:rsidR="00B354F0" w:rsidRDefault="00C67446">
      <w:pPr>
        <w:pStyle w:val="TOC3"/>
        <w:tabs>
          <w:tab w:val="right" w:leader="dot" w:pos="8306"/>
        </w:tabs>
        <w:ind w:left="960"/>
      </w:pPr>
      <w:hyperlink w:anchor="_Toc40" w:history="1">
        <w:r w:rsidR="009659F8">
          <w:rPr>
            <w:rFonts w:hint="eastAsia"/>
          </w:rPr>
          <w:t>2.29.1</w:t>
        </w:r>
        <w:r w:rsidR="009659F8">
          <w:rPr>
            <w:rFonts w:hint="eastAsia"/>
          </w:rPr>
          <w:t>测试用例</w:t>
        </w:r>
        <w:r w:rsidR="009659F8">
          <w:tab/>
        </w:r>
        <w:fldSimple w:instr=" PAGEREF _Toc40 ">
          <w:r w:rsidR="009659F8">
            <w:t>184</w:t>
          </w:r>
        </w:fldSimple>
      </w:hyperlink>
    </w:p>
    <w:p w:rsidR="00B354F0" w:rsidRDefault="00C67446">
      <w:pPr>
        <w:pStyle w:val="TOC2"/>
        <w:tabs>
          <w:tab w:val="right" w:leader="dot" w:pos="8306"/>
        </w:tabs>
        <w:ind w:left="480"/>
      </w:pPr>
      <w:hyperlink w:anchor="_Toc26288" w:history="1">
        <w:r w:rsidR="009659F8">
          <w:rPr>
            <w:rFonts w:hint="eastAsia"/>
          </w:rPr>
          <w:t>2.30</w:t>
        </w:r>
        <w:r w:rsidR="009659F8">
          <w:rPr>
            <w:rFonts w:hint="eastAsia"/>
          </w:rPr>
          <w:t>学生在“课程资料”中在线预览课件</w:t>
        </w:r>
        <w:r w:rsidR="009659F8">
          <w:tab/>
        </w:r>
        <w:fldSimple w:instr=" PAGEREF _Toc26288 ">
          <w:r w:rsidR="009659F8">
            <w:t>185</w:t>
          </w:r>
        </w:fldSimple>
      </w:hyperlink>
    </w:p>
    <w:p w:rsidR="00B354F0" w:rsidRDefault="00C67446">
      <w:pPr>
        <w:pStyle w:val="TOC3"/>
        <w:tabs>
          <w:tab w:val="right" w:leader="dot" w:pos="8306"/>
        </w:tabs>
        <w:ind w:left="960"/>
      </w:pPr>
      <w:hyperlink w:anchor="_Toc11773" w:history="1">
        <w:r w:rsidR="009659F8">
          <w:rPr>
            <w:rFonts w:hint="eastAsia"/>
          </w:rPr>
          <w:t>2.30.1</w:t>
        </w:r>
        <w:r w:rsidR="009659F8">
          <w:rPr>
            <w:rFonts w:hint="eastAsia"/>
          </w:rPr>
          <w:t>等价类划分表</w:t>
        </w:r>
        <w:r w:rsidR="009659F8">
          <w:tab/>
        </w:r>
        <w:fldSimple w:instr=" PAGEREF _Toc11773 ">
          <w:r w:rsidR="009659F8">
            <w:t>185</w:t>
          </w:r>
        </w:fldSimple>
      </w:hyperlink>
    </w:p>
    <w:p w:rsidR="00B354F0" w:rsidRDefault="00C67446">
      <w:pPr>
        <w:pStyle w:val="TOC3"/>
        <w:tabs>
          <w:tab w:val="right" w:leader="dot" w:pos="8306"/>
        </w:tabs>
        <w:ind w:left="960"/>
      </w:pPr>
      <w:hyperlink w:anchor="_Toc2984" w:history="1">
        <w:r w:rsidR="009659F8">
          <w:rPr>
            <w:rFonts w:hint="eastAsia"/>
          </w:rPr>
          <w:t>2.30.2</w:t>
        </w:r>
        <w:r w:rsidR="009659F8">
          <w:rPr>
            <w:rFonts w:hint="eastAsia"/>
          </w:rPr>
          <w:t>测试用例</w:t>
        </w:r>
        <w:r w:rsidR="009659F8">
          <w:tab/>
        </w:r>
        <w:fldSimple w:instr=" PAGEREF _Toc2984 ">
          <w:r w:rsidR="009659F8">
            <w:t>185</w:t>
          </w:r>
        </w:fldSimple>
      </w:hyperlink>
    </w:p>
    <w:p w:rsidR="00B354F0" w:rsidRDefault="00C67446">
      <w:pPr>
        <w:pStyle w:val="TOC2"/>
        <w:tabs>
          <w:tab w:val="right" w:leader="dot" w:pos="8306"/>
        </w:tabs>
        <w:ind w:left="480"/>
      </w:pPr>
      <w:hyperlink w:anchor="_Toc24188" w:history="1">
        <w:r w:rsidR="009659F8">
          <w:rPr>
            <w:rFonts w:hint="eastAsia"/>
          </w:rPr>
          <w:t>2.31</w:t>
        </w:r>
        <w:r w:rsidR="009659F8">
          <w:rPr>
            <w:rFonts w:hint="eastAsia"/>
          </w:rPr>
          <w:t>学生在“课程资料”搜索</w:t>
        </w:r>
        <w:r w:rsidR="009659F8">
          <w:tab/>
        </w:r>
        <w:fldSimple w:instr=" PAGEREF _Toc24188 ">
          <w:r w:rsidR="009659F8">
            <w:t>186</w:t>
          </w:r>
        </w:fldSimple>
      </w:hyperlink>
    </w:p>
    <w:p w:rsidR="00B354F0" w:rsidRDefault="00C67446">
      <w:pPr>
        <w:pStyle w:val="TOC3"/>
        <w:tabs>
          <w:tab w:val="right" w:leader="dot" w:pos="8306"/>
        </w:tabs>
        <w:ind w:left="960"/>
      </w:pPr>
      <w:hyperlink w:anchor="_Toc21499" w:history="1">
        <w:r w:rsidR="009659F8">
          <w:rPr>
            <w:rFonts w:hint="eastAsia"/>
          </w:rPr>
          <w:t>2.31.1</w:t>
        </w:r>
        <w:r w:rsidR="009659F8">
          <w:rPr>
            <w:rFonts w:hint="eastAsia"/>
          </w:rPr>
          <w:t>等价类划分表</w:t>
        </w:r>
        <w:r w:rsidR="009659F8">
          <w:tab/>
        </w:r>
        <w:fldSimple w:instr=" PAGEREF _Toc21499 ">
          <w:r w:rsidR="009659F8">
            <w:t>186</w:t>
          </w:r>
        </w:fldSimple>
      </w:hyperlink>
    </w:p>
    <w:p w:rsidR="00B354F0" w:rsidRDefault="00C67446">
      <w:pPr>
        <w:pStyle w:val="TOC3"/>
        <w:tabs>
          <w:tab w:val="right" w:leader="dot" w:pos="8306"/>
        </w:tabs>
        <w:ind w:left="960"/>
      </w:pPr>
      <w:hyperlink w:anchor="_Toc16570" w:history="1">
        <w:r w:rsidR="009659F8">
          <w:rPr>
            <w:rFonts w:hint="eastAsia"/>
          </w:rPr>
          <w:t>2.31.2</w:t>
        </w:r>
        <w:r w:rsidR="009659F8">
          <w:rPr>
            <w:rFonts w:hint="eastAsia"/>
          </w:rPr>
          <w:t>测试用例</w:t>
        </w:r>
        <w:r w:rsidR="009659F8">
          <w:tab/>
        </w:r>
        <w:fldSimple w:instr=" PAGEREF _Toc16570 ">
          <w:r w:rsidR="009659F8">
            <w:t>186</w:t>
          </w:r>
        </w:fldSimple>
      </w:hyperlink>
    </w:p>
    <w:p w:rsidR="00B354F0" w:rsidRDefault="00C67446">
      <w:pPr>
        <w:pStyle w:val="TOC2"/>
        <w:tabs>
          <w:tab w:val="right" w:leader="dot" w:pos="8306"/>
        </w:tabs>
        <w:ind w:left="480"/>
      </w:pPr>
      <w:hyperlink w:anchor="_Toc3386" w:history="1">
        <w:r w:rsidR="009659F8">
          <w:rPr>
            <w:rFonts w:hint="eastAsia"/>
          </w:rPr>
          <w:t>2.32</w:t>
        </w:r>
        <w:r w:rsidR="009659F8">
          <w:rPr>
            <w:rFonts w:hint="eastAsia"/>
          </w:rPr>
          <w:t>学生下载附件</w:t>
        </w:r>
        <w:r w:rsidR="009659F8">
          <w:tab/>
        </w:r>
        <w:fldSimple w:instr=" PAGEREF _Toc3386 ">
          <w:r w:rsidR="009659F8">
            <w:t>187</w:t>
          </w:r>
        </w:fldSimple>
      </w:hyperlink>
    </w:p>
    <w:p w:rsidR="00B354F0" w:rsidRDefault="00C67446">
      <w:pPr>
        <w:pStyle w:val="TOC3"/>
        <w:tabs>
          <w:tab w:val="right" w:leader="dot" w:pos="8306"/>
        </w:tabs>
        <w:ind w:left="960"/>
      </w:pPr>
      <w:hyperlink w:anchor="_Toc16436" w:history="1">
        <w:r w:rsidR="009659F8">
          <w:rPr>
            <w:rFonts w:hint="eastAsia"/>
          </w:rPr>
          <w:t>2.32.1</w:t>
        </w:r>
        <w:r w:rsidR="009659F8">
          <w:rPr>
            <w:rFonts w:hint="eastAsia"/>
          </w:rPr>
          <w:t>测试用例</w:t>
        </w:r>
        <w:r w:rsidR="009659F8">
          <w:tab/>
        </w:r>
        <w:fldSimple w:instr=" PAGEREF _Toc16436 ">
          <w:r w:rsidR="009659F8">
            <w:t>187</w:t>
          </w:r>
        </w:fldSimple>
      </w:hyperlink>
    </w:p>
    <w:p w:rsidR="00B354F0" w:rsidRDefault="00C67446">
      <w:pPr>
        <w:pStyle w:val="TOC2"/>
        <w:tabs>
          <w:tab w:val="right" w:leader="dot" w:pos="8306"/>
        </w:tabs>
        <w:ind w:left="480"/>
      </w:pPr>
      <w:hyperlink w:anchor="_Toc11204" w:history="1">
        <w:r w:rsidR="009659F8">
          <w:rPr>
            <w:rFonts w:hint="eastAsia"/>
          </w:rPr>
          <w:t>2.33</w:t>
        </w:r>
        <w:r w:rsidR="009659F8">
          <w:rPr>
            <w:rFonts w:hint="eastAsia"/>
          </w:rPr>
          <w:t>学生在“课程答疑”中在线答疑</w:t>
        </w:r>
        <w:r w:rsidR="009659F8">
          <w:tab/>
        </w:r>
        <w:fldSimple w:instr=" PAGEREF _Toc11204 ">
          <w:r w:rsidR="009659F8">
            <w:t>188</w:t>
          </w:r>
        </w:fldSimple>
      </w:hyperlink>
    </w:p>
    <w:p w:rsidR="00B354F0" w:rsidRDefault="00C67446">
      <w:pPr>
        <w:pStyle w:val="TOC3"/>
        <w:tabs>
          <w:tab w:val="right" w:leader="dot" w:pos="8306"/>
        </w:tabs>
        <w:ind w:left="960"/>
      </w:pPr>
      <w:hyperlink w:anchor="_Toc12741" w:history="1">
        <w:r w:rsidR="009659F8">
          <w:rPr>
            <w:rFonts w:hint="eastAsia"/>
          </w:rPr>
          <w:t>2.33.1</w:t>
        </w:r>
        <w:r w:rsidR="009659F8">
          <w:rPr>
            <w:rFonts w:hint="eastAsia"/>
          </w:rPr>
          <w:t>等价类划分表</w:t>
        </w:r>
        <w:r w:rsidR="009659F8">
          <w:tab/>
        </w:r>
        <w:fldSimple w:instr=" PAGEREF _Toc12741 ">
          <w:r w:rsidR="009659F8">
            <w:t>188</w:t>
          </w:r>
        </w:fldSimple>
      </w:hyperlink>
    </w:p>
    <w:p w:rsidR="00B354F0" w:rsidRDefault="00C67446">
      <w:pPr>
        <w:pStyle w:val="TOC3"/>
        <w:tabs>
          <w:tab w:val="right" w:leader="dot" w:pos="8306"/>
        </w:tabs>
        <w:ind w:left="960"/>
      </w:pPr>
      <w:hyperlink w:anchor="_Toc800" w:history="1">
        <w:r w:rsidR="009659F8">
          <w:rPr>
            <w:rFonts w:hint="eastAsia"/>
          </w:rPr>
          <w:t>2.33.2</w:t>
        </w:r>
        <w:r w:rsidR="009659F8">
          <w:rPr>
            <w:rFonts w:hint="eastAsia"/>
          </w:rPr>
          <w:t>测试用例</w:t>
        </w:r>
        <w:r w:rsidR="009659F8">
          <w:tab/>
        </w:r>
        <w:fldSimple w:instr=" PAGEREF _Toc800 ">
          <w:r w:rsidR="009659F8">
            <w:t>188</w:t>
          </w:r>
        </w:fldSimple>
      </w:hyperlink>
    </w:p>
    <w:p w:rsidR="00B354F0" w:rsidRDefault="00C67446">
      <w:pPr>
        <w:pStyle w:val="TOC2"/>
        <w:tabs>
          <w:tab w:val="right" w:leader="dot" w:pos="8306"/>
        </w:tabs>
        <w:ind w:left="480"/>
      </w:pPr>
      <w:hyperlink w:anchor="_Toc16455" w:history="1">
        <w:r w:rsidR="009659F8">
          <w:rPr>
            <w:rFonts w:hint="eastAsia"/>
          </w:rPr>
          <w:t>2.34</w:t>
        </w:r>
        <w:r w:rsidR="009659F8">
          <w:rPr>
            <w:rFonts w:hint="eastAsia"/>
          </w:rPr>
          <w:t>学生在首页填写意见反馈</w:t>
        </w:r>
        <w:r w:rsidR="009659F8">
          <w:tab/>
        </w:r>
        <w:fldSimple w:instr=" PAGEREF _Toc16455 ">
          <w:r w:rsidR="009659F8">
            <w:t>191</w:t>
          </w:r>
        </w:fldSimple>
      </w:hyperlink>
    </w:p>
    <w:p w:rsidR="00B354F0" w:rsidRDefault="00C67446">
      <w:pPr>
        <w:pStyle w:val="TOC3"/>
        <w:tabs>
          <w:tab w:val="right" w:leader="dot" w:pos="8306"/>
        </w:tabs>
        <w:ind w:left="960"/>
      </w:pPr>
      <w:hyperlink w:anchor="_Toc23041" w:history="1">
        <w:r w:rsidR="009659F8">
          <w:rPr>
            <w:rFonts w:hint="eastAsia"/>
          </w:rPr>
          <w:t>2.34.1</w:t>
        </w:r>
        <w:r w:rsidR="009659F8">
          <w:rPr>
            <w:rFonts w:hint="eastAsia"/>
          </w:rPr>
          <w:t>等价类划分表</w:t>
        </w:r>
        <w:r w:rsidR="009659F8">
          <w:tab/>
        </w:r>
        <w:fldSimple w:instr=" PAGEREF _Toc23041 ">
          <w:r w:rsidR="009659F8">
            <w:t>191</w:t>
          </w:r>
        </w:fldSimple>
      </w:hyperlink>
    </w:p>
    <w:p w:rsidR="00B354F0" w:rsidRDefault="00C67446">
      <w:pPr>
        <w:pStyle w:val="TOC3"/>
        <w:tabs>
          <w:tab w:val="right" w:leader="dot" w:pos="8306"/>
        </w:tabs>
        <w:ind w:left="960"/>
      </w:pPr>
      <w:hyperlink w:anchor="_Toc16224" w:history="1">
        <w:r w:rsidR="009659F8">
          <w:rPr>
            <w:rFonts w:hint="eastAsia"/>
          </w:rPr>
          <w:t>2.34.2</w:t>
        </w:r>
        <w:r w:rsidR="009659F8">
          <w:rPr>
            <w:rFonts w:hint="eastAsia"/>
          </w:rPr>
          <w:t>测试用例</w:t>
        </w:r>
        <w:r w:rsidR="009659F8">
          <w:tab/>
        </w:r>
        <w:fldSimple w:instr=" PAGEREF _Toc16224 ">
          <w:r w:rsidR="009659F8">
            <w:t>191</w:t>
          </w:r>
        </w:fldSimple>
      </w:hyperlink>
    </w:p>
    <w:p w:rsidR="00B354F0" w:rsidRDefault="00C67446">
      <w:pPr>
        <w:pStyle w:val="TOC2"/>
        <w:tabs>
          <w:tab w:val="right" w:leader="dot" w:pos="8306"/>
        </w:tabs>
        <w:ind w:left="480"/>
      </w:pPr>
      <w:hyperlink w:anchor="_Toc26190" w:history="1">
        <w:r w:rsidR="009659F8">
          <w:rPr>
            <w:rFonts w:hint="eastAsia"/>
          </w:rPr>
          <w:t>2.35</w:t>
        </w:r>
        <w:r w:rsidR="009659F8">
          <w:rPr>
            <w:rFonts w:hint="eastAsia"/>
          </w:rPr>
          <w:t>学生在“课程搜索”中搜索</w:t>
        </w:r>
        <w:r w:rsidR="009659F8">
          <w:tab/>
        </w:r>
        <w:fldSimple w:instr=" PAGEREF _Toc26190 ">
          <w:r w:rsidR="009659F8">
            <w:t>192</w:t>
          </w:r>
        </w:fldSimple>
      </w:hyperlink>
    </w:p>
    <w:p w:rsidR="00B354F0" w:rsidRDefault="00C67446">
      <w:pPr>
        <w:pStyle w:val="TOC3"/>
        <w:tabs>
          <w:tab w:val="right" w:leader="dot" w:pos="8306"/>
        </w:tabs>
        <w:ind w:left="960"/>
      </w:pPr>
      <w:hyperlink w:anchor="_Toc24656" w:history="1">
        <w:r w:rsidR="009659F8">
          <w:rPr>
            <w:rFonts w:hint="eastAsia"/>
          </w:rPr>
          <w:t>2.35.1</w:t>
        </w:r>
        <w:r w:rsidR="009659F8">
          <w:rPr>
            <w:rFonts w:hint="eastAsia"/>
          </w:rPr>
          <w:t>测试用例</w:t>
        </w:r>
        <w:r w:rsidR="009659F8">
          <w:tab/>
        </w:r>
        <w:fldSimple w:instr=" PAGEREF _Toc24656 ">
          <w:r w:rsidR="009659F8">
            <w:t>192</w:t>
          </w:r>
        </w:fldSimple>
      </w:hyperlink>
    </w:p>
    <w:p w:rsidR="00B354F0" w:rsidRDefault="00C67446">
      <w:pPr>
        <w:pStyle w:val="TOC2"/>
        <w:tabs>
          <w:tab w:val="right" w:leader="dot" w:pos="8306"/>
        </w:tabs>
        <w:ind w:left="480"/>
      </w:pPr>
      <w:hyperlink w:anchor="_Toc2584" w:history="1">
        <w:r w:rsidR="009659F8">
          <w:rPr>
            <w:rFonts w:hint="eastAsia"/>
          </w:rPr>
          <w:t>2.36</w:t>
        </w:r>
        <w:r w:rsidR="009659F8">
          <w:rPr>
            <w:rFonts w:hint="eastAsia"/>
          </w:rPr>
          <w:t>学生查询课程公告</w:t>
        </w:r>
        <w:r w:rsidR="009659F8">
          <w:tab/>
        </w:r>
        <w:fldSimple w:instr=" PAGEREF _Toc2584 ">
          <w:r w:rsidR="009659F8">
            <w:t>193</w:t>
          </w:r>
        </w:fldSimple>
      </w:hyperlink>
    </w:p>
    <w:p w:rsidR="00B354F0" w:rsidRDefault="00C67446">
      <w:pPr>
        <w:pStyle w:val="TOC3"/>
        <w:tabs>
          <w:tab w:val="right" w:leader="dot" w:pos="8306"/>
        </w:tabs>
        <w:ind w:left="960"/>
      </w:pPr>
      <w:hyperlink w:anchor="_Toc22726" w:history="1">
        <w:r w:rsidR="009659F8">
          <w:rPr>
            <w:rFonts w:hint="eastAsia"/>
          </w:rPr>
          <w:t>2.36.1</w:t>
        </w:r>
        <w:r w:rsidR="009659F8">
          <w:rPr>
            <w:rFonts w:hint="eastAsia"/>
          </w:rPr>
          <w:t>等价类划分表</w:t>
        </w:r>
        <w:r w:rsidR="009659F8">
          <w:tab/>
        </w:r>
        <w:fldSimple w:instr=" PAGEREF _Toc22726 ">
          <w:r w:rsidR="009659F8">
            <w:t>193</w:t>
          </w:r>
        </w:fldSimple>
      </w:hyperlink>
    </w:p>
    <w:p w:rsidR="00B354F0" w:rsidRDefault="00C67446">
      <w:pPr>
        <w:pStyle w:val="TOC3"/>
        <w:tabs>
          <w:tab w:val="right" w:leader="dot" w:pos="8306"/>
        </w:tabs>
        <w:ind w:left="960"/>
      </w:pPr>
      <w:hyperlink w:anchor="_Toc3676" w:history="1">
        <w:r w:rsidR="009659F8">
          <w:rPr>
            <w:rFonts w:hint="eastAsia"/>
          </w:rPr>
          <w:t>2.36.2</w:t>
        </w:r>
        <w:r w:rsidR="009659F8">
          <w:rPr>
            <w:rFonts w:hint="eastAsia"/>
          </w:rPr>
          <w:t>测试用例</w:t>
        </w:r>
        <w:r w:rsidR="009659F8">
          <w:tab/>
        </w:r>
        <w:fldSimple w:instr=" PAGEREF _Toc3676 ">
          <w:r w:rsidR="009659F8">
            <w:t>193</w:t>
          </w:r>
        </w:fldSimple>
      </w:hyperlink>
    </w:p>
    <w:p w:rsidR="00B354F0" w:rsidRDefault="00C67446">
      <w:pPr>
        <w:pStyle w:val="TOC2"/>
        <w:tabs>
          <w:tab w:val="right" w:leader="dot" w:pos="8306"/>
        </w:tabs>
        <w:ind w:left="480"/>
      </w:pPr>
      <w:hyperlink w:anchor="_Toc14252" w:history="1">
        <w:r w:rsidR="009659F8">
          <w:rPr>
            <w:rFonts w:hint="eastAsia"/>
          </w:rPr>
          <w:t>2.37</w:t>
        </w:r>
        <w:r w:rsidR="009659F8">
          <w:rPr>
            <w:rFonts w:hint="eastAsia"/>
          </w:rPr>
          <w:t>学生下载课程答疑记录</w:t>
        </w:r>
        <w:r w:rsidR="009659F8">
          <w:tab/>
        </w:r>
        <w:fldSimple w:instr=" PAGEREF _Toc14252 ">
          <w:r w:rsidR="009659F8">
            <w:t>194</w:t>
          </w:r>
        </w:fldSimple>
      </w:hyperlink>
    </w:p>
    <w:p w:rsidR="00B354F0" w:rsidRDefault="00C67446">
      <w:pPr>
        <w:pStyle w:val="TOC3"/>
        <w:tabs>
          <w:tab w:val="right" w:leader="dot" w:pos="8306"/>
        </w:tabs>
        <w:ind w:left="960"/>
      </w:pPr>
      <w:hyperlink w:anchor="_Toc4276" w:history="1">
        <w:r w:rsidR="009659F8">
          <w:rPr>
            <w:rFonts w:hint="eastAsia"/>
          </w:rPr>
          <w:t>2.37.1</w:t>
        </w:r>
        <w:r w:rsidR="009659F8">
          <w:rPr>
            <w:rFonts w:hint="eastAsia"/>
          </w:rPr>
          <w:t>测试用例</w:t>
        </w:r>
        <w:r w:rsidR="009659F8">
          <w:tab/>
        </w:r>
        <w:fldSimple w:instr=" PAGEREF _Toc4276 ">
          <w:r w:rsidR="009659F8">
            <w:t>194</w:t>
          </w:r>
        </w:fldSimple>
      </w:hyperlink>
    </w:p>
    <w:p w:rsidR="00B354F0" w:rsidRDefault="00C67446">
      <w:pPr>
        <w:pStyle w:val="TOC2"/>
        <w:tabs>
          <w:tab w:val="right" w:leader="dot" w:pos="8306"/>
        </w:tabs>
        <w:ind w:left="480"/>
      </w:pPr>
      <w:hyperlink w:anchor="_Toc11560" w:history="1">
        <w:r w:rsidR="009659F8">
          <w:rPr>
            <w:rFonts w:hint="eastAsia"/>
          </w:rPr>
          <w:t>2.38</w:t>
        </w:r>
        <w:r w:rsidR="009659F8">
          <w:rPr>
            <w:rFonts w:hint="eastAsia"/>
          </w:rPr>
          <w:t>学生在线预览课程答疑记录</w:t>
        </w:r>
        <w:r w:rsidR="009659F8">
          <w:tab/>
        </w:r>
        <w:fldSimple w:instr=" PAGEREF _Toc11560 ">
          <w:r w:rsidR="009659F8">
            <w:t>195</w:t>
          </w:r>
        </w:fldSimple>
      </w:hyperlink>
    </w:p>
    <w:p w:rsidR="00B354F0" w:rsidRDefault="00C67446">
      <w:pPr>
        <w:pStyle w:val="TOC3"/>
        <w:tabs>
          <w:tab w:val="right" w:leader="dot" w:pos="8306"/>
        </w:tabs>
        <w:ind w:left="960"/>
      </w:pPr>
      <w:hyperlink w:anchor="_Toc11737" w:history="1">
        <w:r w:rsidR="009659F8">
          <w:rPr>
            <w:rFonts w:hint="eastAsia"/>
          </w:rPr>
          <w:t>2.38.1</w:t>
        </w:r>
        <w:r w:rsidR="009659F8">
          <w:rPr>
            <w:rFonts w:hint="eastAsia"/>
          </w:rPr>
          <w:t>测试用例</w:t>
        </w:r>
        <w:r w:rsidR="009659F8">
          <w:tab/>
        </w:r>
        <w:fldSimple w:instr=" PAGEREF _Toc11737 ">
          <w:r w:rsidR="009659F8">
            <w:t>195</w:t>
          </w:r>
        </w:fldSimple>
      </w:hyperlink>
    </w:p>
    <w:p w:rsidR="00B354F0" w:rsidRDefault="00C67446">
      <w:pPr>
        <w:pStyle w:val="TOC2"/>
        <w:tabs>
          <w:tab w:val="right" w:leader="dot" w:pos="8306"/>
        </w:tabs>
        <w:ind w:left="480"/>
      </w:pPr>
      <w:hyperlink w:anchor="_Toc11595" w:history="1">
        <w:r w:rsidR="009659F8">
          <w:rPr>
            <w:rFonts w:hint="eastAsia"/>
          </w:rPr>
          <w:t>2.39</w:t>
        </w:r>
        <w:r w:rsidR="009659F8">
          <w:rPr>
            <w:rFonts w:hint="eastAsia"/>
          </w:rPr>
          <w:t>学生在课程论坛删除回复</w:t>
        </w:r>
        <w:r w:rsidR="009659F8">
          <w:tab/>
        </w:r>
        <w:fldSimple w:instr=" PAGEREF _Toc11595 ">
          <w:r w:rsidR="009659F8">
            <w:t>196</w:t>
          </w:r>
        </w:fldSimple>
      </w:hyperlink>
    </w:p>
    <w:p w:rsidR="00B354F0" w:rsidRDefault="00C67446">
      <w:pPr>
        <w:pStyle w:val="TOC3"/>
        <w:tabs>
          <w:tab w:val="right" w:leader="dot" w:pos="8306"/>
        </w:tabs>
        <w:ind w:left="960"/>
      </w:pPr>
      <w:hyperlink w:anchor="_Toc22765" w:history="1">
        <w:r w:rsidR="009659F8">
          <w:rPr>
            <w:rFonts w:hint="eastAsia"/>
          </w:rPr>
          <w:t>2.39.1</w:t>
        </w:r>
        <w:r w:rsidR="009659F8">
          <w:rPr>
            <w:rFonts w:hint="eastAsia"/>
          </w:rPr>
          <w:t>测试用例</w:t>
        </w:r>
        <w:r w:rsidR="009659F8">
          <w:tab/>
        </w:r>
        <w:fldSimple w:instr=" PAGEREF _Toc22765 ">
          <w:r w:rsidR="009659F8">
            <w:t>196</w:t>
          </w:r>
        </w:fldSimple>
      </w:hyperlink>
    </w:p>
    <w:p w:rsidR="00B354F0" w:rsidRDefault="00C67446">
      <w:pPr>
        <w:pStyle w:val="TOC2"/>
        <w:tabs>
          <w:tab w:val="right" w:leader="dot" w:pos="8306"/>
        </w:tabs>
        <w:ind w:left="480"/>
      </w:pPr>
      <w:hyperlink w:anchor="_Toc7968" w:history="1">
        <w:r w:rsidR="009659F8">
          <w:rPr>
            <w:rFonts w:hint="eastAsia"/>
          </w:rPr>
          <w:t>2.40</w:t>
        </w:r>
        <w:r w:rsidR="009659F8">
          <w:rPr>
            <w:rFonts w:hint="eastAsia"/>
          </w:rPr>
          <w:t>学生在“我的消息”中删除消息</w:t>
        </w:r>
        <w:r w:rsidR="009659F8">
          <w:tab/>
        </w:r>
        <w:fldSimple w:instr=" PAGEREF _Toc7968 ">
          <w:r w:rsidR="009659F8">
            <w:t>197</w:t>
          </w:r>
        </w:fldSimple>
      </w:hyperlink>
    </w:p>
    <w:p w:rsidR="00B354F0" w:rsidRDefault="00C67446">
      <w:pPr>
        <w:pStyle w:val="TOC3"/>
        <w:tabs>
          <w:tab w:val="right" w:leader="dot" w:pos="8306"/>
        </w:tabs>
        <w:ind w:left="960"/>
      </w:pPr>
      <w:hyperlink w:anchor="_Toc26160" w:history="1">
        <w:r w:rsidR="009659F8">
          <w:rPr>
            <w:rFonts w:hint="eastAsia"/>
          </w:rPr>
          <w:t>2.40.1</w:t>
        </w:r>
        <w:r w:rsidR="009659F8">
          <w:rPr>
            <w:rFonts w:hint="eastAsia"/>
          </w:rPr>
          <w:t>测试用例</w:t>
        </w:r>
        <w:r w:rsidR="009659F8">
          <w:tab/>
        </w:r>
        <w:fldSimple w:instr=" PAGEREF _Toc26160 ">
          <w:r w:rsidR="009659F8">
            <w:t>197</w:t>
          </w:r>
        </w:fldSimple>
      </w:hyperlink>
    </w:p>
    <w:p w:rsidR="00B354F0" w:rsidRDefault="00C67446">
      <w:pPr>
        <w:pStyle w:val="TOC2"/>
        <w:tabs>
          <w:tab w:val="right" w:leader="dot" w:pos="8306"/>
        </w:tabs>
        <w:ind w:left="480"/>
      </w:pPr>
      <w:hyperlink w:anchor="_Toc9533" w:history="1">
        <w:r w:rsidR="009659F8">
          <w:rPr>
            <w:rFonts w:hint="eastAsia"/>
          </w:rPr>
          <w:t>2.41</w:t>
        </w:r>
        <w:r w:rsidR="009659F8">
          <w:rPr>
            <w:rFonts w:hint="eastAsia"/>
          </w:rPr>
          <w:t>学生中途保存答疑记录</w:t>
        </w:r>
        <w:r w:rsidR="009659F8">
          <w:tab/>
        </w:r>
        <w:fldSimple w:instr=" PAGEREF _Toc9533 ">
          <w:r w:rsidR="009659F8">
            <w:t>199</w:t>
          </w:r>
        </w:fldSimple>
      </w:hyperlink>
    </w:p>
    <w:p w:rsidR="00B354F0" w:rsidRDefault="00C67446">
      <w:pPr>
        <w:pStyle w:val="TOC3"/>
        <w:tabs>
          <w:tab w:val="right" w:leader="dot" w:pos="8306"/>
        </w:tabs>
        <w:ind w:left="960"/>
      </w:pPr>
      <w:hyperlink w:anchor="_Toc18384" w:history="1">
        <w:r w:rsidR="009659F8">
          <w:rPr>
            <w:rFonts w:hint="eastAsia"/>
          </w:rPr>
          <w:t>2.41.1</w:t>
        </w:r>
        <w:r w:rsidR="009659F8">
          <w:rPr>
            <w:rFonts w:hint="eastAsia"/>
          </w:rPr>
          <w:t>测试用例</w:t>
        </w:r>
        <w:r w:rsidR="009659F8">
          <w:tab/>
        </w:r>
        <w:fldSimple w:instr=" PAGEREF _Toc18384 ">
          <w:r w:rsidR="009659F8">
            <w:t>199</w:t>
          </w:r>
        </w:fldSimple>
      </w:hyperlink>
    </w:p>
    <w:p w:rsidR="00B354F0" w:rsidRDefault="00C67446">
      <w:pPr>
        <w:pStyle w:val="TOC2"/>
        <w:tabs>
          <w:tab w:val="right" w:leader="dot" w:pos="8306"/>
        </w:tabs>
        <w:ind w:left="480"/>
      </w:pPr>
      <w:hyperlink w:anchor="_Toc11156" w:history="1">
        <w:r w:rsidR="009659F8">
          <w:rPr>
            <w:rFonts w:hint="eastAsia"/>
          </w:rPr>
          <w:t>2.42</w:t>
        </w:r>
        <w:r w:rsidR="009659F8">
          <w:rPr>
            <w:rFonts w:hint="eastAsia"/>
          </w:rPr>
          <w:t>学生对帖子进行排序</w:t>
        </w:r>
        <w:r w:rsidR="009659F8">
          <w:tab/>
        </w:r>
        <w:fldSimple w:instr=" PAGEREF _Toc11156 ">
          <w:r w:rsidR="009659F8">
            <w:t>199</w:t>
          </w:r>
        </w:fldSimple>
      </w:hyperlink>
    </w:p>
    <w:p w:rsidR="00B354F0" w:rsidRDefault="00C67446">
      <w:pPr>
        <w:pStyle w:val="TOC3"/>
        <w:tabs>
          <w:tab w:val="right" w:leader="dot" w:pos="8306"/>
        </w:tabs>
        <w:ind w:left="960"/>
      </w:pPr>
      <w:hyperlink w:anchor="_Toc7612" w:history="1">
        <w:r w:rsidR="009659F8">
          <w:rPr>
            <w:rFonts w:hint="eastAsia"/>
          </w:rPr>
          <w:t>2.42.1</w:t>
        </w:r>
        <w:r w:rsidR="009659F8">
          <w:rPr>
            <w:rFonts w:hint="eastAsia"/>
          </w:rPr>
          <w:t>测试用例</w:t>
        </w:r>
        <w:r w:rsidR="009659F8">
          <w:tab/>
        </w:r>
        <w:fldSimple w:instr=" PAGEREF _Toc7612 ">
          <w:r w:rsidR="009659F8">
            <w:t>199</w:t>
          </w:r>
        </w:fldSimple>
      </w:hyperlink>
    </w:p>
    <w:p w:rsidR="00B354F0" w:rsidRDefault="00C67446">
      <w:pPr>
        <w:pStyle w:val="TOC1"/>
        <w:tabs>
          <w:tab w:val="right" w:leader="dot" w:pos="8306"/>
        </w:tabs>
      </w:pPr>
      <w:hyperlink w:anchor="_Toc12060" w:history="1">
        <w:r w:rsidR="009659F8">
          <w:rPr>
            <w:rFonts w:hint="eastAsia"/>
          </w:rPr>
          <w:t>3</w:t>
        </w:r>
        <w:r w:rsidR="009659F8">
          <w:rPr>
            <w:rFonts w:hint="eastAsia"/>
          </w:rPr>
          <w:t>管理员测试用例</w:t>
        </w:r>
        <w:r w:rsidR="009659F8">
          <w:tab/>
        </w:r>
        <w:fldSimple w:instr=" PAGEREF _Toc12060 ">
          <w:r w:rsidR="009659F8">
            <w:t>201</w:t>
          </w:r>
        </w:fldSimple>
      </w:hyperlink>
    </w:p>
    <w:p w:rsidR="00B354F0" w:rsidRDefault="00C67446">
      <w:pPr>
        <w:pStyle w:val="TOC2"/>
        <w:tabs>
          <w:tab w:val="right" w:leader="dot" w:pos="8306"/>
        </w:tabs>
        <w:ind w:left="480"/>
      </w:pPr>
      <w:hyperlink w:anchor="_Toc17122" w:history="1">
        <w:r w:rsidR="009659F8">
          <w:rPr>
            <w:rFonts w:hint="eastAsia"/>
          </w:rPr>
          <w:t>3.1</w:t>
        </w:r>
        <w:r w:rsidR="009659F8">
          <w:rPr>
            <w:rFonts w:hint="eastAsia"/>
          </w:rPr>
          <w:t>管理员登录测试用例</w:t>
        </w:r>
        <w:r w:rsidR="009659F8">
          <w:tab/>
        </w:r>
        <w:fldSimple w:instr=" PAGEREF _Toc17122 ">
          <w:r w:rsidR="009659F8">
            <w:t>201</w:t>
          </w:r>
        </w:fldSimple>
      </w:hyperlink>
    </w:p>
    <w:p w:rsidR="00B354F0" w:rsidRDefault="00C67446">
      <w:pPr>
        <w:pStyle w:val="TOC3"/>
        <w:tabs>
          <w:tab w:val="right" w:leader="dot" w:pos="8306"/>
        </w:tabs>
        <w:ind w:left="960"/>
      </w:pPr>
      <w:hyperlink w:anchor="_Toc29073" w:history="1">
        <w:r w:rsidR="009659F8">
          <w:rPr>
            <w:rFonts w:hint="eastAsia"/>
          </w:rPr>
          <w:t>3.1.1</w:t>
        </w:r>
        <w:r w:rsidR="009659F8">
          <w:rPr>
            <w:rFonts w:hint="eastAsia"/>
          </w:rPr>
          <w:t>等价类划分表</w:t>
        </w:r>
        <w:r w:rsidR="009659F8">
          <w:tab/>
        </w:r>
        <w:fldSimple w:instr=" PAGEREF _Toc29073 ">
          <w:r w:rsidR="009659F8">
            <w:t>201</w:t>
          </w:r>
        </w:fldSimple>
      </w:hyperlink>
    </w:p>
    <w:p w:rsidR="00B354F0" w:rsidRDefault="00C67446">
      <w:pPr>
        <w:pStyle w:val="TOC3"/>
        <w:tabs>
          <w:tab w:val="right" w:leader="dot" w:pos="8306"/>
        </w:tabs>
        <w:ind w:left="960"/>
      </w:pPr>
      <w:hyperlink w:anchor="_Toc8814" w:history="1">
        <w:r w:rsidR="009659F8">
          <w:rPr>
            <w:rFonts w:hint="eastAsia"/>
          </w:rPr>
          <w:t>3.1.2</w:t>
        </w:r>
        <w:r w:rsidR="009659F8">
          <w:rPr>
            <w:rFonts w:hint="eastAsia"/>
          </w:rPr>
          <w:t>测试用例</w:t>
        </w:r>
        <w:r w:rsidR="009659F8">
          <w:tab/>
        </w:r>
        <w:fldSimple w:instr=" PAGEREF _Toc8814 ">
          <w:r w:rsidR="009659F8">
            <w:t>201</w:t>
          </w:r>
        </w:fldSimple>
      </w:hyperlink>
    </w:p>
    <w:p w:rsidR="00B354F0" w:rsidRDefault="00C67446">
      <w:pPr>
        <w:pStyle w:val="TOC2"/>
        <w:tabs>
          <w:tab w:val="right" w:leader="dot" w:pos="8306"/>
        </w:tabs>
        <w:ind w:left="480"/>
      </w:pPr>
      <w:hyperlink w:anchor="_Toc10314" w:history="1">
        <w:r w:rsidR="009659F8">
          <w:rPr>
            <w:rFonts w:hint="eastAsia"/>
          </w:rPr>
          <w:t>3.2</w:t>
        </w:r>
        <w:r w:rsidR="009659F8">
          <w:rPr>
            <w:rFonts w:hint="eastAsia"/>
          </w:rPr>
          <w:t>管理员处理用户注册申请测试用例</w:t>
        </w:r>
        <w:r w:rsidR="009659F8">
          <w:tab/>
        </w:r>
        <w:fldSimple w:instr=" PAGEREF _Toc10314 ">
          <w:r w:rsidR="009659F8">
            <w:t>202</w:t>
          </w:r>
        </w:fldSimple>
      </w:hyperlink>
    </w:p>
    <w:p w:rsidR="00B354F0" w:rsidRDefault="00C67446">
      <w:pPr>
        <w:pStyle w:val="TOC3"/>
        <w:tabs>
          <w:tab w:val="right" w:leader="dot" w:pos="8306"/>
        </w:tabs>
        <w:ind w:left="960"/>
      </w:pPr>
      <w:hyperlink w:anchor="_Toc8142" w:history="1">
        <w:r w:rsidR="009659F8">
          <w:rPr>
            <w:rFonts w:hint="eastAsia"/>
          </w:rPr>
          <w:t>3.2.1</w:t>
        </w:r>
        <w:r w:rsidR="009659F8">
          <w:rPr>
            <w:rFonts w:hint="eastAsia"/>
          </w:rPr>
          <w:t>测试用例</w:t>
        </w:r>
        <w:r w:rsidR="009659F8">
          <w:tab/>
        </w:r>
        <w:fldSimple w:instr=" PAGEREF _Toc8142 ">
          <w:r w:rsidR="009659F8">
            <w:t>202</w:t>
          </w:r>
        </w:fldSimple>
      </w:hyperlink>
    </w:p>
    <w:p w:rsidR="00B354F0" w:rsidRDefault="00C67446">
      <w:pPr>
        <w:pStyle w:val="TOC2"/>
        <w:tabs>
          <w:tab w:val="right" w:leader="dot" w:pos="8306"/>
        </w:tabs>
        <w:ind w:left="480"/>
      </w:pPr>
      <w:hyperlink w:anchor="_Toc26275" w:history="1">
        <w:r w:rsidR="009659F8">
          <w:rPr>
            <w:rFonts w:hint="eastAsia"/>
          </w:rPr>
          <w:t>3.3</w:t>
        </w:r>
        <w:r w:rsidR="009659F8">
          <w:rPr>
            <w:rFonts w:hint="eastAsia"/>
          </w:rPr>
          <w:t>管理员删除用户测试用例</w:t>
        </w:r>
        <w:r w:rsidR="009659F8">
          <w:tab/>
        </w:r>
        <w:fldSimple w:instr=" PAGEREF _Toc26275 ">
          <w:r w:rsidR="009659F8">
            <w:t>203</w:t>
          </w:r>
        </w:fldSimple>
      </w:hyperlink>
    </w:p>
    <w:p w:rsidR="00B354F0" w:rsidRDefault="00C67446">
      <w:pPr>
        <w:pStyle w:val="TOC3"/>
        <w:tabs>
          <w:tab w:val="right" w:leader="dot" w:pos="8306"/>
        </w:tabs>
        <w:ind w:left="960"/>
      </w:pPr>
      <w:hyperlink w:anchor="_Toc28659" w:history="1">
        <w:r w:rsidR="009659F8">
          <w:rPr>
            <w:rFonts w:hint="eastAsia"/>
          </w:rPr>
          <w:t>3.3.1</w:t>
        </w:r>
        <w:r w:rsidR="009659F8">
          <w:rPr>
            <w:rFonts w:hint="eastAsia"/>
          </w:rPr>
          <w:t>测试用例</w:t>
        </w:r>
        <w:r w:rsidR="009659F8">
          <w:tab/>
        </w:r>
        <w:fldSimple w:instr=" PAGEREF _Toc28659 ">
          <w:r w:rsidR="009659F8">
            <w:t>203</w:t>
          </w:r>
        </w:fldSimple>
      </w:hyperlink>
    </w:p>
    <w:p w:rsidR="00B354F0" w:rsidRDefault="00C67446">
      <w:pPr>
        <w:pStyle w:val="TOC2"/>
        <w:tabs>
          <w:tab w:val="right" w:leader="dot" w:pos="8306"/>
        </w:tabs>
        <w:ind w:left="480"/>
      </w:pPr>
      <w:hyperlink w:anchor="_Toc18634" w:history="1">
        <w:r w:rsidR="009659F8">
          <w:rPr>
            <w:rFonts w:hint="eastAsia"/>
          </w:rPr>
          <w:t>3.4</w:t>
        </w:r>
        <w:r w:rsidR="009659F8">
          <w:rPr>
            <w:rFonts w:hint="eastAsia"/>
          </w:rPr>
          <w:t>管理员重置用户密码测试用例</w:t>
        </w:r>
        <w:r w:rsidR="009659F8">
          <w:tab/>
        </w:r>
        <w:fldSimple w:instr=" PAGEREF _Toc18634 ">
          <w:r w:rsidR="009659F8">
            <w:t>204</w:t>
          </w:r>
        </w:fldSimple>
      </w:hyperlink>
    </w:p>
    <w:p w:rsidR="00B354F0" w:rsidRDefault="00C67446">
      <w:pPr>
        <w:pStyle w:val="TOC3"/>
        <w:tabs>
          <w:tab w:val="right" w:leader="dot" w:pos="8306"/>
        </w:tabs>
        <w:ind w:left="960"/>
      </w:pPr>
      <w:hyperlink w:anchor="_Toc30049" w:history="1">
        <w:r w:rsidR="009659F8">
          <w:rPr>
            <w:rFonts w:hint="eastAsia"/>
          </w:rPr>
          <w:t>3.4.1</w:t>
        </w:r>
        <w:r w:rsidR="009659F8">
          <w:rPr>
            <w:rFonts w:hint="eastAsia"/>
          </w:rPr>
          <w:t>测试用例</w:t>
        </w:r>
        <w:r w:rsidR="009659F8">
          <w:tab/>
        </w:r>
        <w:fldSimple w:instr=" PAGEREF _Toc30049 ">
          <w:r w:rsidR="009659F8">
            <w:t>204</w:t>
          </w:r>
        </w:fldSimple>
      </w:hyperlink>
    </w:p>
    <w:p w:rsidR="00B354F0" w:rsidRDefault="00C67446">
      <w:pPr>
        <w:pStyle w:val="TOC2"/>
        <w:tabs>
          <w:tab w:val="right" w:leader="dot" w:pos="8306"/>
        </w:tabs>
        <w:ind w:left="480"/>
      </w:pPr>
      <w:hyperlink w:anchor="_Toc18934" w:history="1">
        <w:r w:rsidR="009659F8">
          <w:rPr>
            <w:rFonts w:hint="eastAsia"/>
          </w:rPr>
          <w:t>3.5</w:t>
        </w:r>
        <w:r w:rsidR="009659F8">
          <w:rPr>
            <w:rFonts w:hint="eastAsia"/>
          </w:rPr>
          <w:t>管理员禁言用户测试用例</w:t>
        </w:r>
        <w:r w:rsidR="009659F8">
          <w:tab/>
        </w:r>
        <w:fldSimple w:instr=" PAGEREF _Toc18934 ">
          <w:r w:rsidR="009659F8">
            <w:t>205</w:t>
          </w:r>
        </w:fldSimple>
      </w:hyperlink>
    </w:p>
    <w:p w:rsidR="00B354F0" w:rsidRDefault="00C67446">
      <w:pPr>
        <w:pStyle w:val="TOC3"/>
        <w:tabs>
          <w:tab w:val="right" w:leader="dot" w:pos="8306"/>
        </w:tabs>
        <w:ind w:left="960"/>
      </w:pPr>
      <w:hyperlink w:anchor="_Toc32277" w:history="1">
        <w:r w:rsidR="009659F8">
          <w:rPr>
            <w:rFonts w:hint="eastAsia"/>
          </w:rPr>
          <w:t>3.5.1</w:t>
        </w:r>
        <w:r w:rsidR="009659F8">
          <w:rPr>
            <w:rFonts w:hint="eastAsia"/>
          </w:rPr>
          <w:t>测试用例</w:t>
        </w:r>
        <w:r w:rsidR="009659F8">
          <w:tab/>
        </w:r>
        <w:fldSimple w:instr=" PAGEREF _Toc32277 ">
          <w:r w:rsidR="009659F8">
            <w:t>205</w:t>
          </w:r>
        </w:fldSimple>
      </w:hyperlink>
    </w:p>
    <w:p w:rsidR="00B354F0" w:rsidRDefault="00C67446">
      <w:pPr>
        <w:pStyle w:val="TOC2"/>
        <w:tabs>
          <w:tab w:val="right" w:leader="dot" w:pos="8306"/>
        </w:tabs>
        <w:ind w:left="480"/>
      </w:pPr>
      <w:hyperlink w:anchor="_Toc18768" w:history="1">
        <w:r w:rsidR="009659F8">
          <w:rPr>
            <w:rFonts w:hint="eastAsia"/>
          </w:rPr>
          <w:t>3.6</w:t>
        </w:r>
        <w:r w:rsidR="009659F8">
          <w:rPr>
            <w:rFonts w:hint="eastAsia"/>
          </w:rPr>
          <w:t>管理员解封用户测试用例</w:t>
        </w:r>
        <w:r w:rsidR="009659F8">
          <w:tab/>
        </w:r>
        <w:fldSimple w:instr=" PAGEREF _Toc18768 ">
          <w:r w:rsidR="009659F8">
            <w:t>207</w:t>
          </w:r>
        </w:fldSimple>
      </w:hyperlink>
    </w:p>
    <w:p w:rsidR="00B354F0" w:rsidRDefault="00C67446">
      <w:pPr>
        <w:pStyle w:val="TOC3"/>
        <w:tabs>
          <w:tab w:val="right" w:leader="dot" w:pos="8306"/>
        </w:tabs>
        <w:ind w:left="960"/>
      </w:pPr>
      <w:hyperlink w:anchor="_Toc31050" w:history="1">
        <w:r w:rsidR="009659F8">
          <w:rPr>
            <w:rFonts w:hint="eastAsia"/>
          </w:rPr>
          <w:t>3.6.1</w:t>
        </w:r>
        <w:r w:rsidR="009659F8">
          <w:rPr>
            <w:rFonts w:hint="eastAsia"/>
          </w:rPr>
          <w:t>测试用例</w:t>
        </w:r>
        <w:r w:rsidR="009659F8">
          <w:tab/>
        </w:r>
        <w:fldSimple w:instr=" PAGEREF _Toc31050 ">
          <w:r w:rsidR="009659F8">
            <w:t>207</w:t>
          </w:r>
        </w:fldSimple>
      </w:hyperlink>
    </w:p>
    <w:p w:rsidR="00B354F0" w:rsidRDefault="00C67446">
      <w:pPr>
        <w:pStyle w:val="TOC2"/>
        <w:tabs>
          <w:tab w:val="right" w:leader="dot" w:pos="8306"/>
        </w:tabs>
        <w:ind w:left="480"/>
      </w:pPr>
      <w:hyperlink w:anchor="_Toc6926" w:history="1">
        <w:r w:rsidR="009659F8">
          <w:rPr>
            <w:rFonts w:hint="eastAsia"/>
          </w:rPr>
          <w:t>3.7</w:t>
        </w:r>
        <w:r w:rsidR="009659F8">
          <w:rPr>
            <w:rFonts w:hint="eastAsia"/>
          </w:rPr>
          <w:t>管理员查询用户测试用例</w:t>
        </w:r>
        <w:r w:rsidR="009659F8">
          <w:tab/>
        </w:r>
        <w:fldSimple w:instr=" PAGEREF _Toc6926 ">
          <w:r w:rsidR="009659F8">
            <w:t>208</w:t>
          </w:r>
        </w:fldSimple>
      </w:hyperlink>
    </w:p>
    <w:p w:rsidR="00B354F0" w:rsidRDefault="00C67446">
      <w:pPr>
        <w:pStyle w:val="TOC3"/>
        <w:tabs>
          <w:tab w:val="right" w:leader="dot" w:pos="8306"/>
        </w:tabs>
        <w:ind w:left="960"/>
      </w:pPr>
      <w:hyperlink w:anchor="_Toc11418" w:history="1">
        <w:r w:rsidR="009659F8">
          <w:rPr>
            <w:rFonts w:hint="eastAsia"/>
          </w:rPr>
          <w:t>3.7.1</w:t>
        </w:r>
        <w:r w:rsidR="009659F8">
          <w:rPr>
            <w:rFonts w:hint="eastAsia"/>
          </w:rPr>
          <w:t>测试用例</w:t>
        </w:r>
        <w:r w:rsidR="009659F8">
          <w:tab/>
        </w:r>
        <w:fldSimple w:instr=" PAGEREF _Toc11418 ">
          <w:r w:rsidR="009659F8">
            <w:t>208</w:t>
          </w:r>
        </w:fldSimple>
      </w:hyperlink>
    </w:p>
    <w:p w:rsidR="00B354F0" w:rsidRDefault="00C67446">
      <w:pPr>
        <w:pStyle w:val="TOC2"/>
        <w:tabs>
          <w:tab w:val="right" w:leader="dot" w:pos="8306"/>
        </w:tabs>
        <w:ind w:left="480"/>
      </w:pPr>
      <w:hyperlink w:anchor="_Toc12186" w:history="1">
        <w:r w:rsidR="009659F8">
          <w:rPr>
            <w:rFonts w:hint="eastAsia"/>
          </w:rPr>
          <w:t>3.8</w:t>
        </w:r>
        <w:r w:rsidR="009659F8">
          <w:rPr>
            <w:rFonts w:hint="eastAsia"/>
          </w:rPr>
          <w:t>管理员查询申诉列表用例</w:t>
        </w:r>
        <w:r w:rsidR="009659F8">
          <w:tab/>
        </w:r>
        <w:fldSimple w:instr=" PAGEREF _Toc12186 ">
          <w:r w:rsidR="009659F8">
            <w:t>209</w:t>
          </w:r>
        </w:fldSimple>
      </w:hyperlink>
    </w:p>
    <w:p w:rsidR="00B354F0" w:rsidRDefault="00C67446">
      <w:pPr>
        <w:pStyle w:val="TOC3"/>
        <w:tabs>
          <w:tab w:val="right" w:leader="dot" w:pos="8306"/>
        </w:tabs>
        <w:ind w:left="960"/>
      </w:pPr>
      <w:hyperlink w:anchor="_Toc27422" w:history="1">
        <w:r w:rsidR="009659F8">
          <w:rPr>
            <w:rFonts w:hint="eastAsia"/>
          </w:rPr>
          <w:t>3.8.1</w:t>
        </w:r>
        <w:r w:rsidR="009659F8">
          <w:rPr>
            <w:rFonts w:hint="eastAsia"/>
          </w:rPr>
          <w:t>测试用例</w:t>
        </w:r>
        <w:r w:rsidR="009659F8">
          <w:tab/>
        </w:r>
        <w:fldSimple w:instr=" PAGEREF _Toc27422 ">
          <w:r w:rsidR="009659F8">
            <w:t>209</w:t>
          </w:r>
        </w:fldSimple>
      </w:hyperlink>
    </w:p>
    <w:p w:rsidR="00B354F0" w:rsidRDefault="00C67446">
      <w:pPr>
        <w:pStyle w:val="TOC2"/>
        <w:tabs>
          <w:tab w:val="right" w:leader="dot" w:pos="8306"/>
        </w:tabs>
        <w:ind w:left="480"/>
      </w:pPr>
      <w:hyperlink w:anchor="_Toc26808" w:history="1">
        <w:r w:rsidR="009659F8">
          <w:rPr>
            <w:rFonts w:hint="eastAsia"/>
          </w:rPr>
          <w:t>3.9</w:t>
        </w:r>
        <w:r w:rsidR="009659F8">
          <w:rPr>
            <w:rFonts w:hint="eastAsia"/>
          </w:rPr>
          <w:t>管理员查询用户操作日志测试用例</w:t>
        </w:r>
        <w:r w:rsidR="009659F8">
          <w:tab/>
        </w:r>
        <w:fldSimple w:instr=" PAGEREF _Toc26808 ">
          <w:r w:rsidR="009659F8">
            <w:t>210</w:t>
          </w:r>
        </w:fldSimple>
      </w:hyperlink>
    </w:p>
    <w:p w:rsidR="00B354F0" w:rsidRDefault="00C67446">
      <w:pPr>
        <w:pStyle w:val="TOC3"/>
        <w:tabs>
          <w:tab w:val="right" w:leader="dot" w:pos="8306"/>
        </w:tabs>
        <w:ind w:left="960"/>
      </w:pPr>
      <w:hyperlink w:anchor="_Toc9833" w:history="1">
        <w:r w:rsidR="009659F8">
          <w:rPr>
            <w:rFonts w:hint="eastAsia"/>
          </w:rPr>
          <w:t>3.9.1</w:t>
        </w:r>
        <w:r w:rsidR="009659F8">
          <w:rPr>
            <w:rFonts w:hint="eastAsia"/>
          </w:rPr>
          <w:t>测试用例</w:t>
        </w:r>
        <w:r w:rsidR="009659F8">
          <w:tab/>
        </w:r>
        <w:fldSimple w:instr=" PAGEREF _Toc9833 ">
          <w:r w:rsidR="009659F8">
            <w:t>210</w:t>
          </w:r>
        </w:fldSimple>
      </w:hyperlink>
    </w:p>
    <w:p w:rsidR="00B354F0" w:rsidRDefault="00C67446">
      <w:pPr>
        <w:pStyle w:val="TOC2"/>
        <w:tabs>
          <w:tab w:val="right" w:leader="dot" w:pos="8306"/>
        </w:tabs>
        <w:ind w:left="480"/>
      </w:pPr>
      <w:hyperlink w:anchor="_Toc13571" w:history="1">
        <w:r w:rsidR="009659F8">
          <w:rPr>
            <w:rFonts w:hint="eastAsia"/>
          </w:rPr>
          <w:t>3.10</w:t>
        </w:r>
        <w:r w:rsidR="009659F8">
          <w:rPr>
            <w:rFonts w:hint="eastAsia"/>
          </w:rPr>
          <w:t>管理员添加备份测试用例</w:t>
        </w:r>
        <w:r w:rsidR="009659F8">
          <w:tab/>
        </w:r>
        <w:fldSimple w:instr=" PAGEREF _Toc13571 ">
          <w:r w:rsidR="009659F8">
            <w:t>211</w:t>
          </w:r>
        </w:fldSimple>
      </w:hyperlink>
    </w:p>
    <w:p w:rsidR="00B354F0" w:rsidRDefault="00C67446">
      <w:pPr>
        <w:pStyle w:val="TOC3"/>
        <w:tabs>
          <w:tab w:val="right" w:leader="dot" w:pos="8306"/>
        </w:tabs>
        <w:ind w:left="960"/>
      </w:pPr>
      <w:hyperlink w:anchor="_Toc3137" w:history="1">
        <w:r w:rsidR="009659F8">
          <w:rPr>
            <w:rFonts w:hint="eastAsia"/>
          </w:rPr>
          <w:t>3.10.1</w:t>
        </w:r>
        <w:r w:rsidR="009659F8">
          <w:rPr>
            <w:rFonts w:hint="eastAsia"/>
          </w:rPr>
          <w:t>测试用例</w:t>
        </w:r>
        <w:r w:rsidR="009659F8">
          <w:tab/>
        </w:r>
        <w:fldSimple w:instr=" PAGEREF _Toc3137 ">
          <w:r w:rsidR="009659F8">
            <w:t>211</w:t>
          </w:r>
        </w:fldSimple>
      </w:hyperlink>
    </w:p>
    <w:p w:rsidR="00B354F0" w:rsidRDefault="00C67446">
      <w:pPr>
        <w:pStyle w:val="TOC2"/>
        <w:tabs>
          <w:tab w:val="right" w:leader="dot" w:pos="8306"/>
        </w:tabs>
        <w:ind w:left="480"/>
      </w:pPr>
      <w:hyperlink w:anchor="_Toc32751" w:history="1">
        <w:r w:rsidR="009659F8">
          <w:rPr>
            <w:rFonts w:hint="eastAsia"/>
          </w:rPr>
          <w:t>3.11</w:t>
        </w:r>
        <w:r w:rsidR="009659F8">
          <w:rPr>
            <w:rFonts w:hint="eastAsia"/>
          </w:rPr>
          <w:t>管理员删除备份记录测试用例</w:t>
        </w:r>
        <w:r w:rsidR="009659F8">
          <w:tab/>
        </w:r>
        <w:fldSimple w:instr=" PAGEREF _Toc32751 ">
          <w:r w:rsidR="009659F8">
            <w:t>212</w:t>
          </w:r>
        </w:fldSimple>
      </w:hyperlink>
    </w:p>
    <w:p w:rsidR="00B354F0" w:rsidRDefault="00C67446">
      <w:pPr>
        <w:pStyle w:val="TOC3"/>
        <w:tabs>
          <w:tab w:val="right" w:leader="dot" w:pos="8306"/>
        </w:tabs>
        <w:ind w:left="960"/>
      </w:pPr>
      <w:hyperlink w:anchor="_Toc31574" w:history="1">
        <w:r w:rsidR="009659F8">
          <w:rPr>
            <w:rFonts w:hint="eastAsia"/>
          </w:rPr>
          <w:t>3.11.1</w:t>
        </w:r>
        <w:r w:rsidR="009659F8">
          <w:rPr>
            <w:rFonts w:hint="eastAsia"/>
          </w:rPr>
          <w:t>测试用例</w:t>
        </w:r>
        <w:r w:rsidR="009659F8">
          <w:tab/>
        </w:r>
        <w:fldSimple w:instr=" PAGEREF _Toc31574 ">
          <w:r w:rsidR="009659F8">
            <w:t>212</w:t>
          </w:r>
        </w:fldSimple>
      </w:hyperlink>
    </w:p>
    <w:p w:rsidR="00B354F0" w:rsidRDefault="00C67446">
      <w:pPr>
        <w:pStyle w:val="TOC2"/>
        <w:tabs>
          <w:tab w:val="right" w:leader="dot" w:pos="8306"/>
        </w:tabs>
        <w:ind w:left="480"/>
      </w:pPr>
      <w:hyperlink w:anchor="_Toc9445" w:history="1">
        <w:r w:rsidR="009659F8">
          <w:rPr>
            <w:rFonts w:hint="eastAsia"/>
          </w:rPr>
          <w:t>3.12</w:t>
        </w:r>
        <w:r w:rsidR="009659F8">
          <w:rPr>
            <w:rFonts w:hint="eastAsia"/>
          </w:rPr>
          <w:t>管理员恢复网站测试用例</w:t>
        </w:r>
        <w:r w:rsidR="009659F8">
          <w:tab/>
        </w:r>
        <w:fldSimple w:instr=" PAGEREF _Toc9445 ">
          <w:r w:rsidR="009659F8">
            <w:t>213</w:t>
          </w:r>
        </w:fldSimple>
      </w:hyperlink>
    </w:p>
    <w:p w:rsidR="00B354F0" w:rsidRDefault="00C67446">
      <w:pPr>
        <w:pStyle w:val="TOC3"/>
        <w:tabs>
          <w:tab w:val="right" w:leader="dot" w:pos="8306"/>
        </w:tabs>
        <w:ind w:left="960"/>
      </w:pPr>
      <w:hyperlink w:anchor="_Toc5313" w:history="1">
        <w:r w:rsidR="009659F8">
          <w:rPr>
            <w:rFonts w:hint="eastAsia"/>
          </w:rPr>
          <w:t>3.12.1</w:t>
        </w:r>
        <w:r w:rsidR="009659F8">
          <w:rPr>
            <w:rFonts w:hint="eastAsia"/>
          </w:rPr>
          <w:t>测试用例</w:t>
        </w:r>
        <w:r w:rsidR="009659F8">
          <w:tab/>
        </w:r>
        <w:fldSimple w:instr=" PAGEREF _Toc5313 ">
          <w:r w:rsidR="009659F8">
            <w:t>213</w:t>
          </w:r>
        </w:fldSimple>
      </w:hyperlink>
    </w:p>
    <w:p w:rsidR="00B354F0" w:rsidRDefault="00C67446">
      <w:pPr>
        <w:pStyle w:val="TOC2"/>
        <w:tabs>
          <w:tab w:val="right" w:leader="dot" w:pos="8306"/>
        </w:tabs>
        <w:ind w:left="480"/>
      </w:pPr>
      <w:hyperlink w:anchor="_Toc992" w:history="1">
        <w:r w:rsidR="009659F8">
          <w:rPr>
            <w:rFonts w:hint="eastAsia"/>
          </w:rPr>
          <w:t>3.13</w:t>
        </w:r>
        <w:r w:rsidR="009659F8">
          <w:rPr>
            <w:rFonts w:hint="eastAsia"/>
          </w:rPr>
          <w:t>管理员查询举报列表测试用例</w:t>
        </w:r>
        <w:r w:rsidR="009659F8">
          <w:tab/>
        </w:r>
        <w:fldSimple w:instr=" PAGEREF _Toc992 ">
          <w:r w:rsidR="009659F8">
            <w:t>215</w:t>
          </w:r>
        </w:fldSimple>
      </w:hyperlink>
    </w:p>
    <w:p w:rsidR="00B354F0" w:rsidRDefault="00C67446">
      <w:pPr>
        <w:pStyle w:val="TOC3"/>
        <w:tabs>
          <w:tab w:val="right" w:leader="dot" w:pos="8306"/>
        </w:tabs>
        <w:ind w:left="960"/>
      </w:pPr>
      <w:hyperlink w:anchor="_Toc28381" w:history="1">
        <w:r w:rsidR="009659F8">
          <w:rPr>
            <w:rFonts w:hint="eastAsia"/>
          </w:rPr>
          <w:t>3.13.1</w:t>
        </w:r>
        <w:r w:rsidR="009659F8">
          <w:rPr>
            <w:rFonts w:hint="eastAsia"/>
          </w:rPr>
          <w:t>测试用例</w:t>
        </w:r>
        <w:r w:rsidR="009659F8">
          <w:tab/>
        </w:r>
        <w:fldSimple w:instr=" PAGEREF _Toc28381 ">
          <w:r w:rsidR="009659F8">
            <w:t>215</w:t>
          </w:r>
        </w:fldSimple>
      </w:hyperlink>
    </w:p>
    <w:p w:rsidR="00B354F0" w:rsidRDefault="00C67446">
      <w:pPr>
        <w:pStyle w:val="TOC2"/>
        <w:tabs>
          <w:tab w:val="right" w:leader="dot" w:pos="8306"/>
        </w:tabs>
        <w:ind w:left="480"/>
      </w:pPr>
      <w:hyperlink w:anchor="_Toc26506" w:history="1">
        <w:r w:rsidR="009659F8">
          <w:rPr>
            <w:rFonts w:hint="eastAsia"/>
          </w:rPr>
          <w:t>3.14</w:t>
        </w:r>
        <w:r w:rsidR="009659F8">
          <w:rPr>
            <w:rFonts w:hint="eastAsia"/>
          </w:rPr>
          <w:t>管理员添加课程测试用例</w:t>
        </w:r>
        <w:r w:rsidR="009659F8">
          <w:tab/>
        </w:r>
        <w:fldSimple w:instr=" PAGEREF _Toc26506 ">
          <w:r w:rsidR="009659F8">
            <w:t>216</w:t>
          </w:r>
        </w:fldSimple>
      </w:hyperlink>
    </w:p>
    <w:p w:rsidR="00B354F0" w:rsidRDefault="00C67446">
      <w:pPr>
        <w:pStyle w:val="TOC3"/>
        <w:tabs>
          <w:tab w:val="right" w:leader="dot" w:pos="8306"/>
        </w:tabs>
        <w:ind w:left="960"/>
      </w:pPr>
      <w:hyperlink w:anchor="_Toc7369" w:history="1">
        <w:r w:rsidR="009659F8">
          <w:rPr>
            <w:rFonts w:hint="eastAsia"/>
          </w:rPr>
          <w:t>3.14.1</w:t>
        </w:r>
        <w:r w:rsidR="009659F8">
          <w:rPr>
            <w:rFonts w:hint="eastAsia"/>
          </w:rPr>
          <w:t>测试用例</w:t>
        </w:r>
        <w:r w:rsidR="009659F8">
          <w:tab/>
        </w:r>
        <w:fldSimple w:instr=" PAGEREF _Toc7369 ">
          <w:r w:rsidR="009659F8">
            <w:t>216</w:t>
          </w:r>
        </w:fldSimple>
      </w:hyperlink>
    </w:p>
    <w:p w:rsidR="00B354F0" w:rsidRDefault="00C67446">
      <w:pPr>
        <w:pStyle w:val="TOC2"/>
        <w:tabs>
          <w:tab w:val="right" w:leader="dot" w:pos="8306"/>
        </w:tabs>
        <w:ind w:left="480"/>
      </w:pPr>
      <w:hyperlink w:anchor="_Toc12762" w:history="1">
        <w:r w:rsidR="009659F8">
          <w:rPr>
            <w:rFonts w:hint="eastAsia"/>
          </w:rPr>
          <w:t>3.15</w:t>
        </w:r>
        <w:r w:rsidR="009659F8">
          <w:rPr>
            <w:rFonts w:hint="eastAsia"/>
          </w:rPr>
          <w:t>管理员删除课程测试用例</w:t>
        </w:r>
        <w:r w:rsidR="009659F8">
          <w:tab/>
        </w:r>
        <w:fldSimple w:instr=" PAGEREF _Toc12762 ">
          <w:r w:rsidR="009659F8">
            <w:t>218</w:t>
          </w:r>
        </w:fldSimple>
      </w:hyperlink>
    </w:p>
    <w:p w:rsidR="00B354F0" w:rsidRDefault="00C67446">
      <w:pPr>
        <w:pStyle w:val="TOC3"/>
        <w:tabs>
          <w:tab w:val="right" w:leader="dot" w:pos="8306"/>
        </w:tabs>
        <w:ind w:left="960"/>
      </w:pPr>
      <w:hyperlink w:anchor="_Toc5807" w:history="1">
        <w:r w:rsidR="009659F8">
          <w:rPr>
            <w:rFonts w:hint="eastAsia"/>
          </w:rPr>
          <w:t>3.15.1</w:t>
        </w:r>
        <w:r w:rsidR="009659F8">
          <w:rPr>
            <w:rFonts w:hint="eastAsia"/>
          </w:rPr>
          <w:t>测试用例</w:t>
        </w:r>
        <w:r w:rsidR="009659F8">
          <w:tab/>
        </w:r>
        <w:fldSimple w:instr=" PAGEREF _Toc5807 ">
          <w:r w:rsidR="009659F8">
            <w:t>218</w:t>
          </w:r>
        </w:fldSimple>
      </w:hyperlink>
    </w:p>
    <w:p w:rsidR="00B354F0" w:rsidRDefault="00C67446">
      <w:pPr>
        <w:pStyle w:val="TOC2"/>
        <w:tabs>
          <w:tab w:val="right" w:leader="dot" w:pos="8306"/>
        </w:tabs>
        <w:ind w:left="480"/>
      </w:pPr>
      <w:hyperlink w:anchor="_Toc3848" w:history="1">
        <w:r w:rsidR="009659F8">
          <w:rPr>
            <w:rFonts w:hint="eastAsia"/>
          </w:rPr>
          <w:t>3.16</w:t>
        </w:r>
        <w:r w:rsidR="009659F8">
          <w:rPr>
            <w:rFonts w:hint="eastAsia"/>
          </w:rPr>
          <w:t>管理员添加课程公告测试用例</w:t>
        </w:r>
        <w:r w:rsidR="009659F8">
          <w:tab/>
        </w:r>
        <w:fldSimple w:instr=" PAGEREF _Toc3848 ">
          <w:r w:rsidR="009659F8">
            <w:t>219</w:t>
          </w:r>
        </w:fldSimple>
      </w:hyperlink>
    </w:p>
    <w:p w:rsidR="00B354F0" w:rsidRDefault="00C67446">
      <w:pPr>
        <w:pStyle w:val="TOC3"/>
        <w:tabs>
          <w:tab w:val="right" w:leader="dot" w:pos="8306"/>
        </w:tabs>
        <w:ind w:left="960"/>
      </w:pPr>
      <w:hyperlink w:anchor="_Toc14500" w:history="1">
        <w:r w:rsidR="009659F8">
          <w:rPr>
            <w:rFonts w:hint="eastAsia"/>
          </w:rPr>
          <w:t>3.16.1</w:t>
        </w:r>
        <w:r w:rsidR="009659F8">
          <w:rPr>
            <w:rFonts w:hint="eastAsia"/>
          </w:rPr>
          <w:t>测试用例</w:t>
        </w:r>
        <w:r w:rsidR="009659F8">
          <w:tab/>
        </w:r>
        <w:fldSimple w:instr=" PAGEREF _Toc14500 ">
          <w:r w:rsidR="009659F8">
            <w:t>219</w:t>
          </w:r>
        </w:fldSimple>
      </w:hyperlink>
    </w:p>
    <w:p w:rsidR="00B354F0" w:rsidRDefault="00C67446">
      <w:pPr>
        <w:pStyle w:val="TOC2"/>
        <w:tabs>
          <w:tab w:val="right" w:leader="dot" w:pos="8306"/>
        </w:tabs>
        <w:ind w:left="480"/>
      </w:pPr>
      <w:hyperlink w:anchor="_Toc11849" w:history="1">
        <w:r w:rsidR="009659F8">
          <w:rPr>
            <w:rFonts w:hint="eastAsia"/>
          </w:rPr>
          <w:t>3.17</w:t>
        </w:r>
        <w:r w:rsidR="009659F8">
          <w:rPr>
            <w:rFonts w:hint="eastAsia"/>
          </w:rPr>
          <w:t>管理员修改课程公告测试用例</w:t>
        </w:r>
        <w:r w:rsidR="009659F8">
          <w:tab/>
        </w:r>
        <w:fldSimple w:instr=" PAGEREF _Toc11849 ">
          <w:r w:rsidR="009659F8">
            <w:t>220</w:t>
          </w:r>
        </w:fldSimple>
      </w:hyperlink>
    </w:p>
    <w:p w:rsidR="00B354F0" w:rsidRDefault="00C67446">
      <w:pPr>
        <w:pStyle w:val="TOC3"/>
        <w:tabs>
          <w:tab w:val="right" w:leader="dot" w:pos="8306"/>
        </w:tabs>
        <w:ind w:left="960"/>
      </w:pPr>
      <w:hyperlink w:anchor="_Toc13983" w:history="1">
        <w:r w:rsidR="009659F8">
          <w:rPr>
            <w:rFonts w:hint="eastAsia"/>
          </w:rPr>
          <w:t>3.17.1</w:t>
        </w:r>
        <w:r w:rsidR="009659F8">
          <w:rPr>
            <w:rFonts w:hint="eastAsia"/>
          </w:rPr>
          <w:t>测试用例</w:t>
        </w:r>
        <w:r w:rsidR="009659F8">
          <w:tab/>
        </w:r>
        <w:fldSimple w:instr=" PAGEREF _Toc13983 ">
          <w:r w:rsidR="009659F8">
            <w:t>220</w:t>
          </w:r>
        </w:fldSimple>
      </w:hyperlink>
    </w:p>
    <w:p w:rsidR="00B354F0" w:rsidRDefault="00C67446">
      <w:pPr>
        <w:pStyle w:val="TOC2"/>
        <w:tabs>
          <w:tab w:val="right" w:leader="dot" w:pos="8306"/>
        </w:tabs>
        <w:ind w:left="480"/>
      </w:pPr>
      <w:hyperlink w:anchor="_Toc24506" w:history="1">
        <w:r w:rsidR="009659F8">
          <w:rPr>
            <w:rFonts w:hint="eastAsia"/>
          </w:rPr>
          <w:t>3.18</w:t>
        </w:r>
        <w:r w:rsidR="009659F8">
          <w:rPr>
            <w:rFonts w:hint="eastAsia"/>
          </w:rPr>
          <w:t>管理员删除课程公告测试用例</w:t>
        </w:r>
        <w:r w:rsidR="009659F8">
          <w:tab/>
        </w:r>
        <w:fldSimple w:instr=" PAGEREF _Toc24506 ">
          <w:r w:rsidR="009659F8">
            <w:t>221</w:t>
          </w:r>
        </w:fldSimple>
      </w:hyperlink>
    </w:p>
    <w:p w:rsidR="00B354F0" w:rsidRDefault="00C67446">
      <w:pPr>
        <w:pStyle w:val="TOC3"/>
        <w:tabs>
          <w:tab w:val="right" w:leader="dot" w:pos="8306"/>
        </w:tabs>
        <w:ind w:left="960"/>
      </w:pPr>
      <w:hyperlink w:anchor="_Toc25668" w:history="1">
        <w:r w:rsidR="009659F8">
          <w:rPr>
            <w:rFonts w:hint="eastAsia"/>
          </w:rPr>
          <w:t>3.18.1</w:t>
        </w:r>
        <w:r w:rsidR="009659F8">
          <w:rPr>
            <w:rFonts w:hint="eastAsia"/>
          </w:rPr>
          <w:t>测试用例</w:t>
        </w:r>
        <w:r w:rsidR="009659F8">
          <w:tab/>
        </w:r>
        <w:fldSimple w:instr=" PAGEREF _Toc25668 ">
          <w:r w:rsidR="009659F8">
            <w:t>221</w:t>
          </w:r>
        </w:fldSimple>
      </w:hyperlink>
    </w:p>
    <w:p w:rsidR="00B354F0" w:rsidRDefault="00C67446">
      <w:pPr>
        <w:pStyle w:val="TOC2"/>
        <w:tabs>
          <w:tab w:val="right" w:leader="dot" w:pos="8306"/>
        </w:tabs>
        <w:ind w:left="480"/>
      </w:pPr>
      <w:hyperlink w:anchor="_Toc17538" w:history="1">
        <w:r w:rsidR="009659F8">
          <w:rPr>
            <w:rFonts w:hint="eastAsia"/>
          </w:rPr>
          <w:t>3.19</w:t>
        </w:r>
        <w:r w:rsidR="009659F8">
          <w:rPr>
            <w:rFonts w:hint="eastAsia"/>
          </w:rPr>
          <w:t>管理员修改课程介绍测试用例</w:t>
        </w:r>
        <w:r w:rsidR="009659F8">
          <w:tab/>
        </w:r>
        <w:fldSimple w:instr=" PAGEREF _Toc17538 ">
          <w:r w:rsidR="009659F8">
            <w:t>222</w:t>
          </w:r>
        </w:fldSimple>
      </w:hyperlink>
    </w:p>
    <w:p w:rsidR="00B354F0" w:rsidRDefault="00C67446">
      <w:pPr>
        <w:pStyle w:val="TOC3"/>
        <w:tabs>
          <w:tab w:val="right" w:leader="dot" w:pos="8306"/>
        </w:tabs>
        <w:ind w:left="960"/>
      </w:pPr>
      <w:hyperlink w:anchor="_Toc20970" w:history="1">
        <w:r w:rsidR="009659F8">
          <w:rPr>
            <w:rFonts w:hint="eastAsia"/>
          </w:rPr>
          <w:t>3.19.1</w:t>
        </w:r>
        <w:r w:rsidR="009659F8">
          <w:rPr>
            <w:rFonts w:hint="eastAsia"/>
          </w:rPr>
          <w:t>测试用例</w:t>
        </w:r>
        <w:r w:rsidR="009659F8">
          <w:tab/>
        </w:r>
        <w:fldSimple w:instr=" PAGEREF _Toc20970 ">
          <w:r w:rsidR="009659F8">
            <w:t>222</w:t>
          </w:r>
        </w:fldSimple>
      </w:hyperlink>
    </w:p>
    <w:p w:rsidR="00B354F0" w:rsidRDefault="00C67446">
      <w:pPr>
        <w:pStyle w:val="TOC2"/>
        <w:tabs>
          <w:tab w:val="right" w:leader="dot" w:pos="8306"/>
        </w:tabs>
        <w:ind w:left="480"/>
      </w:pPr>
      <w:hyperlink w:anchor="_Toc30781" w:history="1">
        <w:r w:rsidR="009659F8">
          <w:rPr>
            <w:rFonts w:hint="eastAsia"/>
          </w:rPr>
          <w:t>3.20</w:t>
        </w:r>
        <w:r w:rsidR="009659F8">
          <w:rPr>
            <w:rFonts w:hint="eastAsia"/>
          </w:rPr>
          <w:t>管理员修改教师介绍测试用例</w:t>
        </w:r>
        <w:r w:rsidR="009659F8">
          <w:tab/>
        </w:r>
        <w:fldSimple w:instr=" PAGEREF _Toc30781 ">
          <w:r w:rsidR="009659F8">
            <w:t>223</w:t>
          </w:r>
        </w:fldSimple>
      </w:hyperlink>
    </w:p>
    <w:p w:rsidR="00B354F0" w:rsidRDefault="00C67446">
      <w:pPr>
        <w:pStyle w:val="TOC3"/>
        <w:tabs>
          <w:tab w:val="right" w:leader="dot" w:pos="8306"/>
        </w:tabs>
        <w:ind w:left="960"/>
      </w:pPr>
      <w:hyperlink w:anchor="_Toc20177" w:history="1">
        <w:r w:rsidR="009659F8">
          <w:rPr>
            <w:rFonts w:hint="eastAsia"/>
          </w:rPr>
          <w:t>3.20.1</w:t>
        </w:r>
        <w:r w:rsidR="009659F8">
          <w:rPr>
            <w:rFonts w:hint="eastAsia"/>
          </w:rPr>
          <w:t>测试用例</w:t>
        </w:r>
        <w:r w:rsidR="009659F8">
          <w:tab/>
        </w:r>
        <w:fldSimple w:instr=" PAGEREF _Toc20177 ">
          <w:r w:rsidR="009659F8">
            <w:t>223</w:t>
          </w:r>
        </w:fldSimple>
      </w:hyperlink>
    </w:p>
    <w:p w:rsidR="00B354F0" w:rsidRDefault="00C67446">
      <w:pPr>
        <w:pStyle w:val="TOC2"/>
        <w:tabs>
          <w:tab w:val="right" w:leader="dot" w:pos="8306"/>
        </w:tabs>
        <w:ind w:left="480"/>
      </w:pPr>
      <w:hyperlink w:anchor="_Toc3804" w:history="1">
        <w:r w:rsidR="009659F8">
          <w:rPr>
            <w:rFonts w:hint="eastAsia"/>
          </w:rPr>
          <w:t>3.21</w:t>
        </w:r>
        <w:r w:rsidR="009659F8">
          <w:rPr>
            <w:rFonts w:hint="eastAsia"/>
          </w:rPr>
          <w:t>管理员添加课程资料测试用例</w:t>
        </w:r>
        <w:r w:rsidR="009659F8">
          <w:tab/>
        </w:r>
        <w:fldSimple w:instr=" PAGEREF _Toc3804 ">
          <w:r w:rsidR="009659F8">
            <w:t>224</w:t>
          </w:r>
        </w:fldSimple>
      </w:hyperlink>
    </w:p>
    <w:p w:rsidR="00B354F0" w:rsidRDefault="00C67446">
      <w:pPr>
        <w:pStyle w:val="TOC3"/>
        <w:tabs>
          <w:tab w:val="right" w:leader="dot" w:pos="8306"/>
        </w:tabs>
        <w:ind w:left="960"/>
      </w:pPr>
      <w:hyperlink w:anchor="_Toc25109" w:history="1">
        <w:r w:rsidR="009659F8">
          <w:rPr>
            <w:rFonts w:hint="eastAsia"/>
          </w:rPr>
          <w:t>3.21.1</w:t>
        </w:r>
        <w:r w:rsidR="009659F8">
          <w:rPr>
            <w:rFonts w:hint="eastAsia"/>
          </w:rPr>
          <w:t>测试用例</w:t>
        </w:r>
        <w:r w:rsidR="009659F8">
          <w:tab/>
        </w:r>
        <w:fldSimple w:instr=" PAGEREF _Toc25109 ">
          <w:r w:rsidR="009659F8">
            <w:t>224</w:t>
          </w:r>
        </w:fldSimple>
      </w:hyperlink>
    </w:p>
    <w:p w:rsidR="00B354F0" w:rsidRDefault="00C67446">
      <w:pPr>
        <w:pStyle w:val="TOC2"/>
        <w:tabs>
          <w:tab w:val="right" w:leader="dot" w:pos="8306"/>
        </w:tabs>
        <w:ind w:left="480"/>
      </w:pPr>
      <w:hyperlink w:anchor="_Toc21071" w:history="1">
        <w:r w:rsidR="009659F8">
          <w:rPr>
            <w:rFonts w:hint="eastAsia"/>
          </w:rPr>
          <w:t>3.22</w:t>
        </w:r>
        <w:r w:rsidR="009659F8">
          <w:rPr>
            <w:rFonts w:hint="eastAsia"/>
          </w:rPr>
          <w:t>管理员删除课程资料测试用例</w:t>
        </w:r>
        <w:r w:rsidR="009659F8">
          <w:tab/>
        </w:r>
        <w:fldSimple w:instr=" PAGEREF _Toc21071 ">
          <w:r w:rsidR="009659F8">
            <w:t>226</w:t>
          </w:r>
        </w:fldSimple>
      </w:hyperlink>
    </w:p>
    <w:p w:rsidR="00B354F0" w:rsidRDefault="00C67446">
      <w:pPr>
        <w:pStyle w:val="TOC3"/>
        <w:tabs>
          <w:tab w:val="right" w:leader="dot" w:pos="8306"/>
        </w:tabs>
        <w:ind w:left="960"/>
      </w:pPr>
      <w:hyperlink w:anchor="_Toc6172" w:history="1">
        <w:r w:rsidR="009659F8">
          <w:rPr>
            <w:rFonts w:hint="eastAsia"/>
          </w:rPr>
          <w:t>3.22.1</w:t>
        </w:r>
        <w:r w:rsidR="009659F8">
          <w:rPr>
            <w:rFonts w:hint="eastAsia"/>
          </w:rPr>
          <w:t>测试用例</w:t>
        </w:r>
        <w:r w:rsidR="009659F8">
          <w:tab/>
        </w:r>
        <w:fldSimple w:instr=" PAGEREF _Toc6172 ">
          <w:r w:rsidR="009659F8">
            <w:t>226</w:t>
          </w:r>
        </w:fldSimple>
      </w:hyperlink>
    </w:p>
    <w:p w:rsidR="00B354F0" w:rsidRDefault="00C67446">
      <w:pPr>
        <w:pStyle w:val="TOC2"/>
        <w:tabs>
          <w:tab w:val="right" w:leader="dot" w:pos="8306"/>
        </w:tabs>
        <w:ind w:left="480"/>
      </w:pPr>
      <w:hyperlink w:anchor="_Toc18103" w:history="1">
        <w:r w:rsidR="009659F8">
          <w:rPr>
            <w:rFonts w:hint="eastAsia"/>
          </w:rPr>
          <w:t>3.23</w:t>
        </w:r>
        <w:r w:rsidR="009659F8">
          <w:rPr>
            <w:rFonts w:hint="eastAsia"/>
          </w:rPr>
          <w:t>管理员设定答疑时间</w:t>
        </w:r>
        <w:r w:rsidR="009659F8">
          <w:tab/>
        </w:r>
        <w:fldSimple w:instr=" PAGEREF _Toc18103 ">
          <w:r w:rsidR="009659F8">
            <w:t>227</w:t>
          </w:r>
        </w:fldSimple>
      </w:hyperlink>
    </w:p>
    <w:p w:rsidR="00B354F0" w:rsidRDefault="00C67446">
      <w:pPr>
        <w:pStyle w:val="TOC3"/>
        <w:tabs>
          <w:tab w:val="right" w:leader="dot" w:pos="8306"/>
        </w:tabs>
        <w:ind w:left="960"/>
      </w:pPr>
      <w:hyperlink w:anchor="_Toc12433" w:history="1">
        <w:r w:rsidR="009659F8">
          <w:rPr>
            <w:rFonts w:hint="eastAsia"/>
          </w:rPr>
          <w:t>3.23.1</w:t>
        </w:r>
        <w:r w:rsidR="009659F8">
          <w:rPr>
            <w:rFonts w:hint="eastAsia"/>
          </w:rPr>
          <w:t>等价类划分表</w:t>
        </w:r>
        <w:r w:rsidR="009659F8">
          <w:tab/>
        </w:r>
        <w:fldSimple w:instr=" PAGEREF _Toc12433 ">
          <w:r w:rsidR="009659F8">
            <w:t>227</w:t>
          </w:r>
        </w:fldSimple>
      </w:hyperlink>
    </w:p>
    <w:p w:rsidR="00B354F0" w:rsidRDefault="00C67446">
      <w:pPr>
        <w:pStyle w:val="TOC3"/>
        <w:tabs>
          <w:tab w:val="right" w:leader="dot" w:pos="8306"/>
        </w:tabs>
        <w:ind w:left="960"/>
      </w:pPr>
      <w:hyperlink w:anchor="_Toc22832" w:history="1">
        <w:r w:rsidR="009659F8">
          <w:rPr>
            <w:rFonts w:hint="eastAsia"/>
          </w:rPr>
          <w:t>3.23.2</w:t>
        </w:r>
        <w:r w:rsidR="009659F8">
          <w:rPr>
            <w:rFonts w:hint="eastAsia"/>
          </w:rPr>
          <w:t>测试用例</w:t>
        </w:r>
        <w:r w:rsidR="009659F8">
          <w:tab/>
        </w:r>
        <w:fldSimple w:instr=" PAGEREF _Toc22832 ">
          <w:r w:rsidR="009659F8">
            <w:t>227</w:t>
          </w:r>
        </w:fldSimple>
      </w:hyperlink>
    </w:p>
    <w:p w:rsidR="00B354F0" w:rsidRDefault="00C67446">
      <w:pPr>
        <w:pStyle w:val="TOC2"/>
        <w:tabs>
          <w:tab w:val="right" w:leader="dot" w:pos="8306"/>
        </w:tabs>
        <w:ind w:left="480"/>
      </w:pPr>
      <w:hyperlink w:anchor="_Toc31424" w:history="1">
        <w:r w:rsidR="009659F8">
          <w:rPr>
            <w:rFonts w:hint="eastAsia"/>
          </w:rPr>
          <w:t>3.24</w:t>
        </w:r>
        <w:r w:rsidR="009659F8">
          <w:rPr>
            <w:rFonts w:hint="eastAsia"/>
          </w:rPr>
          <w:t>管理员修改答疑时间</w:t>
        </w:r>
        <w:r w:rsidR="009659F8">
          <w:tab/>
        </w:r>
        <w:fldSimple w:instr=" PAGEREF _Toc31424 ">
          <w:r w:rsidR="009659F8">
            <w:t>228</w:t>
          </w:r>
        </w:fldSimple>
      </w:hyperlink>
    </w:p>
    <w:p w:rsidR="00B354F0" w:rsidRDefault="00C67446">
      <w:pPr>
        <w:pStyle w:val="TOC3"/>
        <w:tabs>
          <w:tab w:val="right" w:leader="dot" w:pos="8306"/>
        </w:tabs>
        <w:ind w:left="960"/>
      </w:pPr>
      <w:hyperlink w:anchor="_Toc26830" w:history="1">
        <w:r w:rsidR="009659F8">
          <w:rPr>
            <w:rFonts w:hint="eastAsia"/>
          </w:rPr>
          <w:t>3.24.1</w:t>
        </w:r>
        <w:r w:rsidR="009659F8">
          <w:rPr>
            <w:rFonts w:hint="eastAsia"/>
          </w:rPr>
          <w:t>等价类划分表</w:t>
        </w:r>
        <w:r w:rsidR="009659F8">
          <w:tab/>
        </w:r>
        <w:fldSimple w:instr=" PAGEREF _Toc26830 ">
          <w:r w:rsidR="009659F8">
            <w:t>228</w:t>
          </w:r>
        </w:fldSimple>
      </w:hyperlink>
    </w:p>
    <w:p w:rsidR="00B354F0" w:rsidRDefault="00C67446">
      <w:pPr>
        <w:pStyle w:val="TOC3"/>
        <w:tabs>
          <w:tab w:val="right" w:leader="dot" w:pos="8306"/>
        </w:tabs>
        <w:ind w:left="960"/>
      </w:pPr>
      <w:hyperlink w:anchor="_Toc31344" w:history="1">
        <w:r w:rsidR="009659F8">
          <w:rPr>
            <w:rFonts w:hint="eastAsia"/>
          </w:rPr>
          <w:t>3.24.2</w:t>
        </w:r>
        <w:r w:rsidR="009659F8">
          <w:rPr>
            <w:rFonts w:hint="eastAsia"/>
          </w:rPr>
          <w:t>测试用例</w:t>
        </w:r>
        <w:r w:rsidR="009659F8">
          <w:tab/>
        </w:r>
        <w:fldSimple w:instr=" PAGEREF _Toc31344 ">
          <w:r w:rsidR="009659F8">
            <w:t>229</w:t>
          </w:r>
        </w:fldSimple>
      </w:hyperlink>
    </w:p>
    <w:p w:rsidR="00B354F0" w:rsidRDefault="00C67446">
      <w:pPr>
        <w:pStyle w:val="TOC2"/>
        <w:tabs>
          <w:tab w:val="right" w:leader="dot" w:pos="8306"/>
        </w:tabs>
        <w:ind w:left="480"/>
      </w:pPr>
      <w:hyperlink w:anchor="_Toc11585" w:history="1">
        <w:r w:rsidR="009659F8">
          <w:rPr>
            <w:rFonts w:hint="eastAsia"/>
          </w:rPr>
          <w:t>3.25</w:t>
        </w:r>
        <w:r w:rsidR="009659F8">
          <w:rPr>
            <w:rFonts w:hint="eastAsia"/>
          </w:rPr>
          <w:t>管理员删除关闭答疑</w:t>
        </w:r>
        <w:r w:rsidR="009659F8">
          <w:tab/>
        </w:r>
        <w:fldSimple w:instr=" PAGEREF _Toc11585 ">
          <w:r w:rsidR="009659F8">
            <w:t>230</w:t>
          </w:r>
        </w:fldSimple>
      </w:hyperlink>
    </w:p>
    <w:p w:rsidR="00B354F0" w:rsidRDefault="00C67446">
      <w:pPr>
        <w:pStyle w:val="TOC3"/>
        <w:tabs>
          <w:tab w:val="right" w:leader="dot" w:pos="8306"/>
        </w:tabs>
        <w:ind w:left="960"/>
      </w:pPr>
      <w:hyperlink w:anchor="_Toc18385" w:history="1">
        <w:r w:rsidR="009659F8">
          <w:rPr>
            <w:rFonts w:hint="eastAsia"/>
          </w:rPr>
          <w:t>3.25.1</w:t>
        </w:r>
        <w:r w:rsidR="009659F8">
          <w:rPr>
            <w:rFonts w:hint="eastAsia"/>
          </w:rPr>
          <w:t>测试用例</w:t>
        </w:r>
        <w:r w:rsidR="009659F8">
          <w:tab/>
        </w:r>
        <w:fldSimple w:instr=" PAGEREF _Toc18385 ">
          <w:r w:rsidR="009659F8">
            <w:t>230</w:t>
          </w:r>
        </w:fldSimple>
      </w:hyperlink>
    </w:p>
    <w:p w:rsidR="00B354F0" w:rsidRDefault="00C67446">
      <w:pPr>
        <w:pStyle w:val="TOC2"/>
        <w:tabs>
          <w:tab w:val="right" w:leader="dot" w:pos="8306"/>
        </w:tabs>
        <w:ind w:left="480"/>
      </w:pPr>
      <w:hyperlink w:anchor="_Toc12362" w:history="1">
        <w:r w:rsidR="009659F8">
          <w:rPr>
            <w:rFonts w:hint="eastAsia"/>
          </w:rPr>
          <w:t>3.26</w:t>
        </w:r>
        <w:r w:rsidR="009659F8">
          <w:rPr>
            <w:rFonts w:hint="eastAsia"/>
          </w:rPr>
          <w:t>管理员删除答疑记录</w:t>
        </w:r>
        <w:r w:rsidR="009659F8">
          <w:tab/>
        </w:r>
        <w:fldSimple w:instr=" PAGEREF _Toc12362 ">
          <w:r w:rsidR="009659F8">
            <w:t>231</w:t>
          </w:r>
        </w:fldSimple>
      </w:hyperlink>
    </w:p>
    <w:p w:rsidR="00B354F0" w:rsidRDefault="00C67446">
      <w:pPr>
        <w:pStyle w:val="TOC3"/>
        <w:tabs>
          <w:tab w:val="right" w:leader="dot" w:pos="8306"/>
        </w:tabs>
        <w:ind w:left="960"/>
      </w:pPr>
      <w:hyperlink w:anchor="_Toc6870" w:history="1">
        <w:r w:rsidR="009659F8">
          <w:rPr>
            <w:rFonts w:hint="eastAsia"/>
          </w:rPr>
          <w:t>3.26.1</w:t>
        </w:r>
        <w:r w:rsidR="009659F8">
          <w:rPr>
            <w:rFonts w:hint="eastAsia"/>
          </w:rPr>
          <w:t>测试用例</w:t>
        </w:r>
        <w:r w:rsidR="009659F8">
          <w:tab/>
        </w:r>
        <w:fldSimple w:instr=" PAGEREF _Toc6870 ">
          <w:r w:rsidR="009659F8">
            <w:t>231</w:t>
          </w:r>
        </w:fldSimple>
      </w:hyperlink>
    </w:p>
    <w:p w:rsidR="00B354F0" w:rsidRDefault="00C67446">
      <w:pPr>
        <w:pStyle w:val="TOC2"/>
        <w:tabs>
          <w:tab w:val="right" w:leader="dot" w:pos="8306"/>
        </w:tabs>
        <w:ind w:left="480"/>
      </w:pPr>
      <w:hyperlink w:anchor="_Toc18940" w:history="1">
        <w:r w:rsidR="009659F8">
          <w:rPr>
            <w:rFonts w:hint="eastAsia"/>
          </w:rPr>
          <w:t>3.27</w:t>
        </w:r>
        <w:r w:rsidR="009659F8">
          <w:rPr>
            <w:rFonts w:hint="eastAsia"/>
          </w:rPr>
          <w:t>管理员发帖</w:t>
        </w:r>
        <w:r w:rsidR="009659F8">
          <w:tab/>
        </w:r>
        <w:fldSimple w:instr=" PAGEREF _Toc18940 ">
          <w:r w:rsidR="009659F8">
            <w:t>232</w:t>
          </w:r>
        </w:fldSimple>
      </w:hyperlink>
    </w:p>
    <w:p w:rsidR="00B354F0" w:rsidRDefault="00C67446">
      <w:pPr>
        <w:pStyle w:val="TOC3"/>
        <w:tabs>
          <w:tab w:val="right" w:leader="dot" w:pos="8306"/>
        </w:tabs>
        <w:ind w:left="960"/>
      </w:pPr>
      <w:hyperlink w:anchor="_Toc8216" w:history="1">
        <w:r w:rsidR="009659F8">
          <w:rPr>
            <w:rFonts w:hint="eastAsia"/>
          </w:rPr>
          <w:t>3.27.1</w:t>
        </w:r>
        <w:r w:rsidR="009659F8">
          <w:rPr>
            <w:rFonts w:hint="eastAsia"/>
          </w:rPr>
          <w:t>测试用例</w:t>
        </w:r>
        <w:r w:rsidR="009659F8">
          <w:tab/>
        </w:r>
        <w:fldSimple w:instr=" PAGEREF _Toc8216 ">
          <w:r w:rsidR="009659F8">
            <w:t>232</w:t>
          </w:r>
        </w:fldSimple>
      </w:hyperlink>
    </w:p>
    <w:p w:rsidR="00B354F0" w:rsidRDefault="00C67446">
      <w:pPr>
        <w:pStyle w:val="TOC2"/>
        <w:tabs>
          <w:tab w:val="right" w:leader="dot" w:pos="8306"/>
        </w:tabs>
        <w:ind w:left="480"/>
      </w:pPr>
      <w:hyperlink w:anchor="_Toc14866" w:history="1">
        <w:r w:rsidR="009659F8">
          <w:rPr>
            <w:rFonts w:hint="eastAsia"/>
          </w:rPr>
          <w:t>3.28</w:t>
        </w:r>
        <w:r w:rsidR="009659F8">
          <w:rPr>
            <w:rFonts w:hint="eastAsia"/>
          </w:rPr>
          <w:t>管理员删除帖子</w:t>
        </w:r>
        <w:r w:rsidR="009659F8">
          <w:tab/>
        </w:r>
        <w:fldSimple w:instr=" PAGEREF _Toc14866 ">
          <w:r w:rsidR="009659F8">
            <w:t>233</w:t>
          </w:r>
        </w:fldSimple>
      </w:hyperlink>
    </w:p>
    <w:p w:rsidR="00B354F0" w:rsidRDefault="00C67446">
      <w:pPr>
        <w:pStyle w:val="TOC3"/>
        <w:tabs>
          <w:tab w:val="right" w:leader="dot" w:pos="8306"/>
        </w:tabs>
        <w:ind w:left="960"/>
      </w:pPr>
      <w:hyperlink w:anchor="_Toc12525" w:history="1">
        <w:r w:rsidR="009659F8">
          <w:rPr>
            <w:rFonts w:hint="eastAsia"/>
          </w:rPr>
          <w:t>3.28.1</w:t>
        </w:r>
        <w:r w:rsidR="009659F8">
          <w:rPr>
            <w:rFonts w:hint="eastAsia"/>
          </w:rPr>
          <w:t>测试用例</w:t>
        </w:r>
        <w:r w:rsidR="009659F8">
          <w:tab/>
        </w:r>
        <w:fldSimple w:instr=" PAGEREF _Toc12525 ">
          <w:r w:rsidR="009659F8">
            <w:t>233</w:t>
          </w:r>
        </w:fldSimple>
      </w:hyperlink>
    </w:p>
    <w:p w:rsidR="00B354F0" w:rsidRDefault="00C67446">
      <w:pPr>
        <w:pStyle w:val="TOC2"/>
        <w:tabs>
          <w:tab w:val="right" w:leader="dot" w:pos="8306"/>
        </w:tabs>
        <w:ind w:left="480"/>
      </w:pPr>
      <w:hyperlink w:anchor="_Toc6963" w:history="1">
        <w:r w:rsidR="009659F8">
          <w:rPr>
            <w:rFonts w:hint="eastAsia"/>
          </w:rPr>
          <w:t>3.29</w:t>
        </w:r>
        <w:r w:rsidR="009659F8">
          <w:rPr>
            <w:rFonts w:hint="eastAsia"/>
          </w:rPr>
          <w:t>管理员添加课程相关链接测试用例</w:t>
        </w:r>
        <w:r w:rsidR="009659F8">
          <w:tab/>
        </w:r>
        <w:fldSimple w:instr=" PAGEREF _Toc6963 ">
          <w:r w:rsidR="009659F8">
            <w:t>234</w:t>
          </w:r>
        </w:fldSimple>
      </w:hyperlink>
    </w:p>
    <w:p w:rsidR="00B354F0" w:rsidRDefault="00C67446">
      <w:pPr>
        <w:pStyle w:val="TOC2"/>
        <w:tabs>
          <w:tab w:val="right" w:leader="dot" w:pos="8306"/>
        </w:tabs>
        <w:ind w:left="480"/>
      </w:pPr>
      <w:hyperlink w:anchor="_Toc10383" w:history="1">
        <w:r w:rsidR="009659F8">
          <w:rPr>
            <w:rFonts w:hint="eastAsia"/>
          </w:rPr>
          <w:t>3.30</w:t>
        </w:r>
        <w:r w:rsidR="009659F8">
          <w:rPr>
            <w:rFonts w:hint="eastAsia"/>
          </w:rPr>
          <w:t>管理员删除课程相关链接测试用例</w:t>
        </w:r>
        <w:r w:rsidR="009659F8">
          <w:tab/>
        </w:r>
        <w:fldSimple w:instr=" PAGEREF _Toc10383 ">
          <w:r w:rsidR="009659F8">
            <w:t>235</w:t>
          </w:r>
        </w:fldSimple>
      </w:hyperlink>
    </w:p>
    <w:p w:rsidR="00B354F0" w:rsidRDefault="00C67446">
      <w:pPr>
        <w:pStyle w:val="TOC3"/>
        <w:tabs>
          <w:tab w:val="right" w:leader="dot" w:pos="8306"/>
        </w:tabs>
        <w:ind w:left="960"/>
      </w:pPr>
      <w:hyperlink w:anchor="_Toc12771" w:history="1">
        <w:r w:rsidR="009659F8">
          <w:rPr>
            <w:rFonts w:hint="eastAsia"/>
          </w:rPr>
          <w:t>3.30.1</w:t>
        </w:r>
        <w:r w:rsidR="009659F8">
          <w:rPr>
            <w:rFonts w:hint="eastAsia"/>
          </w:rPr>
          <w:t>测试用例</w:t>
        </w:r>
        <w:r w:rsidR="009659F8">
          <w:tab/>
        </w:r>
        <w:fldSimple w:instr=" PAGEREF _Toc12771 ">
          <w:r w:rsidR="009659F8">
            <w:t>235</w:t>
          </w:r>
        </w:fldSimple>
      </w:hyperlink>
    </w:p>
    <w:p w:rsidR="00B354F0" w:rsidRDefault="00C67446">
      <w:pPr>
        <w:pStyle w:val="TOC2"/>
        <w:tabs>
          <w:tab w:val="right" w:leader="dot" w:pos="8306"/>
        </w:tabs>
        <w:ind w:left="480"/>
      </w:pPr>
      <w:hyperlink w:anchor="_Toc32732" w:history="1">
        <w:r w:rsidR="009659F8">
          <w:rPr>
            <w:rFonts w:hint="eastAsia"/>
          </w:rPr>
          <w:t>3.31</w:t>
        </w:r>
        <w:r w:rsidR="009659F8">
          <w:rPr>
            <w:rFonts w:hint="eastAsia"/>
          </w:rPr>
          <w:t>管理员查询课程测试用例</w:t>
        </w:r>
        <w:r w:rsidR="009659F8">
          <w:tab/>
        </w:r>
        <w:fldSimple w:instr=" PAGEREF _Toc32732 ">
          <w:r w:rsidR="009659F8">
            <w:t>237</w:t>
          </w:r>
        </w:fldSimple>
      </w:hyperlink>
    </w:p>
    <w:p w:rsidR="00B354F0" w:rsidRDefault="00C67446">
      <w:pPr>
        <w:pStyle w:val="TOC3"/>
        <w:tabs>
          <w:tab w:val="right" w:leader="dot" w:pos="8306"/>
        </w:tabs>
        <w:ind w:left="960"/>
      </w:pPr>
      <w:hyperlink w:anchor="_Toc7561" w:history="1">
        <w:r w:rsidR="009659F8">
          <w:rPr>
            <w:rFonts w:hint="eastAsia"/>
          </w:rPr>
          <w:t>3.31.1</w:t>
        </w:r>
        <w:r w:rsidR="009659F8">
          <w:rPr>
            <w:rFonts w:hint="eastAsia"/>
          </w:rPr>
          <w:t>测试用例</w:t>
        </w:r>
        <w:r w:rsidR="009659F8">
          <w:tab/>
        </w:r>
        <w:fldSimple w:instr=" PAGEREF _Toc7561 ">
          <w:r w:rsidR="009659F8">
            <w:t>237</w:t>
          </w:r>
        </w:fldSimple>
      </w:hyperlink>
    </w:p>
    <w:p w:rsidR="00B354F0" w:rsidRDefault="00C67446">
      <w:pPr>
        <w:pStyle w:val="TOC2"/>
        <w:tabs>
          <w:tab w:val="right" w:leader="dot" w:pos="8306"/>
        </w:tabs>
        <w:ind w:left="480"/>
      </w:pPr>
      <w:hyperlink w:anchor="_Toc7528" w:history="1">
        <w:r w:rsidR="009659F8">
          <w:rPr>
            <w:rFonts w:hint="eastAsia"/>
          </w:rPr>
          <w:t>3.32</w:t>
        </w:r>
        <w:r w:rsidR="009659F8">
          <w:rPr>
            <w:rFonts w:hint="eastAsia"/>
          </w:rPr>
          <w:t>管理员课程搜索测试用例</w:t>
        </w:r>
        <w:r w:rsidR="009659F8">
          <w:tab/>
        </w:r>
        <w:fldSimple w:instr=" PAGEREF _Toc7528 ">
          <w:r w:rsidR="009659F8">
            <w:t>238</w:t>
          </w:r>
        </w:fldSimple>
      </w:hyperlink>
    </w:p>
    <w:p w:rsidR="00B354F0" w:rsidRDefault="00C67446">
      <w:pPr>
        <w:pStyle w:val="TOC3"/>
        <w:tabs>
          <w:tab w:val="right" w:leader="dot" w:pos="8306"/>
        </w:tabs>
        <w:ind w:left="960"/>
      </w:pPr>
      <w:hyperlink w:anchor="_Toc1030" w:history="1">
        <w:r w:rsidR="009659F8">
          <w:rPr>
            <w:rFonts w:hint="eastAsia"/>
          </w:rPr>
          <w:t>3.32.1</w:t>
        </w:r>
        <w:r w:rsidR="009659F8">
          <w:rPr>
            <w:rFonts w:hint="eastAsia"/>
          </w:rPr>
          <w:t>测试用例</w:t>
        </w:r>
        <w:r w:rsidR="009659F8">
          <w:tab/>
        </w:r>
        <w:fldSimple w:instr=" PAGEREF _Toc1030 ">
          <w:r w:rsidR="009659F8">
            <w:t>238</w:t>
          </w:r>
        </w:fldSimple>
      </w:hyperlink>
    </w:p>
    <w:p w:rsidR="00B354F0" w:rsidRDefault="00C67446">
      <w:pPr>
        <w:pStyle w:val="TOC2"/>
        <w:tabs>
          <w:tab w:val="right" w:leader="dot" w:pos="8306"/>
        </w:tabs>
        <w:ind w:left="480"/>
      </w:pPr>
      <w:hyperlink w:anchor="_Toc2734" w:history="1">
        <w:r w:rsidR="009659F8">
          <w:rPr>
            <w:rFonts w:hint="eastAsia"/>
          </w:rPr>
          <w:t>3.33</w:t>
        </w:r>
        <w:r w:rsidR="009659F8">
          <w:rPr>
            <w:rFonts w:hint="eastAsia"/>
          </w:rPr>
          <w:t>管理员查询帖子测试用例</w:t>
        </w:r>
        <w:r w:rsidR="009659F8">
          <w:tab/>
        </w:r>
        <w:fldSimple w:instr=" PAGEREF _Toc2734 ">
          <w:r w:rsidR="009659F8">
            <w:t>239</w:t>
          </w:r>
        </w:fldSimple>
      </w:hyperlink>
    </w:p>
    <w:p w:rsidR="00B354F0" w:rsidRDefault="00C67446">
      <w:pPr>
        <w:pStyle w:val="TOC3"/>
        <w:tabs>
          <w:tab w:val="right" w:leader="dot" w:pos="8306"/>
        </w:tabs>
        <w:ind w:left="960"/>
      </w:pPr>
      <w:hyperlink w:anchor="_Toc16286" w:history="1">
        <w:r w:rsidR="009659F8">
          <w:rPr>
            <w:rFonts w:hint="eastAsia"/>
          </w:rPr>
          <w:t>3.33.1</w:t>
        </w:r>
        <w:r w:rsidR="009659F8">
          <w:rPr>
            <w:rFonts w:hint="eastAsia"/>
          </w:rPr>
          <w:t>测试用例</w:t>
        </w:r>
        <w:r w:rsidR="009659F8">
          <w:tab/>
        </w:r>
        <w:fldSimple w:instr=" PAGEREF _Toc16286 ">
          <w:r w:rsidR="009659F8">
            <w:t>239</w:t>
          </w:r>
        </w:fldSimple>
      </w:hyperlink>
    </w:p>
    <w:p w:rsidR="00B354F0" w:rsidRDefault="00C67446">
      <w:pPr>
        <w:pStyle w:val="TOC2"/>
        <w:tabs>
          <w:tab w:val="right" w:leader="dot" w:pos="8306"/>
        </w:tabs>
        <w:ind w:left="480"/>
      </w:pPr>
      <w:hyperlink w:anchor="_Toc19767" w:history="1">
        <w:r w:rsidR="009659F8">
          <w:rPr>
            <w:rFonts w:hint="eastAsia"/>
          </w:rPr>
          <w:t>3.34</w:t>
        </w:r>
        <w:r w:rsidR="009659F8">
          <w:rPr>
            <w:rFonts w:hint="eastAsia"/>
          </w:rPr>
          <w:t>管理员查询网站访问量测试用例</w:t>
        </w:r>
        <w:r w:rsidR="009659F8">
          <w:tab/>
        </w:r>
        <w:fldSimple w:instr=" PAGEREF _Toc19767 ">
          <w:r w:rsidR="009659F8">
            <w:t>240</w:t>
          </w:r>
        </w:fldSimple>
      </w:hyperlink>
    </w:p>
    <w:p w:rsidR="00B354F0" w:rsidRDefault="00C67446">
      <w:pPr>
        <w:pStyle w:val="TOC3"/>
        <w:tabs>
          <w:tab w:val="right" w:leader="dot" w:pos="8306"/>
        </w:tabs>
        <w:ind w:left="960"/>
      </w:pPr>
      <w:hyperlink w:anchor="_Toc28741" w:history="1">
        <w:r w:rsidR="009659F8">
          <w:rPr>
            <w:rFonts w:hint="eastAsia"/>
          </w:rPr>
          <w:t>3.34.1</w:t>
        </w:r>
        <w:r w:rsidR="009659F8">
          <w:rPr>
            <w:rFonts w:hint="eastAsia"/>
          </w:rPr>
          <w:t>测试用例</w:t>
        </w:r>
        <w:r w:rsidR="009659F8">
          <w:tab/>
        </w:r>
        <w:fldSimple w:instr=" PAGEREF _Toc28741 ">
          <w:r w:rsidR="009659F8">
            <w:t>240</w:t>
          </w:r>
        </w:fldSimple>
      </w:hyperlink>
    </w:p>
    <w:p w:rsidR="00B354F0" w:rsidRDefault="00C67446">
      <w:pPr>
        <w:pStyle w:val="TOC2"/>
        <w:tabs>
          <w:tab w:val="right" w:leader="dot" w:pos="8306"/>
        </w:tabs>
        <w:ind w:left="480"/>
      </w:pPr>
      <w:hyperlink w:anchor="_Toc1434" w:history="1">
        <w:r w:rsidR="009659F8">
          <w:rPr>
            <w:rFonts w:hint="eastAsia"/>
          </w:rPr>
          <w:t>3.35</w:t>
        </w:r>
        <w:r w:rsidR="009659F8">
          <w:rPr>
            <w:rFonts w:hint="eastAsia"/>
          </w:rPr>
          <w:t>管理员查询网站发帖量测试用例</w:t>
        </w:r>
        <w:r w:rsidR="009659F8">
          <w:tab/>
        </w:r>
        <w:fldSimple w:instr=" PAGEREF _Toc1434 ">
          <w:r w:rsidR="009659F8">
            <w:t>241</w:t>
          </w:r>
        </w:fldSimple>
      </w:hyperlink>
    </w:p>
    <w:p w:rsidR="00B354F0" w:rsidRDefault="00C67446">
      <w:pPr>
        <w:pStyle w:val="TOC3"/>
        <w:tabs>
          <w:tab w:val="right" w:leader="dot" w:pos="8306"/>
        </w:tabs>
        <w:ind w:left="960"/>
      </w:pPr>
      <w:hyperlink w:anchor="_Toc14285" w:history="1">
        <w:r w:rsidR="009659F8">
          <w:rPr>
            <w:rFonts w:hint="eastAsia"/>
          </w:rPr>
          <w:t>3.35.1</w:t>
        </w:r>
        <w:r w:rsidR="009659F8">
          <w:rPr>
            <w:rFonts w:hint="eastAsia"/>
          </w:rPr>
          <w:t>测试用例</w:t>
        </w:r>
        <w:r w:rsidR="009659F8">
          <w:tab/>
        </w:r>
        <w:fldSimple w:instr=" PAGEREF _Toc14285 ">
          <w:r w:rsidR="009659F8">
            <w:t>241</w:t>
          </w:r>
        </w:fldSimple>
      </w:hyperlink>
    </w:p>
    <w:p w:rsidR="00B354F0" w:rsidRDefault="00C67446">
      <w:pPr>
        <w:pStyle w:val="TOC2"/>
        <w:tabs>
          <w:tab w:val="right" w:leader="dot" w:pos="8306"/>
        </w:tabs>
        <w:ind w:left="480"/>
      </w:pPr>
      <w:hyperlink w:anchor="_Toc16784" w:history="1">
        <w:r w:rsidR="009659F8">
          <w:rPr>
            <w:rFonts w:hint="eastAsia"/>
          </w:rPr>
          <w:t>3.36</w:t>
        </w:r>
        <w:r w:rsidR="009659F8">
          <w:rPr>
            <w:rFonts w:hint="eastAsia"/>
          </w:rPr>
          <w:t>管理员查询网站注册量测试用例</w:t>
        </w:r>
        <w:r w:rsidR="009659F8">
          <w:tab/>
        </w:r>
        <w:fldSimple w:instr=" PAGEREF _Toc16784 ">
          <w:r w:rsidR="009659F8">
            <w:t>242</w:t>
          </w:r>
        </w:fldSimple>
      </w:hyperlink>
    </w:p>
    <w:p w:rsidR="00B354F0" w:rsidRDefault="00C67446">
      <w:pPr>
        <w:pStyle w:val="TOC3"/>
        <w:tabs>
          <w:tab w:val="right" w:leader="dot" w:pos="8306"/>
        </w:tabs>
        <w:ind w:left="960"/>
      </w:pPr>
      <w:hyperlink w:anchor="_Toc7777" w:history="1">
        <w:r w:rsidR="009659F8">
          <w:rPr>
            <w:rFonts w:hint="eastAsia"/>
          </w:rPr>
          <w:t>3.36.1</w:t>
        </w:r>
        <w:r w:rsidR="009659F8">
          <w:rPr>
            <w:rFonts w:hint="eastAsia"/>
          </w:rPr>
          <w:t>测试用例</w:t>
        </w:r>
        <w:r w:rsidR="009659F8">
          <w:tab/>
        </w:r>
        <w:fldSimple w:instr=" PAGEREF _Toc7777 ">
          <w:r w:rsidR="009659F8">
            <w:t>242</w:t>
          </w:r>
        </w:fldSimple>
      </w:hyperlink>
    </w:p>
    <w:p w:rsidR="00B354F0" w:rsidRDefault="00C67446">
      <w:pPr>
        <w:pStyle w:val="TOC2"/>
        <w:tabs>
          <w:tab w:val="right" w:leader="dot" w:pos="8306"/>
        </w:tabs>
        <w:ind w:left="480"/>
      </w:pPr>
      <w:hyperlink w:anchor="_Toc18451" w:history="1">
        <w:r w:rsidR="009659F8">
          <w:rPr>
            <w:rFonts w:hint="eastAsia"/>
          </w:rPr>
          <w:t>3.37</w:t>
        </w:r>
        <w:r w:rsidR="009659F8">
          <w:rPr>
            <w:rFonts w:hint="eastAsia"/>
          </w:rPr>
          <w:t>管理员添加网站友情链接测试用例</w:t>
        </w:r>
        <w:r w:rsidR="009659F8">
          <w:tab/>
        </w:r>
        <w:fldSimple w:instr=" PAGEREF _Toc18451 ">
          <w:r w:rsidR="009659F8">
            <w:t>242</w:t>
          </w:r>
        </w:fldSimple>
      </w:hyperlink>
    </w:p>
    <w:p w:rsidR="00B354F0" w:rsidRDefault="00C67446">
      <w:pPr>
        <w:pStyle w:val="TOC3"/>
        <w:tabs>
          <w:tab w:val="right" w:leader="dot" w:pos="8306"/>
        </w:tabs>
        <w:ind w:left="960"/>
      </w:pPr>
      <w:hyperlink w:anchor="_Toc16188" w:history="1">
        <w:r w:rsidR="009659F8">
          <w:rPr>
            <w:rFonts w:hint="eastAsia"/>
          </w:rPr>
          <w:t>3.37.1</w:t>
        </w:r>
        <w:r w:rsidR="009659F8">
          <w:rPr>
            <w:rFonts w:hint="eastAsia"/>
          </w:rPr>
          <w:t>测试用例</w:t>
        </w:r>
        <w:r w:rsidR="009659F8">
          <w:tab/>
        </w:r>
        <w:fldSimple w:instr=" PAGEREF _Toc16188 ">
          <w:r w:rsidR="009659F8">
            <w:t>242</w:t>
          </w:r>
        </w:fldSimple>
      </w:hyperlink>
    </w:p>
    <w:p w:rsidR="00B354F0" w:rsidRDefault="00C67446">
      <w:pPr>
        <w:pStyle w:val="TOC2"/>
        <w:tabs>
          <w:tab w:val="right" w:leader="dot" w:pos="8306"/>
        </w:tabs>
        <w:ind w:left="480"/>
      </w:pPr>
      <w:hyperlink w:anchor="_Toc2671" w:history="1">
        <w:r w:rsidR="009659F8">
          <w:rPr>
            <w:rFonts w:hint="eastAsia"/>
          </w:rPr>
          <w:t>3.38</w:t>
        </w:r>
        <w:r w:rsidR="009659F8">
          <w:rPr>
            <w:rFonts w:hint="eastAsia"/>
          </w:rPr>
          <w:t>管理员删除网站友情链接测试用例</w:t>
        </w:r>
        <w:r w:rsidR="009659F8">
          <w:tab/>
        </w:r>
        <w:fldSimple w:instr=" PAGEREF _Toc2671 ">
          <w:r w:rsidR="009659F8">
            <w:t>244</w:t>
          </w:r>
        </w:fldSimple>
      </w:hyperlink>
    </w:p>
    <w:p w:rsidR="00B354F0" w:rsidRDefault="00C67446">
      <w:pPr>
        <w:pStyle w:val="TOC3"/>
        <w:tabs>
          <w:tab w:val="right" w:leader="dot" w:pos="8306"/>
        </w:tabs>
        <w:ind w:left="960"/>
      </w:pPr>
      <w:hyperlink w:anchor="_Toc22926" w:history="1">
        <w:r w:rsidR="009659F8">
          <w:rPr>
            <w:rFonts w:hint="eastAsia"/>
          </w:rPr>
          <w:t>3.38.1</w:t>
        </w:r>
        <w:r w:rsidR="009659F8">
          <w:rPr>
            <w:rFonts w:hint="eastAsia"/>
          </w:rPr>
          <w:t>测试用例</w:t>
        </w:r>
        <w:r w:rsidR="009659F8">
          <w:tab/>
        </w:r>
        <w:fldSimple w:instr=" PAGEREF _Toc22926 ">
          <w:r w:rsidR="009659F8">
            <w:t>244</w:t>
          </w:r>
        </w:fldSimple>
      </w:hyperlink>
    </w:p>
    <w:p w:rsidR="00B354F0" w:rsidRDefault="00C67446">
      <w:pPr>
        <w:pStyle w:val="TOC2"/>
        <w:tabs>
          <w:tab w:val="right" w:leader="dot" w:pos="8306"/>
        </w:tabs>
        <w:ind w:left="480"/>
      </w:pPr>
      <w:hyperlink w:anchor="_Toc25371" w:history="1">
        <w:r w:rsidR="009659F8">
          <w:rPr>
            <w:rFonts w:hint="eastAsia"/>
          </w:rPr>
          <w:t>3.39</w:t>
        </w:r>
        <w:r w:rsidR="009659F8">
          <w:rPr>
            <w:rFonts w:hint="eastAsia"/>
          </w:rPr>
          <w:t>管理员删除回复测试用例</w:t>
        </w:r>
        <w:r w:rsidR="009659F8">
          <w:tab/>
        </w:r>
        <w:fldSimple w:instr=" PAGEREF _Toc25371 ">
          <w:r w:rsidR="009659F8">
            <w:t>245</w:t>
          </w:r>
        </w:fldSimple>
      </w:hyperlink>
    </w:p>
    <w:p w:rsidR="00B354F0" w:rsidRDefault="00C67446">
      <w:pPr>
        <w:pStyle w:val="TOC3"/>
        <w:tabs>
          <w:tab w:val="right" w:leader="dot" w:pos="8306"/>
        </w:tabs>
        <w:ind w:left="960"/>
      </w:pPr>
      <w:hyperlink w:anchor="_Toc7846" w:history="1">
        <w:r w:rsidR="009659F8">
          <w:rPr>
            <w:rFonts w:hint="eastAsia"/>
          </w:rPr>
          <w:t>3.39.1</w:t>
        </w:r>
        <w:r w:rsidR="009659F8">
          <w:rPr>
            <w:rFonts w:hint="eastAsia"/>
          </w:rPr>
          <w:t>测试用例</w:t>
        </w:r>
        <w:r w:rsidR="009659F8">
          <w:tab/>
        </w:r>
        <w:fldSimple w:instr=" PAGEREF _Toc7846 ">
          <w:r w:rsidR="009659F8">
            <w:t>245</w:t>
          </w:r>
        </w:fldSimple>
      </w:hyperlink>
    </w:p>
    <w:p w:rsidR="00B354F0" w:rsidRDefault="00C67446">
      <w:pPr>
        <w:pStyle w:val="TOC2"/>
        <w:tabs>
          <w:tab w:val="right" w:leader="dot" w:pos="8306"/>
        </w:tabs>
        <w:ind w:left="480"/>
      </w:pPr>
      <w:hyperlink w:anchor="_Toc27810" w:history="1">
        <w:r w:rsidR="009659F8">
          <w:rPr>
            <w:rFonts w:hint="eastAsia"/>
          </w:rPr>
          <w:t>3.40</w:t>
        </w:r>
        <w:r w:rsidR="009659F8">
          <w:rPr>
            <w:rFonts w:hint="eastAsia"/>
          </w:rPr>
          <w:t>管理员加精帖子测试用例</w:t>
        </w:r>
        <w:r w:rsidR="009659F8">
          <w:tab/>
        </w:r>
        <w:fldSimple w:instr=" PAGEREF _Toc27810 ">
          <w:r w:rsidR="009659F8">
            <w:t>246</w:t>
          </w:r>
        </w:fldSimple>
      </w:hyperlink>
    </w:p>
    <w:p w:rsidR="00B354F0" w:rsidRDefault="00C67446">
      <w:pPr>
        <w:pStyle w:val="TOC3"/>
        <w:tabs>
          <w:tab w:val="right" w:leader="dot" w:pos="8306"/>
        </w:tabs>
        <w:ind w:left="960"/>
      </w:pPr>
      <w:hyperlink w:anchor="_Toc9539" w:history="1">
        <w:r w:rsidR="009659F8">
          <w:rPr>
            <w:rFonts w:hint="eastAsia"/>
          </w:rPr>
          <w:t>3.40.1</w:t>
        </w:r>
        <w:r w:rsidR="009659F8">
          <w:rPr>
            <w:rFonts w:hint="eastAsia"/>
          </w:rPr>
          <w:t>测试用例</w:t>
        </w:r>
        <w:r w:rsidR="009659F8">
          <w:tab/>
        </w:r>
        <w:fldSimple w:instr=" PAGEREF _Toc9539 ">
          <w:r w:rsidR="009659F8">
            <w:t>246</w:t>
          </w:r>
        </w:fldSimple>
      </w:hyperlink>
    </w:p>
    <w:p w:rsidR="00B354F0" w:rsidRDefault="00C67446">
      <w:pPr>
        <w:pStyle w:val="TOC2"/>
        <w:tabs>
          <w:tab w:val="right" w:leader="dot" w:pos="8306"/>
        </w:tabs>
        <w:ind w:left="480"/>
      </w:pPr>
      <w:hyperlink w:anchor="_Toc26193" w:history="1">
        <w:r w:rsidR="009659F8">
          <w:rPr>
            <w:rFonts w:hint="eastAsia"/>
          </w:rPr>
          <w:t>3.41</w:t>
        </w:r>
        <w:r w:rsidR="009659F8">
          <w:rPr>
            <w:rFonts w:hint="eastAsia"/>
          </w:rPr>
          <w:t>管理员撤销加精测试用例</w:t>
        </w:r>
        <w:r w:rsidR="009659F8">
          <w:tab/>
        </w:r>
        <w:fldSimple w:instr=" PAGEREF _Toc26193 ">
          <w:r w:rsidR="009659F8">
            <w:t>247</w:t>
          </w:r>
        </w:fldSimple>
      </w:hyperlink>
    </w:p>
    <w:p w:rsidR="00B354F0" w:rsidRDefault="00C67446">
      <w:pPr>
        <w:pStyle w:val="TOC3"/>
        <w:tabs>
          <w:tab w:val="right" w:leader="dot" w:pos="8306"/>
        </w:tabs>
        <w:ind w:left="960"/>
      </w:pPr>
      <w:hyperlink w:anchor="_Toc12613" w:history="1">
        <w:r w:rsidR="009659F8">
          <w:rPr>
            <w:rFonts w:hint="eastAsia"/>
          </w:rPr>
          <w:t>3.41.1</w:t>
        </w:r>
        <w:r w:rsidR="009659F8">
          <w:rPr>
            <w:rFonts w:hint="eastAsia"/>
          </w:rPr>
          <w:t>测试用例</w:t>
        </w:r>
        <w:r w:rsidR="009659F8">
          <w:tab/>
        </w:r>
        <w:fldSimple w:instr=" PAGEREF _Toc12613 ">
          <w:r w:rsidR="009659F8">
            <w:t>247</w:t>
          </w:r>
        </w:fldSimple>
      </w:hyperlink>
    </w:p>
    <w:p w:rsidR="00B354F0" w:rsidRDefault="00C67446">
      <w:pPr>
        <w:pStyle w:val="TOC2"/>
        <w:tabs>
          <w:tab w:val="right" w:leader="dot" w:pos="8306"/>
        </w:tabs>
        <w:ind w:left="480"/>
      </w:pPr>
      <w:hyperlink w:anchor="_Toc11041" w:history="1">
        <w:r w:rsidR="009659F8">
          <w:rPr>
            <w:rFonts w:hint="eastAsia"/>
          </w:rPr>
          <w:t>3.42</w:t>
        </w:r>
        <w:r w:rsidR="009659F8">
          <w:rPr>
            <w:rFonts w:hint="eastAsia"/>
          </w:rPr>
          <w:t>管理员置顶帖子测试用例</w:t>
        </w:r>
        <w:r w:rsidR="009659F8">
          <w:tab/>
        </w:r>
        <w:fldSimple w:instr=" PAGEREF _Toc11041 ">
          <w:r w:rsidR="009659F8">
            <w:t>248</w:t>
          </w:r>
        </w:fldSimple>
      </w:hyperlink>
    </w:p>
    <w:p w:rsidR="00B354F0" w:rsidRDefault="00C67446">
      <w:pPr>
        <w:pStyle w:val="TOC3"/>
        <w:tabs>
          <w:tab w:val="right" w:leader="dot" w:pos="8306"/>
        </w:tabs>
        <w:ind w:left="960"/>
      </w:pPr>
      <w:hyperlink w:anchor="_Toc15009" w:history="1">
        <w:r w:rsidR="009659F8">
          <w:rPr>
            <w:rFonts w:hint="eastAsia"/>
          </w:rPr>
          <w:t>3.42.1</w:t>
        </w:r>
        <w:r w:rsidR="009659F8">
          <w:rPr>
            <w:rFonts w:hint="eastAsia"/>
          </w:rPr>
          <w:t>测试用例</w:t>
        </w:r>
        <w:r w:rsidR="009659F8">
          <w:tab/>
        </w:r>
        <w:fldSimple w:instr=" PAGEREF _Toc15009 ">
          <w:r w:rsidR="009659F8">
            <w:t>248</w:t>
          </w:r>
        </w:fldSimple>
      </w:hyperlink>
    </w:p>
    <w:p w:rsidR="00B354F0" w:rsidRDefault="00C67446">
      <w:pPr>
        <w:pStyle w:val="TOC2"/>
        <w:tabs>
          <w:tab w:val="right" w:leader="dot" w:pos="8306"/>
        </w:tabs>
        <w:ind w:left="480"/>
      </w:pPr>
      <w:hyperlink w:anchor="_Toc22484" w:history="1">
        <w:r w:rsidR="009659F8">
          <w:rPr>
            <w:rFonts w:hint="eastAsia"/>
          </w:rPr>
          <w:t>3.43</w:t>
        </w:r>
        <w:r w:rsidR="009659F8">
          <w:rPr>
            <w:rFonts w:hint="eastAsia"/>
          </w:rPr>
          <w:t>管理员撤销置顶测试用例</w:t>
        </w:r>
        <w:r w:rsidR="009659F8">
          <w:tab/>
        </w:r>
        <w:fldSimple w:instr=" PAGEREF _Toc22484 ">
          <w:r w:rsidR="009659F8">
            <w:t>249</w:t>
          </w:r>
        </w:fldSimple>
      </w:hyperlink>
    </w:p>
    <w:p w:rsidR="00B354F0" w:rsidRDefault="00C67446">
      <w:pPr>
        <w:pStyle w:val="TOC3"/>
        <w:tabs>
          <w:tab w:val="right" w:leader="dot" w:pos="8306"/>
        </w:tabs>
        <w:ind w:left="960"/>
      </w:pPr>
      <w:hyperlink w:anchor="_Toc5200" w:history="1">
        <w:r w:rsidR="009659F8">
          <w:rPr>
            <w:rFonts w:hint="eastAsia"/>
          </w:rPr>
          <w:t>3.43.1</w:t>
        </w:r>
        <w:r w:rsidR="009659F8">
          <w:rPr>
            <w:rFonts w:hint="eastAsia"/>
          </w:rPr>
          <w:t>测试用例</w:t>
        </w:r>
        <w:r w:rsidR="009659F8">
          <w:tab/>
        </w:r>
        <w:fldSimple w:instr=" PAGEREF _Toc5200 ">
          <w:r w:rsidR="009659F8">
            <w:t>249</w:t>
          </w:r>
        </w:fldSimple>
      </w:hyperlink>
    </w:p>
    <w:p w:rsidR="00B354F0" w:rsidRDefault="00C67446">
      <w:pPr>
        <w:pStyle w:val="TOC2"/>
        <w:tabs>
          <w:tab w:val="right" w:leader="dot" w:pos="8306"/>
        </w:tabs>
        <w:ind w:left="480"/>
      </w:pPr>
      <w:hyperlink w:anchor="_Toc32018" w:history="1">
        <w:r w:rsidR="009659F8">
          <w:rPr>
            <w:rFonts w:hint="eastAsia"/>
          </w:rPr>
          <w:t>3.44</w:t>
        </w:r>
        <w:r w:rsidR="009659F8">
          <w:rPr>
            <w:rFonts w:hint="eastAsia"/>
          </w:rPr>
          <w:t>管理员修改用户信息测试用例</w:t>
        </w:r>
        <w:r w:rsidR="009659F8">
          <w:tab/>
        </w:r>
        <w:fldSimple w:instr=" PAGEREF _Toc32018 ">
          <w:r w:rsidR="009659F8">
            <w:t>250</w:t>
          </w:r>
        </w:fldSimple>
      </w:hyperlink>
    </w:p>
    <w:p w:rsidR="00B354F0" w:rsidRDefault="00C67446">
      <w:pPr>
        <w:pStyle w:val="TOC3"/>
        <w:tabs>
          <w:tab w:val="right" w:leader="dot" w:pos="8306"/>
        </w:tabs>
        <w:ind w:left="960"/>
      </w:pPr>
      <w:hyperlink w:anchor="_Toc6365" w:history="1">
        <w:r w:rsidR="009659F8">
          <w:rPr>
            <w:rFonts w:hint="eastAsia"/>
          </w:rPr>
          <w:t>3.44.1</w:t>
        </w:r>
        <w:r w:rsidR="009659F8">
          <w:rPr>
            <w:rFonts w:hint="eastAsia"/>
          </w:rPr>
          <w:t>等价类划分表</w:t>
        </w:r>
        <w:r w:rsidR="009659F8">
          <w:tab/>
        </w:r>
        <w:fldSimple w:instr=" PAGEREF _Toc6365 ">
          <w:r w:rsidR="009659F8">
            <w:t>250</w:t>
          </w:r>
        </w:fldSimple>
      </w:hyperlink>
    </w:p>
    <w:p w:rsidR="00B354F0" w:rsidRDefault="00C67446">
      <w:pPr>
        <w:pStyle w:val="TOC3"/>
        <w:tabs>
          <w:tab w:val="right" w:leader="dot" w:pos="8306"/>
        </w:tabs>
        <w:ind w:left="960"/>
      </w:pPr>
      <w:hyperlink w:anchor="_Toc28980" w:history="1">
        <w:r w:rsidR="009659F8">
          <w:rPr>
            <w:rFonts w:hint="eastAsia"/>
          </w:rPr>
          <w:t>3.44.2</w:t>
        </w:r>
        <w:r w:rsidR="009659F8">
          <w:rPr>
            <w:rFonts w:hint="eastAsia"/>
          </w:rPr>
          <w:t>测试用例</w:t>
        </w:r>
        <w:r w:rsidR="009659F8">
          <w:tab/>
        </w:r>
        <w:fldSimple w:instr=" PAGEREF _Toc28980 ">
          <w:r w:rsidR="009659F8">
            <w:t>250</w:t>
          </w:r>
        </w:fldSimple>
      </w:hyperlink>
    </w:p>
    <w:p w:rsidR="00B354F0" w:rsidRDefault="00C67446">
      <w:pPr>
        <w:pStyle w:val="TOC2"/>
        <w:tabs>
          <w:tab w:val="right" w:leader="dot" w:pos="8306"/>
        </w:tabs>
        <w:ind w:left="480"/>
      </w:pPr>
      <w:hyperlink w:anchor="_Toc6969" w:history="1">
        <w:r w:rsidR="009659F8">
          <w:rPr>
            <w:rFonts w:hint="eastAsia"/>
          </w:rPr>
          <w:t>3.45</w:t>
        </w:r>
        <w:r w:rsidR="009659F8">
          <w:rPr>
            <w:rFonts w:hint="eastAsia"/>
          </w:rPr>
          <w:t>管理员延时答疑测试用例</w:t>
        </w:r>
        <w:r w:rsidR="009659F8">
          <w:tab/>
        </w:r>
        <w:fldSimple w:instr=" PAGEREF _Toc6969 ">
          <w:r w:rsidR="009659F8">
            <w:t>251</w:t>
          </w:r>
        </w:fldSimple>
      </w:hyperlink>
    </w:p>
    <w:p w:rsidR="00B354F0" w:rsidRDefault="00C67446">
      <w:pPr>
        <w:pStyle w:val="TOC3"/>
        <w:tabs>
          <w:tab w:val="right" w:leader="dot" w:pos="8306"/>
        </w:tabs>
        <w:ind w:left="960"/>
      </w:pPr>
      <w:hyperlink w:anchor="_Toc8576" w:history="1">
        <w:r w:rsidR="009659F8">
          <w:rPr>
            <w:rFonts w:hint="eastAsia"/>
          </w:rPr>
          <w:t>3.45.1</w:t>
        </w:r>
        <w:r w:rsidR="009659F8">
          <w:rPr>
            <w:rFonts w:hint="eastAsia"/>
          </w:rPr>
          <w:t>测试用例</w:t>
        </w:r>
        <w:r w:rsidR="009659F8">
          <w:tab/>
        </w:r>
        <w:fldSimple w:instr=" PAGEREF _Toc8576 ">
          <w:r w:rsidR="009659F8">
            <w:t>251</w:t>
          </w:r>
        </w:fldSimple>
      </w:hyperlink>
    </w:p>
    <w:p w:rsidR="00B354F0" w:rsidRDefault="00C67446">
      <w:pPr>
        <w:pStyle w:val="TOC2"/>
        <w:tabs>
          <w:tab w:val="right" w:leader="dot" w:pos="8306"/>
        </w:tabs>
        <w:ind w:left="480"/>
      </w:pPr>
      <w:hyperlink w:anchor="_Toc26967" w:history="1">
        <w:r w:rsidR="009659F8">
          <w:rPr>
            <w:rFonts w:hint="eastAsia"/>
          </w:rPr>
          <w:t>3.46</w:t>
        </w:r>
        <w:r w:rsidR="009659F8">
          <w:rPr>
            <w:rFonts w:hint="eastAsia"/>
          </w:rPr>
          <w:t>管理员关于我们</w:t>
        </w:r>
        <w:r w:rsidR="009659F8">
          <w:tab/>
        </w:r>
        <w:fldSimple w:instr=" PAGEREF _Toc26967 ">
          <w:r w:rsidR="009659F8">
            <w:t>253</w:t>
          </w:r>
        </w:fldSimple>
      </w:hyperlink>
    </w:p>
    <w:p w:rsidR="00B354F0" w:rsidRDefault="00C67446">
      <w:pPr>
        <w:pStyle w:val="TOC3"/>
        <w:tabs>
          <w:tab w:val="right" w:leader="dot" w:pos="8306"/>
        </w:tabs>
        <w:ind w:left="960"/>
      </w:pPr>
      <w:hyperlink w:anchor="_Toc2746" w:history="1">
        <w:r w:rsidR="009659F8">
          <w:rPr>
            <w:rFonts w:hint="eastAsia"/>
          </w:rPr>
          <w:t>3.46.1</w:t>
        </w:r>
        <w:r w:rsidR="009659F8">
          <w:rPr>
            <w:rFonts w:hint="eastAsia"/>
          </w:rPr>
          <w:t>测试用例</w:t>
        </w:r>
        <w:r w:rsidR="009659F8">
          <w:tab/>
        </w:r>
        <w:fldSimple w:instr=" PAGEREF _Toc2746 ">
          <w:r w:rsidR="009659F8">
            <w:t>253</w:t>
          </w:r>
        </w:fldSimple>
      </w:hyperlink>
    </w:p>
    <w:p w:rsidR="00B354F0" w:rsidRDefault="00C67446">
      <w:pPr>
        <w:pStyle w:val="TOC2"/>
        <w:tabs>
          <w:tab w:val="right" w:leader="dot" w:pos="8306"/>
        </w:tabs>
        <w:ind w:left="480"/>
      </w:pPr>
      <w:hyperlink w:anchor="_Toc24844" w:history="1">
        <w:r w:rsidR="009659F8">
          <w:rPr>
            <w:rFonts w:hint="eastAsia"/>
          </w:rPr>
          <w:t>3.47</w:t>
        </w:r>
        <w:r w:rsidR="009659F8">
          <w:rPr>
            <w:rFonts w:hint="eastAsia"/>
          </w:rPr>
          <w:t>管理员联系我们</w:t>
        </w:r>
        <w:r w:rsidR="009659F8">
          <w:tab/>
        </w:r>
        <w:fldSimple w:instr=" PAGEREF _Toc24844 ">
          <w:r w:rsidR="009659F8">
            <w:t>254</w:t>
          </w:r>
        </w:fldSimple>
      </w:hyperlink>
    </w:p>
    <w:p w:rsidR="00B354F0" w:rsidRDefault="00C67446">
      <w:pPr>
        <w:pStyle w:val="TOC3"/>
        <w:tabs>
          <w:tab w:val="right" w:leader="dot" w:pos="8306"/>
        </w:tabs>
        <w:ind w:left="960"/>
      </w:pPr>
      <w:hyperlink w:anchor="_Toc32536" w:history="1">
        <w:r w:rsidR="009659F8">
          <w:rPr>
            <w:rFonts w:hint="eastAsia"/>
          </w:rPr>
          <w:t>3.47.1</w:t>
        </w:r>
        <w:r w:rsidR="009659F8">
          <w:rPr>
            <w:rFonts w:hint="eastAsia"/>
          </w:rPr>
          <w:t>测试用例</w:t>
        </w:r>
        <w:r w:rsidR="009659F8">
          <w:tab/>
        </w:r>
        <w:fldSimple w:instr=" PAGEREF _Toc32536 ">
          <w:r w:rsidR="009659F8">
            <w:t>254</w:t>
          </w:r>
        </w:fldSimple>
      </w:hyperlink>
    </w:p>
    <w:p w:rsidR="00B354F0" w:rsidRDefault="00C67446">
      <w:pPr>
        <w:pStyle w:val="TOC2"/>
        <w:tabs>
          <w:tab w:val="right" w:leader="dot" w:pos="8306"/>
        </w:tabs>
        <w:ind w:left="480"/>
      </w:pPr>
      <w:hyperlink w:anchor="_Toc4249" w:history="1">
        <w:r w:rsidR="009659F8">
          <w:rPr>
            <w:rFonts w:hint="eastAsia"/>
          </w:rPr>
          <w:t>3.48</w:t>
        </w:r>
        <w:r w:rsidR="009659F8">
          <w:rPr>
            <w:rFonts w:hint="eastAsia"/>
          </w:rPr>
          <w:t>管理员帮助手册</w:t>
        </w:r>
        <w:r w:rsidR="009659F8">
          <w:tab/>
        </w:r>
        <w:fldSimple w:instr=" PAGEREF _Toc4249 ">
          <w:r w:rsidR="009659F8">
            <w:t>255</w:t>
          </w:r>
        </w:fldSimple>
      </w:hyperlink>
    </w:p>
    <w:p w:rsidR="00B354F0" w:rsidRDefault="00C67446">
      <w:pPr>
        <w:pStyle w:val="TOC3"/>
        <w:tabs>
          <w:tab w:val="right" w:leader="dot" w:pos="8306"/>
        </w:tabs>
        <w:ind w:left="960"/>
      </w:pPr>
      <w:hyperlink w:anchor="_Toc27929" w:history="1">
        <w:r w:rsidR="009659F8">
          <w:rPr>
            <w:rFonts w:hint="eastAsia"/>
          </w:rPr>
          <w:t>3.48.1</w:t>
        </w:r>
        <w:r w:rsidR="009659F8">
          <w:rPr>
            <w:rFonts w:hint="eastAsia"/>
          </w:rPr>
          <w:t>测试用例</w:t>
        </w:r>
        <w:r w:rsidR="009659F8">
          <w:tab/>
        </w:r>
        <w:fldSimple w:instr=" PAGEREF _Toc27929 ">
          <w:r w:rsidR="009659F8">
            <w:t>255</w:t>
          </w:r>
        </w:fldSimple>
      </w:hyperlink>
    </w:p>
    <w:p w:rsidR="00B354F0" w:rsidRDefault="00C67446">
      <w:pPr>
        <w:pStyle w:val="TOC2"/>
        <w:tabs>
          <w:tab w:val="right" w:leader="dot" w:pos="8306"/>
        </w:tabs>
        <w:ind w:left="480"/>
      </w:pPr>
      <w:hyperlink w:anchor="_Toc26814" w:history="1">
        <w:r w:rsidR="009659F8">
          <w:rPr>
            <w:rFonts w:hint="eastAsia"/>
          </w:rPr>
          <w:t>3.49</w:t>
        </w:r>
        <w:r w:rsidR="009659F8">
          <w:rPr>
            <w:rFonts w:hint="eastAsia"/>
          </w:rPr>
          <w:t>管理员回复测试用例</w:t>
        </w:r>
        <w:r w:rsidR="009659F8">
          <w:tab/>
        </w:r>
        <w:fldSimple w:instr=" PAGEREF _Toc26814 ">
          <w:r w:rsidR="009659F8">
            <w:t>255</w:t>
          </w:r>
        </w:fldSimple>
      </w:hyperlink>
    </w:p>
    <w:p w:rsidR="00B354F0" w:rsidRDefault="00C67446">
      <w:pPr>
        <w:pStyle w:val="TOC3"/>
        <w:tabs>
          <w:tab w:val="right" w:leader="dot" w:pos="8306"/>
        </w:tabs>
        <w:ind w:left="960"/>
      </w:pPr>
      <w:hyperlink w:anchor="_Toc13774" w:history="1">
        <w:r w:rsidR="009659F8">
          <w:rPr>
            <w:rFonts w:hint="eastAsia"/>
          </w:rPr>
          <w:t>3.49.1</w:t>
        </w:r>
        <w:r w:rsidR="009659F8">
          <w:rPr>
            <w:rFonts w:hint="eastAsia"/>
          </w:rPr>
          <w:t>测试用例</w:t>
        </w:r>
        <w:r w:rsidR="009659F8">
          <w:tab/>
        </w:r>
        <w:fldSimple w:instr=" PAGEREF _Toc13774 ">
          <w:r w:rsidR="009659F8">
            <w:t>255</w:t>
          </w:r>
        </w:fldSimple>
      </w:hyperlink>
    </w:p>
    <w:p w:rsidR="00B354F0" w:rsidRDefault="00C67446">
      <w:pPr>
        <w:pStyle w:val="TOC2"/>
        <w:tabs>
          <w:tab w:val="right" w:leader="dot" w:pos="8306"/>
        </w:tabs>
        <w:ind w:left="480"/>
      </w:pPr>
      <w:hyperlink w:anchor="_Toc29782" w:history="1">
        <w:r w:rsidR="009659F8">
          <w:rPr>
            <w:rFonts w:hint="eastAsia"/>
          </w:rPr>
          <w:t>3.50</w:t>
        </w:r>
        <w:r w:rsidR="009659F8">
          <w:rPr>
            <w:rFonts w:hint="eastAsia"/>
          </w:rPr>
          <w:t>管理员添加课程公告测试用例</w:t>
        </w:r>
        <w:r w:rsidR="009659F8">
          <w:tab/>
        </w:r>
        <w:fldSimple w:instr=" PAGEREF _Toc29782 ">
          <w:r w:rsidR="009659F8">
            <w:t>256</w:t>
          </w:r>
        </w:fldSimple>
      </w:hyperlink>
    </w:p>
    <w:p w:rsidR="00B354F0" w:rsidRDefault="00C67446">
      <w:pPr>
        <w:pStyle w:val="TOC3"/>
        <w:tabs>
          <w:tab w:val="right" w:leader="dot" w:pos="8306"/>
        </w:tabs>
        <w:ind w:left="960"/>
      </w:pPr>
      <w:hyperlink w:anchor="_Toc22153" w:history="1">
        <w:r w:rsidR="009659F8">
          <w:rPr>
            <w:rFonts w:hint="eastAsia"/>
          </w:rPr>
          <w:t>3.50.1</w:t>
        </w:r>
        <w:r w:rsidR="009659F8">
          <w:rPr>
            <w:rFonts w:hint="eastAsia"/>
          </w:rPr>
          <w:t>测试用例</w:t>
        </w:r>
        <w:r w:rsidR="009659F8">
          <w:tab/>
        </w:r>
        <w:fldSimple w:instr=" PAGEREF _Toc22153 ">
          <w:r w:rsidR="009659F8">
            <w:t>256</w:t>
          </w:r>
        </w:fldSimple>
      </w:hyperlink>
    </w:p>
    <w:p w:rsidR="00B354F0" w:rsidRDefault="00C67446">
      <w:pPr>
        <w:pStyle w:val="TOC2"/>
        <w:tabs>
          <w:tab w:val="right" w:leader="dot" w:pos="8306"/>
        </w:tabs>
        <w:ind w:left="480"/>
      </w:pPr>
      <w:hyperlink w:anchor="_Toc27071" w:history="1">
        <w:r w:rsidR="009659F8">
          <w:rPr>
            <w:rFonts w:hint="eastAsia"/>
          </w:rPr>
          <w:t>3.51</w:t>
        </w:r>
        <w:r w:rsidR="009659F8">
          <w:rPr>
            <w:rFonts w:hint="eastAsia"/>
          </w:rPr>
          <w:t>管理员修改课程公告测试用例</w:t>
        </w:r>
        <w:r w:rsidR="009659F8">
          <w:tab/>
        </w:r>
        <w:fldSimple w:instr=" PAGEREF _Toc27071 ">
          <w:r w:rsidR="009659F8">
            <w:t>258</w:t>
          </w:r>
        </w:fldSimple>
      </w:hyperlink>
    </w:p>
    <w:p w:rsidR="00B354F0" w:rsidRDefault="00C67446">
      <w:pPr>
        <w:pStyle w:val="TOC3"/>
        <w:tabs>
          <w:tab w:val="right" w:leader="dot" w:pos="8306"/>
        </w:tabs>
        <w:ind w:left="960"/>
      </w:pPr>
      <w:hyperlink w:anchor="_Toc2337" w:history="1">
        <w:r w:rsidR="009659F8">
          <w:rPr>
            <w:rFonts w:hint="eastAsia"/>
          </w:rPr>
          <w:t>3.51.1</w:t>
        </w:r>
        <w:r w:rsidR="009659F8">
          <w:rPr>
            <w:rFonts w:hint="eastAsia"/>
          </w:rPr>
          <w:t>测试用例</w:t>
        </w:r>
        <w:r w:rsidR="009659F8">
          <w:tab/>
        </w:r>
        <w:fldSimple w:instr=" PAGEREF _Toc2337 ">
          <w:r w:rsidR="009659F8">
            <w:t>258</w:t>
          </w:r>
        </w:fldSimple>
      </w:hyperlink>
    </w:p>
    <w:p w:rsidR="00B354F0" w:rsidRDefault="00C67446">
      <w:pPr>
        <w:pStyle w:val="TOC2"/>
        <w:tabs>
          <w:tab w:val="right" w:leader="dot" w:pos="8306"/>
        </w:tabs>
        <w:ind w:left="480"/>
      </w:pPr>
      <w:hyperlink w:anchor="_Toc19616" w:history="1">
        <w:r w:rsidR="009659F8">
          <w:rPr>
            <w:rFonts w:hint="eastAsia"/>
          </w:rPr>
          <w:t>3.52</w:t>
        </w:r>
        <w:r w:rsidR="009659F8">
          <w:rPr>
            <w:rFonts w:hint="eastAsia"/>
          </w:rPr>
          <w:t>管理员删除课程公告测试用例</w:t>
        </w:r>
        <w:r w:rsidR="009659F8">
          <w:tab/>
        </w:r>
        <w:fldSimple w:instr=" PAGEREF _Toc19616 ">
          <w:r w:rsidR="009659F8">
            <w:t>259</w:t>
          </w:r>
        </w:fldSimple>
      </w:hyperlink>
    </w:p>
    <w:p w:rsidR="00B354F0" w:rsidRDefault="00C67446">
      <w:pPr>
        <w:pStyle w:val="TOC3"/>
        <w:tabs>
          <w:tab w:val="right" w:leader="dot" w:pos="8306"/>
        </w:tabs>
        <w:ind w:left="960"/>
      </w:pPr>
      <w:hyperlink w:anchor="_Toc22306" w:history="1">
        <w:r w:rsidR="009659F8">
          <w:rPr>
            <w:rFonts w:hint="eastAsia"/>
          </w:rPr>
          <w:t>3.52.1</w:t>
        </w:r>
        <w:r w:rsidR="009659F8">
          <w:rPr>
            <w:rFonts w:hint="eastAsia"/>
          </w:rPr>
          <w:t>测试用例</w:t>
        </w:r>
        <w:r w:rsidR="009659F8">
          <w:tab/>
        </w:r>
        <w:fldSimple w:instr=" PAGEREF _Toc22306 ">
          <w:r w:rsidR="009659F8">
            <w:t>259</w:t>
          </w:r>
        </w:fldSimple>
      </w:hyperlink>
    </w:p>
    <w:p w:rsidR="00B354F0" w:rsidRDefault="00C67446">
      <w:pPr>
        <w:pStyle w:val="TOC2"/>
        <w:tabs>
          <w:tab w:val="right" w:leader="dot" w:pos="8306"/>
        </w:tabs>
        <w:ind w:left="480"/>
      </w:pPr>
      <w:hyperlink w:anchor="_Toc19150" w:history="1">
        <w:r w:rsidR="009659F8">
          <w:rPr>
            <w:rFonts w:hint="eastAsia"/>
          </w:rPr>
          <w:t>3.53</w:t>
        </w:r>
        <w:r w:rsidR="009659F8">
          <w:rPr>
            <w:rFonts w:hint="eastAsia"/>
          </w:rPr>
          <w:t>管理员添加网站首页动图</w:t>
        </w:r>
        <w:r w:rsidR="009659F8">
          <w:tab/>
        </w:r>
        <w:fldSimple w:instr=" PAGEREF _Toc19150 ">
          <w:r w:rsidR="009659F8">
            <w:t>260</w:t>
          </w:r>
        </w:fldSimple>
      </w:hyperlink>
    </w:p>
    <w:p w:rsidR="00B354F0" w:rsidRDefault="00C67446">
      <w:pPr>
        <w:pStyle w:val="TOC3"/>
        <w:tabs>
          <w:tab w:val="right" w:leader="dot" w:pos="8306"/>
        </w:tabs>
        <w:ind w:left="960"/>
      </w:pPr>
      <w:hyperlink w:anchor="_Toc16288" w:history="1">
        <w:r w:rsidR="009659F8">
          <w:rPr>
            <w:rFonts w:hint="eastAsia"/>
          </w:rPr>
          <w:t>3.53.1</w:t>
        </w:r>
        <w:r w:rsidR="009659F8">
          <w:rPr>
            <w:rFonts w:hint="eastAsia"/>
          </w:rPr>
          <w:t>测试用例</w:t>
        </w:r>
        <w:r w:rsidR="009659F8">
          <w:tab/>
        </w:r>
        <w:fldSimple w:instr=" PAGEREF _Toc16288 ">
          <w:r w:rsidR="009659F8">
            <w:t>260</w:t>
          </w:r>
        </w:fldSimple>
      </w:hyperlink>
    </w:p>
    <w:p w:rsidR="00B354F0" w:rsidRDefault="00C67446">
      <w:pPr>
        <w:pStyle w:val="TOC2"/>
        <w:tabs>
          <w:tab w:val="right" w:leader="dot" w:pos="8306"/>
        </w:tabs>
        <w:ind w:left="480"/>
      </w:pPr>
      <w:hyperlink w:anchor="_Toc5466" w:history="1">
        <w:r w:rsidR="009659F8">
          <w:rPr>
            <w:rFonts w:hint="eastAsia"/>
          </w:rPr>
          <w:t>3.54</w:t>
        </w:r>
        <w:r w:rsidR="009659F8">
          <w:rPr>
            <w:rFonts w:hint="eastAsia"/>
          </w:rPr>
          <w:t>管理员添加修改网站首页动图</w:t>
        </w:r>
        <w:r w:rsidR="009659F8">
          <w:tab/>
        </w:r>
        <w:fldSimple w:instr=" PAGEREF _Toc5466 ">
          <w:r w:rsidR="009659F8">
            <w:t>261</w:t>
          </w:r>
        </w:fldSimple>
      </w:hyperlink>
    </w:p>
    <w:p w:rsidR="00B354F0" w:rsidRDefault="00C67446">
      <w:pPr>
        <w:pStyle w:val="TOC3"/>
        <w:tabs>
          <w:tab w:val="right" w:leader="dot" w:pos="8306"/>
        </w:tabs>
        <w:ind w:left="960"/>
      </w:pPr>
      <w:hyperlink w:anchor="_Toc19593" w:history="1">
        <w:r w:rsidR="009659F8">
          <w:rPr>
            <w:rFonts w:hint="eastAsia"/>
          </w:rPr>
          <w:t>3.54.1</w:t>
        </w:r>
        <w:r w:rsidR="009659F8">
          <w:rPr>
            <w:rFonts w:hint="eastAsia"/>
          </w:rPr>
          <w:t>测试用例</w:t>
        </w:r>
        <w:r w:rsidR="009659F8">
          <w:tab/>
        </w:r>
        <w:fldSimple w:instr=" PAGEREF _Toc19593 ">
          <w:r w:rsidR="009659F8">
            <w:t>261</w:t>
          </w:r>
        </w:fldSimple>
      </w:hyperlink>
    </w:p>
    <w:p w:rsidR="00B354F0" w:rsidRDefault="00C67446">
      <w:pPr>
        <w:pStyle w:val="TOC2"/>
        <w:tabs>
          <w:tab w:val="right" w:leader="dot" w:pos="8306"/>
        </w:tabs>
        <w:ind w:left="480"/>
      </w:pPr>
      <w:hyperlink w:anchor="_Toc16145" w:history="1">
        <w:r w:rsidR="009659F8">
          <w:rPr>
            <w:rFonts w:hint="eastAsia"/>
          </w:rPr>
          <w:t>3.55</w:t>
        </w:r>
        <w:r w:rsidR="009659F8">
          <w:rPr>
            <w:rFonts w:hint="eastAsia"/>
          </w:rPr>
          <w:t>管理员删除修改网站首页动图</w:t>
        </w:r>
        <w:r w:rsidR="009659F8">
          <w:tab/>
        </w:r>
        <w:fldSimple w:instr=" PAGEREF _Toc16145 ">
          <w:r w:rsidR="009659F8">
            <w:t>262</w:t>
          </w:r>
        </w:fldSimple>
      </w:hyperlink>
    </w:p>
    <w:p w:rsidR="00B354F0" w:rsidRDefault="00C67446">
      <w:pPr>
        <w:pStyle w:val="TOC3"/>
        <w:tabs>
          <w:tab w:val="right" w:leader="dot" w:pos="8306"/>
        </w:tabs>
        <w:ind w:left="960"/>
      </w:pPr>
      <w:hyperlink w:anchor="_Toc13297" w:history="1">
        <w:r w:rsidR="009659F8">
          <w:rPr>
            <w:rFonts w:hint="eastAsia"/>
          </w:rPr>
          <w:t>3.55.1</w:t>
        </w:r>
        <w:r w:rsidR="009659F8">
          <w:rPr>
            <w:rFonts w:hint="eastAsia"/>
          </w:rPr>
          <w:t>测试用例</w:t>
        </w:r>
        <w:r w:rsidR="009659F8">
          <w:tab/>
        </w:r>
        <w:fldSimple w:instr=" PAGEREF _Toc13297 ">
          <w:r w:rsidR="009659F8">
            <w:t>262</w:t>
          </w:r>
        </w:fldSimple>
      </w:hyperlink>
    </w:p>
    <w:p w:rsidR="00B354F0" w:rsidRDefault="00C67446">
      <w:pPr>
        <w:pStyle w:val="TOC2"/>
        <w:tabs>
          <w:tab w:val="right" w:leader="dot" w:pos="8306"/>
        </w:tabs>
        <w:ind w:left="480"/>
      </w:pPr>
      <w:hyperlink w:anchor="_Toc16591" w:history="1">
        <w:r w:rsidR="009659F8">
          <w:rPr>
            <w:rFonts w:hint="eastAsia"/>
          </w:rPr>
          <w:t>3.56</w:t>
        </w:r>
        <w:r w:rsidR="009659F8">
          <w:rPr>
            <w:rFonts w:hint="eastAsia"/>
          </w:rPr>
          <w:t>管理员开启课程</w:t>
        </w:r>
        <w:r w:rsidR="009659F8">
          <w:tab/>
        </w:r>
        <w:fldSimple w:instr=" PAGEREF _Toc16591 ">
          <w:r w:rsidR="009659F8">
            <w:t>263</w:t>
          </w:r>
        </w:fldSimple>
      </w:hyperlink>
    </w:p>
    <w:p w:rsidR="00B354F0" w:rsidRDefault="00C67446">
      <w:pPr>
        <w:pStyle w:val="TOC3"/>
        <w:tabs>
          <w:tab w:val="right" w:leader="dot" w:pos="8306"/>
        </w:tabs>
        <w:ind w:left="960"/>
      </w:pPr>
      <w:hyperlink w:anchor="_Toc14693" w:history="1">
        <w:r w:rsidR="009659F8">
          <w:rPr>
            <w:rFonts w:hint="eastAsia"/>
          </w:rPr>
          <w:t>3.56.1</w:t>
        </w:r>
        <w:r w:rsidR="009659F8">
          <w:rPr>
            <w:rFonts w:hint="eastAsia"/>
          </w:rPr>
          <w:t>测试用例</w:t>
        </w:r>
        <w:r w:rsidR="009659F8">
          <w:tab/>
        </w:r>
        <w:fldSimple w:instr=" PAGEREF _Toc14693 ">
          <w:r w:rsidR="009659F8">
            <w:t>263</w:t>
          </w:r>
        </w:fldSimple>
      </w:hyperlink>
    </w:p>
    <w:p w:rsidR="00B354F0" w:rsidRDefault="009659F8">
      <w:pPr>
        <w:rPr>
          <w:bCs/>
        </w:rPr>
      </w:pPr>
      <w:r>
        <w:rPr>
          <w:rFonts w:hint="eastAsia"/>
          <w:bCs/>
        </w:rPr>
        <w:fldChar w:fldCharType="end"/>
      </w: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B354F0">
      <w:pPr>
        <w:rPr>
          <w:bCs/>
        </w:rPr>
      </w:pPr>
    </w:p>
    <w:p w:rsidR="00B354F0" w:rsidRDefault="009659F8">
      <w:pPr>
        <w:pStyle w:val="1"/>
      </w:pPr>
      <w:bookmarkStart w:id="4" w:name="_Toc11101"/>
      <w:bookmarkStart w:id="5" w:name="_Toc13829"/>
      <w:bookmarkStart w:id="6" w:name="_Toc13563"/>
      <w:bookmarkStart w:id="7" w:name="_Toc25901"/>
      <w:bookmarkStart w:id="8" w:name="_Toc2640"/>
      <w:bookmarkStart w:id="9" w:name="_Toc13737"/>
      <w:bookmarkStart w:id="10" w:name="_Toc30763"/>
      <w:bookmarkStart w:id="11" w:name="_Toc17471"/>
      <w:r>
        <w:rPr>
          <w:rFonts w:hint="eastAsia"/>
        </w:rPr>
        <w:t>1.</w:t>
      </w:r>
      <w:r>
        <w:rPr>
          <w:rFonts w:hint="eastAsia"/>
        </w:rPr>
        <w:t>教师测试用例</w:t>
      </w:r>
      <w:bookmarkEnd w:id="0"/>
      <w:bookmarkEnd w:id="1"/>
      <w:bookmarkEnd w:id="2"/>
      <w:bookmarkEnd w:id="4"/>
      <w:bookmarkEnd w:id="5"/>
      <w:bookmarkEnd w:id="6"/>
      <w:bookmarkEnd w:id="7"/>
      <w:bookmarkEnd w:id="8"/>
      <w:bookmarkEnd w:id="9"/>
      <w:bookmarkEnd w:id="10"/>
      <w:bookmarkEnd w:id="11"/>
    </w:p>
    <w:p w:rsidR="00B354F0" w:rsidRDefault="009659F8">
      <w:pPr>
        <w:pStyle w:val="2"/>
        <w:rPr>
          <w:rFonts w:ascii="宋体" w:hAnsi="宋体" w:cs="宋体"/>
          <w:color w:val="000000"/>
          <w:sz w:val="18"/>
          <w:szCs w:val="18"/>
        </w:rPr>
      </w:pPr>
      <w:bookmarkStart w:id="12" w:name="_Toc21730"/>
      <w:bookmarkStart w:id="13" w:name="_Toc32274"/>
      <w:bookmarkStart w:id="14" w:name="_Toc18394"/>
      <w:bookmarkStart w:id="15" w:name="_Toc28276"/>
      <w:bookmarkStart w:id="16" w:name="_Toc7294"/>
      <w:bookmarkStart w:id="17" w:name="_Toc10232"/>
      <w:bookmarkStart w:id="18" w:name="_Toc503114548"/>
      <w:bookmarkStart w:id="19" w:name="_Toc28148"/>
      <w:bookmarkStart w:id="20" w:name="_Toc30505"/>
      <w:bookmarkStart w:id="21" w:name="_Toc19881"/>
      <w:r>
        <w:rPr>
          <w:rFonts w:hint="eastAsia"/>
        </w:rPr>
        <w:t>1.</w:t>
      </w:r>
      <w:r>
        <w:t>1</w:t>
      </w:r>
      <w:r>
        <w:rPr>
          <w:rFonts w:hint="eastAsia"/>
        </w:rPr>
        <w:t>教师注册测试用例</w:t>
      </w:r>
      <w:bookmarkEnd w:id="12"/>
      <w:bookmarkEnd w:id="13"/>
      <w:bookmarkEnd w:id="14"/>
      <w:bookmarkEnd w:id="15"/>
      <w:bookmarkEnd w:id="16"/>
      <w:bookmarkEnd w:id="17"/>
      <w:bookmarkEnd w:id="18"/>
      <w:bookmarkEnd w:id="19"/>
      <w:bookmarkEnd w:id="20"/>
      <w:bookmarkEnd w:id="21"/>
    </w:p>
    <w:p w:rsidR="00B354F0" w:rsidRDefault="009659F8">
      <w:pPr>
        <w:pStyle w:val="3"/>
      </w:pPr>
      <w:bookmarkStart w:id="22" w:name="_Toc11742"/>
      <w:bookmarkStart w:id="23" w:name="_Toc24633"/>
      <w:bookmarkStart w:id="24" w:name="_Toc3105"/>
      <w:bookmarkStart w:id="25" w:name="_Toc503114549"/>
      <w:bookmarkStart w:id="26" w:name="_Toc21208"/>
      <w:bookmarkStart w:id="27" w:name="_Toc3756"/>
      <w:bookmarkStart w:id="28" w:name="_Toc27520"/>
      <w:bookmarkStart w:id="29" w:name="_Toc32761"/>
      <w:bookmarkStart w:id="30" w:name="_Toc7470"/>
      <w:bookmarkStart w:id="31" w:name="_Toc15672"/>
      <w:r>
        <w:rPr>
          <w:rFonts w:hint="eastAsia"/>
        </w:rPr>
        <w:t>1.1.1</w:t>
      </w:r>
      <w:r>
        <w:rPr>
          <w:rFonts w:hint="eastAsia"/>
        </w:rPr>
        <w:t>等价类划分表</w:t>
      </w:r>
      <w:bookmarkEnd w:id="22"/>
      <w:bookmarkEnd w:id="23"/>
      <w:bookmarkEnd w:id="24"/>
      <w:bookmarkEnd w:id="25"/>
      <w:bookmarkEnd w:id="26"/>
      <w:bookmarkEnd w:id="27"/>
      <w:bookmarkEnd w:id="28"/>
      <w:bookmarkEnd w:id="29"/>
      <w:bookmarkEnd w:id="30"/>
      <w:bookmarkEnd w:id="31"/>
    </w:p>
    <w:p w:rsidR="00B354F0" w:rsidRDefault="00B354F0">
      <w:pPr>
        <w:pStyle w:val="a3"/>
        <w:widowControl/>
        <w:spacing w:before="120" w:beforeAutospacing="0" w:after="120" w:afterAutospacing="0"/>
        <w:rPr>
          <w:rFonts w:ascii="宋体" w:hAnsi="宋体" w:cs="宋体"/>
          <w:b/>
          <w:bCs/>
          <w:color w:val="000000"/>
          <w:sz w:val="18"/>
          <w:szCs w:val="18"/>
        </w:rPr>
      </w:pPr>
    </w:p>
    <w:tbl>
      <w:tblPr>
        <w:tblStyle w:val="a5"/>
        <w:tblW w:w="8680" w:type="dxa"/>
        <w:tblLayout w:type="fixed"/>
        <w:tblLook w:val="04A0" w:firstRow="1" w:lastRow="0" w:firstColumn="1" w:lastColumn="0" w:noHBand="0" w:noVBand="1"/>
      </w:tblPr>
      <w:tblGrid>
        <w:gridCol w:w="2060"/>
        <w:gridCol w:w="3300"/>
        <w:gridCol w:w="3320"/>
      </w:tblGrid>
      <w:tr w:rsidR="00B354F0">
        <w:trPr>
          <w:trHeight w:val="61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12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工作单位不能为空（1）</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工作单位为空（10）</w:t>
            </w:r>
          </w:p>
        </w:tc>
      </w:tr>
      <w:tr w:rsidR="00B354F0">
        <w:trPr>
          <w:trHeight w:val="112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姓名2个字符以上6个字符以下（2）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姓名内容合法汉字（3）</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姓名为空（11）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姓名长度&lt;2个字符长度（12）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姓名长度&gt;6个字符长度（13）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姓名包含非法汉字，如&amp;,*（14）</w:t>
            </w:r>
          </w:p>
        </w:tc>
      </w:tr>
      <w:tr w:rsidR="00B354F0">
        <w:trPr>
          <w:trHeight w:val="112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身份证长度为18位（4）</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身份证为空（15）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身份证长度小于18位（16）</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身份证长度大于18位（17）</w:t>
            </w:r>
          </w:p>
          <w:p w:rsidR="00B354F0" w:rsidRDefault="00B354F0">
            <w:pPr>
              <w:rPr>
                <w:rFonts w:asciiTheme="minorEastAsia" w:eastAsiaTheme="minorEastAsia" w:hAnsiTheme="minorEastAsia" w:cstheme="minorEastAsia"/>
                <w:sz w:val="21"/>
                <w:szCs w:val="21"/>
              </w:rPr>
            </w:pPr>
          </w:p>
        </w:tc>
      </w:tr>
      <w:tr w:rsidR="00B354F0">
        <w:trPr>
          <w:trHeight w:val="112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电话号码11位（5）</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电话号码为空（18）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电话号码长度小于11位（19）</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电话号码长度大于11位（20）</w:t>
            </w:r>
          </w:p>
        </w:tc>
      </w:tr>
      <w:tr w:rsidR="00B354F0">
        <w:trPr>
          <w:trHeight w:val="112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1.有且只能有1个“@”号，至少有一个“.”号@</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    （6）</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邮箱内容为空（21）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邮箱出现多个“@”符号（22）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邮箱没有“@”符号（23）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 邮箱没有出现“.”（24）</w:t>
            </w:r>
          </w:p>
        </w:tc>
      </w:tr>
      <w:tr w:rsidR="00B354F0">
        <w:trPr>
          <w:trHeight w:val="1127"/>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用户密码为6到18位  （7）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字母数字混合组合（8）</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密码为空（25）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密码长度小于6位（26）</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密码长度大于18位（27）</w:t>
            </w:r>
          </w:p>
        </w:tc>
      </w:tr>
      <w:tr w:rsidR="00B354F0">
        <w:trPr>
          <w:trHeight w:val="1162"/>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和输入的密码一致（9）</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确认密码为空（28）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确认密码和输入的密码不一致（29）</w:t>
            </w:r>
          </w:p>
        </w:tc>
      </w:tr>
      <w:tr w:rsidR="00B354F0">
        <w:trPr>
          <w:trHeight w:val="1162"/>
        </w:trPr>
        <w:tc>
          <w:tcPr>
            <w:tcW w:w="206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330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33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B354F0" w:rsidRDefault="00B354F0">
      <w:pPr>
        <w:pStyle w:val="a3"/>
        <w:widowControl/>
        <w:spacing w:before="120" w:beforeAutospacing="0" w:after="120" w:afterAutospacing="0"/>
        <w:rPr>
          <w:rFonts w:ascii="宋体" w:hAnsi="宋体" w:cs="宋体"/>
          <w:b/>
          <w:bCs/>
          <w:color w:val="000000"/>
          <w:sz w:val="18"/>
          <w:szCs w:val="18"/>
        </w:rPr>
      </w:pPr>
    </w:p>
    <w:p w:rsidR="00B354F0" w:rsidRDefault="00B354F0">
      <w:pPr>
        <w:pStyle w:val="a3"/>
        <w:widowControl/>
        <w:spacing w:before="120" w:beforeAutospacing="0" w:after="120" w:afterAutospacing="0"/>
        <w:rPr>
          <w:rFonts w:ascii="宋体" w:hAnsi="宋体" w:cs="宋体"/>
          <w:b/>
          <w:bCs/>
          <w:color w:val="000000"/>
          <w:sz w:val="18"/>
          <w:szCs w:val="18"/>
        </w:rPr>
      </w:pPr>
    </w:p>
    <w:p w:rsidR="00B354F0" w:rsidRDefault="00B354F0">
      <w:pPr>
        <w:pStyle w:val="a3"/>
        <w:widowControl/>
        <w:spacing w:before="120" w:beforeAutospacing="0" w:after="120" w:afterAutospacing="0"/>
        <w:rPr>
          <w:rFonts w:ascii="宋体" w:hAnsi="宋体" w:cs="宋体"/>
          <w:b/>
          <w:bCs/>
          <w:color w:val="000000"/>
          <w:sz w:val="32"/>
          <w:szCs w:val="32"/>
        </w:rPr>
      </w:pPr>
    </w:p>
    <w:p w:rsidR="00B354F0" w:rsidRDefault="009659F8">
      <w:pPr>
        <w:pStyle w:val="3"/>
      </w:pPr>
      <w:bookmarkStart w:id="32" w:name="_Toc26225"/>
      <w:bookmarkStart w:id="33" w:name="_Toc21772"/>
      <w:bookmarkStart w:id="34" w:name="_Toc18421"/>
      <w:bookmarkStart w:id="35" w:name="_Toc5305"/>
      <w:bookmarkStart w:id="36" w:name="_Toc23897"/>
      <w:bookmarkStart w:id="37" w:name="_Toc14667"/>
      <w:bookmarkStart w:id="38" w:name="_Toc30056"/>
      <w:bookmarkStart w:id="39" w:name="_Toc10609"/>
      <w:bookmarkStart w:id="40" w:name="_Toc503114550"/>
      <w:bookmarkStart w:id="41" w:name="_Toc19306"/>
      <w:r>
        <w:rPr>
          <w:rFonts w:hint="eastAsia"/>
        </w:rPr>
        <w:t>1.1.2</w:t>
      </w:r>
      <w:r>
        <w:rPr>
          <w:rFonts w:hint="eastAsia"/>
        </w:rPr>
        <w:t>测试用例</w:t>
      </w:r>
      <w:bookmarkEnd w:id="32"/>
      <w:bookmarkEnd w:id="33"/>
      <w:bookmarkEnd w:id="34"/>
      <w:bookmarkEnd w:id="35"/>
      <w:bookmarkEnd w:id="36"/>
      <w:bookmarkEnd w:id="37"/>
      <w:bookmarkEnd w:id="38"/>
      <w:bookmarkEnd w:id="39"/>
      <w:bookmarkEnd w:id="40"/>
      <w:bookmarkEnd w:id="41"/>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15"/>
        <w:gridCol w:w="1160"/>
        <w:gridCol w:w="87"/>
        <w:gridCol w:w="983"/>
        <w:gridCol w:w="1381"/>
      </w:tblGrid>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TC-T001</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教师注册</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bookmarkStart w:id="42" w:name="_Toc4280"/>
            <w:r>
              <w:rPr>
                <w:rFonts w:asciiTheme="minorEastAsia" w:eastAsiaTheme="minorEastAsia" w:hAnsiTheme="minorEastAsia" w:cstheme="minorEastAsia" w:hint="eastAsia"/>
                <w:sz w:val="21"/>
                <w:szCs w:val="21"/>
              </w:rPr>
              <w:t>Uc-T001</w:t>
            </w:r>
            <w:bookmarkEnd w:id="42"/>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注册成功，显示登录界面</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显示登录界面</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工作单位=空，输入姓名=张三，输入邮箱=“123456@.stu.zucc.edu.cn”，身份证=123456789987654321，电话号码=13656648591，上传身份证照片，输入密码=1235ab，确认密码=1234ab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（10）（2）（3）（4）（5）（6）（7）（8）（9）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工作单位=浙江大学，输入姓名=空，输入邮箱=“123456@.stu.zucc.edu.cn”，身份证=123456789987654321，电话号码=13656648591，上传身份证照片，输入密码=1235ab，确认密码=1234ab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（1）（11）（4）（5）（6）（7）（8）（9）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显示“姓名不为空”</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工作单位=浙江大学，输入姓名=汗，输入邮箱=“123456@.stu.zucc.edu.cn”，身份证=123456789987654321，电话号码=13656648591，上传身份证照片，输入密码=1235ab，确认密码=1234ab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（1）（12）（4）（5）（6）（7）（8）（9）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显示正确输入姓名</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工作单位=浙江大学，输入姓名=汗</w:t>
            </w:r>
            <w:proofErr w:type="gramStart"/>
            <w:r>
              <w:rPr>
                <w:rFonts w:asciiTheme="minorEastAsia" w:eastAsiaTheme="minorEastAsia" w:hAnsiTheme="minorEastAsia" w:cstheme="minorEastAsia" w:hint="eastAsia"/>
                <w:sz w:val="21"/>
                <w:szCs w:val="21"/>
              </w:rPr>
              <w:t>汗</w:t>
            </w:r>
            <w:proofErr w:type="gramEnd"/>
            <w:r>
              <w:rPr>
                <w:rFonts w:asciiTheme="minorEastAsia" w:eastAsiaTheme="minorEastAsia" w:hAnsiTheme="minorEastAsia" w:cstheme="minorEastAsia" w:hint="eastAsia"/>
                <w:sz w:val="21"/>
                <w:szCs w:val="21"/>
              </w:rPr>
              <w:t>汗汗汗汗汗汗，输入邮箱=“123456@.stu.zucc.edu.cn”，身份证=123456789987654321，电话号码=13656648591，上传身份证照片，输入密码=1235ab，确认密码=1234ab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（1）（13）（4）（5）（6）（7）（8）（9）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显示正确输入姓名</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工作单位=浙江大学，输入姓名=张三&amp;，输入邮箱=“123456@.stu.zucc.edu.cn”，身份证=123456789987654321，电话号码=13656648591，上传身份证照片，输入密码=1235ab，确认密码=1234ab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（1）（14）（4）（5）（6）（7）（8）（9）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显示正确输入姓名</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工作单位=浙江大学，输入姓名=张三，输入邮箱=“123456@.stu.zucc.edu.cn”，身份证=空，电话号码=13656648591，上传身份证照片，输入密码=1235ab，确认密码=1234ab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（1）（2）（3）（15）（5）（6）（7）（8）（9）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工作单位=浙江大学，输入姓名=张三，输入邮箱=“123456@.stu.zucc.edu.cn”，身份证=123545，电话号码=13656648591，上传身份证照片，输入密码=1235ab，确认密码=1234ab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（1）（2）（3）（16）（5）（6）（7）（8）（9）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工作单位=浙江大学，输入姓名=张三，输入邮箱=“123456@.stu.zucc.edu.cn”，身份证=1235455555555555555555555555555，电话号码=13656648591，上传身份证照片，输入密码=1235ab，确认密码=1234ab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（1）（2）（3）（17）（5）（6）（7）（8）（9）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工作单位=浙江大学，输入姓名=张三，输入邮箱=“123456@.stu.zucc.edu.cn”，身份证=123456789987654321，电话号码=空，上传身份证照片，输入密码=1235ab，确认密码=1234ab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（1）（2）（3）（18）（4）（6）（7）（8）（9）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（1）（2）（3）（19）（4）（6）（7）（8）（9）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工作单位=浙江大学，输入姓名=张三，输入邮箱=“123456@.stu.zucc.edu.cn”，身份证=123456789987654321，电话号码=1365664859125，上传身份证照片，输入密码=1235ab，确认密码=1234ab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（1）（2）（3）（20）（4）（6）（7）（8）（9）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工作单位=浙江大学，输入姓名=张三，输入邮箱=“空</w:t>
            </w:r>
            <w:r>
              <w:rPr>
                <w:rFonts w:asciiTheme="minorEastAsia" w:eastAsiaTheme="minorEastAsia" w:hAnsiTheme="minorEastAsia" w:cstheme="minorEastAsia"/>
                <w:sz w:val="21"/>
                <w:szCs w:val="21"/>
              </w:rPr>
              <w:t>”</w:t>
            </w:r>
            <w:r>
              <w:rPr>
                <w:rFonts w:asciiTheme="minorEastAsia" w:eastAsiaTheme="minorEastAsia" w:hAnsiTheme="minorEastAsia" w:cstheme="minorEastAsia" w:hint="eastAsia"/>
                <w:sz w:val="21"/>
                <w:szCs w:val="21"/>
              </w:rPr>
              <w:t>，身份证=123456789987654321，电话号码=13656648591，上传身份证照片，输入密码=1235ab，确认密码=1234ab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（1）（2）（3）（4）（5）（21）（7）（8）（9）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显示“请输入正确格式联系邮箱”</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（1）（2）（3）（4）（5）（22）（7）（8）（9）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tabs>
                <w:tab w:val="left" w:pos="325"/>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（1）（2）（3）（4）（5）（23）（7）（8）（9）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（1）（2）（3）（4）（5）（24）（7）（8）（9）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工作单位=浙江大学，输入姓名=郑巧雁，输入邮箱=31401323@stu.zucc.edu.cn，身份证=123456789987654321，电话号码=13656648591，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上传身份证照片，输入密码=空 ，确认密码=1235abcd</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（1）（2）（3）（4）（5）（6）（25）（9）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工作单位=浙江大学，输入姓名=郑巧雁，输入邮箱=31401323@stu.zucc.edu.cn，身份证=123456789987654321，电话号码=13656648591，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上传身份证照片，输入密码=123 ，确认密码=1235abcd</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（1）（2）（3）（4）（5）（6）（26）（9）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工作单位=浙江大学，输入姓名=郑巧雁，输入邮箱=31401323@stu.zucc.edu.cn，身份证=123456789987654321，电话号码=13656648591，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（1）（2）（3）（4）（5）（6）（27）（9）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工作单位=浙江大学，输入姓名=郑巧雁，输入邮箱=“31401323@.stu.zucc.edu.cn”，身份证=123456789987654321，电话号码=13656648591，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上传身份证照片，输入密码=1235abcd，确认密码=空</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（1）（2）（3）（4）（5）（6）（7）（8）（28）</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工作单位=浙江大学，输入姓名=郑巧雁，输入邮箱=“31401323@.stu.zucc.edu.cn”，身份证=123456789987654321，电话号码=13656648591，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上传身份证照片，输入密码=1235abcd，确认密码=1235</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（1）（2）（3）（4）（5）（6）（7）（8）（29）</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显示“2次密码输入不一致”</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输入工作单位，输入姓名，输入邮箱，输入身份证，输入电话号码，上传身份证照片，输入密码，输入确认密码按“注册”按钮。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工作单位=浙江大学，输入姓名=张三，输入邮箱=“123456@.stu.zucc.edu.cn”，身份证=123456789987654321，电话号码=13656648591，未上传身份证照片，输入密码=1235ab，确认密码=1234ab</w:t>
            </w:r>
          </w:p>
        </w:tc>
        <w:tc>
          <w:tcPr>
            <w:tcW w:w="124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w:t>
            </w:r>
          </w:p>
        </w:tc>
        <w:tc>
          <w:tcPr>
            <w:tcW w:w="98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B354F0">
      <w:pPr>
        <w:pStyle w:val="a3"/>
        <w:widowControl/>
        <w:spacing w:before="120" w:beforeAutospacing="0" w:after="120" w:afterAutospacing="0"/>
        <w:rPr>
          <w:rFonts w:ascii="宋体" w:hAnsi="宋体" w:cs="宋体"/>
          <w:b/>
          <w:bCs/>
          <w:color w:val="000000"/>
          <w:sz w:val="18"/>
          <w:szCs w:val="18"/>
        </w:rPr>
      </w:pPr>
    </w:p>
    <w:p w:rsidR="00B354F0" w:rsidRDefault="00B354F0">
      <w:pPr>
        <w:pStyle w:val="a3"/>
        <w:widowControl/>
        <w:spacing w:before="120" w:beforeAutospacing="0" w:after="120" w:afterAutospacing="0"/>
        <w:rPr>
          <w:rFonts w:ascii="宋体" w:hAnsi="宋体" w:cs="宋体"/>
          <w:b/>
          <w:bCs/>
          <w:color w:val="000000"/>
          <w:sz w:val="18"/>
          <w:szCs w:val="18"/>
        </w:rPr>
      </w:pPr>
    </w:p>
    <w:p w:rsidR="00B354F0" w:rsidRDefault="009659F8">
      <w:pPr>
        <w:pStyle w:val="2"/>
      </w:pPr>
      <w:bookmarkStart w:id="43" w:name="_Toc27164"/>
      <w:bookmarkStart w:id="44" w:name="_Toc8381"/>
      <w:bookmarkStart w:id="45" w:name="_Toc10371"/>
      <w:bookmarkStart w:id="46" w:name="_Toc28155"/>
      <w:bookmarkStart w:id="47" w:name="_Toc24238"/>
      <w:bookmarkStart w:id="48" w:name="_Toc13216"/>
      <w:bookmarkStart w:id="49" w:name="_Toc503114551"/>
      <w:bookmarkStart w:id="50" w:name="_Toc22020"/>
      <w:bookmarkStart w:id="51" w:name="_Toc6884"/>
      <w:bookmarkStart w:id="52" w:name="_Toc27840"/>
      <w:r>
        <w:rPr>
          <w:rFonts w:hint="eastAsia"/>
        </w:rPr>
        <w:t>1.2</w:t>
      </w:r>
      <w:r>
        <w:rPr>
          <w:rFonts w:hint="eastAsia"/>
        </w:rPr>
        <w:t>教师登录测试用例</w:t>
      </w:r>
      <w:bookmarkEnd w:id="43"/>
      <w:bookmarkEnd w:id="44"/>
      <w:bookmarkEnd w:id="45"/>
      <w:bookmarkEnd w:id="46"/>
      <w:bookmarkEnd w:id="47"/>
      <w:bookmarkEnd w:id="48"/>
      <w:bookmarkEnd w:id="49"/>
      <w:bookmarkEnd w:id="50"/>
      <w:bookmarkEnd w:id="51"/>
      <w:bookmarkEnd w:id="52"/>
    </w:p>
    <w:p w:rsidR="00B354F0" w:rsidRDefault="009659F8">
      <w:pPr>
        <w:pStyle w:val="3"/>
      </w:pPr>
      <w:bookmarkStart w:id="53" w:name="_Toc4130"/>
      <w:bookmarkStart w:id="54" w:name="_Toc15585"/>
      <w:bookmarkStart w:id="55" w:name="_Toc21887"/>
      <w:bookmarkStart w:id="56" w:name="_Toc19606"/>
      <w:bookmarkStart w:id="57" w:name="_Toc3334"/>
      <w:bookmarkStart w:id="58" w:name="_Toc9931"/>
      <w:bookmarkStart w:id="59" w:name="_Toc503114552"/>
      <w:bookmarkStart w:id="60" w:name="_Toc24939"/>
      <w:bookmarkStart w:id="61" w:name="_Toc15875"/>
      <w:bookmarkStart w:id="62" w:name="_Toc7354"/>
      <w:r>
        <w:rPr>
          <w:rFonts w:hint="eastAsia"/>
        </w:rPr>
        <w:t>1.2.1</w:t>
      </w:r>
      <w:r>
        <w:rPr>
          <w:rFonts w:hint="eastAsia"/>
        </w:rPr>
        <w:t>等价类划分表</w:t>
      </w:r>
      <w:bookmarkEnd w:id="53"/>
      <w:bookmarkEnd w:id="54"/>
      <w:bookmarkEnd w:id="55"/>
      <w:bookmarkEnd w:id="56"/>
      <w:bookmarkEnd w:id="57"/>
      <w:bookmarkEnd w:id="58"/>
      <w:bookmarkEnd w:id="59"/>
      <w:bookmarkEnd w:id="60"/>
      <w:bookmarkEnd w:id="61"/>
      <w:bookmarkEnd w:id="62"/>
    </w:p>
    <w:tbl>
      <w:tblPr>
        <w:tblStyle w:val="a5"/>
        <w:tblW w:w="8680" w:type="dxa"/>
        <w:tblLayout w:type="fixed"/>
        <w:tblLook w:val="04A0" w:firstRow="1" w:lastRow="0" w:firstColumn="1" w:lastColumn="0" w:noHBand="0" w:noVBand="1"/>
      </w:tblPr>
      <w:tblGrid>
        <w:gridCol w:w="2020"/>
        <w:gridCol w:w="3120"/>
        <w:gridCol w:w="3540"/>
      </w:tblGrid>
      <w:tr w:rsidR="00B354F0">
        <w:trPr>
          <w:trHeight w:val="617"/>
        </w:trPr>
        <w:tc>
          <w:tcPr>
            <w:tcW w:w="20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1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5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127"/>
        </w:trPr>
        <w:tc>
          <w:tcPr>
            <w:tcW w:w="20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p>
        </w:tc>
        <w:tc>
          <w:tcPr>
            <w:tcW w:w="31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首位字母J开头 （1）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教工号长度为6位  （2）</w:t>
            </w:r>
          </w:p>
        </w:tc>
        <w:tc>
          <w:tcPr>
            <w:tcW w:w="35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首位字母以非J开头（3）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教工号长度小于6位（4）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教工号的长度大于6位（5）</w:t>
            </w:r>
          </w:p>
        </w:tc>
      </w:tr>
      <w:tr w:rsidR="00B354F0">
        <w:trPr>
          <w:trHeight w:val="1127"/>
        </w:trPr>
        <w:tc>
          <w:tcPr>
            <w:tcW w:w="20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1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符合注册时的6-18位字母数字组合密码（6）</w:t>
            </w:r>
          </w:p>
        </w:tc>
        <w:tc>
          <w:tcPr>
            <w:tcW w:w="35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密码为空（7）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不符合注册中的密码（8）</w:t>
            </w:r>
          </w:p>
        </w:tc>
      </w:tr>
      <w:tr w:rsidR="00B354F0">
        <w:trPr>
          <w:trHeight w:val="1127"/>
        </w:trPr>
        <w:tc>
          <w:tcPr>
            <w:tcW w:w="20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1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符合图片中的验证码（9）</w:t>
            </w:r>
          </w:p>
        </w:tc>
        <w:tc>
          <w:tcPr>
            <w:tcW w:w="35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不符合图片中的验证码（10）</w:t>
            </w:r>
          </w:p>
        </w:tc>
      </w:tr>
    </w:tbl>
    <w:p w:rsidR="00B354F0" w:rsidRDefault="00B354F0">
      <w:pPr>
        <w:pStyle w:val="a3"/>
        <w:widowControl/>
        <w:spacing w:before="120" w:beforeAutospacing="0" w:after="120" w:afterAutospacing="0"/>
        <w:rPr>
          <w:rFonts w:ascii="宋体" w:hAnsi="宋体" w:cs="宋体"/>
          <w:b/>
          <w:bCs/>
          <w:color w:val="000000"/>
          <w:sz w:val="28"/>
          <w:szCs w:val="28"/>
        </w:rPr>
      </w:pPr>
    </w:p>
    <w:p w:rsidR="00B354F0" w:rsidRDefault="009659F8">
      <w:pPr>
        <w:pStyle w:val="3"/>
      </w:pPr>
      <w:bookmarkStart w:id="63" w:name="_Toc2026"/>
      <w:bookmarkStart w:id="64" w:name="_Toc503114553"/>
      <w:bookmarkStart w:id="65" w:name="_Toc12735"/>
      <w:bookmarkStart w:id="66" w:name="_Toc30773"/>
      <w:bookmarkStart w:id="67" w:name="_Toc16118"/>
      <w:bookmarkStart w:id="68" w:name="_Toc3025"/>
      <w:bookmarkStart w:id="69" w:name="_Toc17392"/>
      <w:bookmarkStart w:id="70" w:name="_Toc26268"/>
      <w:bookmarkStart w:id="71" w:name="_Toc731"/>
      <w:bookmarkStart w:id="72" w:name="_Toc5093"/>
      <w:r>
        <w:rPr>
          <w:rFonts w:hint="eastAsia"/>
        </w:rPr>
        <w:t>1.2.2</w:t>
      </w:r>
      <w:r>
        <w:rPr>
          <w:rFonts w:hint="eastAsia"/>
        </w:rPr>
        <w:t>测试用例</w:t>
      </w:r>
      <w:bookmarkEnd w:id="63"/>
      <w:bookmarkEnd w:id="64"/>
      <w:bookmarkEnd w:id="65"/>
      <w:bookmarkEnd w:id="66"/>
      <w:bookmarkEnd w:id="67"/>
      <w:bookmarkEnd w:id="68"/>
      <w:bookmarkEnd w:id="69"/>
      <w:bookmarkEnd w:id="70"/>
      <w:bookmarkEnd w:id="71"/>
      <w:bookmarkEnd w:id="72"/>
    </w:p>
    <w:tbl>
      <w:tblPr>
        <w:tblW w:w="851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299"/>
        <w:gridCol w:w="1774"/>
        <w:gridCol w:w="229"/>
        <w:gridCol w:w="1128"/>
        <w:gridCol w:w="1100"/>
        <w:gridCol w:w="720"/>
        <w:gridCol w:w="901"/>
        <w:gridCol w:w="452"/>
        <w:gridCol w:w="916"/>
      </w:tblGrid>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10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TC-T002</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教师登录</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73" w:name="_Toc13103"/>
            <w:r>
              <w:rPr>
                <w:rFonts w:asciiTheme="minorEastAsia" w:eastAsiaTheme="minorEastAsia" w:hAnsiTheme="minorEastAsia" w:cstheme="minorEastAsia" w:hint="eastAsia"/>
                <w:sz w:val="21"/>
                <w:szCs w:val="21"/>
              </w:rPr>
              <w:t>Uc-T002</w:t>
            </w:r>
            <w:bookmarkEnd w:id="73"/>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9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教工号=J00001，密码=1234ab,验证码=A123</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教工号=A00001，密码=1234ab,验证码=A123</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教工号=J0，密码=1234ab,验证码=A123</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教工号=J0000000011，密码=1234ab,验证码=1234</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教工号=J00001，密码=空,验证码=A123</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显示“密码不能为空”</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教工号=J00001，密码=3214,验证码=A123</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显示“密码错误”</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教工号=J00001，密码=1234ab,验证码=1234</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2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测试人员 </w:t>
            </w:r>
          </w:p>
        </w:tc>
        <w:tc>
          <w:tcPr>
            <w:tcW w:w="17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B354F0">
            <w:pPr>
              <w:rPr>
                <w:rFonts w:asciiTheme="minorEastAsia" w:eastAsiaTheme="minorEastAsia" w:hAnsi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项目负责人</w:t>
            </w:r>
          </w:p>
        </w:tc>
        <w:tc>
          <w:tcPr>
            <w:tcW w:w="91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B354F0"/>
    <w:p w:rsidR="00B354F0" w:rsidRDefault="00B354F0"/>
    <w:p w:rsidR="00B354F0" w:rsidRDefault="00B354F0"/>
    <w:p w:rsidR="00B354F0" w:rsidRDefault="00B354F0"/>
    <w:p w:rsidR="00B354F0" w:rsidRDefault="009659F8">
      <w:pPr>
        <w:pStyle w:val="2"/>
        <w:rPr>
          <w:sz w:val="28"/>
          <w:szCs w:val="28"/>
        </w:rPr>
      </w:pPr>
      <w:bookmarkStart w:id="74" w:name="_Toc10370"/>
      <w:bookmarkStart w:id="75" w:name="_Toc503114554"/>
      <w:bookmarkStart w:id="76" w:name="_Toc26208"/>
      <w:bookmarkStart w:id="77" w:name="_Toc5563"/>
      <w:bookmarkStart w:id="78" w:name="_Toc3716"/>
      <w:bookmarkStart w:id="79" w:name="_Toc1116"/>
      <w:bookmarkStart w:id="80" w:name="_Toc31865"/>
      <w:bookmarkStart w:id="81" w:name="_Toc31868"/>
      <w:bookmarkStart w:id="82" w:name="_Toc4234"/>
      <w:bookmarkStart w:id="83" w:name="_Toc5120"/>
      <w:r>
        <w:rPr>
          <w:rFonts w:hint="eastAsia"/>
        </w:rPr>
        <w:t>1.3</w:t>
      </w:r>
      <w:r>
        <w:rPr>
          <w:rFonts w:hint="eastAsia"/>
        </w:rPr>
        <w:t>教师找回密码测试用例</w:t>
      </w:r>
      <w:bookmarkEnd w:id="74"/>
      <w:bookmarkEnd w:id="75"/>
      <w:bookmarkEnd w:id="76"/>
      <w:bookmarkEnd w:id="77"/>
      <w:bookmarkEnd w:id="78"/>
      <w:bookmarkEnd w:id="79"/>
      <w:bookmarkEnd w:id="80"/>
      <w:bookmarkEnd w:id="81"/>
      <w:bookmarkEnd w:id="82"/>
      <w:bookmarkEnd w:id="83"/>
    </w:p>
    <w:p w:rsidR="00B354F0" w:rsidRDefault="009659F8">
      <w:pPr>
        <w:pStyle w:val="3"/>
      </w:pPr>
      <w:bookmarkStart w:id="84" w:name="_Toc10194"/>
      <w:bookmarkStart w:id="85" w:name="_Toc503114556"/>
      <w:bookmarkStart w:id="86" w:name="_Toc20443"/>
      <w:bookmarkStart w:id="87" w:name="_Toc6167"/>
      <w:bookmarkStart w:id="88" w:name="_Toc4164"/>
      <w:bookmarkStart w:id="89" w:name="_Toc28313"/>
      <w:bookmarkStart w:id="90" w:name="_Toc12234"/>
      <w:bookmarkStart w:id="91" w:name="_Toc30891"/>
      <w:bookmarkStart w:id="92" w:name="_Toc4854"/>
      <w:bookmarkStart w:id="93" w:name="_Toc4491"/>
      <w:r>
        <w:rPr>
          <w:rFonts w:hint="eastAsia"/>
        </w:rPr>
        <w:t>1.3.1</w:t>
      </w:r>
      <w:r>
        <w:rPr>
          <w:rFonts w:hint="eastAsia"/>
        </w:rPr>
        <w:t>测试用例</w:t>
      </w:r>
      <w:bookmarkEnd w:id="84"/>
      <w:bookmarkEnd w:id="85"/>
      <w:bookmarkEnd w:id="86"/>
      <w:bookmarkEnd w:id="87"/>
      <w:bookmarkEnd w:id="88"/>
      <w:bookmarkEnd w:id="89"/>
      <w:bookmarkEnd w:id="90"/>
      <w:bookmarkEnd w:id="91"/>
      <w:bookmarkEnd w:id="92"/>
      <w:bookmarkEnd w:id="93"/>
    </w:p>
    <w:p w:rsidR="00B354F0" w:rsidRDefault="00B354F0">
      <w:pPr>
        <w:rPr>
          <w:b/>
          <w:bCs/>
          <w:sz w:val="28"/>
          <w:szCs w:val="28"/>
        </w:rPr>
      </w:pPr>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426"/>
        <w:gridCol w:w="1025"/>
      </w:tblGrid>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TC-T003</w:t>
            </w:r>
          </w:p>
        </w:tc>
      </w:tr>
      <w:tr w:rsidR="00B354F0">
        <w:trPr>
          <w:trHeight w:val="606"/>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教师找回密码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94" w:name="_Toc9846"/>
            <w:r>
              <w:rPr>
                <w:rFonts w:asciiTheme="minorEastAsia" w:eastAsiaTheme="minorEastAsia" w:hAnsiTheme="minorEastAsia" w:cstheme="minorEastAsia" w:hint="eastAsia"/>
                <w:sz w:val="21"/>
                <w:szCs w:val="21"/>
              </w:rPr>
              <w:t>Uc-T005</w:t>
            </w:r>
            <w:bookmarkEnd w:id="94"/>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教师为未登录状态，教师信息已存在数据库中</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02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密码重置=123456</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02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B354F0"/>
    <w:p w:rsidR="00B354F0" w:rsidRDefault="009659F8">
      <w:pPr>
        <w:pStyle w:val="2"/>
      </w:pPr>
      <w:bookmarkStart w:id="95" w:name="_Toc5519"/>
      <w:bookmarkStart w:id="96" w:name="_Toc3097"/>
      <w:bookmarkStart w:id="97" w:name="_Toc5370"/>
      <w:bookmarkStart w:id="98" w:name="_Toc29601"/>
      <w:bookmarkStart w:id="99" w:name="_Toc18668"/>
      <w:bookmarkStart w:id="100" w:name="_Toc5944"/>
      <w:bookmarkStart w:id="101" w:name="_Toc503114557"/>
      <w:bookmarkStart w:id="102" w:name="_Toc26335"/>
      <w:bookmarkStart w:id="103" w:name="_Toc19926"/>
      <w:bookmarkStart w:id="104" w:name="_Toc21316"/>
      <w:r>
        <w:rPr>
          <w:rFonts w:hint="eastAsia"/>
        </w:rPr>
        <w:t>1.4</w:t>
      </w:r>
      <w:r>
        <w:rPr>
          <w:rFonts w:hint="eastAsia"/>
        </w:rPr>
        <w:t>教师在总论坛发布帖子</w:t>
      </w:r>
      <w:bookmarkEnd w:id="95"/>
      <w:bookmarkEnd w:id="96"/>
      <w:bookmarkEnd w:id="97"/>
      <w:bookmarkEnd w:id="98"/>
      <w:bookmarkEnd w:id="99"/>
      <w:bookmarkEnd w:id="100"/>
      <w:bookmarkEnd w:id="101"/>
      <w:bookmarkEnd w:id="102"/>
      <w:bookmarkEnd w:id="103"/>
      <w:bookmarkEnd w:id="104"/>
    </w:p>
    <w:p w:rsidR="00B354F0" w:rsidRDefault="009659F8">
      <w:pPr>
        <w:pStyle w:val="3"/>
      </w:pPr>
      <w:bookmarkStart w:id="105" w:name="_Toc503114558"/>
      <w:bookmarkStart w:id="106" w:name="_Toc9085"/>
      <w:bookmarkStart w:id="107" w:name="_Toc7816"/>
      <w:bookmarkStart w:id="108" w:name="_Toc15711"/>
      <w:bookmarkStart w:id="109" w:name="_Toc4642"/>
      <w:bookmarkStart w:id="110" w:name="_Toc23727"/>
      <w:bookmarkStart w:id="111" w:name="_Toc29442"/>
      <w:bookmarkStart w:id="112" w:name="_Toc20159"/>
      <w:bookmarkStart w:id="113" w:name="_Toc20380"/>
      <w:bookmarkStart w:id="114" w:name="_Toc823"/>
      <w:r>
        <w:rPr>
          <w:rFonts w:hint="eastAsia"/>
        </w:rPr>
        <w:t>1.4.1</w:t>
      </w:r>
      <w:r>
        <w:rPr>
          <w:rFonts w:hint="eastAsia"/>
        </w:rPr>
        <w:t>等价类划分</w:t>
      </w:r>
      <w:bookmarkEnd w:id="105"/>
      <w:bookmarkEnd w:id="106"/>
      <w:r>
        <w:rPr>
          <w:rFonts w:hint="eastAsia"/>
        </w:rPr>
        <w:t>表</w:t>
      </w:r>
      <w:bookmarkEnd w:id="107"/>
      <w:bookmarkEnd w:id="108"/>
      <w:bookmarkEnd w:id="109"/>
      <w:bookmarkEnd w:id="110"/>
      <w:bookmarkEnd w:id="111"/>
      <w:bookmarkEnd w:id="112"/>
      <w:bookmarkEnd w:id="113"/>
      <w:bookmarkEnd w:id="11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vMerge w:val="restart"/>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vMerge w:val="restart"/>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vMerge/>
          </w:tcPr>
          <w:p w:rsidR="00B354F0" w:rsidRDefault="00B354F0">
            <w:pPr>
              <w:rPr>
                <w:rFonts w:asciiTheme="minorEastAsia" w:eastAsiaTheme="minorEastAsia" w:hAnsiTheme="minorEastAsia" w:cstheme="minorEastAsia"/>
                <w:sz w:val="21"/>
                <w:szCs w:val="21"/>
              </w:rPr>
            </w:pPr>
          </w:p>
        </w:tc>
        <w:tc>
          <w:tcPr>
            <w:tcW w:w="3408" w:type="dxa"/>
            <w:vMerge/>
          </w:tcPr>
          <w:p w:rsidR="00B354F0" w:rsidRDefault="00B354F0">
            <w:pPr>
              <w:rPr>
                <w:rFonts w:asciiTheme="minorEastAsia" w:eastAsiaTheme="minorEastAsia" w:hAnsiTheme="minorEastAsia" w:cstheme="minorEastAsia"/>
                <w:sz w:val="21"/>
                <w:szCs w:val="21"/>
              </w:rPr>
            </w:pP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B354F0">
      <w:pPr>
        <w:rPr>
          <w:b/>
          <w:bCs/>
          <w:sz w:val="28"/>
          <w:szCs w:val="28"/>
        </w:rPr>
      </w:pPr>
    </w:p>
    <w:p w:rsidR="00B354F0" w:rsidRDefault="009659F8">
      <w:pPr>
        <w:pStyle w:val="3"/>
      </w:pPr>
      <w:bookmarkStart w:id="115" w:name="_Toc4933"/>
      <w:bookmarkStart w:id="116" w:name="_Toc503114559"/>
      <w:bookmarkStart w:id="117" w:name="_Toc29436"/>
      <w:bookmarkStart w:id="118" w:name="_Toc26726"/>
      <w:bookmarkStart w:id="119" w:name="_Toc17138"/>
      <w:bookmarkStart w:id="120" w:name="_Toc30499"/>
      <w:bookmarkStart w:id="121" w:name="_Toc2018"/>
      <w:bookmarkStart w:id="122" w:name="_Toc21715"/>
      <w:bookmarkStart w:id="123" w:name="_Toc31125"/>
      <w:bookmarkStart w:id="124" w:name="_Toc26484"/>
      <w:r>
        <w:rPr>
          <w:rFonts w:hint="eastAsia"/>
        </w:rPr>
        <w:t>1.4.2</w:t>
      </w:r>
      <w:r>
        <w:rPr>
          <w:rFonts w:hint="eastAsia"/>
        </w:rPr>
        <w:t>测试用例</w:t>
      </w:r>
      <w:bookmarkEnd w:id="115"/>
      <w:bookmarkEnd w:id="116"/>
      <w:bookmarkEnd w:id="117"/>
      <w:bookmarkEnd w:id="118"/>
      <w:bookmarkEnd w:id="119"/>
      <w:bookmarkEnd w:id="120"/>
      <w:bookmarkEnd w:id="121"/>
      <w:bookmarkEnd w:id="122"/>
      <w:bookmarkEnd w:id="123"/>
      <w:bookmarkEnd w:id="124"/>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TC-T004</w:t>
            </w:r>
          </w:p>
        </w:tc>
      </w:tr>
      <w:tr w:rsidR="00B354F0">
        <w:trPr>
          <w:trHeight w:val="606"/>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Uc-T038</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显示“文本框内容不能为空”</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显示“文本长度大于140字符”</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文本内容为“Hello”，上传文件（0&lt;文件大小&lt;200M）</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显示“发帖成功”</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文本内容为“Hello”，上传附件为空</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显示“上传的附件不能为空”</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文本内容为“Hello”，上传文件大小大于200M</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文本内容为“Hello”，上传.jpg图片</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文本内容为“Hello”，上传非.png,.jpg,.bmp图片格式</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显示“请上传png,jpg,bmp格式的图片，其他格式以附件或链接形式上传”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文本内容为“Hello”，添加附件内容（0&lt;附件大小&lt;200M）</w:t>
            </w:r>
          </w:p>
        </w:tc>
        <w:tc>
          <w:tcPr>
            <w:tcW w:w="1275"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070" w:type="dxa"/>
            <w:tcBorders>
              <w:tl2br w:val="nil"/>
              <w:tr2bl w:val="nil"/>
            </w:tcBorders>
            <w:shd w:val="clear" w:color="auto" w:fill="auto"/>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B354F0">
      <w:pPr>
        <w:rPr>
          <w:b/>
          <w:bCs/>
          <w:sz w:val="28"/>
          <w:szCs w:val="28"/>
        </w:rPr>
      </w:pPr>
    </w:p>
    <w:p w:rsidR="00B354F0" w:rsidRDefault="009659F8">
      <w:pPr>
        <w:pStyle w:val="2"/>
      </w:pPr>
      <w:bookmarkStart w:id="125" w:name="_Toc9853"/>
      <w:bookmarkStart w:id="126" w:name="_Toc32735"/>
      <w:bookmarkStart w:id="127" w:name="_Toc503114560"/>
      <w:bookmarkStart w:id="128" w:name="_Toc15539"/>
      <w:bookmarkStart w:id="129" w:name="_Toc11441"/>
      <w:bookmarkStart w:id="130" w:name="_Toc13339"/>
      <w:bookmarkStart w:id="131" w:name="_Toc18761"/>
      <w:bookmarkStart w:id="132" w:name="_Toc17643"/>
      <w:bookmarkStart w:id="133" w:name="_Toc3299"/>
      <w:bookmarkStart w:id="134" w:name="_Toc9260"/>
      <w:r>
        <w:rPr>
          <w:rFonts w:hint="eastAsia"/>
        </w:rPr>
        <w:t>1.5</w:t>
      </w:r>
      <w:r>
        <w:rPr>
          <w:rFonts w:hint="eastAsia"/>
        </w:rPr>
        <w:t>教师在课程论坛</w:t>
      </w:r>
      <w:proofErr w:type="gramStart"/>
      <w:r>
        <w:rPr>
          <w:rFonts w:hint="eastAsia"/>
        </w:rPr>
        <w:t>下发布</w:t>
      </w:r>
      <w:proofErr w:type="gramEnd"/>
      <w:r>
        <w:rPr>
          <w:rFonts w:hint="eastAsia"/>
        </w:rPr>
        <w:t>帖子</w:t>
      </w:r>
      <w:bookmarkEnd w:id="125"/>
      <w:bookmarkEnd w:id="126"/>
      <w:bookmarkEnd w:id="127"/>
      <w:bookmarkEnd w:id="128"/>
      <w:bookmarkEnd w:id="129"/>
      <w:bookmarkEnd w:id="130"/>
      <w:bookmarkEnd w:id="131"/>
      <w:bookmarkEnd w:id="132"/>
      <w:bookmarkEnd w:id="133"/>
      <w:bookmarkEnd w:id="134"/>
    </w:p>
    <w:p w:rsidR="00B354F0" w:rsidRDefault="009659F8">
      <w:pPr>
        <w:pStyle w:val="3"/>
      </w:pPr>
      <w:bookmarkStart w:id="135" w:name="_Toc17333"/>
      <w:bookmarkStart w:id="136" w:name="_Toc503114561"/>
      <w:bookmarkStart w:id="137" w:name="_Toc17579"/>
      <w:bookmarkStart w:id="138" w:name="_Toc15264"/>
      <w:bookmarkStart w:id="139" w:name="_Toc31792"/>
      <w:bookmarkStart w:id="140" w:name="_Toc31505"/>
      <w:bookmarkStart w:id="141" w:name="_Toc27886"/>
      <w:bookmarkStart w:id="142" w:name="_Toc7889"/>
      <w:bookmarkStart w:id="143" w:name="_Toc31492"/>
      <w:bookmarkStart w:id="144" w:name="_Toc8361"/>
      <w:r>
        <w:rPr>
          <w:rFonts w:hint="eastAsia"/>
        </w:rPr>
        <w:t>1.5.1</w:t>
      </w:r>
      <w:r>
        <w:rPr>
          <w:rFonts w:hint="eastAsia"/>
        </w:rPr>
        <w:t>等价类划分</w:t>
      </w:r>
      <w:bookmarkEnd w:id="135"/>
      <w:bookmarkEnd w:id="136"/>
      <w:r>
        <w:rPr>
          <w:rFonts w:hint="eastAsia"/>
        </w:rPr>
        <w:t>表</w:t>
      </w:r>
      <w:bookmarkEnd w:id="137"/>
      <w:bookmarkEnd w:id="138"/>
      <w:bookmarkEnd w:id="139"/>
      <w:bookmarkEnd w:id="140"/>
      <w:bookmarkEnd w:id="141"/>
      <w:bookmarkEnd w:id="142"/>
      <w:bookmarkEnd w:id="143"/>
      <w:bookmarkEnd w:id="14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B354F0">
      <w:pPr>
        <w:rPr>
          <w:b/>
          <w:bCs/>
          <w:sz w:val="28"/>
          <w:szCs w:val="28"/>
        </w:rPr>
      </w:pPr>
    </w:p>
    <w:p w:rsidR="00B354F0" w:rsidRDefault="009659F8">
      <w:pPr>
        <w:pStyle w:val="3"/>
      </w:pPr>
      <w:bookmarkStart w:id="145" w:name="_Toc13974"/>
      <w:bookmarkStart w:id="146" w:name="_Toc23145"/>
      <w:bookmarkStart w:id="147" w:name="_Toc17281"/>
      <w:bookmarkStart w:id="148" w:name="_Toc309"/>
      <w:bookmarkStart w:id="149" w:name="_Toc31589"/>
      <w:bookmarkStart w:id="150" w:name="_Toc10364"/>
      <w:bookmarkStart w:id="151" w:name="_Toc503114562"/>
      <w:bookmarkStart w:id="152" w:name="_Toc6171"/>
      <w:bookmarkStart w:id="153" w:name="_Toc29696"/>
      <w:bookmarkStart w:id="154" w:name="_Toc1657"/>
      <w:r>
        <w:rPr>
          <w:rFonts w:hint="eastAsia"/>
        </w:rPr>
        <w:t>1.5.2</w:t>
      </w:r>
      <w:r>
        <w:rPr>
          <w:rFonts w:hint="eastAsia"/>
        </w:rPr>
        <w:t>测试用例</w:t>
      </w:r>
      <w:bookmarkEnd w:id="145"/>
      <w:bookmarkEnd w:id="146"/>
      <w:bookmarkEnd w:id="147"/>
      <w:bookmarkEnd w:id="148"/>
      <w:bookmarkEnd w:id="149"/>
      <w:bookmarkEnd w:id="150"/>
      <w:bookmarkEnd w:id="151"/>
      <w:bookmarkEnd w:id="152"/>
      <w:bookmarkEnd w:id="153"/>
      <w:bookmarkEnd w:id="154"/>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TC-T005</w:t>
            </w:r>
          </w:p>
        </w:tc>
      </w:tr>
      <w:tr w:rsidR="00B354F0">
        <w:trPr>
          <w:trHeight w:val="606"/>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155" w:name="_Toc32736"/>
            <w:bookmarkStart w:id="156" w:name="_Toc27813"/>
            <w:r>
              <w:rPr>
                <w:rFonts w:asciiTheme="minorEastAsia" w:eastAsiaTheme="minorEastAsia" w:hAnsiTheme="minorEastAsia" w:cstheme="minorEastAsia" w:hint="eastAsia"/>
                <w:sz w:val="21"/>
                <w:szCs w:val="21"/>
              </w:rPr>
              <w:t>Uc-T02</w:t>
            </w:r>
            <w:bookmarkEnd w:id="155"/>
            <w:bookmarkEnd w:id="156"/>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显示“文本框内容不能为空”</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显示“文本长度大于140字符”</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文本内容为“Hello”，上传文件（0&lt;文件大小&lt;200M）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显示“发帖成功”</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文本内容为“Hello”，上传附件为空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显示“上传的附件不能为空”</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文本内容为“Hello”，上传.jpg图片</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文本内容为“Hello”，上传非.png,.jpg,.bmp图片格式</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文本内容为“Hello”，添加附件内容（0&lt;附件大小&lt;200M）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157" w:name="_Toc503114563"/>
      <w:bookmarkStart w:id="158" w:name="_Toc17302"/>
      <w:bookmarkStart w:id="159" w:name="_Toc22552"/>
      <w:bookmarkStart w:id="160" w:name="_Toc21665"/>
      <w:bookmarkStart w:id="161" w:name="_Toc19468"/>
      <w:bookmarkStart w:id="162" w:name="_Toc24125"/>
      <w:bookmarkStart w:id="163" w:name="_Toc4802"/>
      <w:bookmarkStart w:id="164" w:name="_Toc13153"/>
      <w:bookmarkStart w:id="165" w:name="_Toc10318"/>
      <w:bookmarkStart w:id="166" w:name="_Toc10661"/>
      <w:r>
        <w:rPr>
          <w:rFonts w:hint="eastAsia"/>
        </w:rPr>
        <w:t>1.6</w:t>
      </w:r>
      <w:r>
        <w:rPr>
          <w:rFonts w:hint="eastAsia"/>
        </w:rPr>
        <w:t>教师在总论坛回复帖子</w:t>
      </w:r>
      <w:bookmarkEnd w:id="157"/>
      <w:bookmarkEnd w:id="158"/>
      <w:bookmarkEnd w:id="159"/>
      <w:bookmarkEnd w:id="160"/>
      <w:bookmarkEnd w:id="161"/>
      <w:bookmarkEnd w:id="162"/>
      <w:bookmarkEnd w:id="163"/>
      <w:bookmarkEnd w:id="164"/>
      <w:bookmarkEnd w:id="165"/>
      <w:bookmarkEnd w:id="166"/>
    </w:p>
    <w:p w:rsidR="00B354F0" w:rsidRDefault="009659F8">
      <w:pPr>
        <w:pStyle w:val="3"/>
      </w:pPr>
      <w:bookmarkStart w:id="167" w:name="_Toc503114564"/>
      <w:bookmarkStart w:id="168" w:name="_Toc10128"/>
      <w:bookmarkStart w:id="169" w:name="_Toc20222"/>
      <w:bookmarkStart w:id="170" w:name="_Toc9066"/>
      <w:bookmarkStart w:id="171" w:name="_Toc16416"/>
      <w:bookmarkStart w:id="172" w:name="_Toc15851"/>
      <w:bookmarkStart w:id="173" w:name="_Toc23369"/>
      <w:bookmarkStart w:id="174" w:name="_Toc22440"/>
      <w:bookmarkStart w:id="175" w:name="_Toc9842"/>
      <w:bookmarkStart w:id="176" w:name="_Toc19530"/>
      <w:r>
        <w:rPr>
          <w:rFonts w:hint="eastAsia"/>
        </w:rPr>
        <w:t>1.6.1</w:t>
      </w:r>
      <w:r>
        <w:rPr>
          <w:rFonts w:hint="eastAsia"/>
        </w:rPr>
        <w:t>等价类划分</w:t>
      </w:r>
      <w:bookmarkEnd w:id="167"/>
      <w:bookmarkEnd w:id="168"/>
      <w:r>
        <w:rPr>
          <w:rFonts w:hint="eastAsia"/>
        </w:rPr>
        <w:t>表</w:t>
      </w:r>
      <w:bookmarkEnd w:id="169"/>
      <w:bookmarkEnd w:id="170"/>
      <w:bookmarkEnd w:id="171"/>
      <w:bookmarkEnd w:id="172"/>
      <w:bookmarkEnd w:id="173"/>
      <w:bookmarkEnd w:id="174"/>
      <w:bookmarkEnd w:id="175"/>
      <w:bookmarkEnd w:id="17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177" w:name="_Toc19576"/>
      <w:bookmarkStart w:id="178" w:name="_Toc23872"/>
      <w:bookmarkStart w:id="179" w:name="_Toc29637"/>
      <w:bookmarkStart w:id="180" w:name="_Toc26956"/>
      <w:bookmarkStart w:id="181" w:name="_Toc503114565"/>
      <w:bookmarkStart w:id="182" w:name="_Toc5696"/>
      <w:bookmarkStart w:id="183" w:name="_Toc18511"/>
      <w:bookmarkStart w:id="184" w:name="_Toc19688"/>
      <w:bookmarkStart w:id="185" w:name="_Toc30173"/>
      <w:bookmarkStart w:id="186" w:name="_Toc32401"/>
      <w:r>
        <w:rPr>
          <w:rFonts w:hint="eastAsia"/>
        </w:rPr>
        <w:t>1.6.2</w:t>
      </w:r>
      <w:r>
        <w:rPr>
          <w:rFonts w:hint="eastAsia"/>
        </w:rPr>
        <w:t>测试用例</w:t>
      </w:r>
      <w:bookmarkEnd w:id="177"/>
      <w:bookmarkEnd w:id="178"/>
      <w:bookmarkEnd w:id="179"/>
      <w:bookmarkEnd w:id="180"/>
      <w:bookmarkEnd w:id="181"/>
      <w:bookmarkEnd w:id="182"/>
      <w:bookmarkEnd w:id="183"/>
      <w:bookmarkEnd w:id="184"/>
      <w:bookmarkEnd w:id="185"/>
      <w:bookmarkEnd w:id="186"/>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TC-T006</w:t>
            </w:r>
          </w:p>
        </w:tc>
      </w:tr>
      <w:tr w:rsidR="00B354F0">
        <w:trPr>
          <w:trHeight w:val="606"/>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187" w:name="_Toc10897"/>
            <w:bookmarkStart w:id="188" w:name="_Toc3469"/>
            <w:r>
              <w:rPr>
                <w:rFonts w:asciiTheme="minorEastAsia" w:eastAsiaTheme="minorEastAsia" w:hAnsiTheme="minorEastAsia" w:cstheme="minorEastAsia" w:hint="eastAsia"/>
                <w:sz w:val="21"/>
                <w:szCs w:val="21"/>
              </w:rPr>
              <w:t>Uc-T0</w:t>
            </w:r>
            <w:bookmarkEnd w:id="187"/>
            <w:bookmarkEnd w:id="188"/>
            <w:r>
              <w:rPr>
                <w:rFonts w:asciiTheme="minorEastAsia" w:eastAsiaTheme="minorEastAsia" w:hAnsiTheme="minorEastAsia" w:cstheme="minorEastAsia" w:hint="eastAsia"/>
                <w:sz w:val="21"/>
                <w:szCs w:val="21"/>
              </w:rPr>
              <w:t>39</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显示“回复的内容不能为空”</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显示“文本长度大于140字符”</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文本内容为“Hello”，上传文件（0&lt;文件大小&lt;200M）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文本内容为“Hello”，上传附件为空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显示“上传的附件不能为空”</w:t>
            </w:r>
          </w:p>
        </w:tc>
        <w:tc>
          <w:tcPr>
            <w:tcW w:w="138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文本内容为“Hello”，上传.jpg图片</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文本内容为“Hello”，上传非.png,.jpg,.bmp图片格式</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文本内容为“Hello”，添加附件内容（0&lt;附件大小&lt;200M）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38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189" w:name="_Toc32620"/>
      <w:bookmarkStart w:id="190" w:name="_Toc2759"/>
      <w:bookmarkStart w:id="191" w:name="_Toc25345"/>
      <w:bookmarkStart w:id="192" w:name="_Toc14160"/>
      <w:bookmarkStart w:id="193" w:name="_Toc12253"/>
      <w:bookmarkStart w:id="194" w:name="_Toc29349"/>
      <w:bookmarkStart w:id="195" w:name="_Toc3128"/>
      <w:bookmarkStart w:id="196" w:name="_Toc503114566"/>
      <w:bookmarkStart w:id="197" w:name="_Toc3156"/>
      <w:bookmarkStart w:id="198" w:name="_Toc21160"/>
      <w:r>
        <w:rPr>
          <w:rFonts w:hint="eastAsia"/>
        </w:rPr>
        <w:t>1.7</w:t>
      </w:r>
      <w:r>
        <w:rPr>
          <w:rFonts w:hint="eastAsia"/>
        </w:rPr>
        <w:t>教师在总论坛针对某一楼层回复帖子</w:t>
      </w:r>
      <w:bookmarkEnd w:id="189"/>
      <w:bookmarkEnd w:id="190"/>
      <w:bookmarkEnd w:id="191"/>
      <w:bookmarkEnd w:id="192"/>
      <w:bookmarkEnd w:id="193"/>
      <w:bookmarkEnd w:id="194"/>
      <w:bookmarkEnd w:id="195"/>
      <w:bookmarkEnd w:id="196"/>
      <w:bookmarkEnd w:id="197"/>
      <w:bookmarkEnd w:id="198"/>
    </w:p>
    <w:p w:rsidR="00B354F0" w:rsidRDefault="009659F8">
      <w:pPr>
        <w:pStyle w:val="3"/>
      </w:pPr>
      <w:bookmarkStart w:id="199" w:name="_Toc27332"/>
      <w:bookmarkStart w:id="200" w:name="_Toc24230"/>
      <w:bookmarkStart w:id="201" w:name="_Toc4306"/>
      <w:bookmarkStart w:id="202" w:name="_Toc503114567"/>
      <w:bookmarkStart w:id="203" w:name="_Toc8971"/>
      <w:bookmarkStart w:id="204" w:name="_Toc31175"/>
      <w:bookmarkStart w:id="205" w:name="_Toc1139"/>
      <w:bookmarkStart w:id="206" w:name="_Toc11966"/>
      <w:bookmarkStart w:id="207" w:name="_Toc31541"/>
      <w:bookmarkStart w:id="208" w:name="_Toc6477"/>
      <w:r>
        <w:rPr>
          <w:rFonts w:hint="eastAsia"/>
        </w:rPr>
        <w:t>1.7.1</w:t>
      </w:r>
      <w:r>
        <w:rPr>
          <w:rFonts w:hint="eastAsia"/>
        </w:rPr>
        <w:t>等价类划分表</w:t>
      </w:r>
      <w:bookmarkEnd w:id="199"/>
      <w:bookmarkEnd w:id="200"/>
      <w:bookmarkEnd w:id="201"/>
      <w:bookmarkEnd w:id="202"/>
      <w:bookmarkEnd w:id="203"/>
      <w:bookmarkEnd w:id="204"/>
      <w:bookmarkEnd w:id="205"/>
      <w:bookmarkEnd w:id="206"/>
      <w:bookmarkEnd w:id="207"/>
      <w:bookmarkEnd w:id="20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209" w:name="_Toc7101"/>
      <w:bookmarkStart w:id="210" w:name="_Toc13425"/>
      <w:bookmarkStart w:id="211" w:name="_Toc6439"/>
      <w:bookmarkStart w:id="212" w:name="_Toc3893"/>
      <w:bookmarkStart w:id="213" w:name="_Toc2271"/>
      <w:bookmarkStart w:id="214" w:name="_Toc21517"/>
      <w:bookmarkStart w:id="215" w:name="_Toc11047"/>
      <w:bookmarkStart w:id="216" w:name="_Toc503114568"/>
      <w:bookmarkStart w:id="217" w:name="_Toc4454"/>
      <w:bookmarkStart w:id="218" w:name="_Toc17742"/>
      <w:r>
        <w:rPr>
          <w:rFonts w:hint="eastAsia"/>
        </w:rPr>
        <w:t>1.7.2</w:t>
      </w:r>
      <w:r>
        <w:rPr>
          <w:rFonts w:hint="eastAsia"/>
        </w:rPr>
        <w:t>测试用例</w:t>
      </w:r>
      <w:bookmarkEnd w:id="209"/>
      <w:bookmarkEnd w:id="210"/>
      <w:bookmarkEnd w:id="211"/>
      <w:bookmarkEnd w:id="212"/>
      <w:bookmarkEnd w:id="213"/>
      <w:bookmarkEnd w:id="214"/>
      <w:bookmarkEnd w:id="215"/>
      <w:bookmarkEnd w:id="216"/>
      <w:bookmarkEnd w:id="217"/>
      <w:bookmarkEnd w:id="218"/>
    </w:p>
    <w:p w:rsidR="00B354F0" w:rsidRDefault="00B354F0">
      <w:pPr>
        <w:rPr>
          <w:b/>
          <w:bCs/>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1"/>
        <w:gridCol w:w="1130"/>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TC-T007</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219" w:name="_Toc24582"/>
            <w:bookmarkStart w:id="220" w:name="_Toc27853"/>
            <w:r>
              <w:rPr>
                <w:rFonts w:asciiTheme="minorEastAsia" w:eastAsiaTheme="minorEastAsia" w:hAnsiTheme="minorEastAsia" w:cstheme="minorEastAsia" w:hint="eastAsia"/>
                <w:sz w:val="21"/>
                <w:szCs w:val="21"/>
              </w:rPr>
              <w:t>Uc-T0</w:t>
            </w:r>
            <w:bookmarkEnd w:id="219"/>
            <w:bookmarkEnd w:id="220"/>
            <w:r>
              <w:rPr>
                <w:rFonts w:asciiTheme="minorEastAsia" w:eastAsiaTheme="minorEastAsia" w:hAnsiTheme="minorEastAsia" w:cstheme="minorEastAsia" w:hint="eastAsia"/>
                <w:sz w:val="21"/>
                <w:szCs w:val="21"/>
              </w:rPr>
              <w:t>40</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2.教师在课程论坛下对某一</w:t>
            </w:r>
            <w:proofErr w:type="gramStart"/>
            <w:r>
              <w:rPr>
                <w:rFonts w:asciiTheme="minorEastAsia" w:eastAsiaTheme="minorEastAsia" w:hAnsiTheme="minorEastAsia" w:cstheme="minorEastAsia" w:hint="eastAsia"/>
                <w:sz w:val="21"/>
                <w:szCs w:val="21"/>
              </w:rPr>
              <w:t>楼层想</w:t>
            </w:r>
            <w:proofErr w:type="gramEnd"/>
            <w:r>
              <w:rPr>
                <w:rFonts w:asciiTheme="minorEastAsia" w:eastAsiaTheme="minorEastAsia" w:hAnsiTheme="minorEastAsia" w:cstheme="minorEastAsia" w:hint="eastAsia"/>
                <w:sz w:val="21"/>
                <w:szCs w:val="21"/>
              </w:rPr>
              <w:t>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显示“回复的内容不能为空”</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显示“文本长度大于140字符”</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文本内容为“Hello”，上d传文件（0&lt;文件大小&lt;200M）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文本内容为“Hello”，上传附件为空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显示“上传的附件不能为空”</w:t>
            </w:r>
          </w:p>
        </w:tc>
        <w:tc>
          <w:tcPr>
            <w:tcW w:w="11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13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文本内容为“Hello”，上传.jpg图片</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13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文本内容为“Hello”，上传非.png,.jpg,.bmp图片格式</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13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文本内容为“Hello”，添加附件内容（0&lt;附件大小&lt;200M）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3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13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221" w:name="_Toc3106"/>
      <w:bookmarkStart w:id="222" w:name="_Toc22516"/>
      <w:bookmarkStart w:id="223" w:name="_Toc22919"/>
      <w:bookmarkStart w:id="224" w:name="_Toc26699"/>
      <w:bookmarkStart w:id="225" w:name="_Toc503114569"/>
      <w:bookmarkStart w:id="226" w:name="_Toc7630"/>
      <w:bookmarkStart w:id="227" w:name="_Toc2011"/>
      <w:bookmarkStart w:id="228" w:name="_Toc6145"/>
      <w:bookmarkStart w:id="229" w:name="_Toc9515"/>
      <w:bookmarkStart w:id="230" w:name="_Toc1133"/>
      <w:r>
        <w:rPr>
          <w:rFonts w:hint="eastAsia"/>
        </w:rPr>
        <w:t>1.8</w:t>
      </w:r>
      <w:r>
        <w:rPr>
          <w:rFonts w:hint="eastAsia"/>
        </w:rPr>
        <w:t>教师在课程论坛回复帖子</w:t>
      </w:r>
      <w:bookmarkEnd w:id="221"/>
      <w:bookmarkEnd w:id="222"/>
      <w:bookmarkEnd w:id="223"/>
      <w:bookmarkEnd w:id="224"/>
      <w:bookmarkEnd w:id="225"/>
      <w:bookmarkEnd w:id="226"/>
      <w:bookmarkEnd w:id="227"/>
      <w:bookmarkEnd w:id="228"/>
      <w:bookmarkEnd w:id="229"/>
      <w:bookmarkEnd w:id="230"/>
    </w:p>
    <w:p w:rsidR="00B354F0" w:rsidRDefault="009659F8">
      <w:pPr>
        <w:pStyle w:val="3"/>
      </w:pPr>
      <w:bookmarkStart w:id="231" w:name="_Toc6405"/>
      <w:bookmarkStart w:id="232" w:name="_Toc503114570"/>
      <w:bookmarkStart w:id="233" w:name="_Toc2249"/>
      <w:bookmarkStart w:id="234" w:name="_Toc23213"/>
      <w:bookmarkStart w:id="235" w:name="_Toc1462"/>
      <w:bookmarkStart w:id="236" w:name="_Toc3689"/>
      <w:bookmarkStart w:id="237" w:name="_Toc27895"/>
      <w:bookmarkStart w:id="238" w:name="_Toc23714"/>
      <w:bookmarkStart w:id="239" w:name="_Toc13555"/>
      <w:bookmarkStart w:id="240" w:name="_Toc9949"/>
      <w:r>
        <w:rPr>
          <w:rFonts w:hint="eastAsia"/>
        </w:rPr>
        <w:t>1.8.1</w:t>
      </w:r>
      <w:r>
        <w:rPr>
          <w:rFonts w:hint="eastAsia"/>
        </w:rPr>
        <w:t>等价类划分</w:t>
      </w:r>
      <w:bookmarkEnd w:id="231"/>
      <w:bookmarkEnd w:id="232"/>
      <w:r>
        <w:rPr>
          <w:rFonts w:hint="eastAsia"/>
        </w:rPr>
        <w:t>表</w:t>
      </w:r>
      <w:bookmarkEnd w:id="233"/>
      <w:bookmarkEnd w:id="234"/>
      <w:bookmarkEnd w:id="235"/>
      <w:bookmarkEnd w:id="236"/>
      <w:bookmarkEnd w:id="237"/>
      <w:bookmarkEnd w:id="238"/>
      <w:bookmarkEnd w:id="239"/>
      <w:bookmarkEnd w:id="240"/>
    </w:p>
    <w:tbl>
      <w:tblPr>
        <w:tblpPr w:leftFromText="180" w:rightFromText="180" w:vertAnchor="text" w:horzAnchor="page" w:tblpX="2210" w:tblpY="243"/>
        <w:tblOverlap w:val="neve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B354F0">
      <w:pPr>
        <w:rPr>
          <w:sz w:val="32"/>
          <w:szCs w:val="32"/>
        </w:rPr>
      </w:pPr>
    </w:p>
    <w:p w:rsidR="00B354F0" w:rsidRDefault="009659F8">
      <w:pPr>
        <w:pStyle w:val="3"/>
      </w:pPr>
      <w:bookmarkStart w:id="241" w:name="_Toc23391"/>
      <w:bookmarkStart w:id="242" w:name="_Toc15779"/>
      <w:bookmarkStart w:id="243" w:name="_Toc20536"/>
      <w:bookmarkStart w:id="244" w:name="_Toc13605"/>
      <w:bookmarkStart w:id="245" w:name="_Toc13919"/>
      <w:bookmarkStart w:id="246" w:name="_Toc23728"/>
      <w:bookmarkStart w:id="247" w:name="_Toc19322"/>
      <w:bookmarkStart w:id="248" w:name="_Toc2229"/>
      <w:r>
        <w:rPr>
          <w:rFonts w:hint="eastAsia"/>
        </w:rPr>
        <w:t>1.8.2</w:t>
      </w:r>
      <w:r>
        <w:rPr>
          <w:rFonts w:hint="eastAsia"/>
        </w:rPr>
        <w:t>测试用例</w:t>
      </w:r>
      <w:bookmarkEnd w:id="241"/>
      <w:bookmarkEnd w:id="242"/>
      <w:bookmarkEnd w:id="243"/>
      <w:bookmarkEnd w:id="244"/>
      <w:bookmarkEnd w:id="245"/>
      <w:bookmarkEnd w:id="246"/>
      <w:bookmarkEnd w:id="247"/>
      <w:bookmarkEnd w:id="248"/>
    </w:p>
    <w:tbl>
      <w:tblPr>
        <w:tblpPr w:leftFromText="180" w:rightFromText="180" w:vertAnchor="text" w:horzAnchor="page" w:tblpX="1756" w:tblpY="606"/>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2"/>
        <w:gridCol w:w="119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249" w:name="_Toc24616"/>
            <w:bookmarkStart w:id="250" w:name="_Toc503114571"/>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TC-T008</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251" w:name="_Toc6534"/>
            <w:bookmarkStart w:id="252" w:name="_Toc2041"/>
            <w:r>
              <w:rPr>
                <w:rFonts w:asciiTheme="minorEastAsia" w:eastAsiaTheme="minorEastAsia" w:hAnsiTheme="minorEastAsia" w:cstheme="minorEastAsia" w:hint="eastAsia"/>
                <w:sz w:val="21"/>
                <w:szCs w:val="21"/>
              </w:rPr>
              <w:t>Uc02</w:t>
            </w:r>
            <w:bookmarkEnd w:id="251"/>
            <w:bookmarkEnd w:id="252"/>
            <w:r>
              <w:rPr>
                <w:rFonts w:asciiTheme="minorEastAsia" w:eastAsiaTheme="minorEastAsia" w:hAnsiTheme="minorEastAsia" w:cstheme="minorEastAsia" w:hint="eastAsia"/>
                <w:sz w:val="21"/>
                <w:szCs w:val="21"/>
              </w:rPr>
              <w:t>8</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显示“回复的内容不能为空”</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显示“文本长度大于140字符”</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文本内容为“Hello”，上传文件（0&lt;文件大小&lt;200M）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文本内容为“Hello”，上传附件为空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显示“上传的附件不能为空”</w:t>
            </w:r>
          </w:p>
        </w:tc>
        <w:tc>
          <w:tcPr>
            <w:tcW w:w="119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19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文本内容为“Hello”，上传.jpg图片</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9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19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文本内容为“Hello”，上传非.png,.jpg,.bmp图片格式</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19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文本内容为“Hello”，添加附件内容（0&lt;附件大小&lt;200M）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25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19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bookmarkEnd w:id="249"/>
      <w:bookmarkEnd w:id="250"/>
    </w:tbl>
    <w:p w:rsidR="00B354F0" w:rsidRDefault="00B354F0">
      <w:pPr>
        <w:rPr>
          <w:b/>
          <w:bCs/>
          <w:sz w:val="28"/>
          <w:szCs w:val="28"/>
        </w:rPr>
      </w:pPr>
    </w:p>
    <w:p w:rsidR="00B354F0" w:rsidRDefault="009659F8">
      <w:pPr>
        <w:pStyle w:val="2"/>
      </w:pPr>
      <w:bookmarkStart w:id="253" w:name="_Toc29995"/>
      <w:bookmarkStart w:id="254" w:name="_Toc4643"/>
      <w:bookmarkStart w:id="255" w:name="_Toc22989"/>
      <w:bookmarkStart w:id="256" w:name="_Toc30374"/>
      <w:bookmarkStart w:id="257" w:name="_Toc503114572"/>
      <w:bookmarkStart w:id="258" w:name="_Toc29182"/>
      <w:bookmarkStart w:id="259" w:name="_Toc11071"/>
      <w:bookmarkStart w:id="260" w:name="_Toc14388"/>
      <w:bookmarkStart w:id="261" w:name="_Toc9125"/>
      <w:bookmarkStart w:id="262" w:name="_Toc18212"/>
      <w:r>
        <w:rPr>
          <w:rFonts w:hint="eastAsia"/>
        </w:rPr>
        <w:t>1.9</w:t>
      </w:r>
      <w:r>
        <w:rPr>
          <w:rFonts w:hint="eastAsia"/>
        </w:rPr>
        <w:t>教师在课程论坛针对某一楼层进行回复帖子</w:t>
      </w:r>
      <w:bookmarkEnd w:id="253"/>
      <w:bookmarkEnd w:id="254"/>
      <w:bookmarkEnd w:id="255"/>
      <w:bookmarkEnd w:id="256"/>
      <w:bookmarkEnd w:id="257"/>
      <w:bookmarkEnd w:id="258"/>
      <w:bookmarkEnd w:id="259"/>
      <w:bookmarkEnd w:id="260"/>
      <w:bookmarkEnd w:id="261"/>
      <w:bookmarkEnd w:id="262"/>
    </w:p>
    <w:p w:rsidR="00B354F0" w:rsidRDefault="009659F8">
      <w:pPr>
        <w:pStyle w:val="3"/>
      </w:pPr>
      <w:bookmarkStart w:id="263" w:name="_Toc13618"/>
      <w:bookmarkStart w:id="264" w:name="_Toc30306"/>
      <w:bookmarkStart w:id="265" w:name="_Toc1709"/>
      <w:bookmarkStart w:id="266" w:name="_Toc5178"/>
      <w:bookmarkStart w:id="267" w:name="_Toc8455"/>
      <w:bookmarkStart w:id="268" w:name="_Toc16388"/>
      <w:bookmarkStart w:id="269" w:name="_Toc20291"/>
      <w:bookmarkStart w:id="270" w:name="_Toc503114573"/>
      <w:bookmarkStart w:id="271" w:name="_Toc14946"/>
      <w:bookmarkStart w:id="272" w:name="_Toc25001"/>
      <w:r>
        <w:rPr>
          <w:rFonts w:hint="eastAsia"/>
        </w:rPr>
        <w:t>1.9.1</w:t>
      </w:r>
      <w:r>
        <w:rPr>
          <w:rFonts w:hint="eastAsia"/>
        </w:rPr>
        <w:t>等价类划分表</w:t>
      </w:r>
      <w:bookmarkEnd w:id="263"/>
      <w:bookmarkEnd w:id="264"/>
      <w:bookmarkEnd w:id="265"/>
      <w:bookmarkEnd w:id="266"/>
      <w:bookmarkEnd w:id="267"/>
      <w:bookmarkEnd w:id="268"/>
      <w:bookmarkEnd w:id="269"/>
      <w:bookmarkEnd w:id="270"/>
      <w:bookmarkEnd w:id="271"/>
      <w:bookmarkEnd w:id="27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273" w:name="_Toc4777"/>
      <w:bookmarkStart w:id="274" w:name="_Toc24577"/>
      <w:bookmarkStart w:id="275" w:name="_Toc25322"/>
      <w:bookmarkStart w:id="276" w:name="_Toc503114574"/>
      <w:bookmarkStart w:id="277" w:name="_Toc27814"/>
      <w:bookmarkStart w:id="278" w:name="_Toc22967"/>
      <w:bookmarkStart w:id="279" w:name="_Toc13180"/>
      <w:bookmarkStart w:id="280" w:name="_Toc13459"/>
      <w:bookmarkStart w:id="281" w:name="_Toc17344"/>
      <w:bookmarkStart w:id="282" w:name="_Toc28821"/>
      <w:r>
        <w:rPr>
          <w:rFonts w:hint="eastAsia"/>
        </w:rPr>
        <w:t>1.9.2</w:t>
      </w:r>
      <w:r>
        <w:rPr>
          <w:rFonts w:hint="eastAsia"/>
        </w:rPr>
        <w:t>测试用例</w:t>
      </w:r>
      <w:bookmarkEnd w:id="273"/>
      <w:bookmarkEnd w:id="274"/>
      <w:bookmarkEnd w:id="275"/>
      <w:bookmarkEnd w:id="276"/>
      <w:bookmarkEnd w:id="277"/>
      <w:bookmarkEnd w:id="278"/>
      <w:bookmarkEnd w:id="279"/>
      <w:bookmarkEnd w:id="280"/>
      <w:bookmarkEnd w:id="281"/>
      <w:bookmarkEnd w:id="28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75"/>
        <w:gridCol w:w="6"/>
      </w:tblGrid>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TC-T009</w:t>
            </w:r>
          </w:p>
        </w:tc>
      </w:tr>
      <w:tr w:rsidR="00B354F0">
        <w:trPr>
          <w:gridAfter w:val="1"/>
          <w:wAfter w:w="6" w:type="dxa"/>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283" w:name="_Toc27215"/>
            <w:bookmarkStart w:id="284" w:name="_Toc23188"/>
            <w:r>
              <w:rPr>
                <w:rFonts w:asciiTheme="minorEastAsia" w:eastAsiaTheme="minorEastAsia" w:hAnsiTheme="minorEastAsia" w:cstheme="minorEastAsia" w:hint="eastAsia"/>
                <w:sz w:val="21"/>
                <w:szCs w:val="21"/>
              </w:rPr>
              <w:t>Uc-T0</w:t>
            </w:r>
            <w:bookmarkEnd w:id="283"/>
            <w:bookmarkEnd w:id="284"/>
            <w:r>
              <w:rPr>
                <w:rFonts w:asciiTheme="minorEastAsia" w:eastAsiaTheme="minorEastAsia" w:hAnsiTheme="minorEastAsia" w:cstheme="minorEastAsia" w:hint="eastAsia"/>
                <w:sz w:val="21"/>
                <w:szCs w:val="21"/>
              </w:rPr>
              <w:t>29</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显示“回复的内容不能为空”</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显示“文本长度大于140字符”</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文本内容为“Hello”，上传文件（0&lt;文件大小&lt;200M）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文本内容为“Hello”，上传附件为空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显示“上传的附件不能为空”</w:t>
            </w:r>
          </w:p>
        </w:tc>
        <w:tc>
          <w:tcPr>
            <w:tcW w:w="1381" w:type="dxa"/>
            <w:gridSpan w:val="2"/>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381" w:type="dxa"/>
            <w:gridSpan w:val="2"/>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文本内容为“Hello”，上传.jpg图片</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3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文本内容为“Hello”，上传非.png,.jpg,.bmp图片格式</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3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gridAfter w:val="1"/>
          <w:wAfter w:w="6" w:type="dxa"/>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文本内容为“Hello”，添加附件内容（0&lt;附件大小&lt;200M）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0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3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sz w:val="28"/>
          <w:szCs w:val="28"/>
        </w:rPr>
      </w:pPr>
    </w:p>
    <w:p w:rsidR="00B354F0" w:rsidRDefault="009659F8">
      <w:pPr>
        <w:pStyle w:val="2"/>
      </w:pPr>
      <w:bookmarkStart w:id="285" w:name="_Toc4412"/>
      <w:bookmarkStart w:id="286" w:name="_Toc4328"/>
      <w:bookmarkStart w:id="287" w:name="_Toc18157"/>
      <w:bookmarkStart w:id="288" w:name="_Toc9553"/>
      <w:bookmarkStart w:id="289" w:name="_Toc28318"/>
      <w:bookmarkStart w:id="290" w:name="_Toc14763"/>
      <w:bookmarkStart w:id="291" w:name="_Toc25780"/>
      <w:bookmarkStart w:id="292" w:name="_Toc5532"/>
      <w:bookmarkStart w:id="293" w:name="_Toc503114575"/>
      <w:bookmarkStart w:id="294" w:name="_Toc27578"/>
      <w:r>
        <w:rPr>
          <w:rFonts w:hint="eastAsia"/>
        </w:rPr>
        <w:t>1.10</w:t>
      </w:r>
      <w:r>
        <w:rPr>
          <w:rFonts w:hint="eastAsia"/>
        </w:rPr>
        <w:t>教师在总论坛搜索帖子</w:t>
      </w:r>
      <w:bookmarkEnd w:id="285"/>
      <w:bookmarkEnd w:id="286"/>
      <w:bookmarkEnd w:id="287"/>
      <w:bookmarkEnd w:id="288"/>
      <w:bookmarkEnd w:id="289"/>
      <w:bookmarkEnd w:id="290"/>
      <w:bookmarkEnd w:id="291"/>
      <w:bookmarkEnd w:id="292"/>
      <w:bookmarkEnd w:id="293"/>
      <w:bookmarkEnd w:id="294"/>
    </w:p>
    <w:p w:rsidR="00B354F0" w:rsidRDefault="009659F8">
      <w:pPr>
        <w:pStyle w:val="3"/>
      </w:pPr>
      <w:bookmarkStart w:id="295" w:name="_Toc9869"/>
      <w:bookmarkStart w:id="296" w:name="_Toc26859"/>
      <w:bookmarkStart w:id="297" w:name="_Toc22190"/>
      <w:bookmarkStart w:id="298" w:name="_Toc503114576"/>
      <w:bookmarkStart w:id="299" w:name="_Toc12734"/>
      <w:bookmarkStart w:id="300" w:name="_Toc28339"/>
      <w:bookmarkStart w:id="301" w:name="_Toc31098"/>
      <w:bookmarkStart w:id="302" w:name="_Toc3410"/>
      <w:bookmarkStart w:id="303" w:name="_Toc23152"/>
      <w:bookmarkStart w:id="304" w:name="_Toc17532"/>
      <w:r>
        <w:rPr>
          <w:rFonts w:hint="eastAsia"/>
        </w:rPr>
        <w:t>1.10.1</w:t>
      </w:r>
      <w:r>
        <w:rPr>
          <w:rFonts w:hint="eastAsia"/>
        </w:rPr>
        <w:t>等价类划分表</w:t>
      </w:r>
      <w:bookmarkEnd w:id="295"/>
      <w:bookmarkEnd w:id="296"/>
      <w:bookmarkEnd w:id="297"/>
      <w:bookmarkEnd w:id="298"/>
      <w:bookmarkEnd w:id="299"/>
      <w:bookmarkEnd w:id="300"/>
      <w:bookmarkEnd w:id="301"/>
      <w:bookmarkEnd w:id="302"/>
      <w:bookmarkEnd w:id="303"/>
      <w:bookmarkEnd w:id="30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tc>
      </w:tr>
    </w:tbl>
    <w:p w:rsidR="00B354F0" w:rsidRDefault="009659F8">
      <w:pPr>
        <w:pStyle w:val="3"/>
      </w:pPr>
      <w:bookmarkStart w:id="305" w:name="_Toc6821"/>
      <w:bookmarkStart w:id="306" w:name="_Toc14310"/>
      <w:bookmarkStart w:id="307" w:name="_Toc29729"/>
      <w:bookmarkStart w:id="308" w:name="_Toc31503"/>
      <w:bookmarkStart w:id="309" w:name="_Toc30627"/>
      <w:bookmarkStart w:id="310" w:name="_Toc503114577"/>
      <w:bookmarkStart w:id="311" w:name="_Toc1960"/>
      <w:bookmarkStart w:id="312" w:name="_Toc10451"/>
      <w:bookmarkStart w:id="313" w:name="_Toc4231"/>
      <w:bookmarkStart w:id="314" w:name="_Toc404"/>
      <w:r>
        <w:rPr>
          <w:rFonts w:hint="eastAsia"/>
        </w:rPr>
        <w:t>1.10.2</w:t>
      </w:r>
      <w:r>
        <w:rPr>
          <w:rFonts w:hint="eastAsia"/>
        </w:rPr>
        <w:t>测试用例</w:t>
      </w:r>
      <w:bookmarkEnd w:id="305"/>
      <w:bookmarkEnd w:id="306"/>
      <w:bookmarkEnd w:id="307"/>
      <w:bookmarkEnd w:id="308"/>
      <w:bookmarkEnd w:id="309"/>
      <w:bookmarkEnd w:id="310"/>
      <w:bookmarkEnd w:id="311"/>
      <w:bookmarkEnd w:id="312"/>
      <w:bookmarkEnd w:id="313"/>
      <w:bookmarkEnd w:id="31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61" w:type="dxa"/>
            <w:tcBorders>
              <w:tl2br w:val="nil"/>
              <w:tr2bl w:val="nil"/>
            </w:tcBorders>
            <w:tcMar>
              <w:top w:w="36" w:type="dxa"/>
              <w:left w:w="36" w:type="dxa"/>
              <w:bottom w:w="36" w:type="dxa"/>
              <w:right w:w="36" w:type="dxa"/>
            </w:tcMa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TC-T010</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Uc-T049</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B354F0">
      <w:pPr>
        <w:rPr>
          <w:b/>
          <w:bCs/>
          <w:sz w:val="28"/>
          <w:szCs w:val="28"/>
        </w:rPr>
      </w:pPr>
    </w:p>
    <w:p w:rsidR="00B354F0" w:rsidRDefault="009659F8">
      <w:pPr>
        <w:pStyle w:val="2"/>
      </w:pPr>
      <w:bookmarkStart w:id="315" w:name="_Toc4735"/>
      <w:bookmarkStart w:id="316" w:name="_Toc503114578"/>
      <w:bookmarkStart w:id="317" w:name="_Toc4943"/>
      <w:bookmarkStart w:id="318" w:name="_Toc25692"/>
      <w:bookmarkStart w:id="319" w:name="_Toc26707"/>
      <w:bookmarkStart w:id="320" w:name="_Toc15236"/>
      <w:bookmarkStart w:id="321" w:name="_Toc1644"/>
      <w:bookmarkStart w:id="322" w:name="_Toc25224"/>
      <w:bookmarkStart w:id="323" w:name="_Toc28758"/>
      <w:bookmarkStart w:id="324" w:name="_Toc16994"/>
      <w:r>
        <w:rPr>
          <w:rFonts w:hint="eastAsia"/>
        </w:rPr>
        <w:t>1.11</w:t>
      </w:r>
      <w:r>
        <w:rPr>
          <w:rFonts w:hint="eastAsia"/>
        </w:rPr>
        <w:t>教师在课程论坛搜索帖子</w:t>
      </w:r>
      <w:bookmarkEnd w:id="315"/>
      <w:bookmarkEnd w:id="316"/>
      <w:bookmarkEnd w:id="317"/>
      <w:bookmarkEnd w:id="318"/>
      <w:bookmarkEnd w:id="319"/>
      <w:bookmarkEnd w:id="320"/>
      <w:bookmarkEnd w:id="321"/>
      <w:bookmarkEnd w:id="322"/>
      <w:bookmarkEnd w:id="323"/>
      <w:bookmarkEnd w:id="324"/>
    </w:p>
    <w:p w:rsidR="00B354F0" w:rsidRDefault="009659F8">
      <w:pPr>
        <w:pStyle w:val="3"/>
      </w:pPr>
      <w:bookmarkStart w:id="325" w:name="_Toc29836"/>
      <w:bookmarkStart w:id="326" w:name="_Toc10745"/>
      <w:bookmarkStart w:id="327" w:name="_Toc28440"/>
      <w:bookmarkStart w:id="328" w:name="_Toc9721"/>
      <w:bookmarkStart w:id="329" w:name="_Toc27906"/>
      <w:bookmarkStart w:id="330" w:name="_Toc503114579"/>
      <w:bookmarkStart w:id="331" w:name="_Toc29215"/>
      <w:bookmarkStart w:id="332" w:name="_Toc30086"/>
      <w:bookmarkStart w:id="333" w:name="_Toc19800"/>
      <w:bookmarkStart w:id="334" w:name="_Toc27942"/>
      <w:r>
        <w:rPr>
          <w:rFonts w:hint="eastAsia"/>
        </w:rPr>
        <w:t>1.11.1</w:t>
      </w:r>
      <w:r>
        <w:rPr>
          <w:rFonts w:hint="eastAsia"/>
        </w:rPr>
        <w:t>等价类划分表</w:t>
      </w:r>
      <w:bookmarkEnd w:id="325"/>
      <w:bookmarkEnd w:id="326"/>
      <w:bookmarkEnd w:id="327"/>
      <w:bookmarkEnd w:id="328"/>
      <w:bookmarkEnd w:id="329"/>
      <w:bookmarkEnd w:id="330"/>
      <w:bookmarkEnd w:id="331"/>
      <w:bookmarkEnd w:id="332"/>
      <w:bookmarkEnd w:id="333"/>
      <w:bookmarkEnd w:id="33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tc>
      </w:tr>
    </w:tbl>
    <w:p w:rsidR="00B354F0" w:rsidRDefault="009659F8">
      <w:pPr>
        <w:pStyle w:val="3"/>
      </w:pPr>
      <w:bookmarkStart w:id="335" w:name="_Toc24446"/>
      <w:bookmarkStart w:id="336" w:name="_Toc26943"/>
      <w:bookmarkStart w:id="337" w:name="_Toc503114580"/>
      <w:bookmarkStart w:id="338" w:name="_Toc10452"/>
      <w:bookmarkStart w:id="339" w:name="_Toc9867"/>
      <w:bookmarkStart w:id="340" w:name="_Toc25348"/>
      <w:bookmarkStart w:id="341" w:name="_Toc12691"/>
      <w:bookmarkStart w:id="342" w:name="_Toc2005"/>
      <w:bookmarkStart w:id="343" w:name="_Toc3785"/>
      <w:bookmarkStart w:id="344" w:name="_Toc5593"/>
      <w:r>
        <w:rPr>
          <w:rFonts w:hint="eastAsia"/>
        </w:rPr>
        <w:t>1.11.2</w:t>
      </w:r>
      <w:r>
        <w:rPr>
          <w:rFonts w:hint="eastAsia"/>
        </w:rPr>
        <w:t>测试用例</w:t>
      </w:r>
      <w:bookmarkEnd w:id="335"/>
      <w:bookmarkEnd w:id="336"/>
      <w:bookmarkEnd w:id="337"/>
      <w:bookmarkEnd w:id="338"/>
      <w:bookmarkEnd w:id="339"/>
      <w:bookmarkEnd w:id="340"/>
      <w:bookmarkEnd w:id="341"/>
      <w:bookmarkEnd w:id="342"/>
      <w:bookmarkEnd w:id="343"/>
      <w:bookmarkEnd w:id="34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21"/>
        <w:gridCol w:w="1230"/>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TC-T011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345" w:name="_Toc887"/>
            <w:bookmarkStart w:id="346" w:name="_Toc19088"/>
            <w:r>
              <w:rPr>
                <w:rFonts w:asciiTheme="minorEastAsia" w:eastAsiaTheme="minorEastAsia" w:hAnsiTheme="minorEastAsia" w:cstheme="minorEastAsia" w:hint="eastAsia"/>
                <w:sz w:val="21"/>
                <w:szCs w:val="21"/>
              </w:rPr>
              <w:t>Uc-T04</w:t>
            </w:r>
            <w:bookmarkEnd w:id="345"/>
            <w:bookmarkEnd w:id="346"/>
            <w:r>
              <w:rPr>
                <w:rFonts w:asciiTheme="minorEastAsia" w:eastAsiaTheme="minorEastAsia" w:hAnsiTheme="minorEastAsia" w:cstheme="minorEastAsia" w:hint="eastAsia"/>
                <w:sz w:val="21"/>
                <w:szCs w:val="21"/>
              </w:rPr>
              <w:t>7</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B354F0">
      <w:pPr>
        <w:rPr>
          <w:b/>
          <w:bCs/>
          <w:sz w:val="28"/>
          <w:szCs w:val="28"/>
        </w:rPr>
      </w:pPr>
    </w:p>
    <w:p w:rsidR="00B354F0" w:rsidRDefault="00B354F0">
      <w:pPr>
        <w:rPr>
          <w:b/>
          <w:bCs/>
          <w:sz w:val="28"/>
          <w:szCs w:val="28"/>
        </w:rPr>
      </w:pPr>
    </w:p>
    <w:p w:rsidR="00B354F0" w:rsidRDefault="009659F8">
      <w:pPr>
        <w:pStyle w:val="2"/>
      </w:pPr>
      <w:bookmarkStart w:id="347" w:name="_Toc3273"/>
      <w:bookmarkStart w:id="348" w:name="_Toc503114581"/>
      <w:bookmarkStart w:id="349" w:name="_Toc24869"/>
      <w:bookmarkStart w:id="350" w:name="_Toc6346"/>
      <w:bookmarkStart w:id="351" w:name="_Toc15811"/>
      <w:bookmarkStart w:id="352" w:name="_Toc22969"/>
      <w:bookmarkStart w:id="353" w:name="_Toc3395"/>
      <w:bookmarkStart w:id="354" w:name="_Toc30822"/>
      <w:bookmarkStart w:id="355" w:name="_Toc9507"/>
      <w:bookmarkStart w:id="356" w:name="_Toc30527"/>
      <w:r>
        <w:rPr>
          <w:rFonts w:hint="eastAsia"/>
        </w:rPr>
        <w:t>1.12</w:t>
      </w:r>
      <w:r>
        <w:rPr>
          <w:rFonts w:hint="eastAsia"/>
        </w:rPr>
        <w:t>教师收藏帖子</w:t>
      </w:r>
      <w:bookmarkEnd w:id="347"/>
      <w:bookmarkEnd w:id="348"/>
      <w:bookmarkEnd w:id="349"/>
      <w:bookmarkEnd w:id="350"/>
      <w:bookmarkEnd w:id="351"/>
      <w:bookmarkEnd w:id="352"/>
      <w:bookmarkEnd w:id="353"/>
      <w:bookmarkEnd w:id="354"/>
      <w:bookmarkEnd w:id="355"/>
      <w:bookmarkEnd w:id="356"/>
    </w:p>
    <w:p w:rsidR="00B354F0" w:rsidRDefault="009659F8">
      <w:pPr>
        <w:pStyle w:val="3"/>
      </w:pPr>
      <w:bookmarkStart w:id="357" w:name="_Toc17864"/>
      <w:bookmarkStart w:id="358" w:name="_Toc30301"/>
      <w:bookmarkStart w:id="359" w:name="_Toc27712"/>
      <w:bookmarkStart w:id="360" w:name="_Toc25807"/>
      <w:bookmarkStart w:id="361" w:name="_Toc5680"/>
      <w:bookmarkStart w:id="362" w:name="_Toc12366"/>
      <w:bookmarkStart w:id="363" w:name="_Toc503114582"/>
      <w:bookmarkStart w:id="364" w:name="_Toc16711"/>
      <w:bookmarkStart w:id="365" w:name="_Toc11284"/>
      <w:bookmarkStart w:id="366" w:name="_Toc32711"/>
      <w:r>
        <w:rPr>
          <w:rFonts w:hint="eastAsia"/>
        </w:rPr>
        <w:t>1.12.1</w:t>
      </w:r>
      <w:r>
        <w:rPr>
          <w:rFonts w:hint="eastAsia"/>
        </w:rPr>
        <w:t>测试用例</w:t>
      </w:r>
      <w:bookmarkEnd w:id="357"/>
      <w:bookmarkEnd w:id="358"/>
      <w:bookmarkEnd w:id="359"/>
      <w:bookmarkEnd w:id="360"/>
      <w:bookmarkEnd w:id="361"/>
      <w:bookmarkEnd w:id="362"/>
      <w:bookmarkEnd w:id="363"/>
      <w:bookmarkEnd w:id="364"/>
      <w:bookmarkEnd w:id="365"/>
      <w:bookmarkEnd w:id="366"/>
    </w:p>
    <w:tbl>
      <w:tblPr>
        <w:tblpPr w:leftFromText="180" w:rightFromText="180" w:vertAnchor="text" w:horzAnchor="page" w:tblpX="1766" w:tblpY="323"/>
        <w:tblOverlap w:val="never"/>
        <w:tblW w:w="83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68"/>
        <w:gridCol w:w="2110"/>
        <w:gridCol w:w="1190"/>
        <w:gridCol w:w="1270"/>
        <w:gridCol w:w="1375"/>
        <w:gridCol w:w="1067"/>
      </w:tblGrid>
      <w:tr w:rsidR="00B354F0">
        <w:trPr>
          <w:trHeight w:val="691"/>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TC-T012 </w:t>
            </w:r>
          </w:p>
        </w:tc>
      </w:tr>
      <w:tr w:rsidR="00B354F0">
        <w:trPr>
          <w:trHeight w:val="673"/>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教师在收藏帖子</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386"/>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367" w:name="_Toc31242"/>
            <w:bookmarkStart w:id="368" w:name="_Toc31513"/>
            <w:r>
              <w:rPr>
                <w:rFonts w:asciiTheme="minorEastAsia" w:eastAsiaTheme="minorEastAsia" w:hAnsiTheme="minorEastAsia" w:cstheme="minorEastAsia" w:hint="eastAsia"/>
                <w:sz w:val="21"/>
                <w:szCs w:val="21"/>
              </w:rPr>
              <w:t>Uc-T03</w:t>
            </w:r>
            <w:bookmarkEnd w:id="367"/>
            <w:bookmarkEnd w:id="368"/>
            <w:r>
              <w:rPr>
                <w:rFonts w:asciiTheme="minorEastAsia" w:eastAsiaTheme="minorEastAsia" w:hAnsiTheme="minorEastAsia" w:cstheme="minorEastAsia" w:hint="eastAsia"/>
                <w:sz w:val="21"/>
                <w:szCs w:val="21"/>
              </w:rPr>
              <w:t>5</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386"/>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教师收藏帖子</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691"/>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691"/>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996"/>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2.教师存在有想要的收藏帖子</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691"/>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用例说明中关于“教师收藏帖子”的说明</w:t>
            </w:r>
          </w:p>
        </w:tc>
        <w:tc>
          <w:tcPr>
            <w:tcW w:w="11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386"/>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11"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386"/>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0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trHeight w:val="1311"/>
        </w:trPr>
        <w:tc>
          <w:tcPr>
            <w:tcW w:w="13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选中要收藏的帖子，单击“收藏”图标</w:t>
            </w:r>
          </w:p>
        </w:tc>
        <w:tc>
          <w:tcPr>
            <w:tcW w:w="11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270"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“收藏”图标变绿色，在我的收藏列表中增加该帖</w:t>
            </w:r>
          </w:p>
        </w:tc>
        <w:tc>
          <w:tcPr>
            <w:tcW w:w="10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B354F0">
      <w:pPr>
        <w:rPr>
          <w:b/>
          <w:bCs/>
          <w:sz w:val="28"/>
          <w:szCs w:val="28"/>
        </w:rPr>
      </w:pPr>
    </w:p>
    <w:p w:rsidR="00B354F0" w:rsidRDefault="00B354F0">
      <w:pPr>
        <w:rPr>
          <w:b/>
          <w:bCs/>
          <w:sz w:val="28"/>
          <w:szCs w:val="28"/>
        </w:rPr>
      </w:pPr>
    </w:p>
    <w:p w:rsidR="00B354F0" w:rsidRDefault="009659F8">
      <w:pPr>
        <w:pStyle w:val="2"/>
      </w:pPr>
      <w:bookmarkStart w:id="369" w:name="_Toc910"/>
      <w:bookmarkStart w:id="370" w:name="_Toc503114583"/>
      <w:bookmarkStart w:id="371" w:name="_Toc27394"/>
      <w:bookmarkStart w:id="372" w:name="_Toc29462"/>
      <w:bookmarkStart w:id="373" w:name="_Toc3692"/>
      <w:bookmarkStart w:id="374" w:name="_Toc27267"/>
      <w:bookmarkStart w:id="375" w:name="_Toc8459"/>
      <w:bookmarkStart w:id="376" w:name="_Toc1749"/>
      <w:bookmarkStart w:id="377" w:name="_Toc10393"/>
      <w:bookmarkStart w:id="378" w:name="_Toc1715"/>
      <w:r>
        <w:rPr>
          <w:rFonts w:hint="eastAsia"/>
        </w:rPr>
        <w:t>1.13</w:t>
      </w:r>
      <w:r>
        <w:rPr>
          <w:rFonts w:hint="eastAsia"/>
        </w:rPr>
        <w:t>教师取消收藏帖子</w:t>
      </w:r>
      <w:bookmarkEnd w:id="369"/>
      <w:bookmarkEnd w:id="370"/>
      <w:bookmarkEnd w:id="371"/>
      <w:bookmarkEnd w:id="372"/>
      <w:bookmarkEnd w:id="373"/>
      <w:bookmarkEnd w:id="374"/>
      <w:bookmarkEnd w:id="375"/>
      <w:bookmarkEnd w:id="376"/>
      <w:bookmarkEnd w:id="377"/>
      <w:bookmarkEnd w:id="378"/>
    </w:p>
    <w:p w:rsidR="00B354F0" w:rsidRDefault="009659F8">
      <w:pPr>
        <w:pStyle w:val="3"/>
      </w:pPr>
      <w:bookmarkStart w:id="379" w:name="_Toc18007"/>
      <w:bookmarkStart w:id="380" w:name="_Toc8608"/>
      <w:bookmarkStart w:id="381" w:name="_Toc10816"/>
      <w:bookmarkStart w:id="382" w:name="_Toc503114584"/>
      <w:bookmarkStart w:id="383" w:name="_Toc9324"/>
      <w:bookmarkStart w:id="384" w:name="_Toc23495"/>
      <w:bookmarkStart w:id="385" w:name="_Toc4243"/>
      <w:bookmarkStart w:id="386" w:name="_Toc13525"/>
      <w:bookmarkStart w:id="387" w:name="_Toc32554"/>
      <w:bookmarkStart w:id="388" w:name="_Toc23640"/>
      <w:r>
        <w:rPr>
          <w:rFonts w:hint="eastAsia"/>
        </w:rPr>
        <w:t>1.13.1</w:t>
      </w:r>
      <w:r>
        <w:rPr>
          <w:rFonts w:hint="eastAsia"/>
        </w:rPr>
        <w:t>测试用例</w:t>
      </w:r>
      <w:bookmarkEnd w:id="379"/>
      <w:bookmarkEnd w:id="380"/>
      <w:bookmarkEnd w:id="381"/>
      <w:bookmarkEnd w:id="382"/>
      <w:bookmarkEnd w:id="383"/>
      <w:bookmarkEnd w:id="384"/>
      <w:bookmarkEnd w:id="385"/>
      <w:bookmarkEnd w:id="386"/>
      <w:bookmarkEnd w:id="387"/>
      <w:bookmarkEnd w:id="38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86"/>
        <w:gridCol w:w="1065"/>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TC-T013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389" w:name="_Toc132"/>
            <w:bookmarkStart w:id="390" w:name="_Toc27744"/>
            <w:r>
              <w:rPr>
                <w:rFonts w:asciiTheme="minorEastAsia" w:eastAsiaTheme="minorEastAsia" w:hAnsiTheme="minorEastAsia" w:cstheme="minorEastAsia" w:hint="eastAsia"/>
                <w:sz w:val="21"/>
                <w:szCs w:val="21"/>
              </w:rPr>
              <w:t>Uc-T03</w:t>
            </w:r>
            <w:bookmarkEnd w:id="389"/>
            <w:bookmarkEnd w:id="390"/>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937"/>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对收藏的帖子，单击“收藏”图标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B354F0">
      <w:pPr>
        <w:rPr>
          <w:b/>
          <w:bCs/>
          <w:sz w:val="28"/>
          <w:szCs w:val="28"/>
        </w:rPr>
      </w:pPr>
    </w:p>
    <w:p w:rsidR="00B354F0" w:rsidRDefault="009659F8">
      <w:pPr>
        <w:pStyle w:val="2"/>
      </w:pPr>
      <w:bookmarkStart w:id="391" w:name="_Toc503114585"/>
      <w:bookmarkStart w:id="392" w:name="_Toc12196"/>
      <w:bookmarkStart w:id="393" w:name="_Toc25573"/>
      <w:bookmarkStart w:id="394" w:name="_Toc10460"/>
      <w:bookmarkStart w:id="395" w:name="_Toc6664"/>
      <w:bookmarkStart w:id="396" w:name="_Toc11219"/>
      <w:bookmarkStart w:id="397" w:name="_Toc17072"/>
      <w:bookmarkStart w:id="398" w:name="_Toc20210"/>
      <w:bookmarkStart w:id="399" w:name="_Toc20306"/>
      <w:bookmarkStart w:id="400" w:name="_Toc30813"/>
      <w:r>
        <w:rPr>
          <w:rFonts w:hint="eastAsia"/>
        </w:rPr>
        <w:t>1.14</w:t>
      </w:r>
      <w:r>
        <w:rPr>
          <w:rFonts w:hint="eastAsia"/>
        </w:rPr>
        <w:t>教师在总论坛删除回复</w:t>
      </w:r>
      <w:bookmarkEnd w:id="391"/>
      <w:bookmarkEnd w:id="392"/>
      <w:bookmarkEnd w:id="393"/>
      <w:bookmarkEnd w:id="394"/>
      <w:bookmarkEnd w:id="395"/>
      <w:bookmarkEnd w:id="396"/>
      <w:bookmarkEnd w:id="397"/>
      <w:bookmarkEnd w:id="398"/>
      <w:bookmarkEnd w:id="399"/>
      <w:bookmarkEnd w:id="400"/>
    </w:p>
    <w:p w:rsidR="00B354F0" w:rsidRDefault="009659F8">
      <w:pPr>
        <w:pStyle w:val="3"/>
      </w:pPr>
      <w:bookmarkStart w:id="401" w:name="_Toc503114586"/>
      <w:bookmarkStart w:id="402" w:name="_Toc118"/>
      <w:bookmarkStart w:id="403" w:name="_Toc4909"/>
      <w:bookmarkStart w:id="404" w:name="_Toc8580"/>
      <w:bookmarkStart w:id="405" w:name="_Toc14543"/>
      <w:bookmarkStart w:id="406" w:name="_Toc21660"/>
      <w:bookmarkStart w:id="407" w:name="_Toc10935"/>
      <w:bookmarkStart w:id="408" w:name="_Toc5820"/>
      <w:bookmarkStart w:id="409" w:name="_Toc31377"/>
      <w:bookmarkStart w:id="410" w:name="_Toc30946"/>
      <w:r>
        <w:rPr>
          <w:rFonts w:hint="eastAsia"/>
        </w:rPr>
        <w:t>1.14.1</w:t>
      </w:r>
      <w:r>
        <w:rPr>
          <w:rFonts w:hint="eastAsia"/>
        </w:rPr>
        <w:t>测试用例</w:t>
      </w:r>
      <w:bookmarkEnd w:id="401"/>
      <w:bookmarkEnd w:id="402"/>
      <w:bookmarkEnd w:id="403"/>
      <w:bookmarkEnd w:id="404"/>
      <w:bookmarkEnd w:id="405"/>
      <w:bookmarkEnd w:id="406"/>
      <w:bookmarkEnd w:id="407"/>
      <w:bookmarkEnd w:id="408"/>
      <w:bookmarkEnd w:id="409"/>
      <w:bookmarkEnd w:id="41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TC-T014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411" w:name="_Toc30167"/>
            <w:bookmarkStart w:id="412" w:name="_Toc18914"/>
            <w:r>
              <w:rPr>
                <w:rFonts w:asciiTheme="minorEastAsia" w:eastAsiaTheme="minorEastAsia" w:hAnsiTheme="minorEastAsia" w:cstheme="minorEastAsia" w:hint="eastAsia"/>
                <w:sz w:val="21"/>
                <w:szCs w:val="21"/>
              </w:rPr>
              <w:t>Uc-T0</w:t>
            </w:r>
            <w:bookmarkEnd w:id="411"/>
            <w:bookmarkEnd w:id="412"/>
            <w:r>
              <w:rPr>
                <w:rFonts w:asciiTheme="minorEastAsia" w:eastAsiaTheme="minorEastAsia" w:hAnsiTheme="minorEastAsia" w:cstheme="minorEastAsia" w:hint="eastAsia"/>
                <w:sz w:val="21"/>
                <w:szCs w:val="21"/>
              </w:rPr>
              <w:t>41</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自己楼层的内容包括底下的回复被删除</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自己针对某一楼层的回复内容被删除</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按钮=回复链接</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删除回复内容，“我的回复”列表中的回复内容被删除</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B354F0">
      <w:pPr>
        <w:rPr>
          <w:b/>
          <w:bCs/>
          <w:sz w:val="28"/>
          <w:szCs w:val="28"/>
        </w:rPr>
      </w:pPr>
    </w:p>
    <w:p w:rsidR="00B354F0" w:rsidRDefault="009659F8">
      <w:pPr>
        <w:pStyle w:val="2"/>
      </w:pPr>
      <w:bookmarkStart w:id="413" w:name="_Toc15693"/>
      <w:bookmarkStart w:id="414" w:name="_Toc23301"/>
      <w:bookmarkStart w:id="415" w:name="_Toc32171"/>
      <w:bookmarkStart w:id="416" w:name="_Toc4402"/>
      <w:bookmarkStart w:id="417" w:name="_Toc6951"/>
      <w:bookmarkStart w:id="418" w:name="_Toc4126"/>
      <w:bookmarkStart w:id="419" w:name="_Toc503114587"/>
      <w:bookmarkStart w:id="420" w:name="_Toc14785"/>
      <w:bookmarkStart w:id="421" w:name="_Toc10327"/>
      <w:bookmarkStart w:id="422" w:name="_Toc14152"/>
      <w:r>
        <w:rPr>
          <w:rFonts w:hint="eastAsia"/>
        </w:rPr>
        <w:t>1.15</w:t>
      </w:r>
      <w:r>
        <w:rPr>
          <w:rFonts w:hint="eastAsia"/>
        </w:rPr>
        <w:t>教师在课程论坛删除回复</w:t>
      </w:r>
      <w:bookmarkEnd w:id="413"/>
      <w:bookmarkEnd w:id="414"/>
      <w:bookmarkEnd w:id="415"/>
      <w:bookmarkEnd w:id="416"/>
      <w:bookmarkEnd w:id="417"/>
      <w:bookmarkEnd w:id="418"/>
      <w:bookmarkEnd w:id="419"/>
      <w:bookmarkEnd w:id="420"/>
      <w:bookmarkEnd w:id="421"/>
      <w:bookmarkEnd w:id="422"/>
    </w:p>
    <w:p w:rsidR="00B354F0" w:rsidRDefault="009659F8">
      <w:pPr>
        <w:pStyle w:val="3"/>
      </w:pPr>
      <w:bookmarkStart w:id="423" w:name="_Toc12322"/>
      <w:bookmarkStart w:id="424" w:name="_Toc503114588"/>
      <w:bookmarkStart w:id="425" w:name="_Toc2545"/>
      <w:bookmarkStart w:id="426" w:name="_Toc22002"/>
      <w:bookmarkStart w:id="427" w:name="_Toc27661"/>
      <w:bookmarkStart w:id="428" w:name="_Toc20026"/>
      <w:bookmarkStart w:id="429" w:name="_Toc29135"/>
      <w:bookmarkStart w:id="430" w:name="_Toc27091"/>
      <w:bookmarkStart w:id="431" w:name="_Toc2638"/>
      <w:bookmarkStart w:id="432" w:name="_Toc17192"/>
      <w:r>
        <w:rPr>
          <w:rFonts w:hint="eastAsia"/>
        </w:rPr>
        <w:t>1.15.1</w:t>
      </w:r>
      <w:r>
        <w:rPr>
          <w:rFonts w:hint="eastAsia"/>
        </w:rPr>
        <w:t>测试用例</w:t>
      </w:r>
      <w:bookmarkEnd w:id="423"/>
      <w:bookmarkEnd w:id="424"/>
      <w:bookmarkEnd w:id="425"/>
      <w:bookmarkEnd w:id="426"/>
      <w:bookmarkEnd w:id="427"/>
      <w:bookmarkEnd w:id="428"/>
      <w:bookmarkEnd w:id="429"/>
      <w:bookmarkEnd w:id="430"/>
      <w:bookmarkEnd w:id="431"/>
      <w:bookmarkEnd w:id="43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TC-T015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433" w:name="_Toc9248"/>
            <w:bookmarkStart w:id="434" w:name="_Toc10842"/>
            <w:r>
              <w:rPr>
                <w:rFonts w:asciiTheme="minorEastAsia" w:eastAsiaTheme="minorEastAsia" w:hAnsiTheme="minorEastAsia" w:cstheme="minorEastAsia" w:hint="eastAsia"/>
                <w:sz w:val="21"/>
                <w:szCs w:val="21"/>
              </w:rPr>
              <w:t>Uc-T03</w:t>
            </w:r>
            <w:bookmarkEnd w:id="433"/>
            <w:bookmarkEnd w:id="434"/>
            <w:r>
              <w:rPr>
                <w:rFonts w:asciiTheme="minorEastAsia" w:eastAsiaTheme="minorEastAsia" w:hAnsiTheme="minorEastAsia" w:cstheme="minorEastAsia" w:hint="eastAsia"/>
                <w:sz w:val="21"/>
                <w:szCs w:val="21"/>
              </w:rPr>
              <w:t>0</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自己楼层的内容包括底下的回复被删除</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自己针对某一楼层的回复内容被删除</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按钮=回复链接</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删除回复内容，“我的回复”列表中回复内容被删除</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B354F0">
      <w:pPr>
        <w:rPr>
          <w:b/>
          <w:bCs/>
          <w:sz w:val="28"/>
          <w:szCs w:val="28"/>
        </w:rPr>
      </w:pPr>
    </w:p>
    <w:p w:rsidR="00B354F0" w:rsidRDefault="009659F8">
      <w:pPr>
        <w:pStyle w:val="2"/>
      </w:pPr>
      <w:bookmarkStart w:id="435" w:name="_Toc11649"/>
      <w:bookmarkStart w:id="436" w:name="_Toc10538"/>
      <w:bookmarkStart w:id="437" w:name="_Toc28376"/>
      <w:bookmarkStart w:id="438" w:name="_Toc503114589"/>
      <w:bookmarkStart w:id="439" w:name="_Toc4051"/>
      <w:bookmarkStart w:id="440" w:name="_Toc14302"/>
      <w:bookmarkStart w:id="441" w:name="_Toc1811"/>
      <w:bookmarkStart w:id="442" w:name="_Toc1950"/>
      <w:bookmarkStart w:id="443" w:name="_Toc25626"/>
      <w:bookmarkStart w:id="444" w:name="_Toc30084"/>
      <w:r>
        <w:rPr>
          <w:rFonts w:hint="eastAsia"/>
        </w:rPr>
        <w:t>1.16</w:t>
      </w:r>
      <w:r>
        <w:rPr>
          <w:rFonts w:hint="eastAsia"/>
        </w:rPr>
        <w:t>教师在总论坛删除自己发的帖子</w:t>
      </w:r>
      <w:bookmarkEnd w:id="435"/>
      <w:bookmarkEnd w:id="436"/>
      <w:bookmarkEnd w:id="437"/>
      <w:bookmarkEnd w:id="438"/>
      <w:bookmarkEnd w:id="439"/>
      <w:bookmarkEnd w:id="440"/>
      <w:bookmarkEnd w:id="441"/>
      <w:bookmarkEnd w:id="442"/>
      <w:bookmarkEnd w:id="443"/>
      <w:bookmarkEnd w:id="444"/>
    </w:p>
    <w:p w:rsidR="00B354F0" w:rsidRDefault="009659F8">
      <w:pPr>
        <w:pStyle w:val="3"/>
      </w:pPr>
      <w:bookmarkStart w:id="445" w:name="_Toc151"/>
      <w:bookmarkStart w:id="446" w:name="_Toc22097"/>
      <w:bookmarkStart w:id="447" w:name="_Toc503114590"/>
      <w:bookmarkStart w:id="448" w:name="_Toc12657"/>
      <w:bookmarkStart w:id="449" w:name="_Toc1153"/>
      <w:bookmarkStart w:id="450" w:name="_Toc10882"/>
      <w:bookmarkStart w:id="451" w:name="_Toc3341"/>
      <w:bookmarkStart w:id="452" w:name="_Toc2380"/>
      <w:bookmarkStart w:id="453" w:name="_Toc973"/>
      <w:bookmarkStart w:id="454" w:name="_Toc6889"/>
      <w:r>
        <w:rPr>
          <w:rFonts w:hint="eastAsia"/>
        </w:rPr>
        <w:t>1.16.1</w:t>
      </w:r>
      <w:r>
        <w:rPr>
          <w:rFonts w:hint="eastAsia"/>
        </w:rPr>
        <w:t>测试用例</w:t>
      </w:r>
      <w:bookmarkEnd w:id="445"/>
      <w:bookmarkEnd w:id="446"/>
      <w:bookmarkEnd w:id="447"/>
      <w:bookmarkEnd w:id="448"/>
      <w:bookmarkEnd w:id="449"/>
      <w:bookmarkEnd w:id="450"/>
      <w:bookmarkEnd w:id="451"/>
      <w:bookmarkEnd w:id="452"/>
      <w:bookmarkEnd w:id="453"/>
      <w:bookmarkEnd w:id="45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TC-T016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455" w:name="_Toc12308"/>
            <w:bookmarkStart w:id="456" w:name="_Toc21874"/>
            <w:r>
              <w:rPr>
                <w:rFonts w:asciiTheme="minorEastAsia" w:eastAsiaTheme="minorEastAsia" w:hAnsiTheme="minorEastAsia" w:cstheme="minorEastAsia" w:hint="eastAsia"/>
                <w:sz w:val="21"/>
                <w:szCs w:val="21"/>
              </w:rPr>
              <w:t>Uc-T04</w:t>
            </w:r>
            <w:bookmarkEnd w:id="455"/>
            <w:bookmarkEnd w:id="456"/>
            <w:r>
              <w:rPr>
                <w:rFonts w:asciiTheme="minorEastAsia" w:eastAsiaTheme="minorEastAsia" w:hAnsiTheme="minorEastAsia" w:cstheme="minorEastAsia" w:hint="eastAsia"/>
                <w:sz w:val="21"/>
                <w:szCs w:val="21"/>
              </w:rPr>
              <w:t>2</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在总论坛下要删除的帖子被删除</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帖子被删除，在“我的帖子”列表中该条帖子信息消失</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B354F0">
      <w:pPr>
        <w:rPr>
          <w:b/>
          <w:bCs/>
          <w:sz w:val="28"/>
          <w:szCs w:val="28"/>
        </w:rPr>
      </w:pPr>
    </w:p>
    <w:p w:rsidR="00B354F0" w:rsidRDefault="00B354F0">
      <w:pPr>
        <w:rPr>
          <w:b/>
          <w:bCs/>
          <w:sz w:val="28"/>
          <w:szCs w:val="28"/>
        </w:rPr>
      </w:pPr>
    </w:p>
    <w:p w:rsidR="00B354F0" w:rsidRDefault="00B354F0">
      <w:pPr>
        <w:rPr>
          <w:b/>
          <w:bCs/>
          <w:sz w:val="28"/>
          <w:szCs w:val="28"/>
        </w:rPr>
      </w:pPr>
    </w:p>
    <w:p w:rsidR="00B354F0" w:rsidRDefault="00B354F0">
      <w:pPr>
        <w:rPr>
          <w:b/>
          <w:bCs/>
          <w:sz w:val="28"/>
          <w:szCs w:val="28"/>
        </w:rPr>
      </w:pPr>
    </w:p>
    <w:p w:rsidR="00B354F0" w:rsidRDefault="009659F8">
      <w:pPr>
        <w:pStyle w:val="2"/>
      </w:pPr>
      <w:bookmarkStart w:id="457" w:name="_Toc22712"/>
      <w:bookmarkStart w:id="458" w:name="_Toc435"/>
      <w:bookmarkStart w:id="459" w:name="_Toc14882"/>
      <w:bookmarkStart w:id="460" w:name="_Toc30103"/>
      <w:bookmarkStart w:id="461" w:name="_Toc21582"/>
      <w:bookmarkStart w:id="462" w:name="_Toc29123"/>
      <w:bookmarkStart w:id="463" w:name="_Toc894"/>
      <w:bookmarkStart w:id="464" w:name="_Toc503114591"/>
      <w:bookmarkStart w:id="465" w:name="_Toc14760"/>
      <w:bookmarkStart w:id="466" w:name="_Toc8421"/>
      <w:r>
        <w:rPr>
          <w:rFonts w:hint="eastAsia"/>
        </w:rPr>
        <w:t>1.17</w:t>
      </w:r>
      <w:r>
        <w:rPr>
          <w:rFonts w:hint="eastAsia"/>
        </w:rPr>
        <w:t>教师在课程论坛删除自己发的帖子</w:t>
      </w:r>
      <w:bookmarkEnd w:id="457"/>
      <w:bookmarkEnd w:id="458"/>
      <w:bookmarkEnd w:id="459"/>
      <w:bookmarkEnd w:id="460"/>
      <w:bookmarkEnd w:id="461"/>
      <w:bookmarkEnd w:id="462"/>
      <w:bookmarkEnd w:id="463"/>
      <w:bookmarkEnd w:id="464"/>
      <w:bookmarkEnd w:id="465"/>
      <w:bookmarkEnd w:id="466"/>
    </w:p>
    <w:p w:rsidR="00B354F0" w:rsidRDefault="009659F8">
      <w:pPr>
        <w:pStyle w:val="3"/>
      </w:pPr>
      <w:bookmarkStart w:id="467" w:name="_Toc20391"/>
      <w:bookmarkStart w:id="468" w:name="_Toc14421"/>
      <w:bookmarkStart w:id="469" w:name="_Toc26034"/>
      <w:bookmarkStart w:id="470" w:name="_Toc1831"/>
      <w:bookmarkStart w:id="471" w:name="_Toc503114592"/>
      <w:bookmarkStart w:id="472" w:name="_Toc22480"/>
      <w:bookmarkStart w:id="473" w:name="_Toc15263"/>
      <w:bookmarkStart w:id="474" w:name="_Toc6615"/>
      <w:bookmarkStart w:id="475" w:name="_Toc2036"/>
      <w:bookmarkStart w:id="476" w:name="_Toc2543"/>
      <w:r>
        <w:rPr>
          <w:rFonts w:hint="eastAsia"/>
        </w:rPr>
        <w:t>1.17.1</w:t>
      </w:r>
      <w:r>
        <w:rPr>
          <w:rFonts w:hint="eastAsia"/>
        </w:rPr>
        <w:t>测试用例</w:t>
      </w:r>
      <w:bookmarkEnd w:id="467"/>
      <w:bookmarkEnd w:id="468"/>
      <w:bookmarkEnd w:id="469"/>
      <w:bookmarkEnd w:id="470"/>
      <w:bookmarkEnd w:id="471"/>
      <w:bookmarkEnd w:id="472"/>
      <w:bookmarkEnd w:id="473"/>
      <w:bookmarkEnd w:id="474"/>
      <w:bookmarkEnd w:id="475"/>
      <w:bookmarkEnd w:id="476"/>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0"/>
        <w:gridCol w:w="1191"/>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TC-T017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477" w:name="_Toc31552"/>
            <w:bookmarkStart w:id="478" w:name="_Toc4929"/>
            <w:r>
              <w:rPr>
                <w:rFonts w:asciiTheme="minorEastAsia" w:eastAsiaTheme="minorEastAsia" w:hAnsiTheme="minorEastAsia" w:cstheme="minorEastAsia" w:hint="eastAsia"/>
                <w:sz w:val="21"/>
                <w:szCs w:val="21"/>
              </w:rPr>
              <w:t>Uc-T0</w:t>
            </w:r>
            <w:bookmarkEnd w:id="477"/>
            <w:bookmarkEnd w:id="478"/>
            <w:r>
              <w:rPr>
                <w:rFonts w:asciiTheme="minorEastAsia" w:eastAsiaTheme="minorEastAsia" w:hAnsiTheme="minorEastAsia" w:cstheme="minorEastAsia" w:hint="eastAsia"/>
                <w:sz w:val="21"/>
                <w:szCs w:val="21"/>
              </w:rPr>
              <w:t>27</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在总论坛下要删除的帖子被删除</w:t>
            </w:r>
          </w:p>
        </w:tc>
        <w:tc>
          <w:tcPr>
            <w:tcW w:w="119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帖子被删除，在“我的帖子”列表中该条帖子信息消失</w:t>
            </w:r>
          </w:p>
        </w:tc>
        <w:tc>
          <w:tcPr>
            <w:tcW w:w="119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479" w:name="_Toc503114593"/>
      <w:bookmarkStart w:id="480" w:name="_Toc28032"/>
      <w:bookmarkStart w:id="481" w:name="_Toc197"/>
      <w:bookmarkStart w:id="482" w:name="_Toc32090"/>
      <w:bookmarkStart w:id="483" w:name="_Toc19421"/>
      <w:bookmarkStart w:id="484" w:name="_Toc16732"/>
      <w:bookmarkStart w:id="485" w:name="_Toc16465"/>
      <w:bookmarkStart w:id="486" w:name="_Toc21746"/>
      <w:bookmarkStart w:id="487" w:name="_Toc17941"/>
      <w:bookmarkStart w:id="488" w:name="_Toc30461"/>
      <w:r>
        <w:rPr>
          <w:rFonts w:hint="eastAsia"/>
        </w:rPr>
        <w:t>1.18</w:t>
      </w:r>
      <w:r>
        <w:rPr>
          <w:rFonts w:hint="eastAsia"/>
        </w:rPr>
        <w:t>教师举报帖子</w:t>
      </w:r>
      <w:bookmarkEnd w:id="479"/>
      <w:bookmarkEnd w:id="480"/>
      <w:bookmarkEnd w:id="481"/>
      <w:bookmarkEnd w:id="482"/>
      <w:bookmarkEnd w:id="483"/>
      <w:bookmarkEnd w:id="484"/>
      <w:bookmarkEnd w:id="485"/>
      <w:bookmarkEnd w:id="486"/>
      <w:bookmarkEnd w:id="487"/>
      <w:bookmarkEnd w:id="488"/>
    </w:p>
    <w:p w:rsidR="00B354F0" w:rsidRDefault="009659F8">
      <w:pPr>
        <w:pStyle w:val="3"/>
      </w:pPr>
      <w:bookmarkStart w:id="489" w:name="_Toc24614"/>
      <w:bookmarkStart w:id="490" w:name="_Toc28156"/>
      <w:bookmarkStart w:id="491" w:name="_Toc3023"/>
      <w:bookmarkStart w:id="492" w:name="_Toc11772"/>
      <w:bookmarkStart w:id="493" w:name="_Toc28392"/>
      <w:bookmarkStart w:id="494" w:name="_Toc19002"/>
      <w:bookmarkStart w:id="495" w:name="_Toc8640"/>
      <w:bookmarkStart w:id="496" w:name="_Toc503114594"/>
      <w:bookmarkStart w:id="497" w:name="_Toc452"/>
      <w:bookmarkStart w:id="498" w:name="_Toc13058"/>
      <w:r>
        <w:rPr>
          <w:rFonts w:hint="eastAsia"/>
        </w:rPr>
        <w:t>1.18.1</w:t>
      </w:r>
      <w:r>
        <w:rPr>
          <w:rFonts w:hint="eastAsia"/>
        </w:rPr>
        <w:t>等价类划分表</w:t>
      </w:r>
      <w:bookmarkEnd w:id="489"/>
      <w:bookmarkEnd w:id="490"/>
      <w:bookmarkEnd w:id="491"/>
      <w:bookmarkEnd w:id="492"/>
      <w:bookmarkEnd w:id="493"/>
      <w:bookmarkEnd w:id="494"/>
      <w:bookmarkEnd w:id="495"/>
      <w:bookmarkEnd w:id="496"/>
      <w:bookmarkEnd w:id="497"/>
      <w:bookmarkEnd w:id="49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输入长度大于0小于50的字符（1）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输入的长度超过50字符（3）</w:t>
            </w:r>
          </w:p>
        </w:tc>
      </w:tr>
    </w:tbl>
    <w:p w:rsidR="00B354F0" w:rsidRDefault="009659F8">
      <w:pPr>
        <w:pStyle w:val="3"/>
      </w:pPr>
      <w:bookmarkStart w:id="499" w:name="_Toc15293"/>
      <w:bookmarkStart w:id="500" w:name="_Toc5915"/>
      <w:bookmarkStart w:id="501" w:name="_Toc503114595"/>
      <w:bookmarkStart w:id="502" w:name="_Toc15148"/>
      <w:bookmarkStart w:id="503" w:name="_Toc28807"/>
      <w:bookmarkStart w:id="504" w:name="_Toc21176"/>
      <w:bookmarkStart w:id="505" w:name="_Toc19200"/>
      <w:bookmarkStart w:id="506" w:name="_Toc23243"/>
      <w:bookmarkStart w:id="507" w:name="_Toc24208"/>
      <w:bookmarkStart w:id="508" w:name="_Toc16982"/>
      <w:r>
        <w:rPr>
          <w:rFonts w:hint="eastAsia"/>
        </w:rPr>
        <w:t>1.18.2</w:t>
      </w:r>
      <w:r>
        <w:rPr>
          <w:rFonts w:hint="eastAsia"/>
        </w:rPr>
        <w:t>测试用例</w:t>
      </w:r>
      <w:bookmarkEnd w:id="499"/>
      <w:bookmarkEnd w:id="500"/>
      <w:bookmarkEnd w:id="501"/>
      <w:bookmarkEnd w:id="502"/>
      <w:bookmarkEnd w:id="503"/>
      <w:bookmarkEnd w:id="504"/>
      <w:bookmarkEnd w:id="505"/>
      <w:bookmarkEnd w:id="506"/>
      <w:bookmarkEnd w:id="507"/>
      <w:bookmarkEnd w:id="508"/>
    </w:p>
    <w:p w:rsidR="00B354F0" w:rsidRDefault="00B354F0">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TC-T018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509" w:name="_Toc17140"/>
            <w:bookmarkStart w:id="510" w:name="_Toc29175"/>
            <w:r>
              <w:rPr>
                <w:rFonts w:asciiTheme="minorEastAsia" w:eastAsiaTheme="minorEastAsia" w:hAnsiTheme="minorEastAsia" w:cstheme="minorEastAsia" w:hint="eastAsia"/>
                <w:sz w:val="21"/>
                <w:szCs w:val="21"/>
              </w:rPr>
              <w:t>Uc-T0</w:t>
            </w:r>
            <w:bookmarkEnd w:id="509"/>
            <w:bookmarkEnd w:id="510"/>
            <w:r>
              <w:rPr>
                <w:rFonts w:asciiTheme="minorEastAsia" w:eastAsiaTheme="minorEastAsia" w:hAnsiTheme="minorEastAsia" w:cstheme="minorEastAsia" w:hint="eastAsia"/>
                <w:sz w:val="21"/>
                <w:szCs w:val="21"/>
              </w:rPr>
              <w:t>60</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按钮=“举报”</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文本=“此条帖子包含违法信”</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显示“举报信息不能为空”</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文本=文本长度&gt;50字符</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显示“文本长度大于50字符”</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511" w:name="_Toc28701"/>
      <w:bookmarkStart w:id="512" w:name="_Toc24189"/>
      <w:bookmarkStart w:id="513" w:name="_Toc503114596"/>
      <w:bookmarkStart w:id="514" w:name="_Toc12577"/>
      <w:bookmarkStart w:id="515" w:name="_Toc7481"/>
      <w:bookmarkStart w:id="516" w:name="_Toc10812"/>
      <w:bookmarkStart w:id="517" w:name="_Toc24017"/>
      <w:bookmarkStart w:id="518" w:name="_Toc8533"/>
      <w:bookmarkStart w:id="519" w:name="_Toc25530"/>
      <w:bookmarkStart w:id="520" w:name="_Toc9053"/>
      <w:r>
        <w:rPr>
          <w:rFonts w:hint="eastAsia"/>
        </w:rPr>
        <w:t>1.19</w:t>
      </w:r>
      <w:r>
        <w:rPr>
          <w:rFonts w:hint="eastAsia"/>
        </w:rPr>
        <w:t>教师举报用户</w:t>
      </w:r>
      <w:bookmarkEnd w:id="511"/>
      <w:bookmarkEnd w:id="512"/>
      <w:bookmarkEnd w:id="513"/>
      <w:bookmarkEnd w:id="514"/>
      <w:bookmarkEnd w:id="515"/>
      <w:bookmarkEnd w:id="516"/>
      <w:bookmarkEnd w:id="517"/>
      <w:bookmarkEnd w:id="518"/>
      <w:bookmarkEnd w:id="519"/>
      <w:bookmarkEnd w:id="520"/>
    </w:p>
    <w:p w:rsidR="00B354F0" w:rsidRDefault="009659F8">
      <w:pPr>
        <w:pStyle w:val="3"/>
      </w:pPr>
      <w:bookmarkStart w:id="521" w:name="_Toc935"/>
      <w:bookmarkStart w:id="522" w:name="_Toc19761"/>
      <w:bookmarkStart w:id="523" w:name="_Toc503114597"/>
      <w:bookmarkStart w:id="524" w:name="_Toc3353"/>
      <w:bookmarkStart w:id="525" w:name="_Toc29321"/>
      <w:bookmarkStart w:id="526" w:name="_Toc3233"/>
      <w:bookmarkStart w:id="527" w:name="_Toc7411"/>
      <w:bookmarkStart w:id="528" w:name="_Toc19970"/>
      <w:bookmarkStart w:id="529" w:name="_Toc7347"/>
      <w:bookmarkStart w:id="530" w:name="_Toc1969"/>
      <w:r>
        <w:rPr>
          <w:rFonts w:hint="eastAsia"/>
        </w:rPr>
        <w:t>1.19.1</w:t>
      </w:r>
      <w:r>
        <w:rPr>
          <w:rFonts w:hint="eastAsia"/>
        </w:rPr>
        <w:t>等价类划分表</w:t>
      </w:r>
      <w:bookmarkEnd w:id="521"/>
      <w:bookmarkEnd w:id="522"/>
      <w:bookmarkEnd w:id="523"/>
      <w:bookmarkEnd w:id="524"/>
      <w:bookmarkEnd w:id="525"/>
      <w:bookmarkEnd w:id="526"/>
      <w:bookmarkEnd w:id="527"/>
      <w:bookmarkEnd w:id="528"/>
      <w:bookmarkEnd w:id="529"/>
      <w:bookmarkEnd w:id="530"/>
    </w:p>
    <w:tbl>
      <w:tblPr>
        <w:tblW w:w="85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04"/>
        <w:gridCol w:w="3408"/>
        <w:gridCol w:w="3408"/>
      </w:tblGrid>
      <w:tr w:rsidR="00B354F0">
        <w:tc>
          <w:tcPr>
            <w:tcW w:w="1704" w:type="dxa"/>
            <w:tcBorders>
              <w:tl2br w:val="nil"/>
              <w:tr2bl w:val="nil"/>
            </w:tcBorders>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Borders>
              <w:tl2br w:val="nil"/>
              <w:tr2bl w:val="nil"/>
            </w:tcBorders>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Borders>
              <w:tl2br w:val="nil"/>
              <w:tr2bl w:val="nil"/>
            </w:tcBorders>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Borders>
              <w:tl2br w:val="nil"/>
              <w:tr2bl w:val="nil"/>
            </w:tcBorders>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Borders>
              <w:tl2br w:val="nil"/>
              <w:tr2bl w:val="nil"/>
            </w:tcBorders>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输入长度大于0小于50的字符（1）</w:t>
            </w:r>
          </w:p>
        </w:tc>
        <w:tc>
          <w:tcPr>
            <w:tcW w:w="3408" w:type="dxa"/>
            <w:tcBorders>
              <w:tl2br w:val="nil"/>
              <w:tr2bl w:val="nil"/>
            </w:tcBorders>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输入的长度超过50字符（3）</w:t>
            </w:r>
          </w:p>
        </w:tc>
      </w:tr>
    </w:tbl>
    <w:p w:rsidR="00B354F0" w:rsidRDefault="00B354F0">
      <w:pPr>
        <w:rPr>
          <w:b/>
          <w:bCs/>
          <w:sz w:val="28"/>
          <w:szCs w:val="28"/>
        </w:rPr>
      </w:pPr>
    </w:p>
    <w:p w:rsidR="00B354F0" w:rsidRDefault="009659F8">
      <w:pPr>
        <w:pStyle w:val="3"/>
      </w:pPr>
      <w:bookmarkStart w:id="531" w:name="_Toc9322"/>
      <w:bookmarkStart w:id="532" w:name="_Toc503114598"/>
      <w:bookmarkStart w:id="533" w:name="_Toc5725"/>
      <w:bookmarkStart w:id="534" w:name="_Toc26118"/>
      <w:bookmarkStart w:id="535" w:name="_Toc29673"/>
      <w:bookmarkStart w:id="536" w:name="_Toc4502"/>
      <w:bookmarkStart w:id="537" w:name="_Toc7427"/>
      <w:bookmarkStart w:id="538" w:name="_Toc23956"/>
      <w:bookmarkStart w:id="539" w:name="_Toc19914"/>
      <w:bookmarkStart w:id="540" w:name="_Toc26411"/>
      <w:r>
        <w:rPr>
          <w:rFonts w:hint="eastAsia"/>
        </w:rPr>
        <w:t>1.19.2</w:t>
      </w:r>
      <w:r>
        <w:rPr>
          <w:rFonts w:hint="eastAsia"/>
        </w:rPr>
        <w:t>测试用例</w:t>
      </w:r>
      <w:bookmarkEnd w:id="531"/>
      <w:bookmarkEnd w:id="532"/>
      <w:bookmarkEnd w:id="533"/>
      <w:bookmarkEnd w:id="534"/>
      <w:bookmarkEnd w:id="535"/>
      <w:bookmarkEnd w:id="536"/>
      <w:bookmarkEnd w:id="537"/>
      <w:bookmarkEnd w:id="538"/>
      <w:bookmarkEnd w:id="539"/>
      <w:bookmarkEnd w:id="540"/>
    </w:p>
    <w:p w:rsidR="00B354F0" w:rsidRDefault="00B354F0">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TC-T019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举报用户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Uc-T053</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按钮=“举报”</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文本=“此条帖子包含违法信”</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文本=空</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显示“举报信息不能为空”</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文本=文本长度&gt;50字符</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6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显示“文本长度大于50字符”</w:t>
            </w:r>
          </w:p>
        </w:tc>
        <w:tc>
          <w:tcPr>
            <w:tcW w:w="118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541" w:name="_Toc18606"/>
      <w:bookmarkStart w:id="542" w:name="_Toc503114599"/>
      <w:bookmarkStart w:id="543" w:name="_Toc27310"/>
      <w:bookmarkStart w:id="544" w:name="_Toc11213"/>
      <w:bookmarkStart w:id="545" w:name="_Toc19709"/>
      <w:bookmarkStart w:id="546" w:name="_Toc9098"/>
      <w:bookmarkStart w:id="547" w:name="_Toc29754"/>
      <w:bookmarkStart w:id="548" w:name="_Toc11254"/>
      <w:bookmarkStart w:id="549" w:name="_Toc6566"/>
      <w:bookmarkStart w:id="550" w:name="_Toc31565"/>
      <w:r>
        <w:rPr>
          <w:rFonts w:hint="eastAsia"/>
        </w:rPr>
        <w:t>1.20</w:t>
      </w:r>
      <w:r>
        <w:rPr>
          <w:rFonts w:hint="eastAsia"/>
        </w:rPr>
        <w:t>教师关注课程</w:t>
      </w:r>
      <w:bookmarkEnd w:id="541"/>
      <w:bookmarkEnd w:id="542"/>
      <w:bookmarkEnd w:id="543"/>
      <w:bookmarkEnd w:id="544"/>
      <w:bookmarkEnd w:id="545"/>
      <w:bookmarkEnd w:id="546"/>
      <w:bookmarkEnd w:id="547"/>
      <w:bookmarkEnd w:id="548"/>
      <w:bookmarkEnd w:id="549"/>
      <w:bookmarkEnd w:id="550"/>
    </w:p>
    <w:p w:rsidR="00B354F0" w:rsidRDefault="009659F8">
      <w:pPr>
        <w:pStyle w:val="3"/>
      </w:pPr>
      <w:bookmarkStart w:id="551" w:name="_Toc16004"/>
      <w:bookmarkStart w:id="552" w:name="_Toc19596"/>
      <w:bookmarkStart w:id="553" w:name="_Toc3777"/>
      <w:bookmarkStart w:id="554" w:name="_Toc19806"/>
      <w:bookmarkStart w:id="555" w:name="_Toc503114600"/>
      <w:bookmarkStart w:id="556" w:name="_Toc4229"/>
      <w:bookmarkStart w:id="557" w:name="_Toc14709"/>
      <w:bookmarkStart w:id="558" w:name="_Toc25786"/>
      <w:bookmarkStart w:id="559" w:name="_Toc1740"/>
      <w:bookmarkStart w:id="560" w:name="_Toc24421"/>
      <w:r>
        <w:rPr>
          <w:rFonts w:hint="eastAsia"/>
        </w:rPr>
        <w:t>1.20.1</w:t>
      </w:r>
      <w:r>
        <w:rPr>
          <w:rFonts w:hint="eastAsia"/>
        </w:rPr>
        <w:t>测试用例</w:t>
      </w:r>
      <w:bookmarkEnd w:id="551"/>
      <w:bookmarkEnd w:id="552"/>
      <w:bookmarkEnd w:id="553"/>
      <w:bookmarkEnd w:id="554"/>
      <w:bookmarkEnd w:id="555"/>
      <w:bookmarkEnd w:id="556"/>
      <w:bookmarkEnd w:id="557"/>
      <w:bookmarkEnd w:id="558"/>
      <w:bookmarkEnd w:id="559"/>
      <w:bookmarkEnd w:id="56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TC-T020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561" w:name="_Toc17831"/>
            <w:bookmarkStart w:id="562" w:name="_Toc10158"/>
            <w:r>
              <w:rPr>
                <w:rFonts w:asciiTheme="minorEastAsia" w:eastAsiaTheme="minorEastAsia" w:hAnsiTheme="minorEastAsia" w:cstheme="minorEastAsia" w:hint="eastAsia"/>
                <w:sz w:val="21"/>
                <w:szCs w:val="21"/>
              </w:rPr>
              <w:t>Uc-T05</w:t>
            </w:r>
            <w:bookmarkEnd w:id="561"/>
            <w:bookmarkEnd w:id="562"/>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B354F0">
      <w:pPr>
        <w:rPr>
          <w:b/>
          <w:bCs/>
          <w:sz w:val="28"/>
          <w:szCs w:val="28"/>
        </w:rPr>
      </w:pPr>
    </w:p>
    <w:p w:rsidR="00B354F0" w:rsidRDefault="00B354F0">
      <w:pPr>
        <w:rPr>
          <w:b/>
          <w:bCs/>
          <w:sz w:val="28"/>
          <w:szCs w:val="28"/>
        </w:rPr>
      </w:pPr>
    </w:p>
    <w:p w:rsidR="00B354F0" w:rsidRDefault="009659F8">
      <w:pPr>
        <w:pStyle w:val="2"/>
      </w:pPr>
      <w:bookmarkStart w:id="563" w:name="_Toc8738"/>
      <w:bookmarkStart w:id="564" w:name="_Toc32629"/>
      <w:bookmarkStart w:id="565" w:name="_Toc5930"/>
      <w:bookmarkStart w:id="566" w:name="_Toc3845"/>
      <w:bookmarkStart w:id="567" w:name="_Toc26566"/>
      <w:bookmarkStart w:id="568" w:name="_Toc20792"/>
      <w:bookmarkStart w:id="569" w:name="_Toc503114601"/>
      <w:bookmarkStart w:id="570" w:name="_Toc7635"/>
      <w:bookmarkStart w:id="571" w:name="_Toc25722"/>
      <w:bookmarkStart w:id="572" w:name="_Toc26897"/>
      <w:r>
        <w:rPr>
          <w:rFonts w:hint="eastAsia"/>
        </w:rPr>
        <w:t>1.21</w:t>
      </w:r>
      <w:r>
        <w:rPr>
          <w:rFonts w:hint="eastAsia"/>
        </w:rPr>
        <w:t>教师取消关注课程</w:t>
      </w:r>
      <w:bookmarkEnd w:id="563"/>
      <w:bookmarkEnd w:id="564"/>
      <w:bookmarkEnd w:id="565"/>
      <w:bookmarkEnd w:id="566"/>
      <w:bookmarkEnd w:id="567"/>
      <w:bookmarkEnd w:id="568"/>
      <w:bookmarkEnd w:id="569"/>
      <w:bookmarkEnd w:id="570"/>
      <w:bookmarkEnd w:id="571"/>
      <w:bookmarkEnd w:id="572"/>
    </w:p>
    <w:p w:rsidR="00B354F0" w:rsidRDefault="009659F8">
      <w:pPr>
        <w:pStyle w:val="3"/>
      </w:pPr>
      <w:bookmarkStart w:id="573" w:name="_Toc25714"/>
      <w:bookmarkStart w:id="574" w:name="_Toc503114602"/>
      <w:bookmarkStart w:id="575" w:name="_Toc10549"/>
      <w:bookmarkStart w:id="576" w:name="_Toc23644"/>
      <w:bookmarkStart w:id="577" w:name="_Toc21098"/>
      <w:bookmarkStart w:id="578" w:name="_Toc13792"/>
      <w:bookmarkStart w:id="579" w:name="_Toc14761"/>
      <w:bookmarkStart w:id="580" w:name="_Toc2154"/>
      <w:bookmarkStart w:id="581" w:name="_Toc23289"/>
      <w:bookmarkStart w:id="582" w:name="_Toc9190"/>
      <w:r>
        <w:rPr>
          <w:rFonts w:hint="eastAsia"/>
        </w:rPr>
        <w:t>1.21.1</w:t>
      </w:r>
      <w:r>
        <w:rPr>
          <w:rFonts w:hint="eastAsia"/>
        </w:rPr>
        <w:t>测试用例</w:t>
      </w:r>
      <w:bookmarkEnd w:id="573"/>
      <w:bookmarkEnd w:id="574"/>
      <w:bookmarkEnd w:id="575"/>
      <w:bookmarkEnd w:id="576"/>
      <w:bookmarkEnd w:id="577"/>
      <w:bookmarkEnd w:id="578"/>
      <w:bookmarkEnd w:id="579"/>
      <w:bookmarkEnd w:id="580"/>
      <w:bookmarkEnd w:id="581"/>
      <w:bookmarkEnd w:id="58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6"/>
        <w:gridCol w:w="1215"/>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TC-T021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Uc-T057</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“我的关注”列表中删除了一条取消关注课程的新纪录</w:t>
            </w:r>
          </w:p>
        </w:tc>
        <w:tc>
          <w:tcPr>
            <w:tcW w:w="121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关注图标变成“无色”，并且“我的关注”列表中删除了刚才的课程记录</w:t>
            </w:r>
          </w:p>
        </w:tc>
        <w:tc>
          <w:tcPr>
            <w:tcW w:w="121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b/>
          <w:bCs/>
          <w:sz w:val="28"/>
          <w:szCs w:val="28"/>
        </w:rPr>
      </w:pPr>
    </w:p>
    <w:p w:rsidR="00B354F0" w:rsidRDefault="009659F8">
      <w:pPr>
        <w:pStyle w:val="2"/>
      </w:pPr>
      <w:bookmarkStart w:id="583" w:name="_Toc17167"/>
      <w:bookmarkStart w:id="584" w:name="_Toc27194"/>
      <w:bookmarkStart w:id="585" w:name="_Toc32615"/>
      <w:bookmarkStart w:id="586" w:name="_Toc503114603"/>
      <w:bookmarkStart w:id="587" w:name="_Toc14920"/>
      <w:bookmarkStart w:id="588" w:name="_Toc984"/>
      <w:bookmarkStart w:id="589" w:name="_Toc19956"/>
      <w:bookmarkStart w:id="590" w:name="_Toc6965"/>
      <w:bookmarkStart w:id="591" w:name="_Toc23792"/>
      <w:bookmarkStart w:id="592" w:name="_Toc16079"/>
      <w:r>
        <w:rPr>
          <w:rFonts w:hint="eastAsia"/>
        </w:rPr>
        <w:t>1.22</w:t>
      </w:r>
      <w:r>
        <w:rPr>
          <w:rFonts w:hint="eastAsia"/>
        </w:rPr>
        <w:t>教师关注用户</w:t>
      </w:r>
      <w:bookmarkEnd w:id="583"/>
      <w:bookmarkEnd w:id="584"/>
      <w:bookmarkEnd w:id="585"/>
      <w:bookmarkEnd w:id="586"/>
      <w:bookmarkEnd w:id="587"/>
      <w:bookmarkEnd w:id="588"/>
      <w:bookmarkEnd w:id="589"/>
      <w:bookmarkEnd w:id="590"/>
      <w:bookmarkEnd w:id="591"/>
      <w:bookmarkEnd w:id="592"/>
    </w:p>
    <w:p w:rsidR="00B354F0" w:rsidRDefault="009659F8">
      <w:pPr>
        <w:pStyle w:val="3"/>
      </w:pPr>
      <w:bookmarkStart w:id="593" w:name="_Toc16121"/>
      <w:bookmarkStart w:id="594" w:name="_Toc8345"/>
      <w:bookmarkStart w:id="595" w:name="_Toc10133"/>
      <w:bookmarkStart w:id="596" w:name="_Toc30690"/>
      <w:bookmarkStart w:id="597" w:name="_Toc1710"/>
      <w:bookmarkStart w:id="598" w:name="_Toc503114604"/>
      <w:bookmarkStart w:id="599" w:name="_Toc27467"/>
      <w:bookmarkStart w:id="600" w:name="_Toc24782"/>
      <w:bookmarkStart w:id="601" w:name="_Toc2212"/>
      <w:bookmarkStart w:id="602" w:name="_Toc21258"/>
      <w:r>
        <w:rPr>
          <w:rFonts w:hint="eastAsia"/>
        </w:rPr>
        <w:t>1.22.1</w:t>
      </w:r>
      <w:r>
        <w:rPr>
          <w:rFonts w:hint="eastAsia"/>
        </w:rPr>
        <w:t>测试用例</w:t>
      </w:r>
      <w:bookmarkEnd w:id="593"/>
      <w:bookmarkEnd w:id="594"/>
      <w:bookmarkEnd w:id="595"/>
      <w:bookmarkEnd w:id="596"/>
      <w:bookmarkEnd w:id="597"/>
      <w:bookmarkEnd w:id="598"/>
      <w:bookmarkEnd w:id="599"/>
      <w:bookmarkEnd w:id="600"/>
      <w:bookmarkEnd w:id="601"/>
      <w:bookmarkEnd w:id="60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0"/>
        <w:gridCol w:w="1221"/>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TC-T022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Uc-T058</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2028"/>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1.教师可以在网站上搜索到用户进入用户主页进行关注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教师可以在课程界面，点击教师旁的关注按钮，进行关注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3.教师可以在网站首页，在推荐的用户旁点击关注按钮，进行关注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sz w:val="28"/>
          <w:szCs w:val="28"/>
        </w:rPr>
      </w:pPr>
    </w:p>
    <w:p w:rsidR="00B354F0" w:rsidRDefault="00B354F0">
      <w:pPr>
        <w:rPr>
          <w:b/>
          <w:bCs/>
          <w:sz w:val="28"/>
          <w:szCs w:val="28"/>
        </w:rPr>
      </w:pPr>
    </w:p>
    <w:p w:rsidR="00B354F0" w:rsidRDefault="009659F8">
      <w:pPr>
        <w:pStyle w:val="2"/>
      </w:pPr>
      <w:bookmarkStart w:id="603" w:name="_Toc26878"/>
      <w:bookmarkStart w:id="604" w:name="_Toc30592"/>
      <w:bookmarkStart w:id="605" w:name="_Toc975"/>
      <w:bookmarkStart w:id="606" w:name="_Toc6559"/>
      <w:bookmarkStart w:id="607" w:name="_Toc7847"/>
      <w:bookmarkStart w:id="608" w:name="_Toc8830"/>
      <w:bookmarkStart w:id="609" w:name="_Toc503114605"/>
      <w:bookmarkStart w:id="610" w:name="_Toc13446"/>
      <w:bookmarkStart w:id="611" w:name="_Toc27981"/>
      <w:bookmarkStart w:id="612" w:name="_Toc20963"/>
      <w:r>
        <w:rPr>
          <w:rFonts w:hint="eastAsia"/>
        </w:rPr>
        <w:t>1.23</w:t>
      </w:r>
      <w:r>
        <w:rPr>
          <w:rFonts w:hint="eastAsia"/>
        </w:rPr>
        <w:t>教师取消关注用户</w:t>
      </w:r>
      <w:bookmarkEnd w:id="603"/>
      <w:bookmarkEnd w:id="604"/>
      <w:bookmarkEnd w:id="605"/>
      <w:bookmarkEnd w:id="606"/>
      <w:bookmarkEnd w:id="607"/>
      <w:bookmarkEnd w:id="608"/>
      <w:bookmarkEnd w:id="609"/>
      <w:bookmarkEnd w:id="610"/>
      <w:bookmarkEnd w:id="611"/>
      <w:bookmarkEnd w:id="612"/>
    </w:p>
    <w:p w:rsidR="00B354F0" w:rsidRDefault="009659F8">
      <w:pPr>
        <w:pStyle w:val="3"/>
      </w:pPr>
      <w:bookmarkStart w:id="613" w:name="_Toc29911"/>
      <w:bookmarkStart w:id="614" w:name="_Toc11896"/>
      <w:bookmarkStart w:id="615" w:name="_Toc503114606"/>
      <w:bookmarkStart w:id="616" w:name="_Toc24363"/>
      <w:bookmarkStart w:id="617" w:name="_Toc26963"/>
      <w:bookmarkStart w:id="618" w:name="_Toc15939"/>
      <w:bookmarkStart w:id="619" w:name="_Toc6569"/>
      <w:bookmarkStart w:id="620" w:name="_Toc25155"/>
      <w:bookmarkStart w:id="621" w:name="_Toc12723"/>
      <w:bookmarkStart w:id="622" w:name="_Toc9071"/>
      <w:r>
        <w:rPr>
          <w:rFonts w:hint="eastAsia"/>
        </w:rPr>
        <w:t>1.23.1</w:t>
      </w:r>
      <w:r>
        <w:t xml:space="preserve"> </w:t>
      </w:r>
      <w:r>
        <w:rPr>
          <w:rFonts w:hint="eastAsia"/>
        </w:rPr>
        <w:t>测试用例</w:t>
      </w:r>
      <w:bookmarkEnd w:id="613"/>
      <w:bookmarkEnd w:id="614"/>
      <w:bookmarkEnd w:id="615"/>
      <w:bookmarkEnd w:id="616"/>
      <w:bookmarkEnd w:id="617"/>
      <w:bookmarkEnd w:id="618"/>
      <w:bookmarkEnd w:id="619"/>
      <w:bookmarkEnd w:id="620"/>
      <w:bookmarkEnd w:id="621"/>
      <w:bookmarkEnd w:id="62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04"/>
        <w:gridCol w:w="1247"/>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TC-T023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Uc-T059</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2790"/>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教师可以在网站上搜索到用户进入用户主页点击“关注”图标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教师可以在课程界面，点击教师旁的关注按钮，点击“关注”图标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3.教师可以在网站首页，在推荐的用户旁点击关注按钮，点击“关注”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列表中删除了刚刚取关了的用户的信息</w:t>
            </w:r>
          </w:p>
        </w:tc>
        <w:tc>
          <w:tcPr>
            <w:tcW w:w="124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关注图标由绿色变成“无色”，并且“我的关注”列表中删除了刚才的用户信息</w:t>
            </w:r>
          </w:p>
        </w:tc>
        <w:tc>
          <w:tcPr>
            <w:tcW w:w="124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关注图标由绿色变成“无色”，并且“我的关注”列表中删除了刚才的用户信息</w:t>
            </w:r>
          </w:p>
        </w:tc>
        <w:tc>
          <w:tcPr>
            <w:tcW w:w="124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623" w:name="_Toc503114607"/>
      <w:bookmarkStart w:id="624" w:name="_Toc31994"/>
      <w:bookmarkStart w:id="625" w:name="_Toc30755"/>
      <w:bookmarkStart w:id="626" w:name="_Toc21028"/>
      <w:bookmarkStart w:id="627" w:name="_Toc11881"/>
      <w:bookmarkStart w:id="628" w:name="_Toc10810"/>
      <w:bookmarkStart w:id="629" w:name="_Toc30162"/>
      <w:bookmarkStart w:id="630" w:name="_Toc31651"/>
      <w:bookmarkStart w:id="631" w:name="_Toc18561"/>
      <w:bookmarkStart w:id="632" w:name="_Toc629"/>
      <w:r>
        <w:rPr>
          <w:rFonts w:hint="eastAsia"/>
        </w:rPr>
        <w:t>1.24</w:t>
      </w:r>
      <w:r>
        <w:rPr>
          <w:rFonts w:hint="eastAsia"/>
        </w:rPr>
        <w:t>教师全网搜索</w:t>
      </w:r>
      <w:bookmarkEnd w:id="623"/>
      <w:bookmarkEnd w:id="624"/>
      <w:bookmarkEnd w:id="625"/>
      <w:bookmarkEnd w:id="626"/>
      <w:bookmarkEnd w:id="627"/>
      <w:bookmarkEnd w:id="628"/>
      <w:bookmarkEnd w:id="629"/>
      <w:bookmarkEnd w:id="630"/>
      <w:bookmarkEnd w:id="631"/>
      <w:bookmarkEnd w:id="632"/>
    </w:p>
    <w:p w:rsidR="00B354F0" w:rsidRDefault="009659F8">
      <w:pPr>
        <w:pStyle w:val="3"/>
      </w:pPr>
      <w:bookmarkStart w:id="633" w:name="_Toc503114608"/>
      <w:bookmarkStart w:id="634" w:name="_Toc14084"/>
      <w:bookmarkStart w:id="635" w:name="_Toc14019"/>
      <w:bookmarkStart w:id="636" w:name="_Toc12611"/>
      <w:bookmarkStart w:id="637" w:name="_Toc1853"/>
      <w:bookmarkStart w:id="638" w:name="_Toc18457"/>
      <w:bookmarkStart w:id="639" w:name="_Toc23531"/>
      <w:bookmarkStart w:id="640" w:name="_Toc4161"/>
      <w:bookmarkStart w:id="641" w:name="_Toc18683"/>
      <w:bookmarkStart w:id="642" w:name="_Toc28815"/>
      <w:r>
        <w:rPr>
          <w:rFonts w:hint="eastAsia"/>
        </w:rPr>
        <w:t>1.24.1</w:t>
      </w:r>
      <w:r>
        <w:rPr>
          <w:rFonts w:hint="eastAsia"/>
        </w:rPr>
        <w:t>测试用例</w:t>
      </w:r>
      <w:bookmarkEnd w:id="633"/>
      <w:bookmarkEnd w:id="634"/>
      <w:bookmarkEnd w:id="635"/>
      <w:bookmarkEnd w:id="636"/>
      <w:bookmarkEnd w:id="637"/>
      <w:bookmarkEnd w:id="638"/>
      <w:bookmarkEnd w:id="639"/>
      <w:bookmarkEnd w:id="640"/>
      <w:bookmarkEnd w:id="641"/>
      <w:bookmarkEnd w:id="64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TC-T024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643" w:name="_Toc21991"/>
            <w:bookmarkStart w:id="644" w:name="_Toc27717"/>
            <w:r>
              <w:rPr>
                <w:rFonts w:asciiTheme="minorEastAsia" w:eastAsiaTheme="minorEastAsia" w:hAnsiTheme="minorEastAsia" w:cstheme="minorEastAsia" w:hint="eastAsia"/>
                <w:sz w:val="21"/>
                <w:szCs w:val="21"/>
              </w:rPr>
              <w:t>Uc-T0</w:t>
            </w:r>
            <w:bookmarkEnd w:id="643"/>
            <w:bookmarkEnd w:id="644"/>
            <w:r>
              <w:rPr>
                <w:rFonts w:asciiTheme="minorEastAsia" w:eastAsiaTheme="minorEastAsia" w:hAnsiTheme="minorEastAsia" w:cstheme="minorEastAsia" w:hint="eastAsia"/>
                <w:sz w:val="21"/>
                <w:szCs w:val="21"/>
              </w:rPr>
              <w:t>50</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90"/>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1904"/>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w:t>
            </w:r>
            <w:proofErr w:type="gramStart"/>
            <w:r>
              <w:rPr>
                <w:rFonts w:asciiTheme="minorEastAsia" w:eastAsiaTheme="minorEastAsia" w:hAnsiTheme="minorEastAsia" w:cstheme="minorEastAsia" w:hint="eastAsia"/>
                <w:sz w:val="21"/>
                <w:szCs w:val="21"/>
              </w:rPr>
              <w:t>搜索总</w:t>
            </w:r>
            <w:proofErr w:type="gramEnd"/>
            <w:r>
              <w:rPr>
                <w:rFonts w:asciiTheme="minorEastAsia" w:eastAsiaTheme="minorEastAsia" w:hAnsiTheme="minorEastAsia" w:cstheme="minorEastAsia" w:hint="eastAsia"/>
                <w:sz w:val="21"/>
                <w:szCs w:val="21"/>
              </w:rPr>
              <w:t>输入关键字搜索和根据分类的下选项搜索，也可以在网站首页输入关键字搜搜</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显示匹配到的课程列表。当搜索不到响应的课程时显示“目前还未开设这类课程”</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显示配到的课程列表。当搜索不到响应的课程显示“目前还未开设这类课程”</w:t>
            </w:r>
          </w:p>
        </w:tc>
        <w:tc>
          <w:tcPr>
            <w:tcW w:w="120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显示配到的课程列表。当搜索不到响应的课程显示“目前还未开设这类课程”</w:t>
            </w:r>
          </w:p>
        </w:tc>
        <w:tc>
          <w:tcPr>
            <w:tcW w:w="120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显示配到的课程列表。当搜索不到响应的课程显示“目前还未开设这类课程”</w:t>
            </w:r>
          </w:p>
        </w:tc>
        <w:tc>
          <w:tcPr>
            <w:tcW w:w="120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645" w:name="_Toc7615"/>
      <w:bookmarkStart w:id="646" w:name="_Toc23649"/>
      <w:bookmarkStart w:id="647" w:name="_Toc503114609"/>
      <w:bookmarkStart w:id="648" w:name="_Toc29742"/>
      <w:bookmarkStart w:id="649" w:name="_Toc18555"/>
      <w:bookmarkStart w:id="650" w:name="_Toc4830"/>
      <w:bookmarkStart w:id="651" w:name="_Toc9279"/>
      <w:bookmarkStart w:id="652" w:name="_Toc15902"/>
      <w:bookmarkStart w:id="653" w:name="_Toc301"/>
      <w:bookmarkStart w:id="654" w:name="_Toc327"/>
      <w:r>
        <w:rPr>
          <w:rFonts w:hint="eastAsia"/>
        </w:rPr>
        <w:t>1.25</w:t>
      </w:r>
      <w:r>
        <w:rPr>
          <w:rFonts w:hint="eastAsia"/>
        </w:rPr>
        <w:t>教师编辑个人资料</w:t>
      </w:r>
      <w:bookmarkEnd w:id="645"/>
      <w:bookmarkEnd w:id="646"/>
      <w:bookmarkEnd w:id="647"/>
      <w:bookmarkEnd w:id="648"/>
      <w:bookmarkEnd w:id="649"/>
      <w:bookmarkEnd w:id="650"/>
      <w:bookmarkEnd w:id="651"/>
      <w:bookmarkEnd w:id="652"/>
      <w:bookmarkEnd w:id="653"/>
      <w:bookmarkEnd w:id="654"/>
    </w:p>
    <w:p w:rsidR="00B354F0" w:rsidRDefault="009659F8">
      <w:pPr>
        <w:pStyle w:val="3"/>
      </w:pPr>
      <w:bookmarkStart w:id="655" w:name="_Toc20744"/>
      <w:bookmarkStart w:id="656" w:name="_Toc503114610"/>
      <w:bookmarkStart w:id="657" w:name="_Toc31290"/>
      <w:bookmarkStart w:id="658" w:name="_Toc31311"/>
      <w:bookmarkStart w:id="659" w:name="_Toc7095"/>
      <w:bookmarkStart w:id="660" w:name="_Toc12645"/>
      <w:bookmarkStart w:id="661" w:name="_Toc25711"/>
      <w:bookmarkStart w:id="662" w:name="_Toc2284"/>
      <w:bookmarkStart w:id="663" w:name="_Toc27516"/>
      <w:bookmarkStart w:id="664" w:name="_Toc28946"/>
      <w:r>
        <w:rPr>
          <w:rFonts w:hint="eastAsia"/>
        </w:rPr>
        <w:t>1.25.1</w:t>
      </w:r>
      <w:r>
        <w:rPr>
          <w:rFonts w:hint="eastAsia"/>
        </w:rPr>
        <w:t>等价类划分</w:t>
      </w:r>
      <w:bookmarkEnd w:id="655"/>
      <w:bookmarkEnd w:id="656"/>
      <w:r>
        <w:rPr>
          <w:rFonts w:hint="eastAsia"/>
        </w:rPr>
        <w:t>表</w:t>
      </w:r>
      <w:bookmarkEnd w:id="657"/>
      <w:bookmarkEnd w:id="658"/>
      <w:bookmarkEnd w:id="659"/>
      <w:bookmarkEnd w:id="660"/>
      <w:bookmarkEnd w:id="661"/>
      <w:bookmarkEnd w:id="662"/>
      <w:bookmarkEnd w:id="663"/>
      <w:bookmarkEnd w:id="66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13\14\15\17\18开头的纯11位数字（1）</w:t>
            </w: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位数不等于11（2）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不以13\14\15\17\18开头（5）</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1.有且只能有1个“@”号，至少有一个“.”号@</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    （6）</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邮箱内容为空（7）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邮箱出现多个“@”符号（8）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邮箱没有“@”符号（9）</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 邮箱没有出现“.”（10）</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1.以字母、数字、下划线和减号组成，且由字母开头的6-20字符组成（11）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字符长度小于6位或大于20位（12）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字符由非字母开头（13）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字符中出现字母、数字、下划线和减号以外的其他字符（14）</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文本框的内容长度在0字符到140字符之间（16）</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长度大于140字符（17）</w:t>
            </w:r>
          </w:p>
        </w:tc>
      </w:tr>
    </w:tbl>
    <w:p w:rsidR="00B354F0" w:rsidRDefault="009659F8">
      <w:pPr>
        <w:pStyle w:val="3"/>
      </w:pPr>
      <w:bookmarkStart w:id="665" w:name="_Toc15103"/>
      <w:bookmarkStart w:id="666" w:name="_Toc10458"/>
      <w:bookmarkStart w:id="667" w:name="_Toc30831"/>
      <w:bookmarkStart w:id="668" w:name="_Toc21969"/>
      <w:bookmarkStart w:id="669" w:name="_Toc19831"/>
      <w:bookmarkStart w:id="670" w:name="_Toc19030"/>
      <w:bookmarkStart w:id="671" w:name="_Toc30411"/>
      <w:bookmarkStart w:id="672" w:name="_Toc28290"/>
      <w:bookmarkStart w:id="673" w:name="_Toc503114611"/>
      <w:bookmarkStart w:id="674" w:name="_Toc32653"/>
      <w:r>
        <w:rPr>
          <w:rFonts w:hint="eastAsia"/>
        </w:rPr>
        <w:t>1.25.2</w:t>
      </w:r>
      <w:r>
        <w:rPr>
          <w:rFonts w:hint="eastAsia"/>
        </w:rPr>
        <w:t>测试用例</w:t>
      </w:r>
      <w:bookmarkEnd w:id="665"/>
      <w:bookmarkEnd w:id="666"/>
      <w:bookmarkEnd w:id="667"/>
      <w:bookmarkEnd w:id="668"/>
      <w:bookmarkEnd w:id="669"/>
      <w:bookmarkEnd w:id="670"/>
      <w:bookmarkEnd w:id="671"/>
      <w:bookmarkEnd w:id="672"/>
      <w:bookmarkEnd w:id="673"/>
      <w:bookmarkEnd w:id="67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44"/>
        <w:gridCol w:w="1107"/>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TC-T025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675" w:name="_Toc17761"/>
            <w:bookmarkStart w:id="676" w:name="_Toc21192"/>
            <w:r>
              <w:rPr>
                <w:rFonts w:asciiTheme="minorEastAsia" w:eastAsiaTheme="minorEastAsia" w:hAnsiTheme="minorEastAsia" w:cstheme="minorEastAsia" w:hint="eastAsia"/>
                <w:sz w:val="21"/>
                <w:szCs w:val="21"/>
              </w:rPr>
              <w:t>Uc-T0</w:t>
            </w:r>
            <w:bookmarkEnd w:id="675"/>
            <w:bookmarkEnd w:id="676"/>
            <w:r>
              <w:rPr>
                <w:rFonts w:asciiTheme="minorEastAsia" w:eastAsiaTheme="minorEastAsia" w:hAnsiTheme="minorEastAsia" w:cstheme="minorEastAsia" w:hint="eastAsia"/>
                <w:sz w:val="21"/>
                <w:szCs w:val="21"/>
              </w:rPr>
              <w:t>51</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教师可以在个人主页点击“编辑个人资料”也可以在个人简介下点击“编辑个人资料”</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（2）（6）（11）（16）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显示“手机号格式错误”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手机号=134454GJII</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（3）（6）（11）（16）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显示“手机号格式错误”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手机号=134454GJI I</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（4）（6）（11）（16）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显示“手机号格式错误”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手机号=8565123145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（5）（6）（11）（16）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显示“手机号格式错误”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邮箱=abd@123@126.com,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显示“邮箱格式错误”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显示“邮箱格式错误”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（1）（10）（11）（16）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显示“邮箱格式错误”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=M</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（1）（10）（12）（16）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显示“微信格式错误”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=8Abc123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（1）（10）（13）（16）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显示“微信格式错误”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（1）（10）（14）（16）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显示“微信格式错误”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=Abd%123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（1）（10）（15）（16）</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显示“微信格式错误”</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手机号=13512345678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邮箱=123abc@126.com,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=Abc123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（1）（10）（15）（17）</w:t>
            </w:r>
          </w:p>
        </w:tc>
        <w:tc>
          <w:tcPr>
            <w:tcW w:w="134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显示“文本长度大于140字符”</w:t>
            </w:r>
          </w:p>
        </w:tc>
        <w:tc>
          <w:tcPr>
            <w:tcW w:w="110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677" w:name="_Toc6702"/>
      <w:bookmarkStart w:id="678" w:name="_Toc12612"/>
      <w:bookmarkStart w:id="679" w:name="_Toc15447"/>
      <w:bookmarkStart w:id="680" w:name="_Toc11042"/>
      <w:bookmarkStart w:id="681" w:name="_Toc6619"/>
      <w:bookmarkStart w:id="682" w:name="_Toc503114612"/>
      <w:bookmarkStart w:id="683" w:name="_Toc28324"/>
      <w:bookmarkStart w:id="684" w:name="_Toc17062"/>
      <w:bookmarkStart w:id="685" w:name="_Toc32609"/>
      <w:bookmarkStart w:id="686" w:name="_Toc6902"/>
      <w:r>
        <w:rPr>
          <w:rFonts w:hint="eastAsia"/>
        </w:rPr>
        <w:t>1.26</w:t>
      </w:r>
      <w:r>
        <w:rPr>
          <w:rFonts w:hint="eastAsia"/>
        </w:rPr>
        <w:t>教师修改密码</w:t>
      </w:r>
      <w:bookmarkEnd w:id="677"/>
      <w:bookmarkEnd w:id="678"/>
      <w:bookmarkEnd w:id="679"/>
      <w:bookmarkEnd w:id="680"/>
      <w:bookmarkEnd w:id="681"/>
      <w:bookmarkEnd w:id="682"/>
      <w:bookmarkEnd w:id="683"/>
      <w:bookmarkEnd w:id="684"/>
      <w:bookmarkEnd w:id="685"/>
      <w:bookmarkEnd w:id="686"/>
    </w:p>
    <w:p w:rsidR="00B354F0" w:rsidRDefault="009659F8">
      <w:pPr>
        <w:pStyle w:val="3"/>
      </w:pPr>
      <w:bookmarkStart w:id="687" w:name="_Toc503114613"/>
      <w:bookmarkStart w:id="688" w:name="_Toc4068"/>
      <w:bookmarkStart w:id="689" w:name="_Toc4441"/>
      <w:bookmarkStart w:id="690" w:name="_Toc22624"/>
      <w:bookmarkStart w:id="691" w:name="_Toc12507"/>
      <w:bookmarkStart w:id="692" w:name="_Toc13959"/>
      <w:bookmarkStart w:id="693" w:name="_Toc29394"/>
      <w:bookmarkStart w:id="694" w:name="_Toc24870"/>
      <w:bookmarkStart w:id="695" w:name="_Toc30538"/>
      <w:bookmarkStart w:id="696" w:name="_Toc4834"/>
      <w:r>
        <w:rPr>
          <w:rFonts w:hint="eastAsia"/>
        </w:rPr>
        <w:t>1.26.1</w:t>
      </w:r>
      <w:r>
        <w:rPr>
          <w:rFonts w:hint="eastAsia"/>
        </w:rPr>
        <w:t>等价类划分</w:t>
      </w:r>
      <w:bookmarkEnd w:id="687"/>
      <w:bookmarkEnd w:id="688"/>
      <w:r>
        <w:rPr>
          <w:rFonts w:hint="eastAsia"/>
        </w:rPr>
        <w:t>表</w:t>
      </w:r>
      <w:bookmarkEnd w:id="689"/>
      <w:bookmarkEnd w:id="690"/>
      <w:bookmarkEnd w:id="691"/>
      <w:bookmarkEnd w:id="692"/>
      <w:bookmarkEnd w:id="693"/>
      <w:bookmarkEnd w:id="694"/>
      <w:bookmarkEnd w:id="695"/>
      <w:bookmarkEnd w:id="69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用户密码为6到18位  （1）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字母数字混合组合（2）</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密码长度小于6位（4）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密码长度大于18位（5）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密码出现字母数字以外字符，如%，&amp;，#（6）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确认密码为空（8）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确认密码和输入的密码不一致（9）</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1.与图片中一致的验证码（10）</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验证码为空（11）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验证码与图片不一致（13）</w:t>
            </w:r>
          </w:p>
        </w:tc>
      </w:tr>
    </w:tbl>
    <w:p w:rsidR="00B354F0" w:rsidRPr="00B41639" w:rsidRDefault="009659F8">
      <w:pPr>
        <w:pStyle w:val="3"/>
        <w:rPr>
          <w:b w:val="0"/>
        </w:rPr>
      </w:pPr>
      <w:bookmarkStart w:id="697" w:name="_Toc3748"/>
      <w:bookmarkStart w:id="698" w:name="_Toc5644"/>
      <w:bookmarkStart w:id="699" w:name="_Toc6136"/>
      <w:bookmarkStart w:id="700" w:name="_Toc503114614"/>
      <w:bookmarkStart w:id="701" w:name="_Toc30065"/>
      <w:bookmarkStart w:id="702" w:name="_Toc15143"/>
      <w:bookmarkStart w:id="703" w:name="_Toc5341"/>
      <w:bookmarkStart w:id="704" w:name="_Toc32080"/>
      <w:bookmarkStart w:id="705" w:name="_Toc17168"/>
      <w:bookmarkStart w:id="706" w:name="_Toc12438"/>
      <w:r w:rsidRPr="00B41639">
        <w:rPr>
          <w:rFonts w:hint="eastAsia"/>
          <w:b w:val="0"/>
        </w:rPr>
        <w:t>1.26.2</w:t>
      </w:r>
      <w:r w:rsidRPr="00B41639">
        <w:rPr>
          <w:rFonts w:hint="eastAsia"/>
          <w:b w:val="0"/>
        </w:rPr>
        <w:t>测试用例</w:t>
      </w:r>
      <w:bookmarkEnd w:id="697"/>
      <w:bookmarkEnd w:id="698"/>
      <w:bookmarkEnd w:id="699"/>
      <w:bookmarkEnd w:id="700"/>
      <w:bookmarkEnd w:id="701"/>
      <w:bookmarkEnd w:id="702"/>
      <w:bookmarkEnd w:id="703"/>
      <w:bookmarkEnd w:id="704"/>
      <w:bookmarkEnd w:id="705"/>
      <w:bookmarkEnd w:id="706"/>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13"/>
        <w:gridCol w:w="1238"/>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TC-T026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707" w:name="_Toc6246"/>
            <w:r>
              <w:rPr>
                <w:rFonts w:asciiTheme="minorEastAsia" w:eastAsiaTheme="minorEastAsia" w:hAnsiTheme="minorEastAsia" w:cstheme="minorEastAsia" w:hint="eastAsia"/>
                <w:sz w:val="21"/>
                <w:szCs w:val="21"/>
              </w:rPr>
              <w:t>Uc-T003</w:t>
            </w:r>
            <w:bookmarkEnd w:id="707"/>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90"/>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新密码=12345ab,确认密码=12345ab，验证码=4x2d,按钮=“修改密码”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2468"/>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新密码=空,确认密码=12345ab，验证码=4x2d,按钮=“修改密码”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（3）（7）（10）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新密码=532,确认密码=12345ab，验证码=4x2d,按钮=“修改密码”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（4）（7）（10）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显示“密码长度应为6-18位”</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新密码=31adg2123132158daw50,确认密码=12345ab，验证码=4x2d,按钮=“修改密码”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（5）（7）（10）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显示“密码长度应为6-18位”</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新密码=*552&amp;%,确认密码=12345ab，验证码=4x2d,按钮=“修改密码”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（6）（7）（10）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新密码=12345ab,确认密码=空，验证码=4x2d,按钮=“修改密码”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显示“确认密码不能为空”</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新密码=12345ab,确认密码=12345ab，验证码=4x2d,按钮=“修改密码”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（1）（2）（9）（10）</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显示“密码与确认密码不一致”</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新密码=12345ab,确认密码=12345ab，验证码=空,按钮=“修改密码”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（1）（2）（7）（11）</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显示“验证码不能为空”</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新密码=12345ab,确认密码=12345ab，验证码=7852,按钮=“修改密码”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（1）（2）（7）（12）</w:t>
            </w:r>
          </w:p>
        </w:tc>
        <w:tc>
          <w:tcPr>
            <w:tcW w:w="12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708" w:name="_Toc23705"/>
      <w:bookmarkStart w:id="709" w:name="_Toc28326"/>
      <w:bookmarkStart w:id="710" w:name="_Toc20213"/>
      <w:bookmarkStart w:id="711" w:name="_Toc618"/>
      <w:bookmarkStart w:id="712" w:name="_Toc28017"/>
      <w:bookmarkStart w:id="713" w:name="_Toc22622"/>
      <w:bookmarkStart w:id="714" w:name="_Toc14017"/>
      <w:bookmarkStart w:id="715" w:name="_Toc503114615"/>
      <w:bookmarkStart w:id="716" w:name="_Toc13819"/>
      <w:bookmarkStart w:id="717" w:name="_Toc23362"/>
      <w:r>
        <w:rPr>
          <w:rFonts w:hint="eastAsia"/>
        </w:rPr>
        <w:t>1.27</w:t>
      </w:r>
      <w:r>
        <w:rPr>
          <w:rFonts w:hint="eastAsia"/>
        </w:rPr>
        <w:t>教师修改头像</w:t>
      </w:r>
      <w:bookmarkEnd w:id="708"/>
      <w:bookmarkEnd w:id="709"/>
      <w:bookmarkEnd w:id="710"/>
      <w:bookmarkEnd w:id="711"/>
      <w:bookmarkEnd w:id="712"/>
      <w:bookmarkEnd w:id="713"/>
      <w:bookmarkEnd w:id="714"/>
      <w:bookmarkEnd w:id="715"/>
      <w:bookmarkEnd w:id="716"/>
      <w:bookmarkEnd w:id="717"/>
    </w:p>
    <w:p w:rsidR="00B354F0" w:rsidRDefault="009659F8">
      <w:pPr>
        <w:pStyle w:val="3"/>
      </w:pPr>
      <w:bookmarkStart w:id="718" w:name="_Toc7944"/>
      <w:bookmarkStart w:id="719" w:name="_Toc503114616"/>
      <w:bookmarkStart w:id="720" w:name="_Toc28405"/>
      <w:bookmarkStart w:id="721" w:name="_Toc27960"/>
      <w:bookmarkStart w:id="722" w:name="_Toc28711"/>
      <w:bookmarkStart w:id="723" w:name="_Toc26616"/>
      <w:bookmarkStart w:id="724" w:name="_Toc14161"/>
      <w:bookmarkStart w:id="725" w:name="_Toc23665"/>
      <w:bookmarkStart w:id="726" w:name="_Toc21166"/>
      <w:bookmarkStart w:id="727" w:name="_Toc21329"/>
      <w:r>
        <w:rPr>
          <w:rFonts w:hint="eastAsia"/>
        </w:rPr>
        <w:t>1.27.1</w:t>
      </w:r>
      <w:r>
        <w:rPr>
          <w:rFonts w:hint="eastAsia"/>
        </w:rPr>
        <w:t>等价划分类表</w:t>
      </w:r>
      <w:bookmarkEnd w:id="718"/>
      <w:bookmarkEnd w:id="719"/>
      <w:bookmarkEnd w:id="720"/>
      <w:bookmarkEnd w:id="721"/>
      <w:bookmarkEnd w:id="722"/>
      <w:bookmarkEnd w:id="723"/>
      <w:bookmarkEnd w:id="724"/>
      <w:bookmarkEnd w:id="725"/>
      <w:bookmarkEnd w:id="726"/>
      <w:bookmarkEnd w:id="72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上传0&lt;图片大小&lt;1M，jpg，png，bmp的图片（1）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图片大小&gt;1M（3）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图片格式非jpg，png,bmp格式的图片（4）</w:t>
            </w:r>
          </w:p>
        </w:tc>
      </w:tr>
    </w:tbl>
    <w:p w:rsidR="00B354F0" w:rsidRDefault="009659F8">
      <w:pPr>
        <w:pStyle w:val="3"/>
      </w:pPr>
      <w:bookmarkStart w:id="728" w:name="_Toc15675"/>
      <w:bookmarkStart w:id="729" w:name="_Toc20764"/>
      <w:bookmarkStart w:id="730" w:name="_Toc5454"/>
      <w:bookmarkStart w:id="731" w:name="_Toc11282"/>
      <w:bookmarkStart w:id="732" w:name="_Toc13860"/>
      <w:bookmarkStart w:id="733" w:name="_Toc8437"/>
      <w:bookmarkStart w:id="734" w:name="_Toc13130"/>
      <w:bookmarkStart w:id="735" w:name="_Toc503114617"/>
      <w:bookmarkStart w:id="736" w:name="_Toc26696"/>
      <w:bookmarkStart w:id="737" w:name="_Toc14495"/>
      <w:r>
        <w:rPr>
          <w:rFonts w:hint="eastAsia"/>
        </w:rPr>
        <w:t>1.27.2</w:t>
      </w:r>
      <w:r>
        <w:rPr>
          <w:rFonts w:hint="eastAsia"/>
        </w:rPr>
        <w:t>测试用例</w:t>
      </w:r>
      <w:bookmarkEnd w:id="728"/>
      <w:bookmarkEnd w:id="729"/>
      <w:bookmarkEnd w:id="730"/>
      <w:bookmarkEnd w:id="731"/>
      <w:bookmarkEnd w:id="732"/>
      <w:bookmarkEnd w:id="733"/>
      <w:bookmarkEnd w:id="734"/>
      <w:bookmarkEnd w:id="735"/>
      <w:bookmarkEnd w:id="736"/>
      <w:bookmarkEnd w:id="737"/>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33"/>
        <w:gridCol w:w="1118"/>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TC-T027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738" w:name="_Toc32622"/>
            <w:r>
              <w:rPr>
                <w:rFonts w:asciiTheme="minorEastAsia" w:eastAsiaTheme="minorEastAsia" w:hAnsiTheme="minorEastAsia" w:cstheme="minorEastAsia" w:hint="eastAsia"/>
                <w:sz w:val="21"/>
                <w:szCs w:val="21"/>
              </w:rPr>
              <w:t>Uc-T004</w:t>
            </w:r>
            <w:bookmarkEnd w:id="738"/>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显示上传头像的</w:t>
            </w:r>
            <w:proofErr w:type="gramStart"/>
            <w:r>
              <w:rPr>
                <w:rFonts w:asciiTheme="minorEastAsia" w:eastAsiaTheme="minorEastAsia" w:hAnsiTheme="minorEastAsia" w:cstheme="minorEastAsia" w:hint="eastAsia"/>
                <w:sz w:val="21"/>
                <w:szCs w:val="21"/>
              </w:rPr>
              <w:t>上传栏</w:t>
            </w:r>
            <w:proofErr w:type="gramEnd"/>
          </w:p>
        </w:tc>
        <w:tc>
          <w:tcPr>
            <w:tcW w:w="111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2468"/>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教师在上传600kb. jpg格式的图片，点击“上传”</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图像=600kb.jpg格式的图片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教师未选择图片，点击“上传”</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显示“请选择上传的图像”</w:t>
            </w:r>
          </w:p>
        </w:tc>
        <w:tc>
          <w:tcPr>
            <w:tcW w:w="111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教师上传30M图片，点击“上传”</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图像=图像&gt;M图像</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显示“请选择上传小于1M的图像”</w:t>
            </w:r>
          </w:p>
        </w:tc>
        <w:tc>
          <w:tcPr>
            <w:tcW w:w="111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教师选择.psd格式的图像，点击“上传”</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图像=200M.psd格式图像</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33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显示“请选择jpg,png,bmp格式的图像文件”</w:t>
            </w:r>
          </w:p>
        </w:tc>
        <w:tc>
          <w:tcPr>
            <w:tcW w:w="111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739" w:name="_Toc3511"/>
      <w:bookmarkStart w:id="740" w:name="_Toc29544"/>
      <w:bookmarkStart w:id="741" w:name="_Toc503114618"/>
      <w:bookmarkStart w:id="742" w:name="_Toc10007"/>
      <w:bookmarkStart w:id="743" w:name="_Toc6745"/>
      <w:bookmarkStart w:id="744" w:name="_Toc32610"/>
      <w:bookmarkStart w:id="745" w:name="_Toc736"/>
      <w:bookmarkStart w:id="746" w:name="_Toc12990"/>
      <w:bookmarkStart w:id="747" w:name="_Toc13417"/>
      <w:bookmarkStart w:id="748" w:name="_Toc16179"/>
      <w:r>
        <w:rPr>
          <w:rFonts w:hint="eastAsia"/>
        </w:rPr>
        <w:t>1.28</w:t>
      </w:r>
      <w:r>
        <w:rPr>
          <w:rFonts w:hint="eastAsia"/>
        </w:rPr>
        <w:t>教师在“我的消息”中搜索消息</w:t>
      </w:r>
      <w:bookmarkEnd w:id="739"/>
      <w:bookmarkEnd w:id="740"/>
      <w:bookmarkEnd w:id="741"/>
      <w:bookmarkEnd w:id="742"/>
      <w:bookmarkEnd w:id="743"/>
      <w:bookmarkEnd w:id="744"/>
      <w:bookmarkEnd w:id="745"/>
      <w:bookmarkEnd w:id="746"/>
      <w:bookmarkEnd w:id="747"/>
      <w:bookmarkEnd w:id="748"/>
    </w:p>
    <w:p w:rsidR="00B354F0" w:rsidRDefault="009659F8">
      <w:pPr>
        <w:pStyle w:val="3"/>
      </w:pPr>
      <w:bookmarkStart w:id="749" w:name="_Toc6424"/>
      <w:bookmarkStart w:id="750" w:name="_Toc13329"/>
      <w:bookmarkStart w:id="751" w:name="_Toc8701"/>
      <w:bookmarkStart w:id="752" w:name="_Toc22891"/>
      <w:bookmarkStart w:id="753" w:name="_Toc2802"/>
      <w:bookmarkStart w:id="754" w:name="_Toc20724"/>
      <w:bookmarkStart w:id="755" w:name="_Toc1220"/>
      <w:bookmarkStart w:id="756" w:name="_Toc503114619"/>
      <w:bookmarkStart w:id="757" w:name="_Toc9580"/>
      <w:bookmarkStart w:id="758" w:name="_Toc27436"/>
      <w:r>
        <w:rPr>
          <w:rFonts w:hint="eastAsia"/>
        </w:rPr>
        <w:t>1.28.1</w:t>
      </w:r>
      <w:r>
        <w:rPr>
          <w:rFonts w:hint="eastAsia"/>
        </w:rPr>
        <w:t>测试用例</w:t>
      </w:r>
      <w:bookmarkEnd w:id="749"/>
      <w:bookmarkEnd w:id="750"/>
      <w:bookmarkEnd w:id="751"/>
      <w:bookmarkEnd w:id="752"/>
      <w:bookmarkEnd w:id="753"/>
      <w:bookmarkEnd w:id="754"/>
      <w:bookmarkEnd w:id="755"/>
      <w:bookmarkEnd w:id="756"/>
      <w:bookmarkEnd w:id="757"/>
      <w:bookmarkEnd w:id="75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4"/>
        <w:gridCol w:w="1127"/>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TC-T028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759" w:name="_Toc31118"/>
            <w:bookmarkStart w:id="760" w:name="_Toc11249"/>
            <w:r>
              <w:rPr>
                <w:rFonts w:asciiTheme="minorEastAsia" w:eastAsiaTheme="minorEastAsia" w:hAnsiTheme="minorEastAsia" w:cstheme="minorEastAsia" w:hint="eastAsia"/>
                <w:sz w:val="21"/>
                <w:szCs w:val="21"/>
              </w:rPr>
              <w:t>Uc-T05</w:t>
            </w:r>
            <w:bookmarkEnd w:id="759"/>
            <w:bookmarkEnd w:id="760"/>
            <w:r>
              <w:rPr>
                <w:rFonts w:asciiTheme="minorEastAsia" w:eastAsiaTheme="minorEastAsia" w:hAnsiTheme="minorEastAsia" w:cstheme="minorEastAsia" w:hint="eastAsia"/>
                <w:sz w:val="21"/>
                <w:szCs w:val="21"/>
              </w:rPr>
              <w:t>5</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教师查找消息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教师在“我的消息”中查找消息”的说明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2468"/>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761" w:name="_Toc3927"/>
      <w:bookmarkStart w:id="762" w:name="_Toc23087"/>
      <w:bookmarkStart w:id="763" w:name="_Toc503114620"/>
      <w:bookmarkStart w:id="764" w:name="_Toc1331"/>
      <w:bookmarkStart w:id="765" w:name="_Toc26794"/>
      <w:bookmarkStart w:id="766" w:name="_Toc12217"/>
      <w:bookmarkStart w:id="767" w:name="_Toc3603"/>
      <w:bookmarkStart w:id="768" w:name="_Toc2833"/>
      <w:bookmarkStart w:id="769" w:name="_Toc27333"/>
      <w:bookmarkStart w:id="770" w:name="_Toc16024"/>
      <w:r>
        <w:rPr>
          <w:rFonts w:hint="eastAsia"/>
        </w:rPr>
        <w:t>1.29</w:t>
      </w:r>
      <w:r>
        <w:rPr>
          <w:rFonts w:hint="eastAsia"/>
        </w:rPr>
        <w:t>教师在“课程资料”中下载资料</w:t>
      </w:r>
      <w:bookmarkEnd w:id="761"/>
      <w:bookmarkEnd w:id="762"/>
      <w:bookmarkEnd w:id="763"/>
      <w:bookmarkEnd w:id="764"/>
      <w:bookmarkEnd w:id="765"/>
      <w:bookmarkEnd w:id="766"/>
      <w:bookmarkEnd w:id="767"/>
      <w:bookmarkEnd w:id="768"/>
      <w:bookmarkEnd w:id="769"/>
      <w:bookmarkEnd w:id="770"/>
    </w:p>
    <w:p w:rsidR="00B354F0" w:rsidRDefault="009659F8">
      <w:pPr>
        <w:pStyle w:val="3"/>
      </w:pPr>
      <w:bookmarkStart w:id="771" w:name="_Toc1944"/>
      <w:bookmarkStart w:id="772" w:name="_Toc503114621"/>
      <w:bookmarkStart w:id="773" w:name="_Toc9663"/>
      <w:bookmarkStart w:id="774" w:name="_Toc7796"/>
      <w:bookmarkStart w:id="775" w:name="_Toc16934"/>
      <w:bookmarkStart w:id="776" w:name="_Toc6769"/>
      <w:bookmarkStart w:id="777" w:name="_Toc5939"/>
      <w:bookmarkStart w:id="778" w:name="_Toc25418"/>
      <w:bookmarkStart w:id="779" w:name="_Toc32136"/>
      <w:bookmarkStart w:id="780" w:name="_Toc15102"/>
      <w:r>
        <w:rPr>
          <w:rFonts w:hint="eastAsia"/>
        </w:rPr>
        <w:t>1.29.1</w:t>
      </w:r>
      <w:r>
        <w:rPr>
          <w:rFonts w:hint="eastAsia"/>
        </w:rPr>
        <w:t>测试用例</w:t>
      </w:r>
      <w:bookmarkEnd w:id="771"/>
      <w:bookmarkEnd w:id="772"/>
      <w:bookmarkEnd w:id="773"/>
      <w:bookmarkEnd w:id="774"/>
      <w:bookmarkEnd w:id="775"/>
      <w:bookmarkEnd w:id="776"/>
      <w:bookmarkEnd w:id="777"/>
      <w:bookmarkEnd w:id="778"/>
      <w:bookmarkEnd w:id="779"/>
      <w:bookmarkEnd w:id="78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TC-T029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781" w:name="_Toc5985"/>
            <w:bookmarkStart w:id="782" w:name="_Toc8215"/>
            <w:r>
              <w:rPr>
                <w:rFonts w:asciiTheme="minorEastAsia" w:eastAsiaTheme="minorEastAsia" w:hAnsiTheme="minorEastAsia" w:cstheme="minorEastAsia" w:hint="eastAsia"/>
                <w:sz w:val="21"/>
                <w:szCs w:val="21"/>
              </w:rPr>
              <w:t>Uc-T007</w:t>
            </w:r>
            <w:bookmarkEnd w:id="781"/>
            <w:bookmarkEnd w:id="782"/>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课程资料中有可下载的课件资料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下载资料文件</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783" w:name="_Toc25265"/>
      <w:bookmarkStart w:id="784" w:name="_Toc7169"/>
      <w:bookmarkStart w:id="785" w:name="_Toc27715"/>
      <w:bookmarkStart w:id="786" w:name="_Toc9566"/>
      <w:bookmarkStart w:id="787" w:name="_Toc21484"/>
      <w:bookmarkStart w:id="788" w:name="_Toc503114622"/>
      <w:bookmarkStart w:id="789" w:name="_Toc15707"/>
      <w:bookmarkStart w:id="790" w:name="_Toc22619"/>
      <w:bookmarkStart w:id="791" w:name="_Toc24982"/>
      <w:bookmarkStart w:id="792" w:name="_Toc11198"/>
      <w:r>
        <w:rPr>
          <w:rFonts w:hint="eastAsia"/>
        </w:rPr>
        <w:t>1.30</w:t>
      </w:r>
      <w:r>
        <w:rPr>
          <w:rFonts w:hint="eastAsia"/>
        </w:rPr>
        <w:t>教师在“课程资料”中在线预览课件</w:t>
      </w:r>
      <w:bookmarkEnd w:id="783"/>
      <w:bookmarkEnd w:id="784"/>
      <w:bookmarkEnd w:id="785"/>
      <w:bookmarkEnd w:id="786"/>
      <w:bookmarkEnd w:id="787"/>
      <w:bookmarkEnd w:id="788"/>
      <w:bookmarkEnd w:id="789"/>
      <w:bookmarkEnd w:id="790"/>
      <w:bookmarkEnd w:id="791"/>
      <w:bookmarkEnd w:id="792"/>
    </w:p>
    <w:p w:rsidR="00B354F0" w:rsidRDefault="009659F8">
      <w:pPr>
        <w:pStyle w:val="3"/>
      </w:pPr>
      <w:bookmarkStart w:id="793" w:name="_Toc27543"/>
      <w:bookmarkStart w:id="794" w:name="_Toc10417"/>
      <w:bookmarkStart w:id="795" w:name="_Toc19154"/>
      <w:bookmarkStart w:id="796" w:name="_Toc11740"/>
      <w:bookmarkStart w:id="797" w:name="_Toc10107"/>
      <w:bookmarkStart w:id="798" w:name="_Toc503114623"/>
      <w:bookmarkStart w:id="799" w:name="_Toc3319"/>
      <w:bookmarkStart w:id="800" w:name="_Toc28281"/>
      <w:bookmarkStart w:id="801" w:name="_Toc17596"/>
      <w:bookmarkStart w:id="802" w:name="_Toc2518"/>
      <w:r>
        <w:rPr>
          <w:rFonts w:hint="eastAsia"/>
        </w:rPr>
        <w:t>1.30.1</w:t>
      </w:r>
      <w:r>
        <w:rPr>
          <w:rFonts w:hint="eastAsia"/>
        </w:rPr>
        <w:t>等价类划分表</w:t>
      </w:r>
      <w:bookmarkEnd w:id="793"/>
      <w:bookmarkEnd w:id="794"/>
      <w:bookmarkEnd w:id="795"/>
      <w:bookmarkEnd w:id="796"/>
      <w:bookmarkEnd w:id="797"/>
      <w:bookmarkEnd w:id="798"/>
      <w:bookmarkEnd w:id="799"/>
      <w:bookmarkEnd w:id="800"/>
      <w:bookmarkEnd w:id="801"/>
      <w:bookmarkEnd w:id="80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资料文件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1.文件格式为PPT，doc，pdf（1）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文件格式非PPT，doc,pdf格式（2）</w:t>
            </w:r>
          </w:p>
        </w:tc>
      </w:tr>
    </w:tbl>
    <w:p w:rsidR="00B354F0" w:rsidRDefault="009659F8">
      <w:pPr>
        <w:pStyle w:val="3"/>
      </w:pPr>
      <w:bookmarkStart w:id="803" w:name="_Toc17873"/>
      <w:bookmarkStart w:id="804" w:name="_Toc13213"/>
      <w:bookmarkStart w:id="805" w:name="_Toc503114624"/>
      <w:bookmarkStart w:id="806" w:name="_Toc11677"/>
      <w:bookmarkStart w:id="807" w:name="_Toc27305"/>
      <w:bookmarkStart w:id="808" w:name="_Toc7017"/>
      <w:bookmarkStart w:id="809" w:name="_Toc22778"/>
      <w:bookmarkStart w:id="810" w:name="_Toc22313"/>
      <w:bookmarkStart w:id="811" w:name="_Toc28679"/>
      <w:bookmarkStart w:id="812" w:name="_Toc30709"/>
      <w:r>
        <w:rPr>
          <w:rFonts w:hint="eastAsia"/>
        </w:rPr>
        <w:t>1.30.2</w:t>
      </w:r>
      <w:r>
        <w:rPr>
          <w:rFonts w:hint="eastAsia"/>
        </w:rPr>
        <w:t>测试用例</w:t>
      </w:r>
      <w:bookmarkEnd w:id="803"/>
      <w:bookmarkEnd w:id="804"/>
      <w:bookmarkEnd w:id="805"/>
      <w:bookmarkEnd w:id="806"/>
      <w:bookmarkEnd w:id="807"/>
      <w:bookmarkEnd w:id="808"/>
      <w:bookmarkEnd w:id="809"/>
      <w:bookmarkEnd w:id="810"/>
      <w:bookmarkEnd w:id="811"/>
      <w:bookmarkEnd w:id="81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TC-T030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813" w:name="_Toc27439"/>
            <w:bookmarkStart w:id="814" w:name="_Toc25353"/>
            <w:r>
              <w:rPr>
                <w:rFonts w:asciiTheme="minorEastAsia" w:eastAsiaTheme="minorEastAsia" w:hAnsiTheme="minorEastAsia" w:cstheme="minorEastAsia" w:hint="eastAsia"/>
                <w:sz w:val="21"/>
                <w:szCs w:val="21"/>
              </w:rPr>
              <w:t>Uc-T009</w:t>
            </w:r>
            <w:bookmarkEnd w:id="813"/>
            <w:bookmarkEnd w:id="814"/>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815" w:name="_Toc25740"/>
      <w:bookmarkStart w:id="816" w:name="_Toc503114625"/>
      <w:bookmarkStart w:id="817" w:name="_Toc20437"/>
      <w:bookmarkStart w:id="818" w:name="_Toc7701"/>
      <w:bookmarkStart w:id="819" w:name="_Toc19899"/>
      <w:bookmarkStart w:id="820" w:name="_Toc15661"/>
      <w:bookmarkStart w:id="821" w:name="_Toc26503"/>
      <w:bookmarkStart w:id="822" w:name="_Toc1736"/>
      <w:bookmarkStart w:id="823" w:name="_Toc15101"/>
      <w:bookmarkStart w:id="824" w:name="_Toc2062"/>
      <w:r>
        <w:rPr>
          <w:rFonts w:hint="eastAsia"/>
        </w:rPr>
        <w:t>1.31</w:t>
      </w:r>
      <w:r>
        <w:rPr>
          <w:rFonts w:hint="eastAsia"/>
        </w:rPr>
        <w:t>教师在“课程资料”搜素</w:t>
      </w:r>
      <w:bookmarkEnd w:id="815"/>
      <w:bookmarkEnd w:id="816"/>
      <w:bookmarkEnd w:id="817"/>
      <w:bookmarkEnd w:id="818"/>
      <w:bookmarkEnd w:id="819"/>
      <w:bookmarkEnd w:id="820"/>
      <w:bookmarkEnd w:id="821"/>
      <w:bookmarkEnd w:id="822"/>
      <w:bookmarkEnd w:id="823"/>
      <w:bookmarkEnd w:id="824"/>
    </w:p>
    <w:p w:rsidR="00B354F0" w:rsidRDefault="009659F8">
      <w:pPr>
        <w:pStyle w:val="3"/>
      </w:pPr>
      <w:bookmarkStart w:id="825" w:name="_Toc30484"/>
      <w:bookmarkStart w:id="826" w:name="_Toc14511"/>
      <w:bookmarkStart w:id="827" w:name="_Toc22945"/>
      <w:bookmarkStart w:id="828" w:name="_Toc503114626"/>
      <w:bookmarkStart w:id="829" w:name="_Toc27785"/>
      <w:bookmarkStart w:id="830" w:name="_Toc23193"/>
      <w:bookmarkStart w:id="831" w:name="_Toc27344"/>
      <w:bookmarkStart w:id="832" w:name="_Toc3262"/>
      <w:bookmarkStart w:id="833" w:name="_Toc15177"/>
      <w:bookmarkStart w:id="834" w:name="_Toc11607"/>
      <w:r>
        <w:rPr>
          <w:rFonts w:hint="eastAsia"/>
        </w:rPr>
        <w:t>1.31.1</w:t>
      </w:r>
      <w:r>
        <w:rPr>
          <w:rFonts w:hint="eastAsia"/>
        </w:rPr>
        <w:t>等价类划分表</w:t>
      </w:r>
      <w:bookmarkEnd w:id="825"/>
      <w:bookmarkEnd w:id="826"/>
      <w:bookmarkEnd w:id="827"/>
      <w:bookmarkEnd w:id="828"/>
      <w:bookmarkEnd w:id="829"/>
      <w:bookmarkEnd w:id="830"/>
      <w:bookmarkEnd w:id="831"/>
      <w:bookmarkEnd w:id="832"/>
      <w:bookmarkEnd w:id="833"/>
      <w:bookmarkEnd w:id="83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B354F0">
            <w:pPr>
              <w:rPr>
                <w:rFonts w:asciiTheme="minorEastAsia" w:eastAsiaTheme="minorEastAsia" w:hAnsiTheme="minorEastAsia" w:cstheme="minorEastAsia"/>
                <w:sz w:val="21"/>
                <w:szCs w:val="21"/>
              </w:rPr>
            </w:pPr>
          </w:p>
        </w:tc>
      </w:tr>
    </w:tbl>
    <w:p w:rsidR="00B354F0" w:rsidRDefault="009659F8">
      <w:pPr>
        <w:pStyle w:val="3"/>
      </w:pPr>
      <w:bookmarkStart w:id="835" w:name="_Toc26301"/>
      <w:bookmarkStart w:id="836" w:name="_Toc22362"/>
      <w:bookmarkStart w:id="837" w:name="_Toc22264"/>
      <w:bookmarkStart w:id="838" w:name="_Toc2073"/>
      <w:bookmarkStart w:id="839" w:name="_Toc9887"/>
      <w:bookmarkStart w:id="840" w:name="_Toc5924"/>
      <w:bookmarkStart w:id="841" w:name="_Toc29791"/>
      <w:bookmarkStart w:id="842" w:name="_Toc27230"/>
      <w:bookmarkStart w:id="843" w:name="_Toc503114627"/>
      <w:bookmarkStart w:id="844" w:name="_Toc19955"/>
      <w:r>
        <w:rPr>
          <w:rFonts w:hint="eastAsia"/>
        </w:rPr>
        <w:t>1.31.2</w:t>
      </w:r>
      <w:r>
        <w:rPr>
          <w:rFonts w:hint="eastAsia"/>
        </w:rPr>
        <w:t>测试用例</w:t>
      </w:r>
      <w:bookmarkEnd w:id="835"/>
      <w:bookmarkEnd w:id="836"/>
      <w:bookmarkEnd w:id="837"/>
      <w:bookmarkEnd w:id="838"/>
      <w:bookmarkEnd w:id="839"/>
      <w:bookmarkEnd w:id="840"/>
      <w:bookmarkEnd w:id="841"/>
      <w:bookmarkEnd w:id="842"/>
      <w:bookmarkEnd w:id="843"/>
      <w:bookmarkEnd w:id="84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4"/>
        <w:gridCol w:w="1087"/>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TC-T031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845" w:name="_Toc7170"/>
            <w:bookmarkStart w:id="846" w:name="_Toc25835"/>
            <w:r>
              <w:rPr>
                <w:rFonts w:asciiTheme="minorEastAsia" w:eastAsiaTheme="minorEastAsia" w:hAnsiTheme="minorEastAsia" w:cstheme="minorEastAsia" w:hint="eastAsia"/>
                <w:sz w:val="21"/>
                <w:szCs w:val="21"/>
              </w:rPr>
              <w:t>Uc-T04</w:t>
            </w:r>
            <w:bookmarkEnd w:id="845"/>
            <w:bookmarkEnd w:id="846"/>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 </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36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087"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847" w:name="_Toc26099"/>
      <w:bookmarkStart w:id="848" w:name="_Toc503114628"/>
      <w:bookmarkStart w:id="849" w:name="_Toc4171"/>
      <w:bookmarkStart w:id="850" w:name="_Toc2877"/>
      <w:bookmarkStart w:id="851" w:name="_Toc26249"/>
      <w:bookmarkStart w:id="852" w:name="_Toc4169"/>
      <w:bookmarkStart w:id="853" w:name="_Toc11390"/>
      <w:bookmarkStart w:id="854" w:name="_Toc27300"/>
      <w:bookmarkStart w:id="855" w:name="_Toc3369"/>
      <w:bookmarkStart w:id="856" w:name="_Toc18215"/>
      <w:r>
        <w:rPr>
          <w:rFonts w:hint="eastAsia"/>
        </w:rPr>
        <w:t>1.32</w:t>
      </w:r>
      <w:r>
        <w:rPr>
          <w:rFonts w:hint="eastAsia"/>
        </w:rPr>
        <w:t>教师下载附件</w:t>
      </w:r>
      <w:bookmarkEnd w:id="847"/>
      <w:bookmarkEnd w:id="848"/>
      <w:bookmarkEnd w:id="849"/>
      <w:bookmarkEnd w:id="850"/>
      <w:bookmarkEnd w:id="851"/>
      <w:bookmarkEnd w:id="852"/>
      <w:bookmarkEnd w:id="853"/>
      <w:bookmarkEnd w:id="854"/>
      <w:bookmarkEnd w:id="855"/>
      <w:bookmarkEnd w:id="856"/>
    </w:p>
    <w:p w:rsidR="00B354F0" w:rsidRDefault="009659F8">
      <w:pPr>
        <w:pStyle w:val="3"/>
      </w:pPr>
      <w:bookmarkStart w:id="857" w:name="_Toc13003"/>
      <w:bookmarkStart w:id="858" w:name="_Toc503114629"/>
      <w:bookmarkStart w:id="859" w:name="_Toc30143"/>
      <w:bookmarkStart w:id="860" w:name="_Toc23228"/>
      <w:bookmarkStart w:id="861" w:name="_Toc29662"/>
      <w:bookmarkStart w:id="862" w:name="_Toc15637"/>
      <w:bookmarkStart w:id="863" w:name="_Toc22188"/>
      <w:bookmarkStart w:id="864" w:name="_Toc22201"/>
      <w:bookmarkStart w:id="865" w:name="_Toc24521"/>
      <w:bookmarkStart w:id="866" w:name="_Toc25892"/>
      <w:r>
        <w:rPr>
          <w:rFonts w:hint="eastAsia"/>
        </w:rPr>
        <w:t>1.32.1</w:t>
      </w:r>
      <w:r>
        <w:rPr>
          <w:rFonts w:hint="eastAsia"/>
        </w:rPr>
        <w:t>测试用例</w:t>
      </w:r>
      <w:bookmarkEnd w:id="857"/>
      <w:bookmarkEnd w:id="858"/>
      <w:bookmarkEnd w:id="859"/>
      <w:bookmarkEnd w:id="860"/>
      <w:bookmarkEnd w:id="861"/>
      <w:bookmarkEnd w:id="862"/>
      <w:bookmarkEnd w:id="863"/>
      <w:bookmarkEnd w:id="864"/>
      <w:bookmarkEnd w:id="865"/>
      <w:bookmarkEnd w:id="866"/>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2"/>
        <w:gridCol w:w="108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TC-T032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867" w:name="_Toc29060"/>
            <w:bookmarkStart w:id="868" w:name="_Toc15065"/>
            <w:r>
              <w:rPr>
                <w:rFonts w:asciiTheme="minorEastAsia" w:eastAsiaTheme="minorEastAsia" w:hAnsiTheme="minorEastAsia" w:cstheme="minorEastAsia" w:hint="eastAsia"/>
                <w:sz w:val="21"/>
                <w:szCs w:val="21"/>
              </w:rPr>
              <w:t>Uc-T010</w:t>
            </w:r>
            <w:bookmarkEnd w:id="867"/>
            <w:bookmarkEnd w:id="868"/>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能够成功地下载附件</w:t>
            </w:r>
          </w:p>
        </w:tc>
        <w:tc>
          <w:tcPr>
            <w:tcW w:w="108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869" w:name="_Toc503114630"/>
      <w:bookmarkStart w:id="870" w:name="_Toc31117"/>
      <w:bookmarkStart w:id="871" w:name="_Toc12911"/>
      <w:bookmarkStart w:id="872" w:name="_Toc3165"/>
      <w:bookmarkStart w:id="873" w:name="_Toc29388"/>
      <w:bookmarkStart w:id="874" w:name="_Toc6403"/>
      <w:bookmarkStart w:id="875" w:name="_Toc4374"/>
      <w:bookmarkStart w:id="876" w:name="_Toc25907"/>
      <w:bookmarkStart w:id="877" w:name="_Toc4786"/>
      <w:bookmarkStart w:id="878" w:name="_Toc24140"/>
      <w:r>
        <w:rPr>
          <w:rFonts w:hint="eastAsia"/>
        </w:rPr>
        <w:t>1.33</w:t>
      </w:r>
      <w:r>
        <w:rPr>
          <w:rFonts w:hint="eastAsia"/>
        </w:rPr>
        <w:t>教师在“课程答疑”中在线答疑</w:t>
      </w:r>
      <w:bookmarkEnd w:id="869"/>
      <w:bookmarkEnd w:id="870"/>
      <w:bookmarkEnd w:id="871"/>
      <w:bookmarkEnd w:id="872"/>
      <w:bookmarkEnd w:id="873"/>
      <w:bookmarkEnd w:id="874"/>
      <w:bookmarkEnd w:id="875"/>
      <w:bookmarkEnd w:id="876"/>
      <w:bookmarkEnd w:id="877"/>
      <w:bookmarkEnd w:id="878"/>
    </w:p>
    <w:p w:rsidR="00B354F0" w:rsidRDefault="009659F8">
      <w:pPr>
        <w:pStyle w:val="3"/>
      </w:pPr>
      <w:bookmarkStart w:id="879" w:name="_Toc10396"/>
      <w:bookmarkStart w:id="880" w:name="_Toc16866"/>
      <w:bookmarkStart w:id="881" w:name="_Toc13333"/>
      <w:bookmarkStart w:id="882" w:name="_Toc31517"/>
      <w:bookmarkStart w:id="883" w:name="_Toc10982"/>
      <w:bookmarkStart w:id="884" w:name="_Toc503114631"/>
      <w:bookmarkStart w:id="885" w:name="_Toc20651"/>
      <w:bookmarkStart w:id="886" w:name="_Toc19326"/>
      <w:bookmarkStart w:id="887" w:name="_Toc12720"/>
      <w:bookmarkStart w:id="888" w:name="_Toc27049"/>
      <w:r>
        <w:rPr>
          <w:rFonts w:hint="eastAsia"/>
        </w:rPr>
        <w:t>1.33.1</w:t>
      </w:r>
      <w:r>
        <w:rPr>
          <w:rFonts w:hint="eastAsia"/>
        </w:rPr>
        <w:t>等价划分类表</w:t>
      </w:r>
      <w:bookmarkEnd w:id="879"/>
      <w:bookmarkEnd w:id="880"/>
      <w:bookmarkEnd w:id="881"/>
      <w:bookmarkEnd w:id="882"/>
      <w:bookmarkEnd w:id="883"/>
      <w:bookmarkEnd w:id="884"/>
      <w:bookmarkEnd w:id="885"/>
      <w:bookmarkEnd w:id="886"/>
      <w:bookmarkEnd w:id="887"/>
      <w:bookmarkEnd w:id="88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889" w:name="_Toc20486"/>
      <w:bookmarkStart w:id="890" w:name="_Toc17630"/>
      <w:bookmarkStart w:id="891" w:name="_Toc31421"/>
      <w:bookmarkStart w:id="892" w:name="_Toc16270"/>
      <w:bookmarkStart w:id="893" w:name="_Toc11910"/>
      <w:bookmarkStart w:id="894" w:name="_Toc18650"/>
      <w:bookmarkStart w:id="895" w:name="_Toc1963"/>
      <w:bookmarkStart w:id="896" w:name="_Toc13767"/>
      <w:bookmarkStart w:id="897" w:name="_Toc503114632"/>
      <w:bookmarkStart w:id="898" w:name="_Toc21123"/>
      <w:r>
        <w:rPr>
          <w:rFonts w:hint="eastAsia"/>
        </w:rPr>
        <w:t>1.33.2</w:t>
      </w:r>
      <w:r>
        <w:rPr>
          <w:rFonts w:hint="eastAsia"/>
        </w:rPr>
        <w:t>测试用例</w:t>
      </w:r>
      <w:bookmarkEnd w:id="889"/>
      <w:bookmarkEnd w:id="890"/>
      <w:bookmarkEnd w:id="891"/>
      <w:bookmarkEnd w:id="892"/>
      <w:bookmarkEnd w:id="893"/>
      <w:bookmarkEnd w:id="894"/>
      <w:bookmarkEnd w:id="895"/>
      <w:bookmarkEnd w:id="896"/>
      <w:bookmarkEnd w:id="897"/>
      <w:bookmarkEnd w:id="898"/>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6"/>
        <w:gridCol w:w="1135"/>
      </w:tblGrid>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TC-T033 </w:t>
            </w:r>
          </w:p>
        </w:tc>
      </w:tr>
      <w:tr w:rsidR="00B354F0">
        <w:trPr>
          <w:trHeight w:val="606"/>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899" w:name="_Toc17358"/>
            <w:bookmarkStart w:id="900" w:name="_Toc30408"/>
            <w:r>
              <w:rPr>
                <w:rFonts w:asciiTheme="minorEastAsia" w:eastAsiaTheme="minorEastAsia" w:hAnsiTheme="minorEastAsia" w:cstheme="minorEastAsia" w:hint="eastAsia"/>
                <w:sz w:val="21"/>
                <w:szCs w:val="21"/>
              </w:rPr>
              <w:t>Uc-T02</w:t>
            </w:r>
            <w:bookmarkEnd w:id="899"/>
            <w:bookmarkEnd w:id="900"/>
            <w:r>
              <w:rPr>
                <w:rFonts w:asciiTheme="minorEastAsia" w:eastAsiaTheme="minorEastAsia" w:hAnsiTheme="minorEastAsia" w:cstheme="minorEastAsia" w:hint="eastAsia"/>
                <w:sz w:val="21"/>
                <w:szCs w:val="21"/>
              </w:rPr>
              <w:t>5</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教师可以选择上传附件</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2.教师可以选择上传</w:t>
            </w:r>
            <w:proofErr w:type="gramStart"/>
            <w:r>
              <w:rPr>
                <w:rFonts w:asciiTheme="minorEastAsia" w:eastAsiaTheme="minorEastAsia" w:hAnsiTheme="minorEastAsia" w:cstheme="minorEastAsia" w:hint="eastAsia"/>
                <w:sz w:val="21"/>
                <w:szCs w:val="21"/>
              </w:rPr>
              <w:t>缩略图</w:t>
            </w:r>
            <w:proofErr w:type="gramEnd"/>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显示“发送内容不能为空”</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显示“文本长度大于140字符”</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文本内容为“老师，这个问题怎么解决”，上传文件（0&lt;文件大小&lt;200M），按钮=“发送”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文本内容为“老师，这个问题怎么解决”，上传附件为空，按钮=“发送”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显示“上传的附件不能为空”</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文本内容为“老师，这个问题怎么解决”，上传文件大小大于200M，按钮=“发送”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显示“文件大于200M，请改为上传网盘地址链接”</w:t>
            </w:r>
          </w:p>
        </w:tc>
        <w:tc>
          <w:tcPr>
            <w:tcW w:w="113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w:t>
            </w:r>
            <w:proofErr w:type="gramStart"/>
            <w:r>
              <w:rPr>
                <w:rFonts w:asciiTheme="minorEastAsia" w:eastAsiaTheme="minorEastAsia" w:hAnsiTheme="minorEastAsia" w:cstheme="minorEastAsia" w:hint="eastAsia"/>
                <w:sz w:val="21"/>
                <w:szCs w:val="21"/>
              </w:rPr>
              <w:t>缩略图</w:t>
            </w:r>
            <w:proofErr w:type="gramEnd"/>
          </w:p>
        </w:tc>
        <w:tc>
          <w:tcPr>
            <w:tcW w:w="113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显示“上传的图片不能为空”</w:t>
            </w:r>
          </w:p>
        </w:tc>
        <w:tc>
          <w:tcPr>
            <w:tcW w:w="113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jc w:val="center"/>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316"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w:t>
            </w:r>
            <w:proofErr w:type="gramStart"/>
            <w:r>
              <w:rPr>
                <w:rFonts w:asciiTheme="minorEastAsia" w:eastAsiaTheme="minorEastAsia" w:hAnsiTheme="minorEastAsia" w:cstheme="minorEastAsia" w:hint="eastAsia"/>
                <w:sz w:val="21"/>
                <w:szCs w:val="21"/>
              </w:rPr>
              <w:t>缩略图</w:t>
            </w:r>
            <w:proofErr w:type="gramEnd"/>
          </w:p>
        </w:tc>
        <w:tc>
          <w:tcPr>
            <w:tcW w:w="113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901" w:name="_Toc22855"/>
      <w:bookmarkStart w:id="902" w:name="_Toc11569"/>
      <w:bookmarkStart w:id="903" w:name="_Toc5921"/>
      <w:bookmarkStart w:id="904" w:name="_Toc427"/>
      <w:bookmarkStart w:id="905" w:name="_Toc32195"/>
      <w:bookmarkStart w:id="906" w:name="_Toc24418"/>
      <w:bookmarkStart w:id="907" w:name="_Toc10551"/>
      <w:bookmarkStart w:id="908" w:name="_Toc28995"/>
      <w:bookmarkStart w:id="909" w:name="_Toc503114633"/>
      <w:bookmarkStart w:id="910" w:name="_Toc26834"/>
      <w:r>
        <w:rPr>
          <w:rFonts w:hint="eastAsia"/>
        </w:rPr>
        <w:t>1.34</w:t>
      </w:r>
      <w:r>
        <w:rPr>
          <w:rFonts w:hint="eastAsia"/>
        </w:rPr>
        <w:t>教师在首页填写意见反馈</w:t>
      </w:r>
      <w:bookmarkEnd w:id="901"/>
      <w:bookmarkEnd w:id="902"/>
      <w:bookmarkEnd w:id="903"/>
      <w:bookmarkEnd w:id="904"/>
      <w:bookmarkEnd w:id="905"/>
      <w:bookmarkEnd w:id="906"/>
      <w:bookmarkEnd w:id="907"/>
      <w:bookmarkEnd w:id="908"/>
      <w:bookmarkEnd w:id="909"/>
      <w:bookmarkEnd w:id="910"/>
    </w:p>
    <w:p w:rsidR="00B354F0" w:rsidRDefault="009659F8">
      <w:pPr>
        <w:pStyle w:val="3"/>
      </w:pPr>
      <w:bookmarkStart w:id="911" w:name="_Toc14455"/>
      <w:bookmarkStart w:id="912" w:name="_Toc503114634"/>
      <w:bookmarkStart w:id="913" w:name="_Toc24969"/>
      <w:bookmarkStart w:id="914" w:name="_Toc15737"/>
      <w:bookmarkStart w:id="915" w:name="_Toc14809"/>
      <w:bookmarkStart w:id="916" w:name="_Toc24397"/>
      <w:bookmarkStart w:id="917" w:name="_Toc6731"/>
      <w:bookmarkStart w:id="918" w:name="_Toc711"/>
      <w:bookmarkStart w:id="919" w:name="_Toc612"/>
      <w:bookmarkStart w:id="920" w:name="_Toc7739"/>
      <w:r>
        <w:rPr>
          <w:rFonts w:hint="eastAsia"/>
        </w:rPr>
        <w:t>1.34.1</w:t>
      </w:r>
      <w:r>
        <w:rPr>
          <w:rFonts w:hint="eastAsia"/>
        </w:rPr>
        <w:t>等价类划分表</w:t>
      </w:r>
      <w:bookmarkEnd w:id="911"/>
      <w:bookmarkEnd w:id="912"/>
      <w:bookmarkEnd w:id="913"/>
      <w:bookmarkEnd w:id="914"/>
      <w:bookmarkEnd w:id="915"/>
      <w:bookmarkEnd w:id="916"/>
      <w:bookmarkEnd w:id="917"/>
      <w:bookmarkEnd w:id="918"/>
      <w:bookmarkEnd w:id="919"/>
      <w:bookmarkEnd w:id="92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输入长度大于0小于140的字符（1）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输入的长度超过50字符（3）</w:t>
            </w:r>
          </w:p>
        </w:tc>
      </w:tr>
    </w:tbl>
    <w:p w:rsidR="00B354F0" w:rsidRDefault="009659F8">
      <w:pPr>
        <w:pStyle w:val="3"/>
      </w:pPr>
      <w:bookmarkStart w:id="921" w:name="_Toc600"/>
      <w:bookmarkStart w:id="922" w:name="_Toc6287"/>
      <w:bookmarkStart w:id="923" w:name="_Toc20762"/>
      <w:bookmarkStart w:id="924" w:name="_Toc30287"/>
      <w:bookmarkStart w:id="925" w:name="_Toc904"/>
      <w:bookmarkStart w:id="926" w:name="_Toc31894"/>
      <w:bookmarkStart w:id="927" w:name="_Toc503114635"/>
      <w:bookmarkStart w:id="928" w:name="_Toc4915"/>
      <w:bookmarkStart w:id="929" w:name="_Toc11137"/>
      <w:bookmarkStart w:id="930" w:name="_Toc5167"/>
      <w:r>
        <w:rPr>
          <w:rFonts w:hint="eastAsia"/>
        </w:rPr>
        <w:t>1.34.2</w:t>
      </w:r>
      <w:r>
        <w:rPr>
          <w:rFonts w:hint="eastAsia"/>
        </w:rPr>
        <w:t>测试用例</w:t>
      </w:r>
      <w:bookmarkEnd w:id="921"/>
      <w:bookmarkEnd w:id="922"/>
      <w:bookmarkEnd w:id="923"/>
      <w:bookmarkEnd w:id="924"/>
      <w:bookmarkEnd w:id="925"/>
      <w:bookmarkEnd w:id="926"/>
      <w:bookmarkEnd w:id="927"/>
      <w:bookmarkEnd w:id="928"/>
      <w:bookmarkEnd w:id="929"/>
      <w:bookmarkEnd w:id="930"/>
    </w:p>
    <w:tbl>
      <w:tblPr>
        <w:tblpPr w:leftFromText="180" w:rightFromText="180" w:vertAnchor="text" w:horzAnchor="page" w:tblpX="1766" w:tblpY="928"/>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3"/>
        <w:gridCol w:w="1198"/>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TC-T034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931" w:name="_Toc6187"/>
            <w:bookmarkStart w:id="932" w:name="_Toc16285"/>
            <w:r>
              <w:rPr>
                <w:rFonts w:asciiTheme="minorEastAsia" w:eastAsiaTheme="minorEastAsia" w:hAnsiTheme="minorEastAsia" w:cstheme="minorEastAsia" w:hint="eastAsia"/>
                <w:sz w:val="21"/>
                <w:szCs w:val="21"/>
              </w:rPr>
              <w:t>Uc-T04</w:t>
            </w:r>
            <w:bookmarkEnd w:id="931"/>
            <w:bookmarkEnd w:id="932"/>
            <w:r>
              <w:rPr>
                <w:rFonts w:asciiTheme="minorEastAsia" w:eastAsiaTheme="minorEastAsia" w:hAnsiTheme="minorEastAsia" w:cstheme="minorEastAsia" w:hint="eastAsia"/>
                <w:sz w:val="21"/>
                <w:szCs w:val="21"/>
              </w:rPr>
              <w:t>4</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按钮=“意见反馈”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rPr>
          <w:trHeight w:val="2468"/>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显示“文本框内容不能为空”</w:t>
            </w:r>
          </w:p>
        </w:tc>
        <w:tc>
          <w:tcPr>
            <w:tcW w:w="119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5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显示“文本长度大于140字符”</w:t>
            </w:r>
          </w:p>
        </w:tc>
        <w:tc>
          <w:tcPr>
            <w:tcW w:w="119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rPr>
          <w:sz w:val="28"/>
          <w:szCs w:val="28"/>
        </w:rPr>
      </w:pPr>
      <w:bookmarkStart w:id="933" w:name="_Toc27339"/>
      <w:bookmarkStart w:id="934" w:name="_Toc8338"/>
      <w:bookmarkStart w:id="935" w:name="_Toc26684"/>
      <w:bookmarkStart w:id="936" w:name="_Toc8494"/>
      <w:bookmarkStart w:id="937" w:name="_Toc26635"/>
      <w:bookmarkStart w:id="938" w:name="_Toc1303"/>
      <w:bookmarkStart w:id="939" w:name="_Toc17306"/>
      <w:bookmarkStart w:id="940" w:name="_Toc503114636"/>
      <w:bookmarkStart w:id="941" w:name="_Toc30990"/>
      <w:bookmarkStart w:id="942" w:name="_Toc12857"/>
      <w:r>
        <w:rPr>
          <w:rFonts w:hint="eastAsia"/>
        </w:rPr>
        <w:t>1.35</w:t>
      </w:r>
      <w:r>
        <w:rPr>
          <w:rFonts w:hint="eastAsia"/>
        </w:rPr>
        <w:t>教师在“课程搜索”中搜索</w:t>
      </w:r>
      <w:bookmarkEnd w:id="933"/>
      <w:bookmarkEnd w:id="934"/>
      <w:bookmarkEnd w:id="935"/>
      <w:bookmarkEnd w:id="936"/>
      <w:bookmarkEnd w:id="937"/>
      <w:bookmarkEnd w:id="938"/>
      <w:bookmarkEnd w:id="939"/>
      <w:bookmarkEnd w:id="940"/>
      <w:bookmarkEnd w:id="941"/>
      <w:bookmarkEnd w:id="942"/>
    </w:p>
    <w:p w:rsidR="00B354F0" w:rsidRDefault="009659F8">
      <w:pPr>
        <w:pStyle w:val="3"/>
      </w:pPr>
      <w:bookmarkStart w:id="943" w:name="_Toc25302"/>
      <w:bookmarkStart w:id="944" w:name="_Toc15669"/>
      <w:bookmarkStart w:id="945" w:name="_Toc15355"/>
      <w:bookmarkStart w:id="946" w:name="_Toc503114637"/>
      <w:bookmarkStart w:id="947" w:name="_Toc11469"/>
      <w:bookmarkStart w:id="948" w:name="_Toc8405"/>
      <w:bookmarkStart w:id="949" w:name="_Toc6137"/>
      <w:bookmarkStart w:id="950" w:name="_Toc13543"/>
      <w:bookmarkStart w:id="951" w:name="_Toc9998"/>
      <w:bookmarkStart w:id="952" w:name="_Toc20759"/>
      <w:r>
        <w:rPr>
          <w:rFonts w:hint="eastAsia"/>
        </w:rPr>
        <w:t>1.35.1</w:t>
      </w:r>
      <w:r>
        <w:rPr>
          <w:rFonts w:hint="eastAsia"/>
        </w:rPr>
        <w:t>测试用例</w:t>
      </w:r>
      <w:bookmarkEnd w:id="943"/>
      <w:bookmarkEnd w:id="944"/>
      <w:bookmarkEnd w:id="945"/>
      <w:bookmarkEnd w:id="946"/>
      <w:bookmarkEnd w:id="947"/>
      <w:bookmarkEnd w:id="948"/>
      <w:bookmarkEnd w:id="949"/>
      <w:bookmarkEnd w:id="950"/>
      <w:bookmarkEnd w:id="951"/>
      <w:bookmarkEnd w:id="95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TC-T035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Uc-T048</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教师课程搜索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14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953" w:name="_Toc10055"/>
      <w:bookmarkStart w:id="954" w:name="_Toc23880"/>
      <w:bookmarkStart w:id="955" w:name="_Toc20951"/>
      <w:bookmarkStart w:id="956" w:name="_Toc7051"/>
      <w:bookmarkStart w:id="957" w:name="_Toc7753"/>
      <w:bookmarkStart w:id="958" w:name="_Toc503114638"/>
      <w:bookmarkStart w:id="959" w:name="_Toc14353"/>
      <w:bookmarkStart w:id="960" w:name="_Toc7815"/>
      <w:bookmarkStart w:id="961" w:name="_Toc24302"/>
      <w:bookmarkStart w:id="962" w:name="_Toc24439"/>
      <w:r>
        <w:rPr>
          <w:rFonts w:hint="eastAsia"/>
        </w:rPr>
        <w:t>1.36</w:t>
      </w:r>
      <w:r>
        <w:rPr>
          <w:rFonts w:hint="eastAsia"/>
        </w:rPr>
        <w:t>教师发布公告</w:t>
      </w:r>
      <w:bookmarkEnd w:id="953"/>
      <w:bookmarkEnd w:id="954"/>
      <w:bookmarkEnd w:id="955"/>
      <w:bookmarkEnd w:id="956"/>
      <w:bookmarkEnd w:id="957"/>
      <w:bookmarkEnd w:id="958"/>
      <w:bookmarkEnd w:id="959"/>
      <w:bookmarkEnd w:id="960"/>
      <w:bookmarkEnd w:id="961"/>
      <w:bookmarkEnd w:id="962"/>
    </w:p>
    <w:p w:rsidR="00B354F0" w:rsidRDefault="009659F8">
      <w:pPr>
        <w:pStyle w:val="3"/>
      </w:pPr>
      <w:bookmarkStart w:id="963" w:name="_Toc26255"/>
      <w:bookmarkStart w:id="964" w:name="_Toc503114639"/>
      <w:bookmarkStart w:id="965" w:name="_Toc14870"/>
      <w:bookmarkStart w:id="966" w:name="_Toc14139"/>
      <w:bookmarkStart w:id="967" w:name="_Toc5582"/>
      <w:bookmarkStart w:id="968" w:name="_Toc24052"/>
      <w:bookmarkStart w:id="969" w:name="_Toc13763"/>
      <w:bookmarkStart w:id="970" w:name="_Toc23045"/>
      <w:bookmarkStart w:id="971" w:name="_Toc32348"/>
      <w:bookmarkStart w:id="972" w:name="_Toc12698"/>
      <w:r>
        <w:rPr>
          <w:rFonts w:hint="eastAsia"/>
        </w:rPr>
        <w:t>1.36.1</w:t>
      </w:r>
      <w:r>
        <w:rPr>
          <w:rFonts w:hint="eastAsia"/>
        </w:rPr>
        <w:t>等价划分类</w:t>
      </w:r>
      <w:bookmarkEnd w:id="963"/>
      <w:bookmarkEnd w:id="964"/>
      <w:r>
        <w:rPr>
          <w:rFonts w:hint="eastAsia"/>
        </w:rPr>
        <w:t>表</w:t>
      </w:r>
      <w:bookmarkEnd w:id="965"/>
      <w:bookmarkEnd w:id="966"/>
      <w:bookmarkEnd w:id="967"/>
      <w:bookmarkEnd w:id="968"/>
      <w:bookmarkEnd w:id="969"/>
      <w:bookmarkEnd w:id="970"/>
      <w:bookmarkEnd w:id="971"/>
      <w:bookmarkEnd w:id="97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输入长度大于0小于400的字符（1）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输入的长度超过400字符（3）</w:t>
            </w:r>
          </w:p>
        </w:tc>
      </w:tr>
    </w:tbl>
    <w:p w:rsidR="00B354F0" w:rsidRDefault="00B354F0">
      <w:pPr>
        <w:rPr>
          <w:sz w:val="32"/>
          <w:szCs w:val="32"/>
        </w:rPr>
      </w:pPr>
    </w:p>
    <w:p w:rsidR="00C67446" w:rsidRPr="00C67446" w:rsidRDefault="009659F8" w:rsidP="00C67446">
      <w:pPr>
        <w:pStyle w:val="3"/>
        <w:rPr>
          <w:rFonts w:hint="eastAsia"/>
        </w:rPr>
      </w:pPr>
      <w:bookmarkStart w:id="973" w:name="_Toc503114640"/>
      <w:bookmarkStart w:id="974" w:name="_Toc8392"/>
      <w:bookmarkStart w:id="975" w:name="_Toc31182"/>
      <w:bookmarkStart w:id="976" w:name="_Toc15441"/>
      <w:bookmarkStart w:id="977" w:name="_Toc32129"/>
      <w:bookmarkStart w:id="978" w:name="_Toc6712"/>
      <w:bookmarkStart w:id="979" w:name="_Toc25562"/>
      <w:bookmarkStart w:id="980" w:name="_Toc29243"/>
      <w:bookmarkStart w:id="981" w:name="_Toc9015"/>
      <w:bookmarkStart w:id="982" w:name="_Toc2516"/>
      <w:r>
        <w:rPr>
          <w:rFonts w:hint="eastAsia"/>
        </w:rPr>
        <w:t>1.36.2</w:t>
      </w:r>
      <w:r>
        <w:rPr>
          <w:rFonts w:hint="eastAsia"/>
        </w:rPr>
        <w:t>测试用例</w:t>
      </w:r>
      <w:bookmarkEnd w:id="973"/>
      <w:bookmarkEnd w:id="974"/>
      <w:bookmarkEnd w:id="975"/>
      <w:bookmarkEnd w:id="976"/>
      <w:bookmarkEnd w:id="977"/>
      <w:bookmarkEnd w:id="978"/>
      <w:bookmarkEnd w:id="979"/>
      <w:bookmarkEnd w:id="980"/>
      <w:bookmarkEnd w:id="981"/>
      <w:bookmarkEnd w:id="982"/>
    </w:p>
    <w:tbl>
      <w:tblPr>
        <w:tblpPr w:leftFromText="180" w:rightFromText="180" w:vertAnchor="text" w:horzAnchor="page" w:tblpX="1766" w:tblpY="897"/>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TC-T036 </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983" w:name="_Toc8819"/>
            <w:bookmarkStart w:id="984" w:name="_Toc9651"/>
            <w:r>
              <w:rPr>
                <w:rFonts w:asciiTheme="minorEastAsia" w:eastAsiaTheme="minorEastAsia" w:hAnsiTheme="minorEastAsia" w:cstheme="minorEastAsia" w:hint="eastAsia"/>
                <w:sz w:val="21"/>
                <w:szCs w:val="21"/>
              </w:rPr>
              <w:t>Uc-T013</w:t>
            </w:r>
            <w:bookmarkEnd w:id="983"/>
            <w:bookmarkEnd w:id="984"/>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1.教师是已经登录状态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1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3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文本信息=“软件工程UML图已经更新啦，放在课程资料中”，</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按钮=“私信”</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按钮=“发公告”</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显示“文本框内容不能为空”</w:t>
            </w:r>
          </w:p>
        </w:tc>
        <w:tc>
          <w:tcPr>
            <w:tcW w:w="11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31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显示“文本长度大于400字符”</w:t>
            </w:r>
          </w:p>
        </w:tc>
        <w:tc>
          <w:tcPr>
            <w:tcW w:w="113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sz w:val="32"/>
          <w:szCs w:val="32"/>
        </w:rPr>
      </w:pPr>
    </w:p>
    <w:p w:rsidR="00B354F0" w:rsidRDefault="009659F8">
      <w:pPr>
        <w:pStyle w:val="2"/>
      </w:pPr>
      <w:bookmarkStart w:id="985" w:name="_Toc16258"/>
      <w:bookmarkStart w:id="986" w:name="_Toc17371"/>
      <w:bookmarkStart w:id="987" w:name="_Toc73"/>
      <w:bookmarkStart w:id="988" w:name="_Toc503114641"/>
      <w:bookmarkStart w:id="989" w:name="_Toc2594"/>
      <w:bookmarkStart w:id="990" w:name="_Toc4011"/>
      <w:bookmarkStart w:id="991" w:name="_Toc24470"/>
      <w:bookmarkStart w:id="992" w:name="_Toc8203"/>
      <w:bookmarkStart w:id="993" w:name="_Toc23170"/>
      <w:bookmarkStart w:id="994" w:name="_Toc25517"/>
      <w:r>
        <w:rPr>
          <w:rFonts w:hint="eastAsia"/>
        </w:rPr>
        <w:t>1.37</w:t>
      </w:r>
      <w:r>
        <w:rPr>
          <w:rFonts w:hint="eastAsia"/>
        </w:rPr>
        <w:t>教师修改公告</w:t>
      </w:r>
      <w:bookmarkEnd w:id="985"/>
      <w:bookmarkEnd w:id="986"/>
      <w:bookmarkEnd w:id="987"/>
      <w:bookmarkEnd w:id="988"/>
      <w:bookmarkEnd w:id="989"/>
      <w:bookmarkEnd w:id="990"/>
      <w:bookmarkEnd w:id="991"/>
      <w:bookmarkEnd w:id="992"/>
      <w:bookmarkEnd w:id="993"/>
      <w:bookmarkEnd w:id="994"/>
    </w:p>
    <w:p w:rsidR="00B354F0" w:rsidRDefault="009659F8">
      <w:pPr>
        <w:pStyle w:val="3"/>
      </w:pPr>
      <w:bookmarkStart w:id="995" w:name="_Toc21957"/>
      <w:bookmarkStart w:id="996" w:name="_Toc503114642"/>
      <w:bookmarkStart w:id="997" w:name="_Toc25751"/>
      <w:bookmarkStart w:id="998" w:name="_Toc3622"/>
      <w:bookmarkStart w:id="999" w:name="_Toc15055"/>
      <w:bookmarkStart w:id="1000" w:name="_Toc5580"/>
      <w:bookmarkStart w:id="1001" w:name="_Toc10619"/>
      <w:bookmarkStart w:id="1002" w:name="_Toc15223"/>
      <w:bookmarkStart w:id="1003" w:name="_Toc21112"/>
      <w:bookmarkStart w:id="1004" w:name="_Toc11508"/>
      <w:r>
        <w:rPr>
          <w:rFonts w:hint="eastAsia"/>
        </w:rPr>
        <w:t>1.37.1</w:t>
      </w:r>
      <w:r>
        <w:rPr>
          <w:rFonts w:hint="eastAsia"/>
        </w:rPr>
        <w:t>等价划分类</w:t>
      </w:r>
      <w:bookmarkEnd w:id="995"/>
      <w:bookmarkEnd w:id="996"/>
      <w:r>
        <w:rPr>
          <w:rFonts w:hint="eastAsia"/>
        </w:rPr>
        <w:t>表</w:t>
      </w:r>
      <w:bookmarkEnd w:id="997"/>
      <w:bookmarkEnd w:id="998"/>
      <w:bookmarkEnd w:id="999"/>
      <w:bookmarkEnd w:id="1000"/>
      <w:bookmarkEnd w:id="1001"/>
      <w:bookmarkEnd w:id="1002"/>
      <w:bookmarkEnd w:id="1003"/>
      <w:bookmarkEnd w:id="100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输入长度大于0小于400的字符（1）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输入的长度超过400字符（3）</w:t>
            </w:r>
          </w:p>
        </w:tc>
      </w:tr>
    </w:tbl>
    <w:p w:rsidR="00B354F0" w:rsidRDefault="009659F8">
      <w:pPr>
        <w:pStyle w:val="3"/>
      </w:pPr>
      <w:bookmarkStart w:id="1005" w:name="_Toc32614"/>
      <w:bookmarkStart w:id="1006" w:name="_Toc131"/>
      <w:bookmarkStart w:id="1007" w:name="_Toc14299"/>
      <w:bookmarkStart w:id="1008" w:name="_Toc11615"/>
      <w:bookmarkStart w:id="1009" w:name="_Toc12149"/>
      <w:bookmarkStart w:id="1010" w:name="_Toc503114643"/>
      <w:bookmarkStart w:id="1011" w:name="_Toc22971"/>
      <w:bookmarkStart w:id="1012" w:name="_Toc27593"/>
      <w:bookmarkStart w:id="1013" w:name="_Toc30680"/>
      <w:bookmarkStart w:id="1014" w:name="_Toc1302"/>
      <w:r>
        <w:rPr>
          <w:rFonts w:hint="eastAsia"/>
        </w:rPr>
        <w:t>1.37.2</w:t>
      </w:r>
      <w:r>
        <w:rPr>
          <w:rFonts w:hint="eastAsia"/>
        </w:rPr>
        <w:t>测试用例</w:t>
      </w:r>
      <w:bookmarkEnd w:id="1005"/>
      <w:bookmarkEnd w:id="1006"/>
      <w:bookmarkEnd w:id="1007"/>
      <w:bookmarkEnd w:id="1008"/>
      <w:bookmarkEnd w:id="1009"/>
      <w:bookmarkEnd w:id="1010"/>
      <w:bookmarkEnd w:id="1011"/>
      <w:bookmarkEnd w:id="1012"/>
      <w:bookmarkEnd w:id="1013"/>
      <w:bookmarkEnd w:id="101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TC-T037</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1015" w:name="_Toc3506"/>
            <w:bookmarkStart w:id="1016" w:name="_Toc9484"/>
            <w:r>
              <w:rPr>
                <w:rFonts w:asciiTheme="minorEastAsia" w:eastAsiaTheme="minorEastAsia" w:hAnsiTheme="minorEastAsia" w:cstheme="minorEastAsia" w:hint="eastAsia"/>
                <w:sz w:val="21"/>
                <w:szCs w:val="21"/>
              </w:rPr>
              <w:t>Uc-T014</w:t>
            </w:r>
            <w:bookmarkEnd w:id="1015"/>
            <w:bookmarkEnd w:id="1016"/>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教师修改课程公告并重新发送</w:t>
            </w:r>
            <w:proofErr w:type="gramStart"/>
            <w:r>
              <w:rPr>
                <w:rFonts w:asciiTheme="minorEastAsia" w:eastAsiaTheme="minorEastAsia" w:hAnsiTheme="minorEastAsia" w:cstheme="minorEastAsia" w:hint="eastAsia"/>
                <w:sz w:val="21"/>
                <w:szCs w:val="21"/>
              </w:rPr>
              <w:t>至学生</w:t>
            </w:r>
            <w:proofErr w:type="gramEnd"/>
            <w:r>
              <w:rPr>
                <w:rFonts w:asciiTheme="minorEastAsia" w:eastAsiaTheme="minorEastAsia" w:hAnsiTheme="minorEastAsia" w:cstheme="minorEastAsia" w:hint="eastAsia"/>
                <w:sz w:val="21"/>
                <w:szCs w:val="21"/>
              </w:rPr>
              <w:t>和课程公告的首页</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修改公告后，系统会重新发送</w:t>
            </w:r>
            <w:proofErr w:type="gramStart"/>
            <w:r>
              <w:rPr>
                <w:rFonts w:asciiTheme="minorEastAsia" w:eastAsiaTheme="minorEastAsia" w:hAnsiTheme="minorEastAsia" w:cstheme="minorEastAsia" w:hint="eastAsia"/>
                <w:sz w:val="21"/>
                <w:szCs w:val="21"/>
              </w:rPr>
              <w:t>至关注</w:t>
            </w:r>
            <w:proofErr w:type="gramEnd"/>
            <w:r>
              <w:rPr>
                <w:rFonts w:asciiTheme="minorEastAsia" w:eastAsiaTheme="minorEastAsia" w:hAnsiTheme="minorEastAsia" w:cstheme="minorEastAsia" w:hint="eastAsia"/>
                <w:sz w:val="21"/>
                <w:szCs w:val="21"/>
              </w:rPr>
              <w:t>此课程的学生中</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20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文本信息=“课程公告发错了重新发送”，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按钮=“私信”</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按钮=“发公告”</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显示“文本框内容不能为空”</w:t>
            </w:r>
          </w:p>
        </w:tc>
        <w:tc>
          <w:tcPr>
            <w:tcW w:w="120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4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显示“文本长度大于400字符”</w:t>
            </w:r>
          </w:p>
        </w:tc>
        <w:tc>
          <w:tcPr>
            <w:tcW w:w="120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rPr>
          <w:sz w:val="32"/>
          <w:szCs w:val="32"/>
        </w:rPr>
      </w:pPr>
    </w:p>
    <w:p w:rsidR="00B354F0" w:rsidRDefault="009659F8">
      <w:pPr>
        <w:pStyle w:val="2"/>
        <w:rPr>
          <w:sz w:val="28"/>
          <w:szCs w:val="28"/>
        </w:rPr>
      </w:pPr>
      <w:bookmarkStart w:id="1017" w:name="_Toc503114647"/>
      <w:bookmarkStart w:id="1018" w:name="_Toc12635"/>
      <w:bookmarkStart w:id="1019" w:name="_Toc17758"/>
      <w:bookmarkStart w:id="1020" w:name="_Toc18151"/>
      <w:bookmarkStart w:id="1021" w:name="_Toc22877"/>
      <w:bookmarkStart w:id="1022" w:name="_Toc32160"/>
      <w:bookmarkStart w:id="1023" w:name="_Toc1450"/>
      <w:bookmarkStart w:id="1024" w:name="_Toc21435"/>
      <w:bookmarkStart w:id="1025" w:name="_Toc2213"/>
      <w:bookmarkStart w:id="1026" w:name="_Toc30591"/>
      <w:r>
        <w:rPr>
          <w:rFonts w:hint="eastAsia"/>
        </w:rPr>
        <w:t>1.38</w:t>
      </w:r>
      <w:r>
        <w:rPr>
          <w:rFonts w:hint="eastAsia"/>
        </w:rPr>
        <w:t>教师删除课程公告</w:t>
      </w:r>
      <w:bookmarkEnd w:id="1017"/>
      <w:bookmarkEnd w:id="1018"/>
      <w:bookmarkEnd w:id="1019"/>
      <w:bookmarkEnd w:id="1020"/>
      <w:bookmarkEnd w:id="1021"/>
      <w:bookmarkEnd w:id="1022"/>
      <w:bookmarkEnd w:id="1023"/>
      <w:bookmarkEnd w:id="1024"/>
      <w:bookmarkEnd w:id="1025"/>
      <w:bookmarkEnd w:id="1026"/>
    </w:p>
    <w:p w:rsidR="00B354F0" w:rsidRDefault="009659F8">
      <w:pPr>
        <w:pStyle w:val="3"/>
      </w:pPr>
      <w:bookmarkStart w:id="1027" w:name="_Toc24824"/>
      <w:bookmarkStart w:id="1028" w:name="_Toc13727"/>
      <w:bookmarkStart w:id="1029" w:name="_Toc503114648"/>
      <w:bookmarkStart w:id="1030" w:name="_Toc32553"/>
      <w:bookmarkStart w:id="1031" w:name="_Toc6395"/>
      <w:bookmarkStart w:id="1032" w:name="_Toc21654"/>
      <w:bookmarkStart w:id="1033" w:name="_Toc27685"/>
      <w:bookmarkStart w:id="1034" w:name="_Toc23821"/>
      <w:bookmarkStart w:id="1035" w:name="_Toc16265"/>
      <w:bookmarkStart w:id="1036" w:name="_Toc11208"/>
      <w:r>
        <w:rPr>
          <w:rFonts w:hint="eastAsia"/>
        </w:rPr>
        <w:t>1.38.1</w:t>
      </w:r>
      <w:r>
        <w:rPr>
          <w:rFonts w:hint="eastAsia"/>
        </w:rPr>
        <w:t>测试用例</w:t>
      </w:r>
      <w:bookmarkEnd w:id="1027"/>
      <w:bookmarkEnd w:id="1028"/>
      <w:bookmarkEnd w:id="1029"/>
      <w:bookmarkEnd w:id="1030"/>
      <w:bookmarkEnd w:id="1031"/>
      <w:bookmarkEnd w:id="1032"/>
      <w:bookmarkEnd w:id="1033"/>
      <w:bookmarkEnd w:id="1034"/>
      <w:bookmarkEnd w:id="1035"/>
      <w:bookmarkEnd w:id="1036"/>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82"/>
        <w:gridCol w:w="1169"/>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TC-T038</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Uc-T015</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单条删除公告</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多选删除公告</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6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勾选框</w:t>
            </w:r>
            <w:proofErr w:type="gramEnd"/>
            <w:r>
              <w:rPr>
                <w:rFonts w:asciiTheme="minorEastAsia" w:eastAsiaTheme="minorEastAsia" w:hAnsiTheme="minorEastAsia" w:cstheme="minorEastAsia" w:hint="eastAsia"/>
                <w:sz w:val="21"/>
                <w:szCs w:val="21"/>
              </w:rPr>
              <w:t>=“勾选”，</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1325"/>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勾选框</w:t>
            </w:r>
            <w:proofErr w:type="gramEnd"/>
            <w:r>
              <w:rPr>
                <w:rFonts w:asciiTheme="minorEastAsia" w:eastAsiaTheme="minorEastAsia" w:hAnsiTheme="minorEastAsia" w:cstheme="minorEastAsia" w:hint="eastAsia"/>
                <w:sz w:val="21"/>
                <w:szCs w:val="21"/>
              </w:rPr>
              <w:t>=“未勾选”，</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删除成功后删除的课程公告不再出现</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显示“确定要删除选中的公告吗？”</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删除成功后删除的课程公告不再出现</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037" w:name="_Toc10888"/>
      <w:bookmarkStart w:id="1038" w:name="_Toc503114649"/>
      <w:bookmarkStart w:id="1039" w:name="_Toc11383"/>
      <w:bookmarkStart w:id="1040" w:name="_Toc16710"/>
      <w:bookmarkStart w:id="1041" w:name="_Toc15576"/>
      <w:bookmarkStart w:id="1042" w:name="_Toc28411"/>
      <w:bookmarkStart w:id="1043" w:name="_Toc10329"/>
      <w:bookmarkStart w:id="1044" w:name="_Toc10205"/>
      <w:bookmarkStart w:id="1045" w:name="_Toc17794"/>
      <w:bookmarkStart w:id="1046" w:name="_Toc28873"/>
      <w:r>
        <w:rPr>
          <w:rFonts w:hint="eastAsia"/>
        </w:rPr>
        <w:t>1.39</w:t>
      </w:r>
      <w:r>
        <w:rPr>
          <w:rFonts w:hint="eastAsia"/>
        </w:rPr>
        <w:t>教师修改课程介绍</w:t>
      </w:r>
      <w:bookmarkEnd w:id="1037"/>
      <w:bookmarkEnd w:id="1038"/>
      <w:bookmarkEnd w:id="1039"/>
      <w:bookmarkEnd w:id="1040"/>
      <w:bookmarkEnd w:id="1041"/>
      <w:bookmarkEnd w:id="1042"/>
      <w:bookmarkEnd w:id="1043"/>
      <w:bookmarkEnd w:id="1044"/>
      <w:bookmarkEnd w:id="1045"/>
      <w:bookmarkEnd w:id="1046"/>
    </w:p>
    <w:p w:rsidR="00B354F0" w:rsidRDefault="009659F8">
      <w:pPr>
        <w:pStyle w:val="3"/>
      </w:pPr>
      <w:bookmarkStart w:id="1047" w:name="_Toc15960"/>
      <w:bookmarkStart w:id="1048" w:name="_Toc22294"/>
      <w:bookmarkStart w:id="1049" w:name="_Toc28244"/>
      <w:bookmarkStart w:id="1050" w:name="_Toc13096"/>
      <w:bookmarkStart w:id="1051" w:name="_Toc25275"/>
      <w:bookmarkStart w:id="1052" w:name="_Toc17386"/>
      <w:bookmarkStart w:id="1053" w:name="_Toc5662"/>
      <w:bookmarkStart w:id="1054" w:name="_Toc503114650"/>
      <w:bookmarkStart w:id="1055" w:name="_Toc3526"/>
      <w:bookmarkStart w:id="1056" w:name="_Toc23067"/>
      <w:r>
        <w:rPr>
          <w:rFonts w:hint="eastAsia"/>
        </w:rPr>
        <w:t>1.39.1</w:t>
      </w:r>
      <w:r>
        <w:rPr>
          <w:rFonts w:hint="eastAsia"/>
        </w:rPr>
        <w:t>等价类划分表</w:t>
      </w:r>
      <w:bookmarkEnd w:id="1047"/>
      <w:bookmarkEnd w:id="1048"/>
      <w:bookmarkEnd w:id="1049"/>
      <w:bookmarkEnd w:id="1050"/>
      <w:bookmarkEnd w:id="1051"/>
      <w:bookmarkEnd w:id="1052"/>
      <w:bookmarkEnd w:id="1053"/>
      <w:bookmarkEnd w:id="1054"/>
      <w:bookmarkEnd w:id="1055"/>
      <w:bookmarkEnd w:id="105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B354F0">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rPr>
          <w:trHeight w:val="1216"/>
        </w:trPr>
        <w:tc>
          <w:tcPr>
            <w:tcW w:w="1704"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输入长度大于0小于400的字符（1）</w:t>
            </w:r>
          </w:p>
        </w:tc>
        <w:tc>
          <w:tcPr>
            <w:tcW w:w="3408"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输入的长度超过400字符（3）</w:t>
            </w:r>
          </w:p>
        </w:tc>
      </w:tr>
    </w:tbl>
    <w:p w:rsidR="00B354F0" w:rsidRDefault="009659F8">
      <w:pPr>
        <w:pStyle w:val="3"/>
      </w:pPr>
      <w:bookmarkStart w:id="1057" w:name="_Toc3461"/>
      <w:bookmarkStart w:id="1058" w:name="_Toc29190"/>
      <w:bookmarkStart w:id="1059" w:name="_Toc27379"/>
      <w:bookmarkStart w:id="1060" w:name="_Toc503114651"/>
      <w:bookmarkStart w:id="1061" w:name="_Toc23226"/>
      <w:bookmarkStart w:id="1062" w:name="_Toc26955"/>
      <w:bookmarkStart w:id="1063" w:name="_Toc7539"/>
      <w:bookmarkStart w:id="1064" w:name="_Toc23421"/>
      <w:bookmarkStart w:id="1065" w:name="_Toc32767"/>
      <w:bookmarkStart w:id="1066" w:name="_Toc7953"/>
      <w:r>
        <w:rPr>
          <w:rFonts w:hint="eastAsia"/>
        </w:rPr>
        <w:t>1.39.2</w:t>
      </w:r>
      <w:r>
        <w:rPr>
          <w:rFonts w:hint="eastAsia"/>
        </w:rPr>
        <w:t>测试用例</w:t>
      </w:r>
      <w:bookmarkEnd w:id="1057"/>
      <w:bookmarkEnd w:id="1058"/>
      <w:bookmarkEnd w:id="1059"/>
      <w:bookmarkEnd w:id="1060"/>
      <w:bookmarkEnd w:id="1061"/>
      <w:bookmarkEnd w:id="1062"/>
      <w:bookmarkEnd w:id="1063"/>
      <w:bookmarkEnd w:id="1064"/>
      <w:bookmarkEnd w:id="1065"/>
      <w:bookmarkEnd w:id="1066"/>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73"/>
        <w:gridCol w:w="1178"/>
      </w:tblGrid>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TC-T039</w:t>
            </w:r>
          </w:p>
        </w:tc>
      </w:tr>
      <w:tr w:rsidR="00B354F0">
        <w:trPr>
          <w:trHeight w:val="60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bookmarkStart w:id="1067" w:name="_Toc18739"/>
            <w:r>
              <w:rPr>
                <w:rFonts w:asciiTheme="minorEastAsia" w:eastAsiaTheme="minorEastAsia" w:hAnsiTheme="minorEastAsia" w:cstheme="minorEastAsia" w:hint="eastAsia"/>
                <w:sz w:val="21"/>
                <w:szCs w:val="21"/>
              </w:rPr>
              <w:t>Uc-T006</w:t>
            </w:r>
            <w:bookmarkEnd w:id="1067"/>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73"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rPr>
          <w:trHeight w:val="636"/>
        </w:trPr>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275"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178"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按钮=“编辑”</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文本=“软件工程是一门综合的学科”</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显示“文本不能为空”</w:t>
            </w:r>
          </w:p>
        </w:tc>
        <w:tc>
          <w:tcPr>
            <w:tcW w:w="117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r w:rsidR="00B354F0">
        <w:tc>
          <w:tcPr>
            <w:tcW w:w="137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文本=文本内容长度&gt;400字符</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275"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系统显示“文本长度大于140字符”</w:t>
            </w:r>
          </w:p>
        </w:tc>
        <w:tc>
          <w:tcPr>
            <w:tcW w:w="1178" w:type="dxa"/>
            <w:tcBorders>
              <w:tl2br w:val="nil"/>
              <w:tr2bl w:val="nil"/>
            </w:tcBorders>
            <w:tcMar>
              <w:top w:w="36" w:type="dxa"/>
              <w:left w:w="36" w:type="dxa"/>
              <w:bottom w:w="36" w:type="dxa"/>
              <w:right w:w="36" w:type="dxa"/>
            </w:tcMar>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068" w:name="_Toc23420"/>
      <w:bookmarkStart w:id="1069" w:name="_Toc28780"/>
      <w:bookmarkStart w:id="1070" w:name="_Toc5657"/>
      <w:bookmarkStart w:id="1071" w:name="_Toc7046"/>
      <w:bookmarkStart w:id="1072" w:name="_Toc9792"/>
      <w:bookmarkStart w:id="1073" w:name="_Toc19055"/>
      <w:bookmarkStart w:id="1074" w:name="_Toc3146"/>
      <w:bookmarkStart w:id="1075" w:name="_Toc26776"/>
      <w:r>
        <w:rPr>
          <w:rFonts w:hint="eastAsia"/>
        </w:rPr>
        <w:t>1.40</w:t>
      </w:r>
      <w:r>
        <w:rPr>
          <w:rFonts w:hint="eastAsia"/>
        </w:rPr>
        <w:t>教师修改教师介绍</w:t>
      </w:r>
      <w:bookmarkEnd w:id="1068"/>
      <w:bookmarkEnd w:id="1069"/>
      <w:bookmarkEnd w:id="1070"/>
      <w:bookmarkEnd w:id="1071"/>
      <w:bookmarkEnd w:id="1072"/>
      <w:bookmarkEnd w:id="1073"/>
      <w:bookmarkEnd w:id="1074"/>
      <w:bookmarkEnd w:id="1075"/>
    </w:p>
    <w:p w:rsidR="00B354F0" w:rsidRDefault="009659F8">
      <w:pPr>
        <w:pStyle w:val="3"/>
      </w:pPr>
      <w:bookmarkStart w:id="1076" w:name="_Toc1073"/>
      <w:bookmarkStart w:id="1077" w:name="_Toc12566"/>
      <w:bookmarkStart w:id="1078" w:name="_Toc23857"/>
      <w:bookmarkStart w:id="1079" w:name="_Toc13108"/>
      <w:bookmarkStart w:id="1080" w:name="_Toc7321"/>
      <w:bookmarkStart w:id="1081" w:name="_Toc19968"/>
      <w:bookmarkStart w:id="1082" w:name="_Toc29683"/>
      <w:bookmarkStart w:id="1083" w:name="_Toc23656"/>
      <w:r>
        <w:rPr>
          <w:rFonts w:hint="eastAsia"/>
        </w:rPr>
        <w:t>1.40.1</w:t>
      </w:r>
      <w:r>
        <w:rPr>
          <w:rFonts w:hint="eastAsia"/>
        </w:rPr>
        <w:t>等价类划分表</w:t>
      </w:r>
      <w:bookmarkEnd w:id="1076"/>
      <w:bookmarkEnd w:id="1077"/>
      <w:bookmarkEnd w:id="1078"/>
      <w:bookmarkEnd w:id="1079"/>
      <w:bookmarkEnd w:id="1080"/>
      <w:bookmarkEnd w:id="1081"/>
      <w:bookmarkEnd w:id="1082"/>
      <w:bookmarkEnd w:id="1083"/>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13\14\15\17\18开头的纯11位数字（1）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位数不等于11（2）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不以13\14\15\17\18开头（5）</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1.有且只能有1个“@”号，至少有一个“.”号@</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    （6）</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邮箱内容为空（7）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邮箱出现多个“@”符号（8）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邮箱没有“@”符号（9）</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 邮箱没有出现“.”（10）</w:t>
            </w:r>
          </w:p>
        </w:tc>
      </w:tr>
      <w:tr w:rsidR="00B354F0">
        <w:tc>
          <w:tcPr>
            <w:tcW w:w="2840" w:type="dxa"/>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1.以字母、数字、下划线和减号组成，且由字母开头的6-20字符组成（11）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字符长度小于6位或大于20位（12）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字符由非字母开头（13）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字符中出现字母、数字、下划线和减号以外的其他字符（14）</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文本框的内容长度在0字符到140字符之间（16）</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长度大于140字符（17）</w:t>
            </w:r>
          </w:p>
        </w:tc>
      </w:tr>
    </w:tbl>
    <w:p w:rsidR="00B354F0" w:rsidRDefault="00B354F0"/>
    <w:p w:rsidR="00B354F0" w:rsidRDefault="009659F8">
      <w:pPr>
        <w:pStyle w:val="3"/>
      </w:pPr>
      <w:bookmarkStart w:id="1084" w:name="_Toc27509"/>
      <w:bookmarkStart w:id="1085" w:name="_Toc1182"/>
      <w:bookmarkStart w:id="1086" w:name="_Toc7649"/>
      <w:bookmarkStart w:id="1087" w:name="_Toc8359"/>
      <w:bookmarkStart w:id="1088" w:name="_Toc25558"/>
      <w:bookmarkStart w:id="1089" w:name="_Toc21001"/>
      <w:bookmarkStart w:id="1090" w:name="_Toc14020"/>
      <w:bookmarkStart w:id="1091" w:name="_Toc11675"/>
      <w:r>
        <w:rPr>
          <w:rFonts w:hint="eastAsia"/>
        </w:rPr>
        <w:t>1.40.2</w:t>
      </w:r>
      <w:r>
        <w:rPr>
          <w:rFonts w:hint="eastAsia"/>
        </w:rPr>
        <w:t>测试用例</w:t>
      </w:r>
      <w:bookmarkEnd w:id="1084"/>
      <w:bookmarkEnd w:id="1085"/>
      <w:bookmarkEnd w:id="1086"/>
      <w:bookmarkEnd w:id="1087"/>
      <w:bookmarkEnd w:id="1088"/>
      <w:bookmarkEnd w:id="1089"/>
      <w:bookmarkEnd w:id="1090"/>
      <w:bookmarkEnd w:id="109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教师在教师介绍中修改教师介绍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092" w:name="_Toc20711"/>
            <w:bookmarkStart w:id="1093" w:name="_Toc21594"/>
            <w:r>
              <w:rPr>
                <w:rFonts w:asciiTheme="minorEastAsia" w:eastAsiaTheme="minorEastAsia" w:hAnsiTheme="minorEastAsia" w:cstheme="minorEastAsia" w:hint="eastAsia"/>
                <w:sz w:val="21"/>
                <w:szCs w:val="21"/>
              </w:rPr>
              <w:t>Uc-T0</w:t>
            </w:r>
            <w:bookmarkEnd w:id="1092"/>
            <w:bookmarkEnd w:id="1093"/>
            <w:r>
              <w:rPr>
                <w:rFonts w:asciiTheme="minorEastAsia" w:eastAsiaTheme="minorEastAsia" w:hAnsiTheme="minorEastAsia" w:cstheme="minorEastAsia" w:hint="eastAsia"/>
                <w:sz w:val="21"/>
                <w:szCs w:val="21"/>
              </w:rPr>
              <w:t>52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教师修改教师介绍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教师可以修改自己的教师介绍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3.教师想要修改教师介绍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用例说明中关于“教师修改教师介绍”的说明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显示“修改成功”提示</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显示“请输入正确格式的手机号”提示</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（4）（6）（11）（16）</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9659F8">
      <w:pPr>
        <w:pStyle w:val="2"/>
      </w:pPr>
      <w:bookmarkStart w:id="1094" w:name="_Toc12447"/>
      <w:bookmarkStart w:id="1095" w:name="_Toc3013"/>
      <w:bookmarkStart w:id="1096" w:name="_Toc12999"/>
      <w:bookmarkStart w:id="1097" w:name="_Toc30584"/>
      <w:bookmarkStart w:id="1098" w:name="_Toc22960"/>
      <w:bookmarkStart w:id="1099" w:name="_Toc8297"/>
      <w:bookmarkStart w:id="1100" w:name="_Toc7927"/>
      <w:bookmarkStart w:id="1101" w:name="_Toc23535"/>
      <w:r>
        <w:rPr>
          <w:rFonts w:hint="eastAsia"/>
        </w:rPr>
        <w:t>1.41</w:t>
      </w:r>
      <w:r>
        <w:rPr>
          <w:rFonts w:hint="eastAsia"/>
        </w:rPr>
        <w:t>教师上传课程资料</w:t>
      </w:r>
      <w:bookmarkEnd w:id="1094"/>
      <w:bookmarkEnd w:id="1095"/>
      <w:bookmarkEnd w:id="1096"/>
      <w:bookmarkEnd w:id="1097"/>
      <w:bookmarkEnd w:id="1098"/>
      <w:bookmarkEnd w:id="1099"/>
      <w:bookmarkEnd w:id="1100"/>
      <w:bookmarkEnd w:id="1101"/>
    </w:p>
    <w:p w:rsidR="00B354F0" w:rsidRDefault="009659F8">
      <w:pPr>
        <w:pStyle w:val="3"/>
      </w:pPr>
      <w:bookmarkStart w:id="1102" w:name="_Toc16491"/>
      <w:bookmarkStart w:id="1103" w:name="_Toc6899"/>
      <w:bookmarkStart w:id="1104" w:name="_Toc15990"/>
      <w:bookmarkStart w:id="1105" w:name="_Toc17710"/>
      <w:bookmarkStart w:id="1106" w:name="_Toc30186"/>
      <w:bookmarkStart w:id="1107" w:name="_Toc31163"/>
      <w:bookmarkStart w:id="1108" w:name="_Toc20197"/>
      <w:bookmarkStart w:id="1109" w:name="_Toc9047"/>
      <w:r>
        <w:rPr>
          <w:rFonts w:hint="eastAsia"/>
        </w:rPr>
        <w:t>1.41.1</w:t>
      </w:r>
      <w:r>
        <w:rPr>
          <w:rFonts w:hint="eastAsia"/>
        </w:rPr>
        <w:t>等价类划分表</w:t>
      </w:r>
      <w:bookmarkEnd w:id="1102"/>
      <w:bookmarkEnd w:id="1103"/>
      <w:bookmarkEnd w:id="1104"/>
      <w:bookmarkEnd w:id="1105"/>
      <w:bookmarkEnd w:id="1106"/>
      <w:bookmarkEnd w:id="1107"/>
      <w:bookmarkEnd w:id="1108"/>
      <w:bookmarkEnd w:id="1109"/>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文件资料为（.zip，.MP3，.PPT，.doc）格式（1）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文件资料为空，点击上传（2）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文件资料非（.zip，.MP3，.PPT，.doc）格式（3）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0-50字符长度的文本内容（4）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文本长度超过50字符（6）</w:t>
            </w:r>
          </w:p>
        </w:tc>
      </w:tr>
    </w:tbl>
    <w:p w:rsidR="00B354F0" w:rsidRDefault="009659F8">
      <w:pPr>
        <w:pStyle w:val="3"/>
      </w:pPr>
      <w:bookmarkStart w:id="1110" w:name="_Toc27411"/>
      <w:bookmarkStart w:id="1111" w:name="_Toc19347"/>
      <w:bookmarkStart w:id="1112" w:name="_Toc12257"/>
      <w:bookmarkStart w:id="1113" w:name="_Toc29469"/>
      <w:bookmarkStart w:id="1114" w:name="_Toc14327"/>
      <w:bookmarkStart w:id="1115" w:name="_Toc8096"/>
      <w:bookmarkStart w:id="1116" w:name="_Toc31145"/>
      <w:bookmarkStart w:id="1117" w:name="_Toc29150"/>
      <w:r>
        <w:rPr>
          <w:rFonts w:hint="eastAsia"/>
        </w:rPr>
        <w:t>1.41.2</w:t>
      </w:r>
      <w:r>
        <w:rPr>
          <w:rFonts w:hint="eastAsia"/>
        </w:rPr>
        <w:t>测试用例</w:t>
      </w:r>
      <w:bookmarkEnd w:id="1110"/>
      <w:bookmarkEnd w:id="1111"/>
      <w:bookmarkEnd w:id="1112"/>
      <w:bookmarkEnd w:id="1113"/>
      <w:bookmarkEnd w:id="1114"/>
      <w:bookmarkEnd w:id="1115"/>
      <w:bookmarkEnd w:id="1116"/>
      <w:bookmarkEnd w:id="111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教师在课程资料中上传课程资料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118" w:name="_Toc10028"/>
            <w:bookmarkStart w:id="1119" w:name="_Toc22220"/>
            <w:r>
              <w:rPr>
                <w:rFonts w:asciiTheme="minorEastAsia" w:eastAsiaTheme="minorEastAsia" w:hAnsiTheme="minorEastAsia" w:cstheme="minorEastAsia" w:hint="eastAsia"/>
                <w:sz w:val="21"/>
                <w:szCs w:val="21"/>
              </w:rPr>
              <w:t>Uc-T008</w:t>
            </w:r>
            <w:bookmarkEnd w:id="1118"/>
            <w:bookmarkEnd w:id="1119"/>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教师在课程资料中上传课程资料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教师可以在课程资料中上传课程文件，文件格式支持（.zip，.MP3，.PPT，.doc）</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1.教师已经登录状态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教师在上传过程中可能要新建分类</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用例说明中关于“教师上传课程资料”的说明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选择下拉框中已有的分类</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下拉选项=“UML资料”</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弹出上传文件的面板</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浏览文件，选择文件，点击“上传”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文件=“UML资料”.zip，按钮=“上传”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显示“上传成功”提示框</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浏览文件，选择文件进行上传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文本=UML.bat</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显示“请选择（.zip，.MP3，.PPT，.doc）格式的文件进行上传”</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浏览文件，选择文件进行上传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显示“请选择文件进行上传”</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下拉选项新建分类</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下拉选项=“新建分类”，</w:t>
            </w:r>
          </w:p>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显示文本输入框</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文本内容=“界面原型”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弹出上传文件的面板，并且在分类中可以看到此分类</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显示“请输入分类信息”</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文本内容=内容长度超过50字符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显示“分类信息过长，重新输入”</w:t>
            </w:r>
          </w:p>
        </w:tc>
        <w:tc>
          <w:tcPr>
            <w:tcW w:w="1421" w:type="dxa"/>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120" w:name="_Toc26877"/>
      <w:bookmarkStart w:id="1121" w:name="_Toc20218"/>
      <w:bookmarkStart w:id="1122" w:name="_Toc31685"/>
      <w:bookmarkStart w:id="1123" w:name="_Toc10637"/>
      <w:bookmarkStart w:id="1124" w:name="_Toc13195"/>
      <w:bookmarkStart w:id="1125" w:name="_Toc16640"/>
      <w:bookmarkStart w:id="1126" w:name="_Toc25255"/>
      <w:bookmarkStart w:id="1127" w:name="_Toc26422"/>
      <w:r>
        <w:rPr>
          <w:rFonts w:hint="eastAsia"/>
        </w:rPr>
        <w:t>1.42</w:t>
      </w:r>
      <w:r>
        <w:rPr>
          <w:rFonts w:hint="eastAsia"/>
        </w:rPr>
        <w:t>教师删除课程资料</w:t>
      </w:r>
      <w:bookmarkEnd w:id="1120"/>
      <w:bookmarkEnd w:id="1121"/>
      <w:bookmarkEnd w:id="1122"/>
      <w:bookmarkEnd w:id="1123"/>
      <w:bookmarkEnd w:id="1124"/>
      <w:bookmarkEnd w:id="1125"/>
      <w:bookmarkEnd w:id="1126"/>
      <w:bookmarkEnd w:id="1127"/>
    </w:p>
    <w:p w:rsidR="00B354F0" w:rsidRDefault="009659F8">
      <w:pPr>
        <w:pStyle w:val="3"/>
      </w:pPr>
      <w:bookmarkStart w:id="1128" w:name="_Toc11874"/>
      <w:bookmarkStart w:id="1129" w:name="_Toc23305"/>
      <w:bookmarkStart w:id="1130" w:name="_Toc31158"/>
      <w:bookmarkStart w:id="1131" w:name="_Toc13696"/>
      <w:bookmarkStart w:id="1132" w:name="_Toc12523"/>
      <w:bookmarkStart w:id="1133" w:name="_Toc24841"/>
      <w:bookmarkStart w:id="1134" w:name="_Toc17746"/>
      <w:bookmarkStart w:id="1135" w:name="_Toc18642"/>
      <w:r>
        <w:rPr>
          <w:rFonts w:hint="eastAsia"/>
        </w:rPr>
        <w:t>1.42.1</w:t>
      </w:r>
      <w:r>
        <w:rPr>
          <w:rFonts w:hint="eastAsia"/>
        </w:rPr>
        <w:t>测试用例</w:t>
      </w:r>
      <w:bookmarkEnd w:id="1128"/>
      <w:bookmarkEnd w:id="1129"/>
      <w:bookmarkEnd w:id="1130"/>
      <w:bookmarkEnd w:id="1131"/>
      <w:bookmarkEnd w:id="1132"/>
      <w:bookmarkEnd w:id="1133"/>
      <w:bookmarkEnd w:id="1134"/>
      <w:bookmarkEnd w:id="11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教师在课程资料中删除课程资料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136" w:name="_Toc25757"/>
            <w:bookmarkStart w:id="1137" w:name="_Toc780"/>
            <w:r>
              <w:rPr>
                <w:rFonts w:asciiTheme="minorEastAsia" w:eastAsiaTheme="minorEastAsia" w:hAnsiTheme="minorEastAsia" w:cstheme="minorEastAsia" w:hint="eastAsia"/>
                <w:sz w:val="21"/>
                <w:szCs w:val="21"/>
              </w:rPr>
              <w:t>Uc-T0</w:t>
            </w:r>
            <w:bookmarkEnd w:id="1136"/>
            <w:bookmarkEnd w:id="1137"/>
            <w:r>
              <w:rPr>
                <w:rFonts w:asciiTheme="minorEastAsia" w:eastAsiaTheme="minorEastAsia" w:hAnsiTheme="minorEastAsia" w:cstheme="minorEastAsia" w:hint="eastAsia"/>
                <w:sz w:val="21"/>
                <w:szCs w:val="21"/>
              </w:rPr>
              <w:t>61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教师可以在课程资料中删除单个文件资料和</w:t>
            </w:r>
            <w:proofErr w:type="gramStart"/>
            <w:r>
              <w:rPr>
                <w:rFonts w:asciiTheme="minorEastAsia" w:eastAsiaTheme="minorEastAsia" w:hAnsiTheme="minorEastAsia" w:cstheme="minorEastAsia" w:hint="eastAsia"/>
                <w:sz w:val="21"/>
                <w:szCs w:val="21"/>
              </w:rPr>
              <w:t>总文件</w:t>
            </w:r>
            <w:proofErr w:type="gramEnd"/>
            <w:r>
              <w:rPr>
                <w:rFonts w:asciiTheme="minorEastAsia" w:eastAsiaTheme="minorEastAsia" w:hAnsiTheme="minorEastAsia" w:cstheme="minorEastAsia" w:hint="eastAsia"/>
                <w:sz w:val="21"/>
                <w:szCs w:val="21"/>
              </w:rPr>
              <w:t>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测试教师在课程资料中删除资料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3.课程资料中存在要搜索的课程资料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教师在文件下删除单个文件，如果直接把大文件删除整个文件里的资料没有了</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用例说明中关于“教师删除课程资料”的说明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教师选中某个文件夹下的文件资源选择删除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显示“确定要删除文件吗?”的提示</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教师选中某个文件夹选择删除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显示“确定要删除文件夹吗?”的提示</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9659F8">
      <w:pPr>
        <w:pStyle w:val="2"/>
      </w:pPr>
      <w:bookmarkStart w:id="1138" w:name="_Toc8842"/>
      <w:bookmarkStart w:id="1139" w:name="_Toc26670"/>
      <w:bookmarkStart w:id="1140" w:name="_Toc18889"/>
      <w:bookmarkStart w:id="1141" w:name="_Toc24407"/>
      <w:bookmarkStart w:id="1142" w:name="_Toc20155"/>
      <w:bookmarkStart w:id="1143" w:name="_Toc32582"/>
      <w:bookmarkStart w:id="1144" w:name="_Toc11279"/>
      <w:bookmarkStart w:id="1145" w:name="_Toc29120"/>
      <w:r>
        <w:rPr>
          <w:rFonts w:hint="eastAsia"/>
        </w:rPr>
        <w:t>1.43</w:t>
      </w:r>
      <w:r>
        <w:rPr>
          <w:rFonts w:hint="eastAsia"/>
        </w:rPr>
        <w:t>教师开启课程答疑</w:t>
      </w:r>
      <w:bookmarkEnd w:id="1138"/>
      <w:bookmarkEnd w:id="1139"/>
      <w:bookmarkEnd w:id="1140"/>
      <w:bookmarkEnd w:id="1141"/>
      <w:bookmarkEnd w:id="1142"/>
      <w:bookmarkEnd w:id="1143"/>
      <w:bookmarkEnd w:id="1144"/>
      <w:bookmarkEnd w:id="1145"/>
    </w:p>
    <w:p w:rsidR="00B354F0" w:rsidRDefault="009659F8">
      <w:pPr>
        <w:pStyle w:val="3"/>
      </w:pPr>
      <w:bookmarkStart w:id="1146" w:name="_Toc5073"/>
      <w:bookmarkStart w:id="1147" w:name="_Toc22735"/>
      <w:bookmarkStart w:id="1148" w:name="_Toc20892"/>
      <w:bookmarkStart w:id="1149" w:name="_Toc26513"/>
      <w:bookmarkStart w:id="1150" w:name="_Toc30486"/>
      <w:bookmarkStart w:id="1151" w:name="_Toc15327"/>
      <w:bookmarkStart w:id="1152" w:name="_Toc24561"/>
      <w:bookmarkStart w:id="1153" w:name="_Toc5538"/>
      <w:r>
        <w:rPr>
          <w:rFonts w:hint="eastAsia"/>
        </w:rPr>
        <w:t>1.43.1</w:t>
      </w:r>
      <w:r>
        <w:rPr>
          <w:rFonts w:hint="eastAsia"/>
        </w:rPr>
        <w:t>测试用例</w:t>
      </w:r>
      <w:bookmarkEnd w:id="1146"/>
      <w:bookmarkEnd w:id="1147"/>
      <w:bookmarkEnd w:id="1148"/>
      <w:bookmarkEnd w:id="1149"/>
      <w:bookmarkEnd w:id="1150"/>
      <w:bookmarkEnd w:id="1151"/>
      <w:bookmarkEnd w:id="1152"/>
      <w:bookmarkEnd w:id="115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TC-T043</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教师设置答疑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154" w:name="_Toc3918"/>
            <w:bookmarkStart w:id="1155" w:name="_Toc2295"/>
            <w:r>
              <w:rPr>
                <w:rFonts w:asciiTheme="minorEastAsia" w:eastAsiaTheme="minorEastAsia" w:hAnsiTheme="minorEastAsia" w:cstheme="minorEastAsia" w:hint="eastAsia"/>
                <w:sz w:val="21"/>
                <w:szCs w:val="21"/>
              </w:rPr>
              <w:t>Uc-T01</w:t>
            </w:r>
            <w:bookmarkEnd w:id="1154"/>
            <w:bookmarkEnd w:id="1155"/>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教师设置答疑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教师可以在课程答疑中开启答疑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测试教师在课程答疑中能否开启答疑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3.教师已开设了课程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用例说明中关于“教师开设答疑”的说明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教师在课程答疑中点击“设置答疑”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按钮=“设置答疑”</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显示设置答疑的界面</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选择开始时间，输入持续时间，点击“开启”按钮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按钮=“开启”</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显示“开启成功”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156" w:name="_Toc30761"/>
      <w:bookmarkStart w:id="1157" w:name="_Toc30281"/>
      <w:bookmarkStart w:id="1158" w:name="_Toc24822"/>
      <w:bookmarkStart w:id="1159" w:name="_Toc10075"/>
      <w:bookmarkStart w:id="1160" w:name="_Toc22836"/>
      <w:bookmarkStart w:id="1161" w:name="_Toc25775"/>
      <w:bookmarkStart w:id="1162" w:name="_Toc5261"/>
      <w:bookmarkStart w:id="1163" w:name="_Toc30249"/>
      <w:r>
        <w:rPr>
          <w:rFonts w:hint="eastAsia"/>
        </w:rPr>
        <w:t>1.44</w:t>
      </w:r>
      <w:r>
        <w:rPr>
          <w:rFonts w:hint="eastAsia"/>
        </w:rPr>
        <w:t>教师关闭课程答疑</w:t>
      </w:r>
      <w:bookmarkEnd w:id="1156"/>
      <w:bookmarkEnd w:id="1157"/>
      <w:bookmarkEnd w:id="1158"/>
      <w:bookmarkEnd w:id="1159"/>
      <w:bookmarkEnd w:id="1160"/>
      <w:bookmarkEnd w:id="1161"/>
      <w:bookmarkEnd w:id="1162"/>
      <w:bookmarkEnd w:id="1163"/>
    </w:p>
    <w:p w:rsidR="00B354F0" w:rsidRDefault="009659F8">
      <w:pPr>
        <w:pStyle w:val="3"/>
      </w:pPr>
      <w:bookmarkStart w:id="1164" w:name="_Toc23286"/>
      <w:bookmarkStart w:id="1165" w:name="_Toc13197"/>
      <w:bookmarkStart w:id="1166" w:name="_Toc26234"/>
      <w:bookmarkStart w:id="1167" w:name="_Toc10701"/>
      <w:bookmarkStart w:id="1168" w:name="_Toc3744"/>
      <w:bookmarkStart w:id="1169" w:name="_Toc30083"/>
      <w:bookmarkStart w:id="1170" w:name="_Toc1070"/>
      <w:bookmarkStart w:id="1171" w:name="_Toc14211"/>
      <w:r>
        <w:rPr>
          <w:rFonts w:hint="eastAsia"/>
        </w:rPr>
        <w:t>1.44.1</w:t>
      </w:r>
      <w:r>
        <w:rPr>
          <w:rFonts w:hint="eastAsia"/>
        </w:rPr>
        <w:t>测试用例</w:t>
      </w:r>
      <w:bookmarkEnd w:id="1164"/>
      <w:bookmarkEnd w:id="1165"/>
      <w:bookmarkEnd w:id="1166"/>
      <w:bookmarkEnd w:id="1167"/>
      <w:bookmarkEnd w:id="1168"/>
      <w:bookmarkEnd w:id="1169"/>
      <w:bookmarkEnd w:id="1170"/>
      <w:bookmarkEnd w:id="117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TC-T044</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172" w:name="_Toc4493"/>
            <w:bookmarkStart w:id="1173" w:name="_Toc3092"/>
            <w:r>
              <w:rPr>
                <w:rFonts w:asciiTheme="minorEastAsia" w:eastAsiaTheme="minorEastAsia" w:hAnsiTheme="minorEastAsia" w:cstheme="minorEastAsia" w:hint="eastAsia"/>
                <w:sz w:val="21"/>
                <w:szCs w:val="21"/>
              </w:rPr>
              <w:t>Uc-T0</w:t>
            </w:r>
            <w:bookmarkEnd w:id="1172"/>
            <w:bookmarkEnd w:id="1173"/>
            <w:r>
              <w:rPr>
                <w:rFonts w:asciiTheme="minorEastAsia" w:eastAsiaTheme="minorEastAsia" w:hAnsiTheme="minorEastAsia" w:cstheme="minorEastAsia" w:hint="eastAsia"/>
                <w:sz w:val="21"/>
                <w:szCs w:val="21"/>
              </w:rPr>
              <w:t>19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教师跟学生答疑时间到，教师想要结束答疑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测试教师在课程答疑中能否关闭答疑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教师已经是登录状态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课程答疑正在进行中</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关闭答疑后有1分钟的缓冲时间</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用例说明中关于“教师关闭答疑”的说明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教师在课程答疑中点击“关闭答疑”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按钮=“关闭答疑”</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显示“是否确定关闭答疑？”提示框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显示“聊天室已关闭，答疑记录已保存”</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返回界面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174" w:name="_Toc18377"/>
      <w:bookmarkStart w:id="1175" w:name="_Toc16087"/>
      <w:bookmarkStart w:id="1176" w:name="_Toc6916"/>
      <w:bookmarkStart w:id="1177" w:name="_Toc26437"/>
      <w:bookmarkStart w:id="1178" w:name="_Toc32434"/>
      <w:bookmarkStart w:id="1179" w:name="_Toc7457"/>
      <w:bookmarkStart w:id="1180" w:name="_Toc5172"/>
      <w:bookmarkStart w:id="1181" w:name="_Toc32287"/>
      <w:r>
        <w:rPr>
          <w:rFonts w:hint="eastAsia"/>
        </w:rPr>
        <w:t>1.45</w:t>
      </w:r>
      <w:r>
        <w:rPr>
          <w:rFonts w:hint="eastAsia"/>
        </w:rPr>
        <w:t>教师延时课程答疑</w:t>
      </w:r>
      <w:bookmarkEnd w:id="1174"/>
      <w:bookmarkEnd w:id="1175"/>
      <w:bookmarkEnd w:id="1176"/>
      <w:bookmarkEnd w:id="1177"/>
      <w:bookmarkEnd w:id="1178"/>
      <w:bookmarkEnd w:id="1179"/>
      <w:bookmarkEnd w:id="1180"/>
      <w:bookmarkEnd w:id="1181"/>
    </w:p>
    <w:p w:rsidR="00B354F0" w:rsidRDefault="009659F8">
      <w:pPr>
        <w:pStyle w:val="3"/>
      </w:pPr>
      <w:bookmarkStart w:id="1182" w:name="_Toc6816"/>
      <w:bookmarkStart w:id="1183" w:name="_Toc30996"/>
      <w:bookmarkStart w:id="1184" w:name="_Toc23782"/>
      <w:bookmarkStart w:id="1185" w:name="_Toc32140"/>
      <w:bookmarkStart w:id="1186" w:name="_Toc1832"/>
      <w:bookmarkStart w:id="1187" w:name="_Toc20264"/>
      <w:bookmarkStart w:id="1188" w:name="_Toc28397"/>
      <w:bookmarkStart w:id="1189" w:name="_Toc5933"/>
      <w:r>
        <w:rPr>
          <w:rFonts w:hint="eastAsia"/>
        </w:rPr>
        <w:t>1.45.1</w:t>
      </w:r>
      <w:r>
        <w:rPr>
          <w:rFonts w:hint="eastAsia"/>
        </w:rPr>
        <w:t>测试用例</w:t>
      </w:r>
      <w:bookmarkEnd w:id="1182"/>
      <w:bookmarkEnd w:id="1183"/>
      <w:bookmarkEnd w:id="1184"/>
      <w:bookmarkEnd w:id="1185"/>
      <w:bookmarkEnd w:id="1186"/>
      <w:bookmarkEnd w:id="1187"/>
      <w:bookmarkEnd w:id="1188"/>
      <w:bookmarkEnd w:id="118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TC-T045</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Uc-T020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教师延时课程答疑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教师可以在课程答疑中延时课程答疑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测试教师在课程答疑中能否延时课程答疑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教师已经是登录状态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课程答疑正在进行中</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用例说明中关于“教师延时课程答疑”的说明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教师在课程答疑中点击“延时答疑”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按钮=“关闭答疑”</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弹出时间延续面板</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在下拉框中选择时间，点击确定按钮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下拉项=15分钟</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显示“延时操作成功”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190" w:name="_Toc3755"/>
      <w:bookmarkStart w:id="1191" w:name="_Toc29758"/>
      <w:bookmarkStart w:id="1192" w:name="_Toc324"/>
      <w:bookmarkStart w:id="1193" w:name="_Toc11958"/>
      <w:bookmarkStart w:id="1194" w:name="_Toc10522"/>
      <w:bookmarkStart w:id="1195" w:name="_Toc27446"/>
      <w:bookmarkStart w:id="1196" w:name="_Toc5467"/>
      <w:bookmarkStart w:id="1197" w:name="_Toc838"/>
      <w:r>
        <w:rPr>
          <w:rFonts w:hint="eastAsia"/>
        </w:rPr>
        <w:t>1.46</w:t>
      </w:r>
      <w:r>
        <w:rPr>
          <w:rFonts w:hint="eastAsia"/>
        </w:rPr>
        <w:t>下载课程答疑记录</w:t>
      </w:r>
      <w:bookmarkEnd w:id="1190"/>
      <w:bookmarkEnd w:id="1191"/>
      <w:bookmarkEnd w:id="1192"/>
      <w:bookmarkEnd w:id="1193"/>
      <w:bookmarkEnd w:id="1194"/>
      <w:bookmarkEnd w:id="1195"/>
      <w:bookmarkEnd w:id="1196"/>
      <w:bookmarkEnd w:id="1197"/>
    </w:p>
    <w:p w:rsidR="00B354F0" w:rsidRDefault="009659F8">
      <w:pPr>
        <w:pStyle w:val="3"/>
      </w:pPr>
      <w:bookmarkStart w:id="1198" w:name="_Toc1085"/>
      <w:bookmarkStart w:id="1199" w:name="_Toc19102"/>
      <w:bookmarkStart w:id="1200" w:name="_Toc17498"/>
      <w:bookmarkStart w:id="1201" w:name="_Toc27023"/>
      <w:bookmarkStart w:id="1202" w:name="_Toc5621"/>
      <w:bookmarkStart w:id="1203" w:name="_Toc2256"/>
      <w:bookmarkStart w:id="1204" w:name="_Toc17152"/>
      <w:bookmarkStart w:id="1205" w:name="_Toc866"/>
      <w:r>
        <w:rPr>
          <w:rFonts w:hint="eastAsia"/>
        </w:rPr>
        <w:t>1.46.1</w:t>
      </w:r>
      <w:r>
        <w:rPr>
          <w:rFonts w:hint="eastAsia"/>
        </w:rPr>
        <w:t>测试用例</w:t>
      </w:r>
      <w:bookmarkEnd w:id="1198"/>
      <w:bookmarkEnd w:id="1199"/>
      <w:bookmarkEnd w:id="1200"/>
      <w:bookmarkEnd w:id="1201"/>
      <w:bookmarkEnd w:id="1202"/>
      <w:bookmarkEnd w:id="1203"/>
      <w:bookmarkEnd w:id="1204"/>
      <w:bookmarkEnd w:id="120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TC-T046</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UC-T021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教师的课程答疑下有答疑记录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用例说明中关于“教师下载答疑记录”的说明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教师在课程答疑点击答疑记录旁的下载图标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按钮=“下载”</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206" w:name="_Toc14514"/>
      <w:bookmarkStart w:id="1207" w:name="_Toc12386"/>
      <w:bookmarkStart w:id="1208" w:name="_Toc25020"/>
      <w:bookmarkStart w:id="1209" w:name="_Toc26786"/>
      <w:bookmarkStart w:id="1210" w:name="_Toc15959"/>
      <w:bookmarkStart w:id="1211" w:name="_Toc26300"/>
      <w:bookmarkStart w:id="1212" w:name="_Toc29294"/>
      <w:bookmarkStart w:id="1213" w:name="_Toc25899"/>
      <w:r>
        <w:rPr>
          <w:rFonts w:hint="eastAsia"/>
        </w:rPr>
        <w:t>1.47</w:t>
      </w:r>
      <w:r>
        <w:rPr>
          <w:rFonts w:hint="eastAsia"/>
        </w:rPr>
        <w:t>教师删除课程答疑记录</w:t>
      </w:r>
      <w:bookmarkEnd w:id="1206"/>
      <w:bookmarkEnd w:id="1207"/>
      <w:bookmarkEnd w:id="1208"/>
      <w:bookmarkEnd w:id="1209"/>
      <w:bookmarkEnd w:id="1210"/>
      <w:bookmarkEnd w:id="1211"/>
      <w:bookmarkEnd w:id="1212"/>
      <w:bookmarkEnd w:id="1213"/>
    </w:p>
    <w:p w:rsidR="00B354F0" w:rsidRDefault="009659F8">
      <w:pPr>
        <w:pStyle w:val="3"/>
      </w:pPr>
      <w:bookmarkStart w:id="1214" w:name="_Toc23014"/>
      <w:bookmarkStart w:id="1215" w:name="_Toc21291"/>
      <w:bookmarkStart w:id="1216" w:name="_Toc1359"/>
      <w:bookmarkStart w:id="1217" w:name="_Toc21511"/>
      <w:bookmarkStart w:id="1218" w:name="_Toc16956"/>
      <w:bookmarkStart w:id="1219" w:name="_Toc2257"/>
      <w:bookmarkStart w:id="1220" w:name="_Toc23744"/>
      <w:bookmarkStart w:id="1221" w:name="_Toc12854"/>
      <w:r>
        <w:rPr>
          <w:rFonts w:hint="eastAsia"/>
        </w:rPr>
        <w:t>1.47.1</w:t>
      </w:r>
      <w:r>
        <w:rPr>
          <w:rFonts w:hint="eastAsia"/>
        </w:rPr>
        <w:t>测试用例</w:t>
      </w:r>
      <w:bookmarkEnd w:id="1214"/>
      <w:bookmarkEnd w:id="1215"/>
      <w:bookmarkEnd w:id="1216"/>
      <w:bookmarkEnd w:id="1217"/>
      <w:bookmarkEnd w:id="1218"/>
      <w:bookmarkEnd w:id="1219"/>
      <w:bookmarkEnd w:id="1220"/>
      <w:bookmarkEnd w:id="122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TC-T047</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编制人</w:t>
            </w:r>
            <w:r>
              <w:rPr>
                <w:rFonts w:hint="eastAsia"/>
              </w:rPr>
              <w:t> </w:t>
            </w:r>
            <w:r>
              <w:rPr>
                <w:rFonts w:hint="eastAsia"/>
              </w:rPr>
              <w:t xml:space="preserve">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222" w:name="_Toc13879"/>
            <w:bookmarkStart w:id="1223" w:name="_Toc2909"/>
            <w:r>
              <w:rPr>
                <w:rFonts w:asciiTheme="minorEastAsia" w:eastAsiaTheme="minorEastAsia" w:hAnsiTheme="minorEastAsia" w:cstheme="minorEastAsia" w:hint="eastAsia"/>
                <w:sz w:val="21"/>
                <w:szCs w:val="21"/>
              </w:rPr>
              <w:t>Uc-T02</w:t>
            </w:r>
            <w:bookmarkEnd w:id="1222"/>
            <w:bookmarkEnd w:id="1223"/>
            <w:r>
              <w:rPr>
                <w:rFonts w:asciiTheme="minorEastAsia" w:eastAsiaTheme="minorEastAsia" w:hAnsiTheme="minorEastAsia" w:cstheme="minorEastAsia" w:hint="eastAsia"/>
                <w:sz w:val="21"/>
                <w:szCs w:val="21"/>
              </w:rPr>
              <w:t xml:space="preserve">2                              </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编制时间</w:t>
            </w:r>
            <w:r>
              <w:rPr>
                <w:rFonts w:hint="eastAsia"/>
              </w:rPr>
              <w:t> </w:t>
            </w:r>
            <w:r>
              <w:rPr>
                <w:rFonts w:hint="eastAsia"/>
              </w:rPr>
              <w:t xml:space="preserve">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教师可以在课程答疑</w:t>
            </w:r>
            <w:proofErr w:type="gramStart"/>
            <w:r>
              <w:rPr>
                <w:rFonts w:hint="eastAsia"/>
              </w:rPr>
              <w:t>把往期的</w:t>
            </w:r>
            <w:proofErr w:type="gramEnd"/>
            <w:r>
              <w:rPr>
                <w:rFonts w:hint="eastAsia"/>
              </w:rPr>
              <w:t>答疑记录删除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测试教师在课程答疑中能否删除答疑记录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r>
              <w:rPr>
                <w:rFonts w:hint="eastAsia"/>
              </w:rPr>
              <w:t xml:space="preserve">1. </w:t>
            </w:r>
            <w:r>
              <w:rPr>
                <w:rFonts w:hint="eastAsia"/>
              </w:rPr>
              <w:t>教师已登录状态</w:t>
            </w:r>
          </w:p>
          <w:p w:rsidR="00B354F0" w:rsidRDefault="009659F8">
            <w:r>
              <w:rPr>
                <w:rFonts w:hint="eastAsia"/>
              </w:rPr>
              <w:t xml:space="preserve">2. </w:t>
            </w:r>
            <w:r>
              <w:rPr>
                <w:rFonts w:hint="eastAsia"/>
              </w:rPr>
              <w:t>教师已开设课程</w:t>
            </w:r>
          </w:p>
          <w:p w:rsidR="00B354F0" w:rsidRDefault="009659F8">
            <w:pPr>
              <w:rPr>
                <w:rFonts w:asciiTheme="minorEastAsia" w:eastAsiaTheme="minorEastAsia" w:hAnsiTheme="minorEastAsia" w:cstheme="minorEastAsia"/>
                <w:sz w:val="21"/>
                <w:szCs w:val="21"/>
              </w:rPr>
            </w:pPr>
            <w:r>
              <w:rPr>
                <w:rFonts w:hint="eastAsia"/>
              </w:rPr>
              <w:t>3.</w:t>
            </w:r>
            <w:r>
              <w:rPr>
                <w:rFonts w:hint="eastAsia"/>
              </w:rPr>
              <w:t>教师的课程答疑下有答疑记录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特殊规程说明</w:t>
            </w:r>
            <w:r>
              <w:rPr>
                <w:rFonts w:hint="eastAsia"/>
              </w:rPr>
              <w:t> </w:t>
            </w:r>
          </w:p>
        </w:tc>
        <w:tc>
          <w:tcPr>
            <w:tcW w:w="1420" w:type="dxa"/>
          </w:tcPr>
          <w:p w:rsidR="00B354F0" w:rsidRDefault="009659F8">
            <w:pPr>
              <w:rPr>
                <w:rFonts w:asciiTheme="minorEastAsia" w:eastAsiaTheme="minorEastAsia" w:hAnsiTheme="minorEastAsia" w:cstheme="minorEastAsia"/>
                <w:sz w:val="21"/>
                <w:szCs w:val="21"/>
              </w:rPr>
            </w:pPr>
            <w:r>
              <w:rPr>
                <w:rFonts w:hint="eastAsia"/>
              </w:rPr>
              <w:t>教师可以单条删除答疑记录和批量删除答疑记录</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用例说明中关于“教师删除答疑记录”的说明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操作描述</w:t>
            </w:r>
            <w:r>
              <w:rPr>
                <w:rFonts w:hint="eastAsia"/>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数</w:t>
            </w:r>
            <w:r>
              <w:rPr>
                <w:rFonts w:hint="eastAsia"/>
              </w:rPr>
              <w:t> </w:t>
            </w:r>
            <w:r>
              <w:rPr>
                <w:rFonts w:hint="eastAsia"/>
              </w:rPr>
              <w:t>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教师在要删除的答疑记录后面单击“删除”图标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删除多条答疑记录，在答疑记录前打钩，点击“删除”按钮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224" w:name="_Toc3235"/>
      <w:bookmarkStart w:id="1225" w:name="_Toc7575"/>
      <w:bookmarkStart w:id="1226" w:name="_Toc1771"/>
      <w:bookmarkStart w:id="1227" w:name="_Toc3701"/>
      <w:bookmarkStart w:id="1228" w:name="_Toc9208"/>
      <w:bookmarkStart w:id="1229" w:name="_Toc1592"/>
      <w:bookmarkStart w:id="1230" w:name="_Toc25204"/>
      <w:bookmarkStart w:id="1231" w:name="_Toc7059"/>
      <w:r>
        <w:rPr>
          <w:rFonts w:hint="eastAsia"/>
        </w:rPr>
        <w:t>1.48</w:t>
      </w:r>
      <w:r>
        <w:rPr>
          <w:rFonts w:hint="eastAsia"/>
        </w:rPr>
        <w:t>教师在线预览课程答疑记录</w:t>
      </w:r>
      <w:bookmarkEnd w:id="1224"/>
      <w:bookmarkEnd w:id="1225"/>
      <w:bookmarkEnd w:id="1226"/>
      <w:bookmarkEnd w:id="1227"/>
      <w:bookmarkEnd w:id="1228"/>
      <w:bookmarkEnd w:id="1229"/>
      <w:bookmarkEnd w:id="1230"/>
      <w:bookmarkEnd w:id="1231"/>
    </w:p>
    <w:p w:rsidR="00B354F0" w:rsidRDefault="009659F8">
      <w:pPr>
        <w:pStyle w:val="3"/>
      </w:pPr>
      <w:bookmarkStart w:id="1232" w:name="_Toc9499"/>
      <w:bookmarkStart w:id="1233" w:name="_Toc16951"/>
      <w:bookmarkStart w:id="1234" w:name="_Toc25645"/>
      <w:bookmarkStart w:id="1235" w:name="_Toc27732"/>
      <w:bookmarkStart w:id="1236" w:name="_Toc1112"/>
      <w:bookmarkStart w:id="1237" w:name="_Toc2230"/>
      <w:bookmarkStart w:id="1238" w:name="_Toc20964"/>
      <w:bookmarkStart w:id="1239" w:name="_Toc14066"/>
      <w:r>
        <w:rPr>
          <w:rFonts w:hint="eastAsia"/>
        </w:rPr>
        <w:t>1.48.1</w:t>
      </w:r>
      <w:r>
        <w:rPr>
          <w:rFonts w:hint="eastAsia"/>
        </w:rPr>
        <w:t>测试用例</w:t>
      </w:r>
      <w:bookmarkEnd w:id="1232"/>
      <w:bookmarkEnd w:id="1233"/>
      <w:bookmarkEnd w:id="1234"/>
      <w:bookmarkEnd w:id="1235"/>
      <w:bookmarkEnd w:id="1236"/>
      <w:bookmarkEnd w:id="1237"/>
      <w:bookmarkEnd w:id="1238"/>
      <w:bookmarkEnd w:id="123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TC-T048</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240" w:name="_Toc7189"/>
            <w:bookmarkStart w:id="1241" w:name="_Toc9750"/>
            <w:r>
              <w:rPr>
                <w:rFonts w:asciiTheme="minorEastAsia" w:eastAsiaTheme="minorEastAsia" w:hAnsiTheme="minorEastAsia" w:cstheme="minorEastAsia" w:hint="eastAsia"/>
                <w:sz w:val="21"/>
                <w:szCs w:val="21"/>
              </w:rPr>
              <w:t>Uc-T02</w:t>
            </w:r>
            <w:bookmarkEnd w:id="1240"/>
            <w:bookmarkEnd w:id="1241"/>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教师可以在线查看课程答疑记录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测试教师在课程答疑中能否在线查看答疑记录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3.教师的课程答疑下有答疑记录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w:t>
            </w:r>
            <w:proofErr w:type="gramStart"/>
            <w:r>
              <w:rPr>
                <w:rFonts w:asciiTheme="minorEastAsia" w:eastAsiaTheme="minorEastAsia" w:hAnsiTheme="minorEastAsia" w:cstheme="minorEastAsia" w:hint="eastAsia"/>
                <w:sz w:val="21"/>
                <w:szCs w:val="21"/>
              </w:rPr>
              <w:t>疑</w:t>
            </w:r>
            <w:proofErr w:type="gramEnd"/>
            <w:r>
              <w:rPr>
                <w:rFonts w:asciiTheme="minorEastAsia" w:eastAsiaTheme="minorEastAsia" w:hAnsiTheme="minorEastAsia" w:cstheme="minorEastAsia" w:hint="eastAsia"/>
                <w:sz w:val="21"/>
                <w:szCs w:val="21"/>
              </w:rPr>
              <w:t>预览答疑记录”的说明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教师单击要在线显示的答疑记录</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242" w:name="_Toc18189"/>
      <w:bookmarkStart w:id="1243" w:name="_Toc15069"/>
      <w:bookmarkStart w:id="1244" w:name="_Toc1149"/>
      <w:bookmarkStart w:id="1245" w:name="_Toc30888"/>
      <w:bookmarkStart w:id="1246" w:name="_Toc27408"/>
      <w:bookmarkStart w:id="1247" w:name="_Toc13148"/>
      <w:bookmarkStart w:id="1248" w:name="_Toc18135"/>
      <w:bookmarkStart w:id="1249" w:name="_Toc4526"/>
      <w:r>
        <w:rPr>
          <w:rFonts w:hint="eastAsia"/>
        </w:rPr>
        <w:t>1.49</w:t>
      </w:r>
      <w:r>
        <w:rPr>
          <w:rFonts w:hint="eastAsia"/>
        </w:rPr>
        <w:t>教师在课程论坛置顶帖子</w:t>
      </w:r>
      <w:bookmarkEnd w:id="1242"/>
      <w:bookmarkEnd w:id="1243"/>
      <w:bookmarkEnd w:id="1244"/>
      <w:bookmarkEnd w:id="1245"/>
      <w:bookmarkEnd w:id="1246"/>
      <w:bookmarkEnd w:id="1247"/>
      <w:bookmarkEnd w:id="1248"/>
      <w:bookmarkEnd w:id="1249"/>
    </w:p>
    <w:p w:rsidR="00B354F0" w:rsidRDefault="009659F8">
      <w:pPr>
        <w:pStyle w:val="3"/>
      </w:pPr>
      <w:bookmarkStart w:id="1250" w:name="_Toc18322"/>
      <w:bookmarkStart w:id="1251" w:name="_Toc7673"/>
      <w:bookmarkStart w:id="1252" w:name="_Toc8390"/>
      <w:bookmarkStart w:id="1253" w:name="_Toc27048"/>
      <w:bookmarkStart w:id="1254" w:name="_Toc7291"/>
      <w:bookmarkStart w:id="1255" w:name="_Toc14508"/>
      <w:bookmarkStart w:id="1256" w:name="_Toc22470"/>
      <w:bookmarkStart w:id="1257" w:name="_Toc23028"/>
      <w:r>
        <w:rPr>
          <w:rFonts w:hint="eastAsia"/>
        </w:rPr>
        <w:t>1.49.1</w:t>
      </w:r>
      <w:r>
        <w:rPr>
          <w:rFonts w:hint="eastAsia"/>
        </w:rPr>
        <w:t>测试用例</w:t>
      </w:r>
      <w:bookmarkEnd w:id="1250"/>
      <w:bookmarkEnd w:id="1251"/>
      <w:bookmarkEnd w:id="1252"/>
      <w:bookmarkEnd w:id="1253"/>
      <w:bookmarkEnd w:id="1254"/>
      <w:bookmarkEnd w:id="1255"/>
      <w:bookmarkEnd w:id="1256"/>
      <w:bookmarkEnd w:id="125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TC-T049</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258" w:name="_Toc23472"/>
            <w:bookmarkStart w:id="1259" w:name="_Toc9003"/>
            <w:r>
              <w:rPr>
                <w:rFonts w:asciiTheme="minorEastAsia" w:eastAsiaTheme="minorEastAsia" w:hAnsiTheme="minorEastAsia" w:cstheme="minorEastAsia" w:hint="eastAsia"/>
                <w:sz w:val="21"/>
                <w:szCs w:val="21"/>
              </w:rPr>
              <w:t>Uc-T03</w:t>
            </w:r>
            <w:bookmarkEnd w:id="1258"/>
            <w:bookmarkEnd w:id="1259"/>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3.教师在论坛中有想要置顶的帖子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教师在课程论坛中单击帖子的“置顶”按钮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按钮=“置顶”</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帖子显示置顶标志并且在课程论坛中显示置顶</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260" w:name="_Toc26477"/>
      <w:bookmarkStart w:id="1261" w:name="_Toc25889"/>
      <w:bookmarkStart w:id="1262" w:name="_Toc19669"/>
      <w:bookmarkStart w:id="1263" w:name="_Toc17932"/>
      <w:bookmarkStart w:id="1264" w:name="_Toc32201"/>
      <w:bookmarkStart w:id="1265" w:name="_Toc3994"/>
      <w:bookmarkStart w:id="1266" w:name="_Toc20902"/>
      <w:bookmarkStart w:id="1267" w:name="_Toc32180"/>
      <w:r>
        <w:rPr>
          <w:rFonts w:hint="eastAsia"/>
        </w:rPr>
        <w:t>1.50</w:t>
      </w:r>
      <w:r>
        <w:rPr>
          <w:rFonts w:hint="eastAsia"/>
        </w:rPr>
        <w:t>教师在课程论坛加精帖子</w:t>
      </w:r>
      <w:bookmarkEnd w:id="1260"/>
      <w:bookmarkEnd w:id="1261"/>
      <w:bookmarkEnd w:id="1262"/>
      <w:bookmarkEnd w:id="1263"/>
      <w:bookmarkEnd w:id="1264"/>
      <w:bookmarkEnd w:id="1265"/>
      <w:bookmarkEnd w:id="1266"/>
      <w:bookmarkEnd w:id="1267"/>
    </w:p>
    <w:p w:rsidR="00B354F0" w:rsidRDefault="009659F8">
      <w:pPr>
        <w:pStyle w:val="3"/>
      </w:pPr>
      <w:bookmarkStart w:id="1268" w:name="_Toc7150"/>
      <w:bookmarkStart w:id="1269" w:name="_Toc9744"/>
      <w:bookmarkStart w:id="1270" w:name="_Toc9932"/>
      <w:bookmarkStart w:id="1271" w:name="_Toc2029"/>
      <w:bookmarkStart w:id="1272" w:name="_Toc25836"/>
      <w:bookmarkStart w:id="1273" w:name="_Toc13490"/>
      <w:bookmarkStart w:id="1274" w:name="_Toc22506"/>
      <w:bookmarkStart w:id="1275" w:name="_Toc8427"/>
      <w:r>
        <w:rPr>
          <w:rFonts w:hint="eastAsia"/>
        </w:rPr>
        <w:t>1.50.1</w:t>
      </w:r>
      <w:r>
        <w:rPr>
          <w:rFonts w:hint="eastAsia"/>
        </w:rPr>
        <w:t>测试用例</w:t>
      </w:r>
      <w:bookmarkEnd w:id="1268"/>
      <w:bookmarkEnd w:id="1269"/>
      <w:bookmarkEnd w:id="1270"/>
      <w:bookmarkEnd w:id="1271"/>
      <w:bookmarkEnd w:id="1272"/>
      <w:bookmarkEnd w:id="1273"/>
      <w:bookmarkEnd w:id="1274"/>
      <w:bookmarkEnd w:id="127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276" w:name="_Toc21299"/>
            <w:bookmarkStart w:id="1277" w:name="_Toc1577"/>
            <w:r>
              <w:rPr>
                <w:rFonts w:asciiTheme="minorEastAsia" w:eastAsiaTheme="minorEastAsia" w:hAnsiTheme="minorEastAsia" w:cstheme="minorEastAsia" w:hint="eastAsia"/>
                <w:sz w:val="21"/>
                <w:szCs w:val="21"/>
              </w:rPr>
              <w:t>Uc-T03</w:t>
            </w:r>
            <w:bookmarkEnd w:id="1276"/>
            <w:bookmarkEnd w:id="1277"/>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3.教师在论坛中有要加精的帖子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教师在课程论坛中单击帖子的“加精”按钮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按钮=“加精”</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帖子显示加</w:t>
            </w:r>
            <w:proofErr w:type="gramStart"/>
            <w:r>
              <w:rPr>
                <w:rFonts w:asciiTheme="minorEastAsia" w:eastAsiaTheme="minorEastAsia" w:hAnsiTheme="minorEastAsia" w:cstheme="minorEastAsia" w:hint="eastAsia"/>
                <w:sz w:val="21"/>
                <w:szCs w:val="21"/>
              </w:rPr>
              <w:t>精标志</w:t>
            </w:r>
            <w:proofErr w:type="gramEnd"/>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278" w:name="_Toc2124"/>
      <w:bookmarkStart w:id="1279" w:name="_Toc15835"/>
      <w:bookmarkStart w:id="1280" w:name="_Toc15222"/>
      <w:bookmarkStart w:id="1281" w:name="_Toc3475"/>
      <w:bookmarkStart w:id="1282" w:name="_Toc12378"/>
      <w:bookmarkStart w:id="1283" w:name="_Toc11744"/>
      <w:bookmarkStart w:id="1284" w:name="_Toc5437"/>
      <w:bookmarkStart w:id="1285" w:name="_Toc16211"/>
      <w:r>
        <w:rPr>
          <w:rFonts w:hint="eastAsia"/>
        </w:rPr>
        <w:t>1.51</w:t>
      </w:r>
      <w:r>
        <w:rPr>
          <w:rFonts w:hint="eastAsia"/>
        </w:rPr>
        <w:t>教师添加课程链接</w:t>
      </w:r>
      <w:bookmarkEnd w:id="1278"/>
      <w:bookmarkEnd w:id="1279"/>
      <w:bookmarkEnd w:id="1280"/>
      <w:bookmarkEnd w:id="1281"/>
      <w:bookmarkEnd w:id="1282"/>
      <w:bookmarkEnd w:id="1283"/>
      <w:bookmarkEnd w:id="1284"/>
      <w:bookmarkEnd w:id="1285"/>
    </w:p>
    <w:p w:rsidR="00B354F0" w:rsidRDefault="009659F8">
      <w:pPr>
        <w:pStyle w:val="3"/>
      </w:pPr>
      <w:bookmarkStart w:id="1286" w:name="_Toc12588"/>
      <w:bookmarkStart w:id="1287" w:name="_Toc14751"/>
      <w:bookmarkStart w:id="1288" w:name="_Toc3653"/>
      <w:bookmarkStart w:id="1289" w:name="_Toc661"/>
      <w:bookmarkStart w:id="1290" w:name="_Toc2599"/>
      <w:bookmarkStart w:id="1291" w:name="_Toc15390"/>
      <w:bookmarkStart w:id="1292" w:name="_Toc2829"/>
      <w:bookmarkStart w:id="1293" w:name="_Toc29091"/>
      <w:r>
        <w:rPr>
          <w:rFonts w:hint="eastAsia"/>
        </w:rPr>
        <w:t>1.51.1</w:t>
      </w:r>
      <w:r>
        <w:rPr>
          <w:rFonts w:hint="eastAsia"/>
        </w:rPr>
        <w:t>等价类划分表</w:t>
      </w:r>
      <w:bookmarkEnd w:id="1286"/>
      <w:bookmarkEnd w:id="1287"/>
      <w:bookmarkEnd w:id="1288"/>
      <w:bookmarkEnd w:id="1289"/>
      <w:bookmarkEnd w:id="1290"/>
      <w:bookmarkEnd w:id="1291"/>
      <w:bookmarkEnd w:id="1292"/>
      <w:bookmarkEnd w:id="1293"/>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合法的英文名或中文字符的网址名称（1）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内容为空（2）</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http://或https://开头的URL地址（3）</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非法URL地址（5）</w:t>
            </w:r>
          </w:p>
        </w:tc>
      </w:tr>
    </w:tbl>
    <w:p w:rsidR="00B354F0" w:rsidRDefault="00B354F0"/>
    <w:p w:rsidR="00B354F0" w:rsidRDefault="009659F8">
      <w:pPr>
        <w:pStyle w:val="3"/>
      </w:pPr>
      <w:bookmarkStart w:id="1294" w:name="_Toc29949"/>
      <w:bookmarkStart w:id="1295" w:name="_Toc8448"/>
      <w:bookmarkStart w:id="1296" w:name="_Toc6957"/>
      <w:bookmarkStart w:id="1297" w:name="_Toc32161"/>
      <w:bookmarkStart w:id="1298" w:name="_Toc21486"/>
      <w:bookmarkStart w:id="1299" w:name="_Toc8048"/>
      <w:bookmarkStart w:id="1300" w:name="_Toc11699"/>
      <w:bookmarkStart w:id="1301" w:name="_Toc13042"/>
      <w:r>
        <w:rPr>
          <w:rFonts w:hint="eastAsia"/>
        </w:rPr>
        <w:t>1.51.2</w:t>
      </w:r>
      <w:r>
        <w:rPr>
          <w:rFonts w:hint="eastAsia"/>
        </w:rPr>
        <w:t>测试用例</w:t>
      </w:r>
      <w:bookmarkEnd w:id="1294"/>
      <w:bookmarkEnd w:id="1295"/>
      <w:bookmarkEnd w:id="1296"/>
      <w:bookmarkEnd w:id="1297"/>
      <w:bookmarkEnd w:id="1298"/>
      <w:bookmarkEnd w:id="1299"/>
      <w:bookmarkEnd w:id="1300"/>
      <w:bookmarkEnd w:id="130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302" w:name="_Toc19198"/>
            <w:bookmarkStart w:id="1303" w:name="_Toc6419"/>
            <w:r>
              <w:rPr>
                <w:rFonts w:asciiTheme="minorEastAsia" w:eastAsiaTheme="minorEastAsia" w:hAnsiTheme="minorEastAsia" w:cstheme="minorEastAsia" w:hint="eastAsia"/>
                <w:sz w:val="21"/>
                <w:szCs w:val="21"/>
              </w:rPr>
              <w:t>Uc-T01</w:t>
            </w:r>
            <w:bookmarkEnd w:id="1302"/>
            <w:bookmarkEnd w:id="1303"/>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教师可以在课程链接中添加课程链接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测试教师能否在课程链接中添加链接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教师想要新增课程链接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用例说明中关于“教师添加课程链接”的说明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链接名称=“学堂在线”，链接抵制=“http://www.xuetangx.com/”，按钮=“提交”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显示“添加成功”的提示并且在课程链接中显示新的添加的链接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链接名称=空，链接抵制=“http://www.xuetangx.com/”，按钮=“提交”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显示“请输入连接名称”</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链接名称=“学堂在线”，链接抵制=空，按钮=“提交”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显示“请输入链接地址”</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链接名称=“学堂在线”，链接抵制=“rrr.uioon.133”，按钮=“提交”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显示“请输入正确的URL地址”</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304" w:name="_Toc12126"/>
      <w:bookmarkStart w:id="1305" w:name="_Toc23562"/>
      <w:bookmarkStart w:id="1306" w:name="_Toc8040"/>
      <w:bookmarkStart w:id="1307" w:name="_Toc27849"/>
      <w:bookmarkStart w:id="1308" w:name="_Toc2088"/>
      <w:bookmarkStart w:id="1309" w:name="_Toc17046"/>
      <w:bookmarkStart w:id="1310" w:name="_Toc30051"/>
      <w:bookmarkStart w:id="1311" w:name="_Toc17236"/>
      <w:r>
        <w:rPr>
          <w:rFonts w:hint="eastAsia"/>
        </w:rPr>
        <w:t>1.52</w:t>
      </w:r>
      <w:r>
        <w:rPr>
          <w:rFonts w:hint="eastAsia"/>
        </w:rPr>
        <w:t>教师删除课程链接</w:t>
      </w:r>
      <w:bookmarkEnd w:id="1304"/>
      <w:bookmarkEnd w:id="1305"/>
      <w:bookmarkEnd w:id="1306"/>
      <w:bookmarkEnd w:id="1307"/>
      <w:bookmarkEnd w:id="1308"/>
      <w:bookmarkEnd w:id="1309"/>
      <w:bookmarkEnd w:id="1310"/>
      <w:bookmarkEnd w:id="1311"/>
    </w:p>
    <w:p w:rsidR="00B354F0" w:rsidRDefault="009659F8">
      <w:pPr>
        <w:pStyle w:val="3"/>
      </w:pPr>
      <w:bookmarkStart w:id="1312" w:name="_Toc1625"/>
      <w:bookmarkStart w:id="1313" w:name="_Toc25948"/>
      <w:bookmarkStart w:id="1314" w:name="_Toc28072"/>
      <w:bookmarkStart w:id="1315" w:name="_Toc10155"/>
      <w:bookmarkStart w:id="1316" w:name="_Toc19051"/>
      <w:bookmarkStart w:id="1317" w:name="_Toc19115"/>
      <w:bookmarkStart w:id="1318" w:name="_Toc5675"/>
      <w:bookmarkStart w:id="1319" w:name="_Toc25058"/>
      <w:r>
        <w:rPr>
          <w:rFonts w:hint="eastAsia"/>
        </w:rPr>
        <w:t>1.52.1</w:t>
      </w:r>
      <w:r>
        <w:rPr>
          <w:rFonts w:hint="eastAsia"/>
        </w:rPr>
        <w:t>测试用例</w:t>
      </w:r>
      <w:bookmarkEnd w:id="1312"/>
      <w:bookmarkEnd w:id="1313"/>
      <w:bookmarkEnd w:id="1314"/>
      <w:bookmarkEnd w:id="1315"/>
      <w:bookmarkEnd w:id="1316"/>
      <w:bookmarkEnd w:id="1317"/>
      <w:bookmarkEnd w:id="1318"/>
      <w:bookmarkEnd w:id="131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320" w:name="_Toc32304"/>
            <w:bookmarkStart w:id="1321" w:name="_Toc11920"/>
            <w:r>
              <w:rPr>
                <w:rFonts w:asciiTheme="minorEastAsia" w:eastAsiaTheme="minorEastAsia" w:hAnsiTheme="minorEastAsia" w:cstheme="minorEastAsia" w:hint="eastAsia"/>
                <w:sz w:val="21"/>
                <w:szCs w:val="21"/>
              </w:rPr>
              <w:t>Uc-T01</w:t>
            </w:r>
            <w:bookmarkEnd w:id="1320"/>
            <w:bookmarkEnd w:id="1321"/>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教师可以在课程链接中删除课程链接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测试教师能否在课程链接中删除链接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教师想要删除课程链接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用例说明中关于“删除课程链接”的说明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在要删除的链接中，点击删除按钮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显示“确定删除该链接吗”的提示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显示“删除成功”提示，课程链接中刚刚要删除的链接不显示</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322" w:name="_Toc11221"/>
      <w:bookmarkStart w:id="1323" w:name="_Toc24428"/>
      <w:bookmarkStart w:id="1324" w:name="_Toc17965"/>
      <w:bookmarkStart w:id="1325" w:name="_Toc23374"/>
      <w:bookmarkStart w:id="1326" w:name="_Toc16426"/>
      <w:bookmarkStart w:id="1327" w:name="_Toc26224"/>
      <w:bookmarkStart w:id="1328" w:name="_Toc32092"/>
      <w:bookmarkStart w:id="1329" w:name="_Toc8176"/>
      <w:r>
        <w:rPr>
          <w:rFonts w:hint="eastAsia"/>
        </w:rPr>
        <w:t>1.53</w:t>
      </w:r>
      <w:r>
        <w:rPr>
          <w:rFonts w:hint="eastAsia"/>
        </w:rPr>
        <w:t>教师修改答疑时间</w:t>
      </w:r>
      <w:bookmarkEnd w:id="1322"/>
      <w:bookmarkEnd w:id="1323"/>
      <w:bookmarkEnd w:id="1324"/>
      <w:bookmarkEnd w:id="1325"/>
      <w:bookmarkEnd w:id="1326"/>
      <w:bookmarkEnd w:id="1327"/>
      <w:bookmarkEnd w:id="1328"/>
      <w:bookmarkEnd w:id="1329"/>
    </w:p>
    <w:p w:rsidR="00B354F0" w:rsidRDefault="009659F8">
      <w:pPr>
        <w:pStyle w:val="3"/>
      </w:pPr>
      <w:bookmarkStart w:id="1330" w:name="_Toc1564"/>
      <w:bookmarkStart w:id="1331" w:name="_Toc17615"/>
      <w:bookmarkStart w:id="1332" w:name="_Toc19583"/>
      <w:bookmarkStart w:id="1333" w:name="_Toc10958"/>
      <w:bookmarkStart w:id="1334" w:name="_Toc917"/>
      <w:bookmarkStart w:id="1335" w:name="_Toc9860"/>
      <w:bookmarkStart w:id="1336" w:name="_Toc7476"/>
      <w:bookmarkStart w:id="1337" w:name="_Toc13254"/>
      <w:r>
        <w:rPr>
          <w:rFonts w:hint="eastAsia"/>
        </w:rPr>
        <w:t>1.53.1</w:t>
      </w:r>
      <w:r>
        <w:rPr>
          <w:rFonts w:hint="eastAsia"/>
        </w:rPr>
        <w:t>测试用例</w:t>
      </w:r>
      <w:bookmarkEnd w:id="1330"/>
      <w:bookmarkEnd w:id="1331"/>
      <w:bookmarkEnd w:id="1332"/>
      <w:bookmarkEnd w:id="1333"/>
      <w:bookmarkEnd w:id="1334"/>
      <w:bookmarkEnd w:id="1335"/>
      <w:bookmarkEnd w:id="1336"/>
      <w:bookmarkEnd w:id="133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TC-T053</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338" w:name="_Toc30519"/>
            <w:bookmarkStart w:id="1339" w:name="_Toc4712"/>
            <w:r>
              <w:rPr>
                <w:rFonts w:asciiTheme="minorEastAsia" w:eastAsiaTheme="minorEastAsia" w:hAnsiTheme="minorEastAsia" w:cstheme="minorEastAsia" w:hint="eastAsia"/>
                <w:sz w:val="21"/>
                <w:szCs w:val="21"/>
              </w:rPr>
              <w:t>Uc-T04</w:t>
            </w:r>
            <w:bookmarkEnd w:id="1338"/>
            <w:bookmarkEnd w:id="1339"/>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教师可以在我设置好的答疑列表中修改答疑时间</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测试教师能否在课程答疑中修改答疑时间</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教师已设置好答疑时间</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4.教师想要修改答疑时间</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用例说明中关于“教师修改答疑时间”的说明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答疑开始前30分钟内，选择答疑开始时间，输入答疑时长，教师点击“确定”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答疑开始时间为2018-12-18 22:00，持续时间15分钟，按钮=“确定”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在答疑列表中显示修改后的答疑信息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答疑开始前30分钟内，选择答疑开始时间，输入答疑时长，教师点击“确定”，但是答疑时间为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答疑开始时间为2018-12-18 22:00，持续时间15分钟，按钮=“确定”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显示“答疑开始前30分钟内无法修改答疑时间”</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340" w:name="_Toc8212"/>
      <w:bookmarkStart w:id="1341" w:name="_Toc13094"/>
      <w:bookmarkStart w:id="1342" w:name="_Toc3407"/>
      <w:bookmarkStart w:id="1343" w:name="_Toc24021"/>
      <w:bookmarkStart w:id="1344" w:name="_Toc30322"/>
      <w:bookmarkStart w:id="1345" w:name="_Toc9108"/>
      <w:bookmarkStart w:id="1346" w:name="_Toc12174"/>
      <w:bookmarkStart w:id="1347" w:name="_Toc21841"/>
      <w:r>
        <w:rPr>
          <w:rFonts w:hint="eastAsia"/>
        </w:rPr>
        <w:t>1.54</w:t>
      </w:r>
      <w:r>
        <w:rPr>
          <w:rFonts w:hint="eastAsia"/>
        </w:rPr>
        <w:t>教师关闭课程</w:t>
      </w:r>
      <w:bookmarkEnd w:id="1340"/>
      <w:bookmarkEnd w:id="1341"/>
      <w:bookmarkEnd w:id="1342"/>
      <w:bookmarkEnd w:id="1343"/>
      <w:bookmarkEnd w:id="1344"/>
      <w:bookmarkEnd w:id="1345"/>
      <w:bookmarkEnd w:id="1346"/>
      <w:bookmarkEnd w:id="1347"/>
    </w:p>
    <w:p w:rsidR="00B354F0" w:rsidRDefault="009659F8">
      <w:pPr>
        <w:pStyle w:val="3"/>
      </w:pPr>
      <w:bookmarkStart w:id="1348" w:name="_Toc28256"/>
      <w:bookmarkStart w:id="1349" w:name="_Toc10223"/>
      <w:bookmarkStart w:id="1350" w:name="_Toc23166"/>
      <w:bookmarkStart w:id="1351" w:name="_Toc24907"/>
      <w:bookmarkStart w:id="1352" w:name="_Toc32114"/>
      <w:bookmarkStart w:id="1353" w:name="_Toc13570"/>
      <w:bookmarkStart w:id="1354" w:name="_Toc31783"/>
      <w:bookmarkStart w:id="1355" w:name="_Toc31289"/>
      <w:r>
        <w:rPr>
          <w:rFonts w:hint="eastAsia"/>
        </w:rPr>
        <w:t>1.54.1</w:t>
      </w:r>
      <w:r>
        <w:rPr>
          <w:rFonts w:hint="eastAsia"/>
        </w:rPr>
        <w:t>测试用例</w:t>
      </w:r>
      <w:bookmarkEnd w:id="1348"/>
      <w:bookmarkEnd w:id="1349"/>
      <w:bookmarkEnd w:id="1350"/>
      <w:bookmarkEnd w:id="1351"/>
      <w:bookmarkEnd w:id="1352"/>
      <w:bookmarkEnd w:id="1353"/>
      <w:bookmarkEnd w:id="1354"/>
      <w:bookmarkEnd w:id="135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TC-T054</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356" w:name="_Toc12304"/>
            <w:bookmarkStart w:id="1357" w:name="_Toc25336"/>
            <w:r>
              <w:rPr>
                <w:rFonts w:asciiTheme="minorEastAsia" w:eastAsiaTheme="minorEastAsia" w:hAnsiTheme="minorEastAsia" w:cstheme="minorEastAsia" w:hint="eastAsia"/>
                <w:sz w:val="21"/>
                <w:szCs w:val="21"/>
              </w:rPr>
              <w:t>Uc-T012</w:t>
            </w:r>
            <w:bookmarkEnd w:id="1356"/>
            <w:bookmarkEnd w:id="1357"/>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教师可以在我的课程中关闭课程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测试教师能否在课程中关闭已开设的课程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教师想要关闭课程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用例说明中关于“教师关闭课程”的说明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在课程列表中点击“关闭课程”按钮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按钮=“关闭课程”</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显示显示“是否确定关闭课程？课程关闭后用户将无法访问课程”提示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课程列表中刚刚删除的课程没了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返回课程列表页面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358" w:name="_Toc8744"/>
      <w:bookmarkStart w:id="1359" w:name="_Toc30663"/>
      <w:bookmarkStart w:id="1360" w:name="_Toc5007"/>
      <w:bookmarkStart w:id="1361" w:name="_Toc8304"/>
      <w:bookmarkStart w:id="1362" w:name="_Toc15044"/>
      <w:bookmarkStart w:id="1363" w:name="_Toc31964"/>
      <w:bookmarkStart w:id="1364" w:name="_Toc12704"/>
      <w:bookmarkStart w:id="1365" w:name="_Toc25704"/>
      <w:r>
        <w:rPr>
          <w:rFonts w:hint="eastAsia"/>
        </w:rPr>
        <w:t>1.55</w:t>
      </w:r>
      <w:r>
        <w:rPr>
          <w:rFonts w:hint="eastAsia"/>
        </w:rPr>
        <w:t>教师开设课程</w:t>
      </w:r>
      <w:bookmarkEnd w:id="1358"/>
      <w:bookmarkEnd w:id="1359"/>
      <w:bookmarkEnd w:id="1360"/>
      <w:bookmarkEnd w:id="1361"/>
      <w:bookmarkEnd w:id="1362"/>
      <w:bookmarkEnd w:id="1363"/>
      <w:bookmarkEnd w:id="1364"/>
      <w:bookmarkEnd w:id="1365"/>
    </w:p>
    <w:p w:rsidR="00B354F0" w:rsidRDefault="009659F8">
      <w:pPr>
        <w:pStyle w:val="3"/>
      </w:pPr>
      <w:bookmarkStart w:id="1366" w:name="_Toc22976"/>
      <w:bookmarkStart w:id="1367" w:name="_Toc30475"/>
      <w:bookmarkStart w:id="1368" w:name="_Toc30893"/>
      <w:bookmarkStart w:id="1369" w:name="_Toc22517"/>
      <w:bookmarkStart w:id="1370" w:name="_Toc27652"/>
      <w:bookmarkStart w:id="1371" w:name="_Toc23133"/>
      <w:bookmarkStart w:id="1372" w:name="_Toc1552"/>
      <w:bookmarkStart w:id="1373" w:name="_Toc15126"/>
      <w:r>
        <w:rPr>
          <w:rFonts w:hint="eastAsia"/>
        </w:rPr>
        <w:t>1.55.1</w:t>
      </w:r>
      <w:r>
        <w:rPr>
          <w:rFonts w:hint="eastAsia"/>
        </w:rPr>
        <w:t>等价类划分表</w:t>
      </w:r>
      <w:bookmarkEnd w:id="1366"/>
      <w:bookmarkEnd w:id="1367"/>
      <w:bookmarkEnd w:id="1368"/>
      <w:bookmarkEnd w:id="1369"/>
      <w:bookmarkEnd w:id="1370"/>
      <w:bookmarkEnd w:id="1371"/>
      <w:bookmarkEnd w:id="1372"/>
      <w:bookmarkEnd w:id="1373"/>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大于0小于等于50字符文本内容（1）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内容长度超出50字符（3）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课程简介</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大于0小于等于500字符的文本内容（4）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内容长度超出500字符（6）</w:t>
            </w:r>
          </w:p>
        </w:tc>
      </w:tr>
    </w:tbl>
    <w:p w:rsidR="00B354F0" w:rsidRDefault="009659F8">
      <w:pPr>
        <w:pStyle w:val="3"/>
      </w:pPr>
      <w:bookmarkStart w:id="1374" w:name="_Toc10118"/>
      <w:bookmarkStart w:id="1375" w:name="_Toc32006"/>
      <w:bookmarkStart w:id="1376" w:name="_Toc8171"/>
      <w:bookmarkStart w:id="1377" w:name="_Toc0"/>
      <w:bookmarkStart w:id="1378" w:name="_Toc11426"/>
      <w:bookmarkStart w:id="1379" w:name="_Toc20157"/>
      <w:bookmarkStart w:id="1380" w:name="_Toc30330"/>
      <w:bookmarkStart w:id="1381" w:name="_Toc22412"/>
      <w:r>
        <w:rPr>
          <w:rFonts w:hint="eastAsia"/>
        </w:rPr>
        <w:t>1.55.2</w:t>
      </w:r>
      <w:r>
        <w:rPr>
          <w:rFonts w:hint="eastAsia"/>
        </w:rPr>
        <w:t>测试用例</w:t>
      </w:r>
      <w:bookmarkEnd w:id="1374"/>
      <w:bookmarkEnd w:id="1375"/>
      <w:bookmarkEnd w:id="1376"/>
      <w:bookmarkEnd w:id="1377"/>
      <w:bookmarkEnd w:id="1378"/>
      <w:bookmarkEnd w:id="1379"/>
      <w:bookmarkEnd w:id="1380"/>
      <w:bookmarkEnd w:id="138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TC-T055</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382" w:name="_Toc20282"/>
            <w:bookmarkStart w:id="1383" w:name="_Toc22302"/>
            <w:r>
              <w:rPr>
                <w:rFonts w:asciiTheme="minorEastAsia" w:eastAsiaTheme="minorEastAsia" w:hAnsiTheme="minorEastAsia" w:cstheme="minorEastAsia" w:hint="eastAsia"/>
                <w:sz w:val="21"/>
                <w:szCs w:val="21"/>
              </w:rPr>
              <w:t>Uc-T011</w:t>
            </w:r>
            <w:bookmarkEnd w:id="1382"/>
            <w:bookmarkEnd w:id="1383"/>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教师可以在个人主页申请开课</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教师能否开设课程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用例说明中关于“教师开设课程”的说明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“课程名称”=“软件工程”，“课程简介”=“软件工程是一门用工程化的方法”按钮=“确定”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显示“发送成功，请等待管理员审核”</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“课程名称”=空，“课程简介”=“软件工程是一门用工程化的方法”按钮=“确定”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显示“请输入课程名称内容”</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“课程名称”=内容长度&gt;50字符长度，“课程简介”=“软件工程是一门用工程化的方法”按钮=“确定”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显示“请输入小于50字符长度的课程名称”</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“课程名称”=“软件工程”，课程简介=空，按钮=“确定”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显示“请输入课程简介”</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“课程名称”=“软件工程”，课程简介=文本内容&gt;500字符，按钮=“确定”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显示“请输入小于500字符的内容”</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384" w:name="_Toc10820"/>
      <w:bookmarkStart w:id="1385" w:name="_Toc1911"/>
      <w:bookmarkStart w:id="1386" w:name="_Toc31795"/>
      <w:bookmarkStart w:id="1387" w:name="_Toc23537"/>
      <w:bookmarkStart w:id="1388" w:name="_Toc10338"/>
      <w:bookmarkStart w:id="1389" w:name="_Toc24215"/>
      <w:bookmarkStart w:id="1390" w:name="_Toc24115"/>
      <w:bookmarkStart w:id="1391" w:name="_Toc16408"/>
      <w:r>
        <w:rPr>
          <w:rFonts w:hint="eastAsia"/>
        </w:rPr>
        <w:t>1.56</w:t>
      </w:r>
      <w:r>
        <w:rPr>
          <w:rFonts w:hint="eastAsia"/>
        </w:rPr>
        <w:t>教师在课程论坛中删除别人发的帖子</w:t>
      </w:r>
      <w:bookmarkEnd w:id="1384"/>
      <w:bookmarkEnd w:id="1385"/>
      <w:bookmarkEnd w:id="1386"/>
      <w:bookmarkEnd w:id="1387"/>
      <w:bookmarkEnd w:id="1388"/>
      <w:bookmarkEnd w:id="1389"/>
      <w:bookmarkEnd w:id="1390"/>
      <w:bookmarkEnd w:id="1391"/>
    </w:p>
    <w:p w:rsidR="00B354F0" w:rsidRDefault="009659F8">
      <w:pPr>
        <w:pStyle w:val="3"/>
      </w:pPr>
      <w:bookmarkStart w:id="1392" w:name="_Toc30640"/>
      <w:bookmarkStart w:id="1393" w:name="_Toc5761"/>
      <w:bookmarkStart w:id="1394" w:name="_Toc30078"/>
      <w:bookmarkStart w:id="1395" w:name="_Toc28465"/>
      <w:bookmarkStart w:id="1396" w:name="_Toc2130"/>
      <w:bookmarkStart w:id="1397" w:name="_Toc19677"/>
      <w:bookmarkStart w:id="1398" w:name="_Toc28817"/>
      <w:bookmarkStart w:id="1399" w:name="_Toc11868"/>
      <w:r>
        <w:rPr>
          <w:rFonts w:hint="eastAsia"/>
        </w:rPr>
        <w:t>1.56.1</w:t>
      </w:r>
      <w:r>
        <w:rPr>
          <w:rFonts w:hint="eastAsia"/>
        </w:rPr>
        <w:t>测试用例</w:t>
      </w:r>
      <w:bookmarkEnd w:id="1392"/>
      <w:bookmarkEnd w:id="1393"/>
      <w:bookmarkEnd w:id="1394"/>
      <w:bookmarkEnd w:id="1395"/>
      <w:bookmarkEnd w:id="1396"/>
      <w:bookmarkEnd w:id="1397"/>
      <w:bookmarkEnd w:id="1398"/>
      <w:bookmarkEnd w:id="139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TC-T056</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Uc-T037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教师可以在课程论坛中删除别人发的帖子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教师能否管理删除帖子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2.教师在课程论坛中删除别人发的帖子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用例说明中关于“教师在课程论坛中删除别人发的帖子”的说明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在课程论坛中要删除的帖子单击“删除”按钮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显示“是否要删除该帖子”</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页面刷新，在课程论坛中刚刚要删除的帖子没有了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400" w:name="_Toc24892"/>
      <w:bookmarkStart w:id="1401" w:name="_Toc24119"/>
      <w:bookmarkStart w:id="1402" w:name="_Toc9458"/>
      <w:bookmarkStart w:id="1403" w:name="_Toc32756"/>
      <w:bookmarkStart w:id="1404" w:name="_Toc30415"/>
      <w:bookmarkStart w:id="1405" w:name="_Toc24456"/>
      <w:bookmarkStart w:id="1406" w:name="_Toc13612"/>
      <w:bookmarkStart w:id="1407" w:name="_Toc1730"/>
      <w:r>
        <w:rPr>
          <w:rFonts w:hint="eastAsia"/>
        </w:rPr>
        <w:t>1.57</w:t>
      </w:r>
      <w:r>
        <w:rPr>
          <w:rFonts w:hint="eastAsia"/>
        </w:rPr>
        <w:t>教师在“我的消息”中删除消息</w:t>
      </w:r>
      <w:bookmarkEnd w:id="1400"/>
      <w:bookmarkEnd w:id="1401"/>
      <w:bookmarkEnd w:id="1402"/>
      <w:bookmarkEnd w:id="1403"/>
      <w:bookmarkEnd w:id="1404"/>
      <w:bookmarkEnd w:id="1405"/>
      <w:bookmarkEnd w:id="1406"/>
      <w:bookmarkEnd w:id="1407"/>
    </w:p>
    <w:p w:rsidR="00B354F0" w:rsidRDefault="009659F8">
      <w:pPr>
        <w:pStyle w:val="3"/>
      </w:pPr>
      <w:bookmarkStart w:id="1408" w:name="_Toc28090"/>
      <w:bookmarkStart w:id="1409" w:name="_Toc6207"/>
      <w:bookmarkStart w:id="1410" w:name="_Toc20426"/>
      <w:bookmarkStart w:id="1411" w:name="_Toc26036"/>
      <w:bookmarkStart w:id="1412" w:name="_Toc3078"/>
      <w:bookmarkStart w:id="1413" w:name="_Toc16818"/>
      <w:bookmarkStart w:id="1414" w:name="_Toc32011"/>
      <w:bookmarkStart w:id="1415" w:name="_Toc811"/>
      <w:r>
        <w:rPr>
          <w:rFonts w:hint="eastAsia"/>
        </w:rPr>
        <w:t>1.57.1</w:t>
      </w:r>
      <w:r>
        <w:rPr>
          <w:rFonts w:hint="eastAsia"/>
        </w:rPr>
        <w:t>测试用例</w:t>
      </w:r>
      <w:bookmarkEnd w:id="1408"/>
      <w:bookmarkEnd w:id="1409"/>
      <w:bookmarkEnd w:id="1410"/>
      <w:bookmarkEnd w:id="1411"/>
      <w:bookmarkEnd w:id="1412"/>
      <w:bookmarkEnd w:id="1413"/>
      <w:bookmarkEnd w:id="1414"/>
      <w:bookmarkEnd w:id="14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TC-T057</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bookmarkStart w:id="1416" w:name="_Toc1598"/>
            <w:bookmarkStart w:id="1417" w:name="_Toc22106"/>
            <w:r>
              <w:rPr>
                <w:rFonts w:asciiTheme="minorEastAsia" w:eastAsiaTheme="minorEastAsia" w:hAnsiTheme="minorEastAsia" w:cstheme="minorEastAsia" w:hint="eastAsia"/>
                <w:sz w:val="21"/>
                <w:szCs w:val="21"/>
              </w:rPr>
              <w:t>Uc-T05</w:t>
            </w:r>
            <w:bookmarkEnd w:id="1416"/>
            <w:bookmarkEnd w:id="1417"/>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教师可以在“我的消息”对消息进行删除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教师能否在我的消息中删除消息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2.教师“我的消息”中存在要删除的消息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教师在“我的消息”中删除消息”的说明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在消息上单击“删除”按钮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显示“是否要删除消息？”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418" w:name="_Toc1979"/>
      <w:bookmarkStart w:id="1419" w:name="_Toc2552"/>
      <w:bookmarkStart w:id="1420" w:name="_Toc1934"/>
      <w:bookmarkStart w:id="1421" w:name="_Toc27771"/>
      <w:bookmarkStart w:id="1422" w:name="_Toc28562"/>
      <w:bookmarkStart w:id="1423" w:name="_Toc29519"/>
      <w:bookmarkStart w:id="1424" w:name="_Toc19313"/>
      <w:bookmarkStart w:id="1425" w:name="_Toc27170"/>
      <w:r>
        <w:rPr>
          <w:rFonts w:hint="eastAsia"/>
        </w:rPr>
        <w:t>1.58</w:t>
      </w:r>
      <w:r>
        <w:rPr>
          <w:rFonts w:hint="eastAsia"/>
        </w:rPr>
        <w:t>教师中途保存答疑记录</w:t>
      </w:r>
      <w:bookmarkEnd w:id="1418"/>
      <w:bookmarkEnd w:id="1419"/>
      <w:bookmarkEnd w:id="1420"/>
      <w:bookmarkEnd w:id="1421"/>
      <w:bookmarkEnd w:id="1422"/>
    </w:p>
    <w:p w:rsidR="00B354F0" w:rsidRDefault="009659F8">
      <w:pPr>
        <w:pStyle w:val="3"/>
      </w:pPr>
      <w:bookmarkStart w:id="1426" w:name="_Toc1198"/>
      <w:bookmarkStart w:id="1427" w:name="_Toc2651"/>
      <w:bookmarkStart w:id="1428" w:name="_Toc16581"/>
      <w:bookmarkStart w:id="1429" w:name="_Toc801"/>
      <w:bookmarkStart w:id="1430" w:name="_Toc28199"/>
      <w:r>
        <w:rPr>
          <w:rFonts w:hint="eastAsia"/>
        </w:rPr>
        <w:t>1.58.1</w:t>
      </w:r>
      <w:r>
        <w:rPr>
          <w:rFonts w:hint="eastAsia"/>
        </w:rPr>
        <w:t>测试用例</w:t>
      </w:r>
      <w:bookmarkEnd w:id="1426"/>
      <w:bookmarkEnd w:id="1427"/>
      <w:bookmarkEnd w:id="1428"/>
      <w:bookmarkEnd w:id="1429"/>
      <w:bookmarkEnd w:id="143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TC-T058</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c-T024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教师可以在在线答疑过程中中途保存答疑记录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教师能否在在线答疑中中途保存答疑记录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教师已登录状态</w:t>
            </w:r>
          </w:p>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用例说明中关于教师在在线答疑过程中中途保存答疑记录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在在线答疑过程中点击“保存”按钮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按钮=“保存”</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显示“是否要保存答疑记录？”</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431" w:name="_Toc30835"/>
      <w:bookmarkStart w:id="1432" w:name="_Toc30883"/>
      <w:bookmarkStart w:id="1433" w:name="_Toc8719"/>
      <w:bookmarkStart w:id="1434" w:name="_Toc2978"/>
      <w:bookmarkStart w:id="1435" w:name="_Toc11517"/>
      <w:r>
        <w:rPr>
          <w:rFonts w:hint="eastAsia"/>
        </w:rPr>
        <w:t>1.59</w:t>
      </w:r>
      <w:r>
        <w:rPr>
          <w:rFonts w:hint="eastAsia"/>
        </w:rPr>
        <w:t>教师在课程论坛取消置顶帖子</w:t>
      </w:r>
      <w:bookmarkEnd w:id="1431"/>
      <w:bookmarkEnd w:id="1432"/>
      <w:bookmarkEnd w:id="1433"/>
      <w:bookmarkEnd w:id="1434"/>
      <w:bookmarkEnd w:id="1435"/>
    </w:p>
    <w:p w:rsidR="00B354F0" w:rsidRDefault="009659F8">
      <w:pPr>
        <w:pStyle w:val="3"/>
      </w:pPr>
      <w:bookmarkStart w:id="1436" w:name="_Toc20940"/>
      <w:bookmarkStart w:id="1437" w:name="_Toc6262"/>
      <w:bookmarkStart w:id="1438" w:name="_Toc14664"/>
      <w:bookmarkStart w:id="1439" w:name="_Toc1696"/>
      <w:bookmarkStart w:id="1440" w:name="_Toc28393"/>
      <w:r>
        <w:rPr>
          <w:rFonts w:hint="eastAsia"/>
        </w:rPr>
        <w:t>1.59.1</w:t>
      </w:r>
      <w:r>
        <w:rPr>
          <w:rFonts w:hint="eastAsia"/>
        </w:rPr>
        <w:t>测试用例</w:t>
      </w:r>
      <w:bookmarkEnd w:id="1436"/>
      <w:bookmarkEnd w:id="1437"/>
      <w:bookmarkEnd w:id="1438"/>
      <w:bookmarkEnd w:id="1439"/>
      <w:bookmarkEnd w:id="144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TC-T059</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教师在课程论坛取消置顶帖子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032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教师可以在课程论坛中取消置顶帖子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教师可以取消置顶帖子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测试教师能否在课程论坛中取消置顶帖子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3.教师在论坛中想要取消置顶的帖子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用例说明中关于“教师在课程论坛取消置顶帖子”的说明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教师在课程论坛中单击帖子的“取消置顶”按钮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按钮=“取消置顶”</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帖子显示取消置顶标志并且在课程论坛中显示取消置顶</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441" w:name="_Toc27453"/>
      <w:bookmarkStart w:id="1442" w:name="_Toc24298"/>
      <w:bookmarkStart w:id="1443" w:name="_Toc22963"/>
      <w:bookmarkStart w:id="1444" w:name="_Toc31650"/>
      <w:bookmarkStart w:id="1445" w:name="_Toc25417"/>
      <w:r>
        <w:rPr>
          <w:rFonts w:hint="eastAsia"/>
        </w:rPr>
        <w:t>1.60</w:t>
      </w:r>
      <w:r>
        <w:rPr>
          <w:rFonts w:hint="eastAsia"/>
        </w:rPr>
        <w:t>教师在课程论坛取消加精帖子</w:t>
      </w:r>
      <w:bookmarkEnd w:id="1441"/>
      <w:bookmarkEnd w:id="1442"/>
      <w:bookmarkEnd w:id="1443"/>
      <w:bookmarkEnd w:id="1444"/>
      <w:bookmarkEnd w:id="1445"/>
    </w:p>
    <w:p w:rsidR="00B354F0" w:rsidRDefault="009659F8">
      <w:pPr>
        <w:pStyle w:val="3"/>
      </w:pPr>
      <w:bookmarkStart w:id="1446" w:name="_Toc32529"/>
      <w:bookmarkStart w:id="1447" w:name="_Toc23903"/>
      <w:bookmarkStart w:id="1448" w:name="_Toc26893"/>
      <w:bookmarkStart w:id="1449" w:name="_Toc1752"/>
      <w:bookmarkStart w:id="1450" w:name="_Toc30572"/>
      <w:r>
        <w:rPr>
          <w:rFonts w:hint="eastAsia"/>
        </w:rPr>
        <w:t>1.60.1</w:t>
      </w:r>
      <w:r>
        <w:rPr>
          <w:rFonts w:hint="eastAsia"/>
        </w:rPr>
        <w:t>测试用例</w:t>
      </w:r>
      <w:bookmarkEnd w:id="1446"/>
      <w:bookmarkEnd w:id="1447"/>
      <w:bookmarkEnd w:id="1448"/>
      <w:bookmarkEnd w:id="1449"/>
      <w:bookmarkEnd w:id="14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TC-T060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教师在课程论坛取消加精帖子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034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教师可以在课程论坛中取消加精帖子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教师在课程论坛取消加精帖子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测试教师能否在课程论坛中取消加精帖子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3.教师在论坛中要取消加精的帖子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用例说明中关于“教师在课程论坛取消加精”的说明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教师在课程论坛中单击帖子的“取消加精”按钮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按钮=“取消加精”</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帖子显示取消加</w:t>
            </w:r>
            <w:proofErr w:type="gramStart"/>
            <w:r>
              <w:rPr>
                <w:rFonts w:asciiTheme="minorEastAsia" w:eastAsiaTheme="minorEastAsia" w:hAnsiTheme="minorEastAsia" w:cstheme="minorEastAsia" w:hint="eastAsia"/>
                <w:sz w:val="21"/>
                <w:szCs w:val="21"/>
              </w:rPr>
              <w:t>精标志</w:t>
            </w:r>
            <w:proofErr w:type="gramEnd"/>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451" w:name="_Toc21068"/>
      <w:bookmarkStart w:id="1452" w:name="_Toc32596"/>
      <w:bookmarkStart w:id="1453" w:name="_Toc999"/>
      <w:bookmarkStart w:id="1454" w:name="_Toc20509"/>
      <w:bookmarkStart w:id="1455" w:name="_Toc18473"/>
      <w:r>
        <w:rPr>
          <w:rFonts w:hint="eastAsia"/>
        </w:rPr>
        <w:t>1.61</w:t>
      </w:r>
      <w:r>
        <w:rPr>
          <w:rFonts w:hint="eastAsia"/>
        </w:rPr>
        <w:t>教师对帖子进行排序</w:t>
      </w:r>
      <w:bookmarkEnd w:id="1451"/>
      <w:bookmarkEnd w:id="1452"/>
      <w:bookmarkEnd w:id="1453"/>
      <w:bookmarkEnd w:id="1454"/>
      <w:bookmarkEnd w:id="1455"/>
    </w:p>
    <w:p w:rsidR="00B354F0" w:rsidRDefault="009659F8">
      <w:pPr>
        <w:pStyle w:val="3"/>
      </w:pPr>
      <w:bookmarkStart w:id="1456" w:name="_Toc9185"/>
      <w:bookmarkStart w:id="1457" w:name="_Toc21239"/>
      <w:bookmarkStart w:id="1458" w:name="_Toc25697"/>
      <w:bookmarkStart w:id="1459" w:name="_Toc6837"/>
      <w:bookmarkStart w:id="1460" w:name="_Toc19379"/>
      <w:r>
        <w:rPr>
          <w:rFonts w:hint="eastAsia"/>
        </w:rPr>
        <w:t>1.61.1</w:t>
      </w:r>
      <w:r>
        <w:rPr>
          <w:rFonts w:hint="eastAsia"/>
        </w:rPr>
        <w:t>测试用例</w:t>
      </w:r>
      <w:bookmarkEnd w:id="1456"/>
      <w:bookmarkEnd w:id="1457"/>
      <w:bookmarkEnd w:id="1458"/>
      <w:bookmarkEnd w:id="1459"/>
      <w:bookmarkEnd w:id="146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TC-T061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045</w:t>
            </w:r>
            <w:bookmarkStart w:id="1461" w:name="_GoBack"/>
            <w:bookmarkEnd w:id="1461"/>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1.教师已登录状态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教师已开设课程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3.教师想要对帖子进行排序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用例说明中关于“教师对帖子进行排序”的说明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教师在课程论坛中单击帖子的“排序”按钮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按钮=“排序”，可根据时间进行排序；可根据回复量进行排序；可根据收藏量进行排序</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1"/>
      </w:pPr>
      <w:bookmarkStart w:id="1462" w:name="_Toc1291"/>
      <w:bookmarkStart w:id="1463" w:name="_Toc13556"/>
      <w:bookmarkStart w:id="1464" w:name="_Toc21714"/>
      <w:bookmarkStart w:id="1465" w:name="_Toc29580"/>
      <w:bookmarkStart w:id="1466" w:name="_Toc18502"/>
      <w:r>
        <w:rPr>
          <w:rFonts w:hint="eastAsia"/>
        </w:rPr>
        <w:t>2</w:t>
      </w:r>
      <w:r>
        <w:rPr>
          <w:rFonts w:hint="eastAsia"/>
        </w:rPr>
        <w:t>学生测试用例</w:t>
      </w:r>
      <w:bookmarkEnd w:id="1423"/>
      <w:bookmarkEnd w:id="1424"/>
      <w:bookmarkEnd w:id="1425"/>
      <w:bookmarkEnd w:id="1462"/>
      <w:bookmarkEnd w:id="1463"/>
      <w:bookmarkEnd w:id="1464"/>
      <w:bookmarkEnd w:id="1465"/>
      <w:bookmarkEnd w:id="1466"/>
    </w:p>
    <w:p w:rsidR="00B354F0" w:rsidRDefault="009659F8">
      <w:pPr>
        <w:pStyle w:val="2"/>
      </w:pPr>
      <w:bookmarkStart w:id="1467" w:name="_Toc7151"/>
      <w:bookmarkStart w:id="1468" w:name="_Toc6950"/>
      <w:bookmarkStart w:id="1469" w:name="_Toc123"/>
      <w:bookmarkStart w:id="1470" w:name="_Toc3365"/>
      <w:bookmarkStart w:id="1471" w:name="_Toc14599"/>
      <w:bookmarkStart w:id="1472" w:name="_Toc28575"/>
      <w:bookmarkStart w:id="1473" w:name="_Toc4189"/>
      <w:bookmarkStart w:id="1474" w:name="_Toc17320"/>
      <w:r>
        <w:rPr>
          <w:rFonts w:hint="eastAsia"/>
        </w:rPr>
        <w:t>2.1</w:t>
      </w:r>
      <w:r>
        <w:rPr>
          <w:rFonts w:hint="eastAsia"/>
        </w:rPr>
        <w:t>学生注册测试用例</w:t>
      </w:r>
      <w:bookmarkEnd w:id="1467"/>
      <w:bookmarkEnd w:id="1468"/>
      <w:bookmarkEnd w:id="1469"/>
      <w:bookmarkEnd w:id="1470"/>
      <w:bookmarkEnd w:id="1471"/>
      <w:bookmarkEnd w:id="1472"/>
      <w:bookmarkEnd w:id="1473"/>
      <w:bookmarkEnd w:id="1474"/>
    </w:p>
    <w:p w:rsidR="00B354F0" w:rsidRDefault="009659F8">
      <w:pPr>
        <w:pStyle w:val="3"/>
      </w:pPr>
      <w:bookmarkStart w:id="1475" w:name="_Toc12742"/>
      <w:bookmarkStart w:id="1476" w:name="_Toc10752"/>
      <w:bookmarkStart w:id="1477" w:name="_Toc4284"/>
      <w:bookmarkStart w:id="1478" w:name="_Toc25442"/>
      <w:bookmarkStart w:id="1479" w:name="_Toc16816"/>
      <w:bookmarkStart w:id="1480" w:name="_Toc23386"/>
      <w:bookmarkStart w:id="1481" w:name="_Toc13736"/>
      <w:bookmarkStart w:id="1482" w:name="_Toc10787"/>
      <w:r>
        <w:rPr>
          <w:rFonts w:hint="eastAsia"/>
        </w:rPr>
        <w:t>2.1.1</w:t>
      </w:r>
      <w:r>
        <w:rPr>
          <w:rFonts w:hint="eastAsia"/>
        </w:rPr>
        <w:t>等价类划分表</w:t>
      </w:r>
      <w:bookmarkEnd w:id="1475"/>
      <w:bookmarkEnd w:id="1476"/>
      <w:bookmarkEnd w:id="1477"/>
      <w:bookmarkEnd w:id="1478"/>
      <w:bookmarkEnd w:id="1479"/>
      <w:bookmarkEnd w:id="1480"/>
      <w:bookmarkEnd w:id="1481"/>
      <w:bookmarkEnd w:id="1482"/>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学号长度为8位  （2）</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学号长度小于6位（11）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学号的长度大于6位（12）</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姓名2个字符以上6个字符以下（3）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姓名长度&lt;2个字符长度（14）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姓名长度&gt;6个字符长度（15）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姓名包含非法汉字，如&amp;,*（16）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1.有且只能有1个“@”号，至少有一个“.”号@</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    （5）</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邮箱内容为空（17）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邮箱出现多个“@”符号（18）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邮箱没有“@”符号（19）</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邮箱没有出现“.”（20）</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身份证长度为18位（6）</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身份证为空（21）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身份证长度小于18位（22）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身份证长度大于18位（23）</w:t>
            </w:r>
          </w:p>
          <w:p w:rsidR="00B354F0" w:rsidRDefault="00B354F0">
            <w:pPr>
              <w:rPr>
                <w:rFonts w:asciiTheme="minorEastAsia" w:eastAsiaTheme="minorEastAsia" w:hAnsiTheme="minorEastAsia" w:cstheme="minorEastAsia"/>
                <w:sz w:val="21"/>
                <w:szCs w:val="21"/>
              </w:rPr>
            </w:pP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电话号码11位（7）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电话号码为空（24）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电话号码长度小于11位（25）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电话号码长度大于11位（26）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用户密码为6到18位  （8）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字母数字混合组合（9）</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密码为空（27）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密码长度小于6位（28）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密码长度大于18位（29）</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和输入的密码一致（10）</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确认密码为空（30）</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确认密码和输入的密码不一致（31）</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B354F0" w:rsidRDefault="009659F8">
      <w:pPr>
        <w:pStyle w:val="3"/>
      </w:pPr>
      <w:bookmarkStart w:id="1483" w:name="_Toc22478"/>
      <w:bookmarkStart w:id="1484" w:name="_Toc19022"/>
      <w:bookmarkStart w:id="1485" w:name="_Toc14288"/>
      <w:bookmarkStart w:id="1486" w:name="_Toc24143"/>
      <w:bookmarkStart w:id="1487" w:name="_Toc31252"/>
      <w:bookmarkStart w:id="1488" w:name="_Toc8752"/>
      <w:bookmarkStart w:id="1489" w:name="_Toc27127"/>
      <w:bookmarkStart w:id="1490" w:name="_Toc10495"/>
      <w:r>
        <w:rPr>
          <w:rFonts w:hint="eastAsia"/>
        </w:rPr>
        <w:t>2.1.2</w:t>
      </w:r>
      <w:r>
        <w:rPr>
          <w:rFonts w:hint="eastAsia"/>
        </w:rPr>
        <w:t>测试用例</w:t>
      </w:r>
      <w:bookmarkEnd w:id="1483"/>
      <w:bookmarkEnd w:id="1484"/>
      <w:bookmarkEnd w:id="1485"/>
      <w:bookmarkEnd w:id="1486"/>
      <w:bookmarkEnd w:id="1487"/>
      <w:bookmarkEnd w:id="1488"/>
      <w:bookmarkEnd w:id="1489"/>
      <w:bookmarkEnd w:id="149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学生注册</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学生进行网站注册</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学生在该网站上未进行注册过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用例说明中关于“学生账号注册”的说明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显示登录界面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显示登录界面</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（11）（3）（4）（5）（6）（7）（8）（9）（10）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显示“学号的长度为8位”</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学号=31401323，输入姓名=空，输入邮箱=“31401323@.stu.zucc.edu.cn”，身份证=123456789987654321，电话号码=13656648591，上传身份证照片，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（2）（13）（5）（6）（7）（8）（9）（10）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显示“用户真实姓名”</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学号=31401323，输入姓名=汗，输入邮箱=“31401323@.stu.zucc.edu.cn”，身份证=123456789987654321，电话号码=13656648591，上传身份证照片，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（2）（14）（5）（6）（7）（8）（9）（10）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显示“2-6字符长度的姓名”</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学号=31401323，输入姓名=汗</w:t>
            </w:r>
            <w:proofErr w:type="gramStart"/>
            <w:r>
              <w:rPr>
                <w:rFonts w:asciiTheme="minorEastAsia" w:eastAsiaTheme="minorEastAsia" w:hAnsiTheme="minorEastAsia" w:cstheme="minorEastAsia" w:hint="eastAsia"/>
                <w:sz w:val="21"/>
                <w:szCs w:val="21"/>
              </w:rPr>
              <w:t>汗</w:t>
            </w:r>
            <w:proofErr w:type="gramEnd"/>
            <w:r>
              <w:rPr>
                <w:rFonts w:asciiTheme="minorEastAsia" w:eastAsiaTheme="minorEastAsia" w:hAnsiTheme="minorEastAsia" w:cstheme="minorEastAsia" w:hint="eastAsia"/>
                <w:sz w:val="21"/>
                <w:szCs w:val="21"/>
              </w:rPr>
              <w:t>汗汗汗汗汗汗，输入邮箱=“31401323@.stu.zucc.edu.cn”，身份证=123456789987654321，电话号码=13656648591，上传身份证照片，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（2）（15）（5）（6）（7）（8）（9）（10）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显示“2-6字符长度的姓名”</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学号=31401323，输入姓名=汗*&amp;汗，输入邮箱=“31401323@.stu.zucc.edu.cn”，身份证=123456789987654321，电话号码=13656648591，上传身份证照片，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（2）（16）（5）（6）（7）（8）（9）（10）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显示“2-6字符长度的姓名”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学号=31401323，输入姓名=郑巧雁，输入邮箱=空，身份证=123456789987654321，电话号码=13656648591，上传身份证照片，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（2）（3）（4）（17）（6）（7）（8）（9）（10）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显示“请输入正确格式联系邮箱”</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学号=31401323，输入姓名=郑巧雁，输入邮箱=31401323@45@stu.zucc.edu.cn，身份证=123456789987654321，电话号码=13656648591，上传身份证照片，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（1）（2）（3）（4）（18）（6）（7）（8）（9）（10）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学号=31401323，输入姓名=郑巧雁，输入邮箱=12346455stu.zucc.edu.cn，身份证=123456789987654321，电话号码=13656648591，上传身份证照片，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（1）（2）（3）（4）（19）（6）（7）（8）（9）（10）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学号=31401323，输入姓名=郑巧雁，输入邮箱=12346455@stuzucceducn，身份证=123456789987654321，电话号码=13656648591，上传身份证照片，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（1）（2）（3）（4）（20）（6）（7）（8）（9）（10）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身份证=空，电话号码=13656648591，上传身份证照片，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（2）（3）（4）（5）（21）（7）（8）（9）（10）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显示“身份证长度为18位”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（2）（3）（4）（5）（22）（7）（8）（9）（10）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显示“身份证长度为18位”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身份证=1234567899876543212354，电话号码=13656648591，上传身份证照片，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（2）（3）（4）（5）（23）（7）（8）（9）（10）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显示“身份证长度为18位”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身份证=123456789987654321，电话号码=空，上传身份证照片，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（2）（3）（4）（5）（6）（24）（8）（9）（10）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显示“电话号码长度为11位”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身份证=123456789987654321，电话号码=136566，上传身份证照片，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（2）（3）（4）（5）（6）（25）（8）（9）（10）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显示“电话号码长度为11位”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身份证=123456789987654321，电话号码=13656648591525，上传身份证照片，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（2）（3）（4）（5）（6）（26）（8）（9）（10）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显示“电话号码长度为11位”</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输入密码=空 ，确认密码=1235abcd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（1）（2）（3）（4）（5）（27）（8）（9）（10）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 ，确认密码=1235abcd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（1）（2）（3）（4）（5）（28）（8）（9）（10）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显示“请输入6-18位密码”</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输入密码=12345678912345678912346579 ，确认密码=1235abcd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（1）（2）（3）（4）（5）（29）（8）（9）（10）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显示“请输入6-18位密码”</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（1）（2）（3）（4）（5）（6）（7）（8）（30）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学号=31401323，输入姓名=郑巧雁，输入邮箱=“31401323@.stu.zucc.edu.cn”，身份证=123456789987654321，电话号码=13656648591，上传身份证照片，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输入密码=1235abcd，确认密码=1235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（1）（2）（3）（4）（5）(6)(7)（8）（31）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显示“2次密码输入不一致”</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输入学号，输入姓名，输入邮箱，输入身份证，输入电话号码，上传身份证照片，输入密码，输入确认密码按“注册”按钮。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工作单位=浙江大学，输入姓名=张三，输入邮箱=“123456@.stu.zucc.edu.cn”，身份证=123456789987654321，电话号码=13656648591，未上传身份证照片，输入密码=1235ab，确认密码=1234ab</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（1）（2）（3）（4）（5）（6）（7）（8）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491" w:name="_Toc13100"/>
      <w:bookmarkStart w:id="1492" w:name="_Toc18745"/>
      <w:bookmarkStart w:id="1493" w:name="_Toc31571"/>
      <w:bookmarkStart w:id="1494" w:name="_Toc19018"/>
      <w:bookmarkStart w:id="1495" w:name="_Toc32617"/>
      <w:bookmarkStart w:id="1496" w:name="_Toc10577"/>
      <w:bookmarkStart w:id="1497" w:name="_Toc13041"/>
      <w:bookmarkStart w:id="1498" w:name="_Toc31008"/>
      <w:r>
        <w:rPr>
          <w:rFonts w:hint="eastAsia"/>
        </w:rPr>
        <w:t>2.2</w:t>
      </w:r>
      <w:r>
        <w:rPr>
          <w:rFonts w:hint="eastAsia"/>
        </w:rPr>
        <w:t>学生登录测试用例</w:t>
      </w:r>
      <w:bookmarkEnd w:id="1491"/>
      <w:bookmarkEnd w:id="1492"/>
      <w:bookmarkEnd w:id="1493"/>
      <w:bookmarkEnd w:id="1494"/>
      <w:bookmarkEnd w:id="1495"/>
      <w:bookmarkEnd w:id="1496"/>
      <w:bookmarkEnd w:id="1497"/>
      <w:bookmarkEnd w:id="1498"/>
    </w:p>
    <w:p w:rsidR="00B354F0" w:rsidRDefault="009659F8">
      <w:pPr>
        <w:pStyle w:val="3"/>
      </w:pPr>
      <w:bookmarkStart w:id="1499" w:name="_Toc20508"/>
      <w:bookmarkStart w:id="1500" w:name="_Toc19481"/>
      <w:bookmarkStart w:id="1501" w:name="_Toc16567"/>
      <w:bookmarkStart w:id="1502" w:name="_Toc30168"/>
      <w:bookmarkStart w:id="1503" w:name="_Toc27778"/>
      <w:bookmarkStart w:id="1504" w:name="_Toc22308"/>
      <w:bookmarkStart w:id="1505" w:name="_Toc11826"/>
      <w:bookmarkStart w:id="1506" w:name="_Toc21343"/>
      <w:r>
        <w:rPr>
          <w:rFonts w:hint="eastAsia"/>
        </w:rPr>
        <w:t>2.2.1</w:t>
      </w:r>
      <w:r>
        <w:rPr>
          <w:rFonts w:hint="eastAsia"/>
        </w:rPr>
        <w:t>等价类划分表</w:t>
      </w:r>
      <w:bookmarkEnd w:id="1499"/>
      <w:bookmarkEnd w:id="1500"/>
      <w:bookmarkEnd w:id="1501"/>
      <w:bookmarkEnd w:id="1502"/>
      <w:bookmarkEnd w:id="1503"/>
      <w:bookmarkEnd w:id="1504"/>
      <w:bookmarkEnd w:id="1505"/>
      <w:bookmarkEnd w:id="1506"/>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学号长度为6位  （2）</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学号长度小于6位（4）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学号的长度大于6位（5）</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符合注册时的6-18位字母数字组合密码（6）</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密码为空（7）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不符合注册中的密码（8）</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符合图片中的验证码（9）</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不符合图片中的验证码（10）</w:t>
            </w:r>
          </w:p>
        </w:tc>
      </w:tr>
    </w:tbl>
    <w:p w:rsidR="00B354F0" w:rsidRDefault="009659F8">
      <w:pPr>
        <w:pStyle w:val="3"/>
      </w:pPr>
      <w:bookmarkStart w:id="1507" w:name="_Toc11702"/>
      <w:bookmarkStart w:id="1508" w:name="_Toc21698"/>
      <w:bookmarkStart w:id="1509" w:name="_Toc18562"/>
      <w:bookmarkStart w:id="1510" w:name="_Toc31179"/>
      <w:bookmarkStart w:id="1511" w:name="_Toc19990"/>
      <w:bookmarkStart w:id="1512" w:name="_Toc17697"/>
      <w:bookmarkStart w:id="1513" w:name="_Toc21224"/>
      <w:bookmarkStart w:id="1514" w:name="_Toc31089"/>
      <w:r>
        <w:rPr>
          <w:rFonts w:hint="eastAsia"/>
        </w:rPr>
        <w:t>2.2.2</w:t>
      </w:r>
      <w:r>
        <w:rPr>
          <w:rFonts w:hint="eastAsia"/>
        </w:rPr>
        <w:t>测试用例</w:t>
      </w:r>
      <w:bookmarkEnd w:id="1507"/>
      <w:bookmarkEnd w:id="1508"/>
      <w:bookmarkEnd w:id="1509"/>
      <w:bookmarkEnd w:id="1510"/>
      <w:bookmarkEnd w:id="1511"/>
      <w:bookmarkEnd w:id="1512"/>
      <w:bookmarkEnd w:id="1513"/>
      <w:bookmarkEnd w:id="1514"/>
    </w:p>
    <w:tbl>
      <w:tblPr>
        <w:tblStyle w:val="a5"/>
        <w:tblW w:w="8522" w:type="dxa"/>
        <w:tblLayout w:type="fixed"/>
        <w:tblLook w:val="04A0" w:firstRow="1" w:lastRow="0" w:firstColumn="1" w:lastColumn="0" w:noHBand="0" w:noVBand="1"/>
      </w:tblPr>
      <w:tblGrid>
        <w:gridCol w:w="1420"/>
        <w:gridCol w:w="1257"/>
        <w:gridCol w:w="163"/>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学生登录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学生进行网站登录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网站登录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对输入的账号信息进行规范化，防止非法登录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学生在该网站上未进行登录过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用例说明中关于“学生账号登录”的说明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3"/>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学号=31401323，密码=12345abc,验证码=4TW4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（2）（6）（9）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登录成功，跳转到首页，右上角显示登录后的头像</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学号=D00001，密码=12345abc,验证码=4TW4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显示“账号不存在”</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学号=J0，密码=12345abc,验证码=4TW4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（4）（6）（9）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显示“账号不存在”</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学号=J0000000011，密码=12345abc,验证码=4TW4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（5）（6）（9）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显示“账号不存在”</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学号=31401323，密码=空,验证码=4TW4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（2）（7）（9）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显示“请输入密码”</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学号=31401323，密码=4512,验证码=4TW4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（2）（8）（9）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显示“密码错误”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257"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学号=31401323，密码=12345abc,验证码=3845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（2）（6）（10）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显示“验证码错误”</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515" w:name="_Toc21799"/>
      <w:bookmarkStart w:id="1516" w:name="_Toc29821"/>
      <w:bookmarkStart w:id="1517" w:name="_Toc13168"/>
      <w:bookmarkStart w:id="1518" w:name="_Toc3216"/>
      <w:bookmarkStart w:id="1519" w:name="_Toc12460"/>
      <w:bookmarkStart w:id="1520" w:name="_Toc13528"/>
      <w:bookmarkStart w:id="1521" w:name="_Toc15673"/>
      <w:bookmarkStart w:id="1522" w:name="_Toc24087"/>
      <w:r>
        <w:rPr>
          <w:rFonts w:hint="eastAsia"/>
        </w:rPr>
        <w:t>2.3</w:t>
      </w:r>
      <w:r>
        <w:rPr>
          <w:rFonts w:hint="eastAsia"/>
        </w:rPr>
        <w:t>学生找回密码测试用例</w:t>
      </w:r>
      <w:bookmarkEnd w:id="1515"/>
      <w:bookmarkEnd w:id="1516"/>
      <w:bookmarkEnd w:id="1517"/>
      <w:bookmarkEnd w:id="1518"/>
      <w:bookmarkEnd w:id="1519"/>
      <w:bookmarkEnd w:id="1520"/>
      <w:bookmarkEnd w:id="1521"/>
      <w:bookmarkEnd w:id="1522"/>
    </w:p>
    <w:p w:rsidR="00B354F0" w:rsidRDefault="009659F8">
      <w:pPr>
        <w:pStyle w:val="3"/>
      </w:pPr>
      <w:bookmarkStart w:id="1523" w:name="_Toc4850"/>
      <w:bookmarkStart w:id="1524" w:name="_Toc26870"/>
      <w:bookmarkStart w:id="1525" w:name="_Toc8337"/>
      <w:bookmarkStart w:id="1526" w:name="_Toc10887"/>
      <w:bookmarkStart w:id="1527" w:name="_Toc10844"/>
      <w:bookmarkStart w:id="1528" w:name="_Toc31521"/>
      <w:bookmarkStart w:id="1529" w:name="_Toc909"/>
      <w:bookmarkStart w:id="1530" w:name="_Toc15748"/>
      <w:r>
        <w:rPr>
          <w:rFonts w:hint="eastAsia"/>
        </w:rPr>
        <w:t>2.3.1</w:t>
      </w:r>
      <w:r>
        <w:rPr>
          <w:rFonts w:hint="eastAsia"/>
        </w:rPr>
        <w:t>测试用例</w:t>
      </w:r>
      <w:bookmarkEnd w:id="1523"/>
      <w:bookmarkEnd w:id="1524"/>
      <w:bookmarkEnd w:id="1525"/>
      <w:bookmarkEnd w:id="1526"/>
      <w:bookmarkEnd w:id="1527"/>
      <w:bookmarkEnd w:id="1528"/>
      <w:bookmarkEnd w:id="1529"/>
      <w:bookmarkEnd w:id="153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TC-s003</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学生找回密码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-S006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学生进行网站登录时忘记密码，进行密码找回</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学生为未登录状态，学生信息已存在数据库中</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2.找回密码事件被触发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用例说明中关于“学生账号找回密码”的说明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密码重置=123456</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531" w:name="_Toc775"/>
      <w:bookmarkStart w:id="1532" w:name="_Toc11946"/>
      <w:bookmarkStart w:id="1533" w:name="_Toc25092"/>
      <w:bookmarkStart w:id="1534" w:name="_Toc22601"/>
      <w:bookmarkStart w:id="1535" w:name="_Toc24861"/>
      <w:bookmarkStart w:id="1536" w:name="_Toc16300"/>
      <w:bookmarkStart w:id="1537" w:name="_Toc1698"/>
      <w:bookmarkStart w:id="1538" w:name="_Toc342"/>
      <w:r>
        <w:rPr>
          <w:rFonts w:hint="eastAsia"/>
        </w:rPr>
        <w:t>2.4</w:t>
      </w:r>
      <w:r>
        <w:rPr>
          <w:rFonts w:hint="eastAsia"/>
        </w:rPr>
        <w:t>学生在总论坛发布帖子</w:t>
      </w:r>
      <w:bookmarkEnd w:id="1531"/>
      <w:bookmarkEnd w:id="1532"/>
      <w:bookmarkEnd w:id="1533"/>
      <w:bookmarkEnd w:id="1534"/>
      <w:bookmarkEnd w:id="1535"/>
      <w:bookmarkEnd w:id="1536"/>
      <w:bookmarkEnd w:id="1537"/>
      <w:bookmarkEnd w:id="1538"/>
    </w:p>
    <w:p w:rsidR="00B354F0" w:rsidRDefault="009659F8">
      <w:pPr>
        <w:pStyle w:val="3"/>
      </w:pPr>
      <w:bookmarkStart w:id="1539" w:name="_Toc28570"/>
      <w:bookmarkStart w:id="1540" w:name="_Toc1993"/>
      <w:bookmarkStart w:id="1541" w:name="_Toc21977"/>
      <w:bookmarkStart w:id="1542" w:name="_Toc28915"/>
      <w:bookmarkStart w:id="1543" w:name="_Toc29402"/>
      <w:bookmarkStart w:id="1544" w:name="_Toc28695"/>
      <w:bookmarkStart w:id="1545" w:name="_Toc15301"/>
      <w:bookmarkStart w:id="1546" w:name="_Toc12546"/>
      <w:r>
        <w:rPr>
          <w:rFonts w:hint="eastAsia"/>
        </w:rPr>
        <w:t>2.4.1</w:t>
      </w:r>
      <w:r>
        <w:rPr>
          <w:rFonts w:hint="eastAsia"/>
        </w:rPr>
        <w:t>等价类划分表</w:t>
      </w:r>
      <w:bookmarkEnd w:id="1539"/>
      <w:bookmarkEnd w:id="1540"/>
      <w:bookmarkEnd w:id="1541"/>
      <w:bookmarkEnd w:id="1542"/>
      <w:bookmarkEnd w:id="1543"/>
      <w:bookmarkEnd w:id="1544"/>
      <w:bookmarkEnd w:id="1545"/>
      <w:bookmarkEnd w:id="1546"/>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B354F0"/>
    <w:p w:rsidR="00B354F0" w:rsidRDefault="009659F8">
      <w:pPr>
        <w:pStyle w:val="3"/>
      </w:pPr>
      <w:bookmarkStart w:id="1547" w:name="_Toc15918"/>
      <w:bookmarkStart w:id="1548" w:name="_Toc8876"/>
      <w:bookmarkStart w:id="1549" w:name="_Toc6060"/>
      <w:bookmarkStart w:id="1550" w:name="_Toc2727"/>
      <w:bookmarkStart w:id="1551" w:name="_Toc11806"/>
      <w:bookmarkStart w:id="1552" w:name="_Toc4744"/>
      <w:bookmarkStart w:id="1553" w:name="_Toc30487"/>
      <w:bookmarkStart w:id="1554" w:name="_Toc3139"/>
      <w:r>
        <w:rPr>
          <w:rFonts w:hint="eastAsia"/>
        </w:rPr>
        <w:t>2.4.2</w:t>
      </w:r>
      <w:r>
        <w:rPr>
          <w:rFonts w:hint="eastAsia"/>
        </w:rPr>
        <w:t>测试用例</w:t>
      </w:r>
      <w:bookmarkEnd w:id="1547"/>
      <w:bookmarkEnd w:id="1548"/>
      <w:bookmarkEnd w:id="1549"/>
      <w:bookmarkEnd w:id="1550"/>
      <w:bookmarkEnd w:id="1551"/>
      <w:bookmarkEnd w:id="1552"/>
      <w:bookmarkEnd w:id="1553"/>
      <w:bookmarkEnd w:id="155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TC-s004</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学生在总论坛发布帖子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学生在网站上登录，在总论坛发布帖子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在总论坛下发表帖子事件被触发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用例说明中关于“学生在总论坛发布帖子”的说明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显示发帖子的页面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显示“请输入文本内容”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 在“我的帖子”下新增一条帖子信息，</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World”，上传文件（0&lt;文件大小&lt;200M）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显示“发帖成功”</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World”，上传附件为空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World”，上传文件大小大于200M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World”，上传.jpg图片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World”，上传非.png,.jpg,.bmp图片格式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555" w:name="_Toc310"/>
      <w:bookmarkStart w:id="1556" w:name="_Toc1237"/>
      <w:bookmarkStart w:id="1557" w:name="_Toc7680"/>
      <w:bookmarkStart w:id="1558" w:name="_Toc25891"/>
      <w:bookmarkStart w:id="1559" w:name="_Toc16749"/>
      <w:bookmarkStart w:id="1560" w:name="_Toc10734"/>
      <w:bookmarkStart w:id="1561" w:name="_Toc30907"/>
      <w:bookmarkStart w:id="1562" w:name="_Toc26781"/>
      <w:r>
        <w:rPr>
          <w:rFonts w:hint="eastAsia"/>
        </w:rPr>
        <w:t>2.5</w:t>
      </w:r>
      <w:r>
        <w:rPr>
          <w:rFonts w:hint="eastAsia"/>
        </w:rPr>
        <w:t>学生在课程论坛</w:t>
      </w:r>
      <w:proofErr w:type="gramStart"/>
      <w:r>
        <w:rPr>
          <w:rFonts w:hint="eastAsia"/>
        </w:rPr>
        <w:t>下发布</w:t>
      </w:r>
      <w:proofErr w:type="gramEnd"/>
      <w:r>
        <w:rPr>
          <w:rFonts w:hint="eastAsia"/>
        </w:rPr>
        <w:t>帖子</w:t>
      </w:r>
      <w:bookmarkEnd w:id="1555"/>
      <w:bookmarkEnd w:id="1556"/>
      <w:bookmarkEnd w:id="1557"/>
      <w:bookmarkEnd w:id="1558"/>
      <w:bookmarkEnd w:id="1559"/>
      <w:bookmarkEnd w:id="1560"/>
      <w:bookmarkEnd w:id="1561"/>
      <w:bookmarkEnd w:id="1562"/>
    </w:p>
    <w:p w:rsidR="00B354F0" w:rsidRDefault="009659F8">
      <w:pPr>
        <w:pStyle w:val="3"/>
      </w:pPr>
      <w:bookmarkStart w:id="1563" w:name="_Toc10354"/>
      <w:bookmarkStart w:id="1564" w:name="_Toc9725"/>
      <w:bookmarkStart w:id="1565" w:name="_Toc16117"/>
      <w:bookmarkStart w:id="1566" w:name="_Toc26157"/>
      <w:bookmarkStart w:id="1567" w:name="_Toc7678"/>
      <w:bookmarkStart w:id="1568" w:name="_Toc16197"/>
      <w:bookmarkStart w:id="1569" w:name="_Toc11258"/>
      <w:bookmarkStart w:id="1570" w:name="_Toc17002"/>
      <w:r>
        <w:rPr>
          <w:rFonts w:hint="eastAsia"/>
        </w:rPr>
        <w:t>2.5.1</w:t>
      </w:r>
      <w:r>
        <w:rPr>
          <w:rFonts w:hint="eastAsia"/>
        </w:rPr>
        <w:t>等价类划分表</w:t>
      </w:r>
      <w:bookmarkEnd w:id="1563"/>
      <w:bookmarkEnd w:id="1564"/>
      <w:bookmarkEnd w:id="1565"/>
      <w:bookmarkEnd w:id="1566"/>
      <w:bookmarkEnd w:id="1567"/>
      <w:bookmarkEnd w:id="1568"/>
      <w:bookmarkEnd w:id="1569"/>
      <w:bookmarkEnd w:id="1570"/>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1571" w:name="_Toc12890"/>
      <w:bookmarkStart w:id="1572" w:name="_Toc31961"/>
      <w:bookmarkStart w:id="1573" w:name="_Toc1605"/>
      <w:bookmarkStart w:id="1574" w:name="_Toc8651"/>
      <w:bookmarkStart w:id="1575" w:name="_Toc11984"/>
      <w:bookmarkStart w:id="1576" w:name="_Toc21610"/>
      <w:bookmarkStart w:id="1577" w:name="_Toc19712"/>
      <w:bookmarkStart w:id="1578" w:name="_Toc31973"/>
      <w:r>
        <w:rPr>
          <w:rFonts w:hint="eastAsia"/>
        </w:rPr>
        <w:t>2.5.2</w:t>
      </w:r>
      <w:r>
        <w:rPr>
          <w:rFonts w:hint="eastAsia"/>
        </w:rPr>
        <w:t>测试用例</w:t>
      </w:r>
      <w:bookmarkEnd w:id="1571"/>
      <w:bookmarkEnd w:id="1572"/>
      <w:bookmarkEnd w:id="1573"/>
      <w:bookmarkEnd w:id="1574"/>
      <w:bookmarkEnd w:id="1575"/>
      <w:bookmarkEnd w:id="1576"/>
      <w:bookmarkEnd w:id="1577"/>
      <w:bookmarkEnd w:id="157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TC-s005</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学生在课程论坛发布帖子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学生在网站上登录，在课程下论坛发布帖子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在课程论坛下发表帖子事件被触发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用例说明中关于“学生在课程论坛发表帖子”的说明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显示发帖子的页面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显示“请输入文本内容”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 在“我的帖子”下新增一条帖子信息，</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World”，上传文件（0&lt;文件大小&lt;200M）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显示“发帖成功”</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World”，上传附件为空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World”，上传文件大小大于200M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World”，上传.jpg图片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World”，上传非.png,.jpg,.bmp图片格式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单击“发帖子”按钮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579" w:name="_Toc18545"/>
      <w:bookmarkStart w:id="1580" w:name="_Toc14698"/>
      <w:bookmarkStart w:id="1581" w:name="_Toc9411"/>
      <w:bookmarkStart w:id="1582" w:name="_Toc12885"/>
      <w:bookmarkStart w:id="1583" w:name="_Toc25672"/>
      <w:bookmarkStart w:id="1584" w:name="_Toc30934"/>
      <w:bookmarkStart w:id="1585" w:name="_Toc6681"/>
      <w:bookmarkStart w:id="1586" w:name="_Toc30850"/>
      <w:r>
        <w:rPr>
          <w:rFonts w:hint="eastAsia"/>
        </w:rPr>
        <w:t>2.6</w:t>
      </w:r>
      <w:r>
        <w:rPr>
          <w:rFonts w:hint="eastAsia"/>
        </w:rPr>
        <w:t>学生在总论坛回复帖子</w:t>
      </w:r>
      <w:bookmarkEnd w:id="1579"/>
      <w:bookmarkEnd w:id="1580"/>
      <w:bookmarkEnd w:id="1581"/>
      <w:bookmarkEnd w:id="1582"/>
      <w:bookmarkEnd w:id="1583"/>
      <w:bookmarkEnd w:id="1584"/>
      <w:bookmarkEnd w:id="1585"/>
      <w:bookmarkEnd w:id="1586"/>
    </w:p>
    <w:p w:rsidR="00B354F0" w:rsidRDefault="009659F8">
      <w:pPr>
        <w:pStyle w:val="3"/>
      </w:pPr>
      <w:bookmarkStart w:id="1587" w:name="_Toc10325"/>
      <w:bookmarkStart w:id="1588" w:name="_Toc12270"/>
      <w:bookmarkStart w:id="1589" w:name="_Toc21625"/>
      <w:bookmarkStart w:id="1590" w:name="_Toc18087"/>
      <w:bookmarkStart w:id="1591" w:name="_Toc19900"/>
      <w:bookmarkStart w:id="1592" w:name="_Toc4333"/>
      <w:bookmarkStart w:id="1593" w:name="_Toc21700"/>
      <w:bookmarkStart w:id="1594" w:name="_Toc15474"/>
      <w:r>
        <w:rPr>
          <w:rFonts w:hint="eastAsia"/>
        </w:rPr>
        <w:t>2.6.1</w:t>
      </w:r>
      <w:r>
        <w:rPr>
          <w:rFonts w:hint="eastAsia"/>
        </w:rPr>
        <w:t>等价类划分表</w:t>
      </w:r>
      <w:bookmarkEnd w:id="1587"/>
      <w:bookmarkEnd w:id="1588"/>
      <w:bookmarkEnd w:id="1589"/>
      <w:bookmarkEnd w:id="1590"/>
      <w:bookmarkEnd w:id="1591"/>
      <w:bookmarkEnd w:id="1592"/>
      <w:bookmarkEnd w:id="1593"/>
      <w:bookmarkEnd w:id="1594"/>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1595" w:name="_Toc20841"/>
      <w:bookmarkStart w:id="1596" w:name="_Toc7290"/>
      <w:bookmarkStart w:id="1597" w:name="_Toc4795"/>
      <w:bookmarkStart w:id="1598" w:name="_Toc3116"/>
      <w:bookmarkStart w:id="1599" w:name="_Toc5796"/>
      <w:bookmarkStart w:id="1600" w:name="_Toc17982"/>
      <w:bookmarkStart w:id="1601" w:name="_Toc32234"/>
      <w:bookmarkStart w:id="1602" w:name="_Toc2123"/>
      <w:r>
        <w:rPr>
          <w:rFonts w:hint="eastAsia"/>
        </w:rPr>
        <w:t>2.6.2</w:t>
      </w:r>
      <w:r>
        <w:rPr>
          <w:rFonts w:hint="eastAsia"/>
        </w:rPr>
        <w:t>测试用例</w:t>
      </w:r>
      <w:bookmarkEnd w:id="1595"/>
      <w:bookmarkEnd w:id="1596"/>
      <w:bookmarkEnd w:id="1597"/>
      <w:bookmarkEnd w:id="1598"/>
      <w:bookmarkEnd w:id="1599"/>
      <w:bookmarkEnd w:id="1600"/>
      <w:bookmarkEnd w:id="1601"/>
      <w:bookmarkEnd w:id="16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TC-s006</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学生可以在总论坛对帖子进行回复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在帖子对帖子内容进行回复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用例说明中关于“学生在总论坛回复帖子”的说明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显示“请输入要回复的内容”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World”，上传文件（0&lt;文件大小&lt;200M）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World”，上传附件为空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World”，上传文件大小大于200M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World”，上传.jpg图片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World”，上传非.png,.jpg,.bmp图片格式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603" w:name="_Toc30407"/>
      <w:bookmarkStart w:id="1604" w:name="_Toc3938"/>
      <w:bookmarkStart w:id="1605" w:name="_Toc761"/>
      <w:bookmarkStart w:id="1606" w:name="_Toc7372"/>
      <w:bookmarkStart w:id="1607" w:name="_Toc14045"/>
      <w:bookmarkStart w:id="1608" w:name="_Toc2048"/>
      <w:bookmarkStart w:id="1609" w:name="_Toc17549"/>
      <w:bookmarkStart w:id="1610" w:name="_Toc8906"/>
      <w:r>
        <w:rPr>
          <w:rFonts w:hint="eastAsia"/>
        </w:rPr>
        <w:t>2.7</w:t>
      </w:r>
      <w:r>
        <w:rPr>
          <w:rFonts w:hint="eastAsia"/>
        </w:rPr>
        <w:t>学生在总论坛针对某一楼层回复帖子</w:t>
      </w:r>
      <w:bookmarkEnd w:id="1603"/>
      <w:bookmarkEnd w:id="1604"/>
      <w:bookmarkEnd w:id="1605"/>
      <w:bookmarkEnd w:id="1606"/>
      <w:bookmarkEnd w:id="1607"/>
      <w:bookmarkEnd w:id="1608"/>
      <w:bookmarkEnd w:id="1609"/>
      <w:bookmarkEnd w:id="1610"/>
    </w:p>
    <w:p w:rsidR="00B354F0" w:rsidRDefault="009659F8">
      <w:pPr>
        <w:pStyle w:val="3"/>
      </w:pPr>
      <w:bookmarkStart w:id="1611" w:name="_Toc23021"/>
      <w:bookmarkStart w:id="1612" w:name="_Toc23692"/>
      <w:bookmarkStart w:id="1613" w:name="_Toc3018"/>
      <w:bookmarkStart w:id="1614" w:name="_Toc18370"/>
      <w:bookmarkStart w:id="1615" w:name="_Toc14186"/>
      <w:bookmarkStart w:id="1616" w:name="_Toc31995"/>
      <w:bookmarkStart w:id="1617" w:name="_Toc3411"/>
      <w:bookmarkStart w:id="1618" w:name="_Toc29805"/>
      <w:r>
        <w:rPr>
          <w:rFonts w:hint="eastAsia"/>
        </w:rPr>
        <w:t>2.7.1</w:t>
      </w:r>
      <w:r>
        <w:rPr>
          <w:rFonts w:hint="eastAsia"/>
        </w:rPr>
        <w:t>等价类划分表</w:t>
      </w:r>
      <w:bookmarkEnd w:id="1611"/>
      <w:bookmarkEnd w:id="1612"/>
      <w:bookmarkEnd w:id="1613"/>
      <w:bookmarkEnd w:id="1614"/>
      <w:bookmarkEnd w:id="1615"/>
      <w:bookmarkEnd w:id="1616"/>
      <w:bookmarkEnd w:id="1617"/>
      <w:bookmarkEnd w:id="1618"/>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1619" w:name="_Toc8834"/>
      <w:bookmarkStart w:id="1620" w:name="_Toc12162"/>
      <w:bookmarkStart w:id="1621" w:name="_Toc3166"/>
      <w:bookmarkStart w:id="1622" w:name="_Toc22729"/>
      <w:bookmarkStart w:id="1623" w:name="_Toc6298"/>
      <w:bookmarkStart w:id="1624" w:name="_Toc23845"/>
      <w:bookmarkStart w:id="1625" w:name="_Toc6473"/>
      <w:bookmarkStart w:id="1626" w:name="_Toc17234"/>
      <w:r>
        <w:rPr>
          <w:rFonts w:hint="eastAsia"/>
        </w:rPr>
        <w:t>2.7.2</w:t>
      </w:r>
      <w:r>
        <w:rPr>
          <w:rFonts w:hint="eastAsia"/>
        </w:rPr>
        <w:t>测试用例</w:t>
      </w:r>
      <w:bookmarkEnd w:id="1619"/>
      <w:bookmarkEnd w:id="1620"/>
      <w:bookmarkEnd w:id="1621"/>
      <w:bookmarkEnd w:id="1622"/>
      <w:bookmarkEnd w:id="1623"/>
      <w:bookmarkEnd w:id="1624"/>
      <w:bookmarkEnd w:id="1625"/>
      <w:bookmarkEnd w:id="162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TC-s007</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学生在网站上登录，在总论坛某个帖子下进行评论帖子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2.学生在课程论坛下对某一</w:t>
            </w:r>
            <w:proofErr w:type="gramStart"/>
            <w:r>
              <w:rPr>
                <w:rFonts w:asciiTheme="minorEastAsia" w:eastAsiaTheme="minorEastAsia" w:hAnsiTheme="minorEastAsia" w:cstheme="minorEastAsia" w:hint="eastAsia"/>
                <w:sz w:val="21"/>
                <w:szCs w:val="21"/>
              </w:rPr>
              <w:t>楼层想</w:t>
            </w:r>
            <w:proofErr w:type="gramEnd"/>
            <w:r>
              <w:rPr>
                <w:rFonts w:asciiTheme="minorEastAsia" w:eastAsiaTheme="minorEastAsia" w:hAnsiTheme="minorEastAsia" w:cstheme="minorEastAsia" w:hint="eastAsia"/>
                <w:sz w:val="21"/>
                <w:szCs w:val="21"/>
              </w:rPr>
              <w:t>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用例说明中关于“47.学生在总论坛针对某一楼层回复帖子”的说明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显示“请输入要回复的内容”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World”，上传文件（0&lt;文件大小&lt;200M）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World”，上传附件为空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World”，上传文件大小大于200M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World”，上传.jpg图片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World”，上传非.png,.jpg,.bmp图片格式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627" w:name="_Toc11945"/>
      <w:bookmarkStart w:id="1628" w:name="_Toc28773"/>
      <w:bookmarkStart w:id="1629" w:name="_Toc10648"/>
      <w:bookmarkStart w:id="1630" w:name="_Toc21740"/>
      <w:bookmarkStart w:id="1631" w:name="_Toc26700"/>
      <w:bookmarkStart w:id="1632" w:name="_Toc17142"/>
      <w:bookmarkStart w:id="1633" w:name="_Toc3609"/>
      <w:bookmarkStart w:id="1634" w:name="_Toc21923"/>
      <w:r>
        <w:rPr>
          <w:rFonts w:hint="eastAsia"/>
        </w:rPr>
        <w:t>2.8</w:t>
      </w:r>
      <w:r>
        <w:rPr>
          <w:rFonts w:hint="eastAsia"/>
        </w:rPr>
        <w:t>学生在课程论坛回复帖子</w:t>
      </w:r>
      <w:bookmarkEnd w:id="1627"/>
      <w:bookmarkEnd w:id="1628"/>
      <w:bookmarkEnd w:id="1629"/>
      <w:bookmarkEnd w:id="1630"/>
      <w:bookmarkEnd w:id="1631"/>
      <w:bookmarkEnd w:id="1632"/>
      <w:bookmarkEnd w:id="1633"/>
      <w:bookmarkEnd w:id="1634"/>
    </w:p>
    <w:p w:rsidR="00B354F0" w:rsidRDefault="009659F8">
      <w:pPr>
        <w:pStyle w:val="3"/>
      </w:pPr>
      <w:bookmarkStart w:id="1635" w:name="_Toc30931"/>
      <w:bookmarkStart w:id="1636" w:name="_Toc4168"/>
      <w:bookmarkStart w:id="1637" w:name="_Toc6771"/>
      <w:bookmarkStart w:id="1638" w:name="_Toc2300"/>
      <w:bookmarkStart w:id="1639" w:name="_Toc19442"/>
      <w:bookmarkStart w:id="1640" w:name="_Toc22885"/>
      <w:bookmarkStart w:id="1641" w:name="_Toc18337"/>
      <w:bookmarkStart w:id="1642" w:name="_Toc606"/>
      <w:r>
        <w:rPr>
          <w:rFonts w:hint="eastAsia"/>
        </w:rPr>
        <w:t>2.8.1</w:t>
      </w:r>
      <w:r>
        <w:rPr>
          <w:rFonts w:hint="eastAsia"/>
        </w:rPr>
        <w:t>等价类划分表</w:t>
      </w:r>
      <w:bookmarkEnd w:id="1635"/>
      <w:bookmarkEnd w:id="1636"/>
      <w:bookmarkEnd w:id="1637"/>
      <w:bookmarkEnd w:id="1638"/>
      <w:bookmarkEnd w:id="1639"/>
      <w:bookmarkEnd w:id="1640"/>
      <w:bookmarkEnd w:id="1641"/>
      <w:bookmarkEnd w:id="1642"/>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1643" w:name="_Toc8925"/>
      <w:bookmarkStart w:id="1644" w:name="_Toc8443"/>
      <w:bookmarkStart w:id="1645" w:name="_Toc16125"/>
      <w:bookmarkStart w:id="1646" w:name="_Toc31807"/>
      <w:bookmarkStart w:id="1647" w:name="_Toc19730"/>
      <w:bookmarkStart w:id="1648" w:name="_Toc8833"/>
      <w:bookmarkStart w:id="1649" w:name="_Toc26019"/>
      <w:bookmarkStart w:id="1650" w:name="_Toc28433"/>
      <w:r>
        <w:rPr>
          <w:rFonts w:hint="eastAsia"/>
        </w:rPr>
        <w:t>2.8.2</w:t>
      </w:r>
      <w:r>
        <w:rPr>
          <w:rFonts w:hint="eastAsia"/>
        </w:rPr>
        <w:t>测试用例</w:t>
      </w:r>
      <w:bookmarkEnd w:id="1643"/>
      <w:bookmarkEnd w:id="1644"/>
      <w:bookmarkEnd w:id="1645"/>
      <w:bookmarkEnd w:id="1646"/>
      <w:bookmarkEnd w:id="1647"/>
      <w:bookmarkEnd w:id="1648"/>
      <w:bookmarkEnd w:id="1649"/>
      <w:bookmarkEnd w:id="16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TC-s008</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2.学生在课程论坛下有要回复的帖子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在课程论坛内对帖子内容进行回复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用例说明中关于“学生在课程论坛回复帖子”的说明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显示“请输入要回复的内容”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World”，上传文件（0&lt;文件大小&lt;200M）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World”，上传附件为空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World”，上传文件大小大于200M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World”，上传.jpg图片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World”，上传非.png,.jpg,.bmp图片格式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9659F8">
      <w:pPr>
        <w:pStyle w:val="2"/>
      </w:pPr>
      <w:bookmarkStart w:id="1651" w:name="_Toc22034"/>
      <w:bookmarkStart w:id="1652" w:name="_Toc29359"/>
      <w:bookmarkStart w:id="1653" w:name="_Toc2535"/>
      <w:bookmarkStart w:id="1654" w:name="_Toc15955"/>
      <w:bookmarkStart w:id="1655" w:name="_Toc14731"/>
      <w:bookmarkStart w:id="1656" w:name="_Toc6531"/>
      <w:bookmarkStart w:id="1657" w:name="_Toc19678"/>
      <w:bookmarkStart w:id="1658" w:name="_Toc13949"/>
      <w:r>
        <w:rPr>
          <w:rFonts w:hint="eastAsia"/>
        </w:rPr>
        <w:t>2.9</w:t>
      </w:r>
      <w:r>
        <w:rPr>
          <w:rFonts w:hint="eastAsia"/>
        </w:rPr>
        <w:t>学生在课程论坛针对某一楼层进行回复帖子</w:t>
      </w:r>
      <w:bookmarkEnd w:id="1651"/>
      <w:bookmarkEnd w:id="1652"/>
      <w:bookmarkEnd w:id="1653"/>
      <w:bookmarkEnd w:id="1654"/>
      <w:bookmarkEnd w:id="1655"/>
      <w:bookmarkEnd w:id="1656"/>
      <w:bookmarkEnd w:id="1657"/>
      <w:bookmarkEnd w:id="1658"/>
    </w:p>
    <w:p w:rsidR="00B354F0" w:rsidRDefault="009659F8">
      <w:pPr>
        <w:pStyle w:val="3"/>
      </w:pPr>
      <w:bookmarkStart w:id="1659" w:name="_Toc31081"/>
      <w:bookmarkStart w:id="1660" w:name="_Toc8926"/>
      <w:bookmarkStart w:id="1661" w:name="_Toc30817"/>
      <w:bookmarkStart w:id="1662" w:name="_Toc24091"/>
      <w:bookmarkStart w:id="1663" w:name="_Toc13398"/>
      <w:bookmarkStart w:id="1664" w:name="_Toc24623"/>
      <w:bookmarkStart w:id="1665" w:name="_Toc1836"/>
      <w:bookmarkStart w:id="1666" w:name="_Toc17692"/>
      <w:r>
        <w:rPr>
          <w:rFonts w:hint="eastAsia"/>
        </w:rPr>
        <w:t>2.9.1</w:t>
      </w:r>
      <w:r>
        <w:rPr>
          <w:rFonts w:hint="eastAsia"/>
        </w:rPr>
        <w:t>等价类划分表</w:t>
      </w:r>
      <w:bookmarkEnd w:id="1659"/>
      <w:bookmarkEnd w:id="1660"/>
      <w:bookmarkEnd w:id="1661"/>
      <w:bookmarkEnd w:id="1662"/>
      <w:bookmarkEnd w:id="1663"/>
      <w:bookmarkEnd w:id="1664"/>
      <w:bookmarkEnd w:id="1665"/>
      <w:bookmarkEnd w:id="1666"/>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1667" w:name="_Toc3462"/>
      <w:bookmarkStart w:id="1668" w:name="_Toc19752"/>
      <w:bookmarkStart w:id="1669" w:name="_Toc7588"/>
      <w:bookmarkStart w:id="1670" w:name="_Toc17552"/>
      <w:bookmarkStart w:id="1671" w:name="_Toc12543"/>
      <w:bookmarkStart w:id="1672" w:name="_Toc10559"/>
      <w:bookmarkStart w:id="1673" w:name="_Toc9933"/>
      <w:bookmarkStart w:id="1674" w:name="_Toc584"/>
      <w:r>
        <w:rPr>
          <w:rFonts w:hint="eastAsia"/>
        </w:rPr>
        <w:t>2.9.2</w:t>
      </w:r>
      <w:r>
        <w:rPr>
          <w:rFonts w:hint="eastAsia"/>
        </w:rPr>
        <w:t>测试用例</w:t>
      </w:r>
      <w:bookmarkEnd w:id="1667"/>
      <w:bookmarkEnd w:id="1668"/>
      <w:bookmarkEnd w:id="1669"/>
      <w:bookmarkEnd w:id="1670"/>
      <w:bookmarkEnd w:id="1671"/>
      <w:bookmarkEnd w:id="1672"/>
      <w:bookmarkEnd w:id="1673"/>
      <w:bookmarkEnd w:id="167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TC-s009</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学生在课程论坛针对某一楼层进行回复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学生在网站上登录，在课程论坛某个帖子下进行评论帖子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2.学生在课程论坛下对某一楼层有回复的功能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用例说明中关于“学生在课程论坛针对某一楼层回复帖子”的说明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显示回复内容的页面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显示“请输入要回复的内容”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显示“回复成功”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World”，上传文件（0&lt;文件大小&lt;200M）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显示“回复成功”</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World”，上传附件为空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World”，上传文件大小大于200M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World”，上传.jpg图片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World”，上传非.png,.jpg,.bmp图片格式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单击“回复”按钮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文本内容为“Hello World”，添加附件内容（0&lt;附件大小&lt;200M）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675" w:name="_Toc22150"/>
      <w:bookmarkStart w:id="1676" w:name="_Toc31965"/>
      <w:bookmarkStart w:id="1677" w:name="_Toc28192"/>
      <w:bookmarkStart w:id="1678" w:name="_Toc17209"/>
      <w:bookmarkStart w:id="1679" w:name="_Toc25236"/>
      <w:bookmarkStart w:id="1680" w:name="_Toc22477"/>
      <w:bookmarkStart w:id="1681" w:name="_Toc15828"/>
      <w:bookmarkStart w:id="1682" w:name="_Toc2201"/>
      <w:r>
        <w:rPr>
          <w:rFonts w:hint="eastAsia"/>
        </w:rPr>
        <w:t>2.10</w:t>
      </w:r>
      <w:r>
        <w:rPr>
          <w:rFonts w:hint="eastAsia"/>
        </w:rPr>
        <w:t>学生在总论坛搜索帖子</w:t>
      </w:r>
      <w:bookmarkEnd w:id="1675"/>
      <w:bookmarkEnd w:id="1676"/>
      <w:bookmarkEnd w:id="1677"/>
      <w:bookmarkEnd w:id="1678"/>
      <w:bookmarkEnd w:id="1679"/>
      <w:bookmarkEnd w:id="1680"/>
      <w:bookmarkEnd w:id="1681"/>
      <w:bookmarkEnd w:id="1682"/>
    </w:p>
    <w:p w:rsidR="00B354F0" w:rsidRDefault="009659F8">
      <w:pPr>
        <w:pStyle w:val="3"/>
      </w:pPr>
      <w:bookmarkStart w:id="1683" w:name="_Toc27948"/>
      <w:bookmarkStart w:id="1684" w:name="_Toc9089"/>
      <w:bookmarkStart w:id="1685" w:name="_Toc2315"/>
      <w:bookmarkStart w:id="1686" w:name="_Toc8790"/>
      <w:bookmarkStart w:id="1687" w:name="_Toc1088"/>
      <w:bookmarkStart w:id="1688" w:name="_Toc20566"/>
      <w:bookmarkStart w:id="1689" w:name="_Toc17006"/>
      <w:bookmarkStart w:id="1690" w:name="_Toc4442"/>
      <w:r>
        <w:rPr>
          <w:rFonts w:hint="eastAsia"/>
        </w:rPr>
        <w:t>2.10.1</w:t>
      </w:r>
      <w:r>
        <w:rPr>
          <w:rFonts w:hint="eastAsia"/>
        </w:rPr>
        <w:t>等价类划分表</w:t>
      </w:r>
      <w:bookmarkEnd w:id="1683"/>
      <w:bookmarkEnd w:id="1684"/>
      <w:bookmarkEnd w:id="1685"/>
      <w:bookmarkEnd w:id="1686"/>
      <w:bookmarkEnd w:id="1687"/>
      <w:bookmarkEnd w:id="1688"/>
      <w:bookmarkEnd w:id="1689"/>
      <w:bookmarkEnd w:id="1690"/>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输入长度大于0的字符（1）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tc>
      </w:tr>
    </w:tbl>
    <w:p w:rsidR="00B354F0" w:rsidRDefault="009659F8">
      <w:pPr>
        <w:pStyle w:val="3"/>
      </w:pPr>
      <w:bookmarkStart w:id="1691" w:name="_Toc21502"/>
      <w:bookmarkStart w:id="1692" w:name="_Toc14654"/>
      <w:bookmarkStart w:id="1693" w:name="_Toc4474"/>
      <w:bookmarkStart w:id="1694" w:name="_Toc1323"/>
      <w:bookmarkStart w:id="1695" w:name="_Toc5225"/>
      <w:bookmarkStart w:id="1696" w:name="_Toc2748"/>
      <w:bookmarkStart w:id="1697" w:name="_Toc16351"/>
      <w:bookmarkStart w:id="1698" w:name="_Toc25702"/>
      <w:r>
        <w:rPr>
          <w:rFonts w:hint="eastAsia"/>
        </w:rPr>
        <w:t>2.10.2</w:t>
      </w:r>
      <w:r>
        <w:rPr>
          <w:rFonts w:hint="eastAsia"/>
        </w:rPr>
        <w:t>测试用例</w:t>
      </w:r>
      <w:bookmarkEnd w:id="1691"/>
      <w:bookmarkEnd w:id="1692"/>
      <w:bookmarkEnd w:id="1693"/>
      <w:bookmarkEnd w:id="1694"/>
      <w:bookmarkEnd w:id="1695"/>
      <w:bookmarkEnd w:id="1696"/>
      <w:bookmarkEnd w:id="1697"/>
      <w:bookmarkEnd w:id="16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学生在总论坛搜索帖子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学生在网站上登录，在总论坛某个帖子下进行搜索帖子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学生的总论坛下有帖子可以搜索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用例说明中关于“48.学生在总论坛搜索帖子”的说明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显示与“软件工程”相匹配的帖子排序</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1699" w:name="_Toc15180"/>
      <w:bookmarkStart w:id="1700" w:name="_Toc22202"/>
      <w:bookmarkStart w:id="1701" w:name="_Toc32589"/>
      <w:bookmarkStart w:id="1702" w:name="_Toc6716"/>
      <w:bookmarkStart w:id="1703" w:name="_Toc21421"/>
      <w:bookmarkStart w:id="1704" w:name="_Toc8679"/>
      <w:bookmarkStart w:id="1705" w:name="_Toc8320"/>
      <w:bookmarkStart w:id="1706" w:name="_Toc8707"/>
      <w:r>
        <w:rPr>
          <w:rFonts w:hint="eastAsia"/>
        </w:rPr>
        <w:t>2.11</w:t>
      </w:r>
      <w:r>
        <w:rPr>
          <w:rFonts w:hint="eastAsia"/>
        </w:rPr>
        <w:t>学生在课程论坛搜索帖子</w:t>
      </w:r>
      <w:bookmarkEnd w:id="1699"/>
      <w:bookmarkEnd w:id="1700"/>
      <w:bookmarkEnd w:id="1701"/>
      <w:bookmarkEnd w:id="1702"/>
      <w:bookmarkEnd w:id="1703"/>
      <w:bookmarkEnd w:id="1704"/>
      <w:bookmarkEnd w:id="1705"/>
      <w:bookmarkEnd w:id="1706"/>
    </w:p>
    <w:p w:rsidR="00B354F0" w:rsidRDefault="009659F8">
      <w:pPr>
        <w:pStyle w:val="3"/>
      </w:pPr>
      <w:bookmarkStart w:id="1707" w:name="_Toc19099"/>
      <w:bookmarkStart w:id="1708" w:name="_Toc7922"/>
      <w:bookmarkStart w:id="1709" w:name="_Toc20421"/>
      <w:bookmarkStart w:id="1710" w:name="_Toc8284"/>
      <w:bookmarkStart w:id="1711" w:name="_Toc17331"/>
      <w:bookmarkStart w:id="1712" w:name="_Toc27898"/>
      <w:bookmarkStart w:id="1713" w:name="_Toc8698"/>
      <w:bookmarkStart w:id="1714" w:name="_Toc2268"/>
      <w:r>
        <w:rPr>
          <w:rFonts w:hint="eastAsia"/>
        </w:rPr>
        <w:t>2.11.1</w:t>
      </w:r>
      <w:r>
        <w:rPr>
          <w:rFonts w:hint="eastAsia"/>
        </w:rPr>
        <w:t>等价类划分表</w:t>
      </w:r>
      <w:bookmarkEnd w:id="1707"/>
      <w:bookmarkEnd w:id="1708"/>
      <w:bookmarkEnd w:id="1709"/>
      <w:bookmarkEnd w:id="1710"/>
      <w:bookmarkEnd w:id="1711"/>
      <w:bookmarkEnd w:id="1712"/>
      <w:bookmarkEnd w:id="1713"/>
      <w:bookmarkEnd w:id="1714"/>
    </w:p>
    <w:p w:rsidR="00B354F0" w:rsidRDefault="00B354F0"/>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输入长度大于0的字符（1）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tc>
      </w:tr>
    </w:tbl>
    <w:p w:rsidR="00B354F0" w:rsidRDefault="009659F8">
      <w:pPr>
        <w:pStyle w:val="3"/>
      </w:pPr>
      <w:bookmarkStart w:id="1715" w:name="_Toc25713"/>
      <w:bookmarkStart w:id="1716" w:name="_Toc25016"/>
      <w:bookmarkStart w:id="1717" w:name="_Toc13709"/>
      <w:bookmarkStart w:id="1718" w:name="_Toc12146"/>
      <w:bookmarkStart w:id="1719" w:name="_Toc31661"/>
      <w:bookmarkStart w:id="1720" w:name="_Toc21951"/>
      <w:bookmarkStart w:id="1721" w:name="_Toc21518"/>
      <w:bookmarkStart w:id="1722" w:name="_Toc26995"/>
      <w:r>
        <w:rPr>
          <w:rFonts w:hint="eastAsia"/>
        </w:rPr>
        <w:t>2.11.2</w:t>
      </w:r>
      <w:r>
        <w:rPr>
          <w:rFonts w:hint="eastAsia"/>
        </w:rPr>
        <w:t>测试用例</w:t>
      </w:r>
      <w:bookmarkEnd w:id="1715"/>
      <w:bookmarkEnd w:id="1716"/>
      <w:bookmarkEnd w:id="1717"/>
      <w:bookmarkEnd w:id="1718"/>
      <w:bookmarkEnd w:id="1719"/>
      <w:bookmarkEnd w:id="1720"/>
      <w:bookmarkEnd w:id="1721"/>
      <w:bookmarkEnd w:id="172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学生在课程论坛搜索帖子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学生可以在课程论坛中搜索帖子，按照关键字内容搜索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.学生的课程论坛下有帖子可以搜索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用例说明中关于“学生在课程论坛搜索帖子”的说明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显示与“软件工程”相匹配的帖子排序</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1723" w:name="_Toc24235"/>
      <w:bookmarkStart w:id="1724" w:name="_Toc5762"/>
      <w:bookmarkStart w:id="1725" w:name="_Toc14677"/>
      <w:bookmarkStart w:id="1726" w:name="_Toc17460"/>
      <w:bookmarkStart w:id="1727" w:name="_Toc6539"/>
      <w:bookmarkStart w:id="1728" w:name="_Toc13542"/>
      <w:bookmarkStart w:id="1729" w:name="_Toc14525"/>
      <w:bookmarkStart w:id="1730" w:name="_Toc27577"/>
      <w:r>
        <w:rPr>
          <w:rFonts w:hint="eastAsia"/>
        </w:rPr>
        <w:t>2.12</w:t>
      </w:r>
      <w:r>
        <w:rPr>
          <w:rFonts w:hint="eastAsia"/>
        </w:rPr>
        <w:t>学生收藏帖子</w:t>
      </w:r>
      <w:bookmarkEnd w:id="1723"/>
      <w:bookmarkEnd w:id="1724"/>
      <w:bookmarkEnd w:id="1725"/>
      <w:bookmarkEnd w:id="1726"/>
      <w:bookmarkEnd w:id="1727"/>
      <w:bookmarkEnd w:id="1728"/>
      <w:bookmarkEnd w:id="1729"/>
      <w:bookmarkEnd w:id="1730"/>
    </w:p>
    <w:p w:rsidR="00B354F0" w:rsidRDefault="009659F8">
      <w:pPr>
        <w:pStyle w:val="3"/>
      </w:pPr>
      <w:bookmarkStart w:id="1731" w:name="_Toc771"/>
      <w:bookmarkStart w:id="1732" w:name="_Toc14925"/>
      <w:bookmarkStart w:id="1733" w:name="_Toc20101"/>
      <w:bookmarkStart w:id="1734" w:name="_Toc16469"/>
      <w:bookmarkStart w:id="1735" w:name="_Toc26829"/>
      <w:bookmarkStart w:id="1736" w:name="_Toc27279"/>
      <w:bookmarkStart w:id="1737" w:name="_Toc28861"/>
      <w:bookmarkStart w:id="1738" w:name="_Toc3704"/>
      <w:r>
        <w:rPr>
          <w:rFonts w:hint="eastAsia"/>
        </w:rPr>
        <w:t>2.12.1</w:t>
      </w:r>
      <w:r>
        <w:rPr>
          <w:rFonts w:hint="eastAsia"/>
        </w:rPr>
        <w:t>测试用例</w:t>
      </w:r>
      <w:bookmarkEnd w:id="1731"/>
      <w:bookmarkEnd w:id="1732"/>
      <w:bookmarkEnd w:id="1733"/>
      <w:bookmarkEnd w:id="1734"/>
      <w:bookmarkEnd w:id="1735"/>
      <w:bookmarkEnd w:id="1736"/>
      <w:bookmarkEnd w:id="1737"/>
      <w:bookmarkEnd w:id="173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Uc-S017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2.学生存在有想要的收藏帖子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用例说明中关于“学生收藏帖子”的说明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选中要收藏的帖子，点击“收藏图标”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“收藏”图标变绿色，在我的收藏列表中增加该帖</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1739" w:name="_Toc27580"/>
      <w:bookmarkStart w:id="1740" w:name="_Toc22551"/>
      <w:bookmarkStart w:id="1741" w:name="_Toc5995"/>
      <w:bookmarkStart w:id="1742" w:name="_Toc10909"/>
      <w:bookmarkStart w:id="1743" w:name="_Toc22895"/>
      <w:bookmarkStart w:id="1744" w:name="_Toc32555"/>
      <w:bookmarkStart w:id="1745" w:name="_Toc12259"/>
      <w:bookmarkStart w:id="1746" w:name="_Toc10356"/>
      <w:r>
        <w:rPr>
          <w:rFonts w:hint="eastAsia"/>
        </w:rPr>
        <w:t>2.13</w:t>
      </w:r>
      <w:r>
        <w:rPr>
          <w:rFonts w:hint="eastAsia"/>
        </w:rPr>
        <w:t>学生取消收藏帖子</w:t>
      </w:r>
      <w:bookmarkEnd w:id="1739"/>
      <w:bookmarkEnd w:id="1740"/>
      <w:bookmarkEnd w:id="1741"/>
      <w:bookmarkEnd w:id="1742"/>
      <w:bookmarkEnd w:id="1743"/>
      <w:bookmarkEnd w:id="1744"/>
      <w:bookmarkEnd w:id="1745"/>
      <w:bookmarkEnd w:id="1746"/>
    </w:p>
    <w:p w:rsidR="00B354F0" w:rsidRDefault="009659F8">
      <w:pPr>
        <w:pStyle w:val="3"/>
      </w:pPr>
      <w:bookmarkStart w:id="1747" w:name="_Toc14314"/>
      <w:bookmarkStart w:id="1748" w:name="_Toc28067"/>
      <w:bookmarkStart w:id="1749" w:name="_Toc7127"/>
      <w:bookmarkStart w:id="1750" w:name="_Toc31564"/>
      <w:bookmarkStart w:id="1751" w:name="_Toc30787"/>
      <w:bookmarkStart w:id="1752" w:name="_Toc31665"/>
      <w:bookmarkStart w:id="1753" w:name="_Toc29719"/>
      <w:bookmarkStart w:id="1754" w:name="_Toc5897"/>
      <w:r>
        <w:rPr>
          <w:rFonts w:hint="eastAsia"/>
        </w:rPr>
        <w:t>2.13.1</w:t>
      </w:r>
      <w:r>
        <w:rPr>
          <w:rFonts w:hint="eastAsia"/>
        </w:rPr>
        <w:t>测试用例</w:t>
      </w:r>
      <w:bookmarkEnd w:id="1747"/>
      <w:bookmarkEnd w:id="1748"/>
      <w:bookmarkEnd w:id="1749"/>
      <w:bookmarkEnd w:id="1750"/>
      <w:bookmarkEnd w:id="1751"/>
      <w:bookmarkEnd w:id="1752"/>
      <w:bookmarkEnd w:id="1753"/>
      <w:bookmarkEnd w:id="175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TC-s013</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学生存在不想要的收藏帖子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对收藏的帖子，点击“收藏图标”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“收藏”图标变无色，在“我的收藏”列表中删除该帖</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1755" w:name="_Toc28940"/>
      <w:bookmarkStart w:id="1756" w:name="_Toc188"/>
      <w:bookmarkStart w:id="1757" w:name="_Toc32115"/>
      <w:bookmarkStart w:id="1758" w:name="_Toc4188"/>
      <w:bookmarkStart w:id="1759" w:name="_Toc27585"/>
      <w:bookmarkStart w:id="1760" w:name="_Toc12370"/>
      <w:bookmarkStart w:id="1761" w:name="_Toc11209"/>
      <w:bookmarkStart w:id="1762" w:name="_Toc18220"/>
      <w:r>
        <w:rPr>
          <w:rFonts w:hint="eastAsia"/>
        </w:rPr>
        <w:t>2.14</w:t>
      </w:r>
      <w:r>
        <w:rPr>
          <w:rFonts w:hint="eastAsia"/>
        </w:rPr>
        <w:t>学生在总论坛删除回复</w:t>
      </w:r>
      <w:bookmarkEnd w:id="1755"/>
      <w:bookmarkEnd w:id="1756"/>
      <w:bookmarkEnd w:id="1757"/>
      <w:bookmarkEnd w:id="1758"/>
      <w:bookmarkEnd w:id="1759"/>
      <w:bookmarkEnd w:id="1760"/>
      <w:bookmarkEnd w:id="1761"/>
      <w:bookmarkEnd w:id="1762"/>
    </w:p>
    <w:p w:rsidR="00B354F0" w:rsidRDefault="009659F8">
      <w:pPr>
        <w:pStyle w:val="3"/>
      </w:pPr>
      <w:bookmarkStart w:id="1763" w:name="_Toc4034"/>
      <w:bookmarkStart w:id="1764" w:name="_Toc18461"/>
      <w:bookmarkStart w:id="1765" w:name="_Toc12183"/>
      <w:bookmarkStart w:id="1766" w:name="_Toc15841"/>
      <w:bookmarkStart w:id="1767" w:name="_Toc22978"/>
      <w:bookmarkStart w:id="1768" w:name="_Toc319"/>
      <w:bookmarkStart w:id="1769" w:name="_Toc1490"/>
      <w:bookmarkStart w:id="1770" w:name="_Toc28959"/>
      <w:r>
        <w:rPr>
          <w:rFonts w:hint="eastAsia"/>
        </w:rPr>
        <w:t>2.14.1</w:t>
      </w:r>
      <w:r>
        <w:rPr>
          <w:rFonts w:hint="eastAsia"/>
        </w:rPr>
        <w:t>测试用例</w:t>
      </w:r>
      <w:bookmarkEnd w:id="1763"/>
      <w:bookmarkEnd w:id="1764"/>
      <w:bookmarkEnd w:id="1765"/>
      <w:bookmarkEnd w:id="1766"/>
      <w:bookmarkEnd w:id="1767"/>
      <w:bookmarkEnd w:id="1768"/>
      <w:bookmarkEnd w:id="1769"/>
      <w:bookmarkEnd w:id="177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TC-s014</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学生在网站上登录，在课程对发表的回复进行删除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2.学生在总论坛中有要删除回复的内容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用例说明中关于“学生在总论坛删除回复”的说明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按钮=回复链接</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界面显示相应的回复内容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771" w:name="_Toc23555"/>
      <w:bookmarkStart w:id="1772" w:name="_Toc32577"/>
      <w:bookmarkStart w:id="1773" w:name="_Toc6790"/>
      <w:bookmarkStart w:id="1774" w:name="_Toc11135"/>
      <w:bookmarkStart w:id="1775" w:name="_Toc134"/>
      <w:bookmarkStart w:id="1776" w:name="_Toc5756"/>
      <w:bookmarkStart w:id="1777" w:name="_Toc10807"/>
      <w:bookmarkStart w:id="1778" w:name="_Toc9204"/>
      <w:r>
        <w:rPr>
          <w:rFonts w:hint="eastAsia"/>
        </w:rPr>
        <w:t>2.15</w:t>
      </w:r>
      <w:r>
        <w:rPr>
          <w:rFonts w:hint="eastAsia"/>
        </w:rPr>
        <w:t>学生在课程论坛删除回复</w:t>
      </w:r>
      <w:bookmarkEnd w:id="1771"/>
      <w:bookmarkEnd w:id="1772"/>
      <w:bookmarkEnd w:id="1773"/>
      <w:bookmarkEnd w:id="1774"/>
      <w:bookmarkEnd w:id="1775"/>
      <w:bookmarkEnd w:id="1776"/>
      <w:bookmarkEnd w:id="1777"/>
      <w:bookmarkEnd w:id="1778"/>
    </w:p>
    <w:p w:rsidR="00B354F0" w:rsidRDefault="009659F8">
      <w:pPr>
        <w:pStyle w:val="3"/>
      </w:pPr>
      <w:bookmarkStart w:id="1779" w:name="_Toc18660"/>
      <w:bookmarkStart w:id="1780" w:name="_Toc21637"/>
      <w:bookmarkStart w:id="1781" w:name="_Toc31209"/>
      <w:bookmarkStart w:id="1782" w:name="_Toc28154"/>
      <w:bookmarkStart w:id="1783" w:name="_Toc1048"/>
      <w:bookmarkStart w:id="1784" w:name="_Toc15473"/>
      <w:bookmarkStart w:id="1785" w:name="_Toc1471"/>
      <w:bookmarkStart w:id="1786" w:name="_Toc29400"/>
      <w:r>
        <w:rPr>
          <w:rFonts w:hint="eastAsia"/>
        </w:rPr>
        <w:t>2.15.1</w:t>
      </w:r>
      <w:r>
        <w:rPr>
          <w:rFonts w:hint="eastAsia"/>
        </w:rPr>
        <w:t>测试用例</w:t>
      </w:r>
      <w:bookmarkEnd w:id="1779"/>
      <w:bookmarkEnd w:id="1780"/>
      <w:bookmarkEnd w:id="1781"/>
      <w:bookmarkEnd w:id="1782"/>
      <w:bookmarkEnd w:id="1783"/>
      <w:bookmarkEnd w:id="1784"/>
      <w:bookmarkEnd w:id="1785"/>
      <w:bookmarkEnd w:id="17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TC-s015</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Uc-S040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学生在网站上登录，在课程对发表的回复进行删除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3.学生在论坛中有要删除回复的内容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按钮=回复链接</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界面显示相应的回复内容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787" w:name="_Toc13717"/>
      <w:bookmarkStart w:id="1788" w:name="_Toc15"/>
      <w:bookmarkStart w:id="1789" w:name="_Toc26243"/>
      <w:bookmarkStart w:id="1790" w:name="_Toc821"/>
      <w:bookmarkStart w:id="1791" w:name="_Toc15107"/>
      <w:bookmarkStart w:id="1792" w:name="_Toc4058"/>
      <w:bookmarkStart w:id="1793" w:name="_Toc14468"/>
      <w:bookmarkStart w:id="1794" w:name="_Toc9143"/>
      <w:r>
        <w:rPr>
          <w:rFonts w:hint="eastAsia"/>
        </w:rPr>
        <w:t>2.16</w:t>
      </w:r>
      <w:r>
        <w:rPr>
          <w:rFonts w:hint="eastAsia"/>
        </w:rPr>
        <w:t>学生在总论坛删除自己发的帖子</w:t>
      </w:r>
      <w:bookmarkEnd w:id="1787"/>
      <w:bookmarkEnd w:id="1788"/>
      <w:bookmarkEnd w:id="1789"/>
      <w:bookmarkEnd w:id="1790"/>
      <w:bookmarkEnd w:id="1791"/>
      <w:bookmarkEnd w:id="1792"/>
      <w:bookmarkEnd w:id="1793"/>
      <w:bookmarkEnd w:id="1794"/>
    </w:p>
    <w:p w:rsidR="00B354F0" w:rsidRDefault="009659F8">
      <w:pPr>
        <w:pStyle w:val="3"/>
      </w:pPr>
      <w:bookmarkStart w:id="1795" w:name="_Toc2867"/>
      <w:bookmarkStart w:id="1796" w:name="_Toc4364"/>
      <w:bookmarkStart w:id="1797" w:name="_Toc13281"/>
      <w:bookmarkStart w:id="1798" w:name="_Toc31038"/>
      <w:bookmarkStart w:id="1799" w:name="_Toc19960"/>
      <w:bookmarkStart w:id="1800" w:name="_Toc12151"/>
      <w:bookmarkStart w:id="1801" w:name="_Toc4583"/>
      <w:bookmarkStart w:id="1802" w:name="_Toc32101"/>
      <w:r>
        <w:rPr>
          <w:rFonts w:hint="eastAsia"/>
        </w:rPr>
        <w:t>2.16.1</w:t>
      </w:r>
      <w:r>
        <w:rPr>
          <w:rFonts w:hint="eastAsia"/>
        </w:rPr>
        <w:t>测试用例</w:t>
      </w:r>
      <w:bookmarkEnd w:id="1795"/>
      <w:bookmarkEnd w:id="1796"/>
      <w:bookmarkEnd w:id="1797"/>
      <w:bookmarkEnd w:id="1798"/>
      <w:bookmarkEnd w:id="1799"/>
      <w:bookmarkEnd w:id="1800"/>
      <w:bookmarkEnd w:id="1801"/>
      <w:bookmarkEnd w:id="18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TC-s016</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学生在总论坛删除自己发的帖子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2.在总论坛下有删除自己发的帖子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用例说明中关于“学生在总论坛删除自己发表帖子”的说明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界面显示自己发的相应的那条帖子</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803" w:name="_Toc20410"/>
      <w:bookmarkStart w:id="1804" w:name="_Toc19521"/>
      <w:bookmarkStart w:id="1805" w:name="_Toc20099"/>
      <w:bookmarkStart w:id="1806" w:name="_Toc5597"/>
      <w:bookmarkStart w:id="1807" w:name="_Toc3354"/>
      <w:bookmarkStart w:id="1808" w:name="_Toc13901"/>
      <w:bookmarkStart w:id="1809" w:name="_Toc10762"/>
      <w:bookmarkStart w:id="1810" w:name="_Toc7338"/>
      <w:r>
        <w:rPr>
          <w:rFonts w:hint="eastAsia"/>
        </w:rPr>
        <w:t>2.17</w:t>
      </w:r>
      <w:r>
        <w:rPr>
          <w:rFonts w:hint="eastAsia"/>
        </w:rPr>
        <w:t>学生在课程论坛删除自己发的帖子</w:t>
      </w:r>
      <w:bookmarkEnd w:id="1803"/>
      <w:bookmarkEnd w:id="1804"/>
      <w:bookmarkEnd w:id="1805"/>
      <w:bookmarkEnd w:id="1806"/>
      <w:bookmarkEnd w:id="1807"/>
      <w:bookmarkEnd w:id="1808"/>
      <w:bookmarkEnd w:id="1809"/>
      <w:bookmarkEnd w:id="1810"/>
    </w:p>
    <w:p w:rsidR="00B354F0" w:rsidRDefault="009659F8">
      <w:pPr>
        <w:pStyle w:val="3"/>
      </w:pPr>
      <w:bookmarkStart w:id="1811" w:name="_Toc15070"/>
      <w:bookmarkStart w:id="1812" w:name="_Toc30093"/>
      <w:bookmarkStart w:id="1813" w:name="_Toc12050"/>
      <w:bookmarkStart w:id="1814" w:name="_Toc11762"/>
      <w:bookmarkStart w:id="1815" w:name="_Toc1945"/>
      <w:bookmarkStart w:id="1816" w:name="_Toc13439"/>
      <w:bookmarkStart w:id="1817" w:name="_Toc17233"/>
      <w:bookmarkStart w:id="1818" w:name="_Toc9820"/>
      <w:r>
        <w:rPr>
          <w:rFonts w:hint="eastAsia"/>
        </w:rPr>
        <w:t>2.17.1</w:t>
      </w:r>
      <w:r>
        <w:rPr>
          <w:rFonts w:hint="eastAsia"/>
        </w:rPr>
        <w:t>测试用例</w:t>
      </w:r>
      <w:bookmarkEnd w:id="1811"/>
      <w:bookmarkEnd w:id="1812"/>
      <w:bookmarkEnd w:id="1813"/>
      <w:bookmarkEnd w:id="1814"/>
      <w:bookmarkEnd w:id="1815"/>
      <w:bookmarkEnd w:id="1816"/>
      <w:bookmarkEnd w:id="1817"/>
      <w:bookmarkEnd w:id="18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TC-s017</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学生在课程论坛删除自己发的帖子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3.在课程论坛下有删除自己发的帖子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用例说明中关于“学生在课程论坛删除自己发表的帖子”的说明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界面显示自己发的相应的那条帖子</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819" w:name="_Toc6798"/>
      <w:bookmarkStart w:id="1820" w:name="_Toc9954"/>
      <w:bookmarkStart w:id="1821" w:name="_Toc30511"/>
      <w:bookmarkStart w:id="1822" w:name="_Toc19932"/>
      <w:bookmarkStart w:id="1823" w:name="_Toc21918"/>
      <w:bookmarkStart w:id="1824" w:name="_Toc10550"/>
      <w:bookmarkStart w:id="1825" w:name="_Toc7494"/>
      <w:bookmarkStart w:id="1826" w:name="_Toc19832"/>
      <w:r>
        <w:rPr>
          <w:rFonts w:hint="eastAsia"/>
        </w:rPr>
        <w:t>2.18</w:t>
      </w:r>
      <w:r>
        <w:rPr>
          <w:rFonts w:hint="eastAsia"/>
        </w:rPr>
        <w:t>学生举报帖子</w:t>
      </w:r>
      <w:bookmarkEnd w:id="1819"/>
      <w:bookmarkEnd w:id="1820"/>
      <w:bookmarkEnd w:id="1821"/>
      <w:bookmarkEnd w:id="1822"/>
      <w:bookmarkEnd w:id="1823"/>
      <w:bookmarkEnd w:id="1824"/>
      <w:bookmarkEnd w:id="1825"/>
      <w:bookmarkEnd w:id="1826"/>
    </w:p>
    <w:p w:rsidR="00B354F0" w:rsidRDefault="009659F8">
      <w:pPr>
        <w:pStyle w:val="3"/>
      </w:pPr>
      <w:bookmarkStart w:id="1827" w:name="_Toc5297"/>
      <w:bookmarkStart w:id="1828" w:name="_Toc28759"/>
      <w:bookmarkStart w:id="1829" w:name="_Toc29724"/>
      <w:bookmarkStart w:id="1830" w:name="_Toc7218"/>
      <w:bookmarkStart w:id="1831" w:name="_Toc9838"/>
      <w:bookmarkStart w:id="1832" w:name="_Toc5085"/>
      <w:bookmarkStart w:id="1833" w:name="_Toc31211"/>
      <w:bookmarkStart w:id="1834" w:name="_Toc8227"/>
      <w:r>
        <w:rPr>
          <w:rFonts w:hint="eastAsia"/>
        </w:rPr>
        <w:t>2.18.1</w:t>
      </w:r>
      <w:r>
        <w:rPr>
          <w:rFonts w:hint="eastAsia"/>
        </w:rPr>
        <w:t>等价类划分表</w:t>
      </w:r>
      <w:bookmarkEnd w:id="1827"/>
      <w:bookmarkEnd w:id="1828"/>
      <w:bookmarkEnd w:id="1829"/>
      <w:bookmarkEnd w:id="1830"/>
      <w:bookmarkEnd w:id="1831"/>
      <w:bookmarkEnd w:id="1832"/>
      <w:bookmarkEnd w:id="1833"/>
      <w:bookmarkEnd w:id="1834"/>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输入长度大于0小于50的字符（1）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输入的长度超过50字符（3）</w:t>
            </w:r>
          </w:p>
        </w:tc>
      </w:tr>
    </w:tbl>
    <w:p w:rsidR="00B354F0" w:rsidRDefault="00B354F0"/>
    <w:p w:rsidR="00B354F0" w:rsidRDefault="009659F8">
      <w:pPr>
        <w:pStyle w:val="3"/>
      </w:pPr>
      <w:bookmarkStart w:id="1835" w:name="_Toc23143"/>
      <w:bookmarkStart w:id="1836" w:name="_Toc7524"/>
      <w:bookmarkStart w:id="1837" w:name="_Toc27823"/>
      <w:bookmarkStart w:id="1838" w:name="_Toc26822"/>
      <w:bookmarkStart w:id="1839" w:name="_Toc10837"/>
      <w:bookmarkStart w:id="1840" w:name="_Toc5782"/>
      <w:bookmarkStart w:id="1841" w:name="_Toc19962"/>
      <w:bookmarkStart w:id="1842" w:name="_Toc391"/>
      <w:r>
        <w:rPr>
          <w:rFonts w:hint="eastAsia"/>
        </w:rPr>
        <w:t>2.18.2</w:t>
      </w:r>
      <w:r>
        <w:rPr>
          <w:rFonts w:hint="eastAsia"/>
        </w:rPr>
        <w:t>测试用例</w:t>
      </w:r>
      <w:bookmarkEnd w:id="1835"/>
      <w:bookmarkEnd w:id="1836"/>
      <w:bookmarkEnd w:id="1837"/>
      <w:bookmarkEnd w:id="1838"/>
      <w:bookmarkEnd w:id="1839"/>
      <w:bookmarkEnd w:id="1840"/>
      <w:bookmarkEnd w:id="1841"/>
      <w:bookmarkEnd w:id="184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TC-s018</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学生可以在论坛中对内容不合法的帖子进行删除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论坛中有非法的帖子</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学生可以在总论坛和课程论坛中举报帖子</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用例说明中关于“学生举报帖子”的说明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按钮=“举报”</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显示出举报界面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文本=“此条帖子包含违法信”</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显示“请填写举报信息”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文本=文本长度&gt;50字符</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显示“文本长度为50字符，请重新输入”</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843" w:name="_Toc9917"/>
      <w:bookmarkStart w:id="1844" w:name="_Toc17205"/>
      <w:bookmarkStart w:id="1845" w:name="_Toc21113"/>
      <w:bookmarkStart w:id="1846" w:name="_Toc10281"/>
      <w:bookmarkStart w:id="1847" w:name="_Toc26866"/>
      <w:bookmarkStart w:id="1848" w:name="_Toc32296"/>
      <w:bookmarkStart w:id="1849" w:name="_Toc12338"/>
      <w:bookmarkStart w:id="1850" w:name="_Toc1738"/>
      <w:r>
        <w:rPr>
          <w:rFonts w:hint="eastAsia"/>
        </w:rPr>
        <w:t>2.19</w:t>
      </w:r>
      <w:r>
        <w:rPr>
          <w:rFonts w:hint="eastAsia"/>
        </w:rPr>
        <w:t>学生举报用户</w:t>
      </w:r>
      <w:bookmarkEnd w:id="1843"/>
      <w:bookmarkEnd w:id="1844"/>
      <w:bookmarkEnd w:id="1845"/>
      <w:bookmarkEnd w:id="1846"/>
      <w:bookmarkEnd w:id="1847"/>
      <w:bookmarkEnd w:id="1848"/>
      <w:bookmarkEnd w:id="1849"/>
      <w:bookmarkEnd w:id="1850"/>
    </w:p>
    <w:p w:rsidR="00B354F0" w:rsidRDefault="009659F8">
      <w:pPr>
        <w:pStyle w:val="3"/>
      </w:pPr>
      <w:bookmarkStart w:id="1851" w:name="_Toc30652"/>
      <w:bookmarkStart w:id="1852" w:name="_Toc26299"/>
      <w:bookmarkStart w:id="1853" w:name="_Toc1142"/>
      <w:bookmarkStart w:id="1854" w:name="_Toc30310"/>
      <w:bookmarkStart w:id="1855" w:name="_Toc1921"/>
      <w:bookmarkStart w:id="1856" w:name="_Toc12419"/>
      <w:bookmarkStart w:id="1857" w:name="_Toc1926"/>
      <w:bookmarkStart w:id="1858" w:name="_Toc18435"/>
      <w:r>
        <w:rPr>
          <w:rFonts w:hint="eastAsia"/>
        </w:rPr>
        <w:t>2.19.1</w:t>
      </w:r>
      <w:r>
        <w:rPr>
          <w:rFonts w:hint="eastAsia"/>
        </w:rPr>
        <w:t>等价类划分表</w:t>
      </w:r>
      <w:bookmarkEnd w:id="1851"/>
      <w:bookmarkEnd w:id="1852"/>
      <w:bookmarkEnd w:id="1853"/>
      <w:bookmarkEnd w:id="1854"/>
      <w:bookmarkEnd w:id="1855"/>
      <w:bookmarkEnd w:id="1856"/>
      <w:bookmarkEnd w:id="1857"/>
      <w:bookmarkEnd w:id="1858"/>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输入长度大于0小于50的字符（1）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输入的长度超过50字符（3）</w:t>
            </w:r>
          </w:p>
        </w:tc>
      </w:tr>
    </w:tbl>
    <w:p w:rsidR="00B354F0" w:rsidRDefault="009659F8">
      <w:pPr>
        <w:pStyle w:val="3"/>
      </w:pPr>
      <w:bookmarkStart w:id="1859" w:name="_Toc1163"/>
      <w:bookmarkStart w:id="1860" w:name="_Toc26100"/>
      <w:bookmarkStart w:id="1861" w:name="_Toc30109"/>
      <w:bookmarkStart w:id="1862" w:name="_Toc24754"/>
      <w:bookmarkStart w:id="1863" w:name="_Toc27337"/>
      <w:bookmarkStart w:id="1864" w:name="_Toc17338"/>
      <w:bookmarkStart w:id="1865" w:name="_Toc32366"/>
      <w:bookmarkStart w:id="1866" w:name="_Toc12011"/>
      <w:r>
        <w:rPr>
          <w:rFonts w:hint="eastAsia"/>
        </w:rPr>
        <w:t>2.19.2</w:t>
      </w:r>
      <w:r>
        <w:rPr>
          <w:rFonts w:hint="eastAsia"/>
        </w:rPr>
        <w:t>测试用例</w:t>
      </w:r>
      <w:bookmarkEnd w:id="1859"/>
      <w:bookmarkEnd w:id="1860"/>
      <w:bookmarkEnd w:id="1861"/>
      <w:bookmarkEnd w:id="1862"/>
      <w:bookmarkEnd w:id="1863"/>
      <w:bookmarkEnd w:id="1864"/>
      <w:bookmarkEnd w:id="1865"/>
      <w:bookmarkEnd w:id="186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TC-s019</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学生举报用户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学生可以在论坛中对恶意用户进行举报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有恶意用户胡乱发言</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学生可以在总论坛和课程论坛中举报用户</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用例说明中关于“学生举报用户”的说明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按钮=“举报”</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显示出举报界面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文本=“此条帖子包含违法信”</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文本=空</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显示“请填写举报信息”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文本=文本长度&gt;50字符</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显示“文本长度为50字符，请重新输入”</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867" w:name="_Toc2208"/>
      <w:bookmarkStart w:id="1868" w:name="_Toc2344"/>
      <w:bookmarkStart w:id="1869" w:name="_Toc7586"/>
      <w:bookmarkStart w:id="1870" w:name="_Toc22898"/>
      <w:bookmarkStart w:id="1871" w:name="_Toc20848"/>
      <w:bookmarkStart w:id="1872" w:name="_Toc9124"/>
      <w:bookmarkStart w:id="1873" w:name="_Toc15524"/>
      <w:bookmarkStart w:id="1874" w:name="_Toc12390"/>
      <w:r>
        <w:rPr>
          <w:rFonts w:hint="eastAsia"/>
        </w:rPr>
        <w:t>2.20</w:t>
      </w:r>
      <w:r>
        <w:rPr>
          <w:rFonts w:hint="eastAsia"/>
        </w:rPr>
        <w:t>学生关注课程</w:t>
      </w:r>
      <w:bookmarkEnd w:id="1867"/>
      <w:bookmarkEnd w:id="1868"/>
      <w:bookmarkEnd w:id="1869"/>
      <w:bookmarkEnd w:id="1870"/>
      <w:bookmarkEnd w:id="1871"/>
      <w:bookmarkEnd w:id="1872"/>
      <w:bookmarkEnd w:id="1873"/>
      <w:bookmarkEnd w:id="1874"/>
    </w:p>
    <w:p w:rsidR="00B354F0" w:rsidRDefault="009659F8">
      <w:pPr>
        <w:pStyle w:val="3"/>
      </w:pPr>
      <w:bookmarkStart w:id="1875" w:name="_Toc28904"/>
      <w:bookmarkStart w:id="1876" w:name="_Toc25860"/>
      <w:bookmarkStart w:id="1877" w:name="_Toc17861"/>
      <w:bookmarkStart w:id="1878" w:name="_Toc9037"/>
      <w:bookmarkStart w:id="1879" w:name="_Toc30151"/>
      <w:bookmarkStart w:id="1880" w:name="_Toc15621"/>
      <w:bookmarkStart w:id="1881" w:name="_Toc17687"/>
      <w:bookmarkStart w:id="1882" w:name="_Toc10126"/>
      <w:r>
        <w:rPr>
          <w:rFonts w:hint="eastAsia"/>
        </w:rPr>
        <w:t>2.20.1</w:t>
      </w:r>
      <w:r>
        <w:rPr>
          <w:rFonts w:hint="eastAsia"/>
        </w:rPr>
        <w:t>测试用例</w:t>
      </w:r>
      <w:bookmarkEnd w:id="1875"/>
      <w:bookmarkEnd w:id="1876"/>
      <w:bookmarkEnd w:id="1877"/>
      <w:bookmarkEnd w:id="1878"/>
      <w:bookmarkEnd w:id="1879"/>
      <w:bookmarkEnd w:id="1880"/>
      <w:bookmarkEnd w:id="1881"/>
      <w:bookmarkEnd w:id="188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学生可以在对课程进行关注，方便对其接收相关的消息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有想要关注的课程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用例说明中关于“学生关注课程”的说明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关注图标变成“绿色”，并且“我的关注”列表中增加一条关注课程的新纪录</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1883" w:name="_Toc17522"/>
      <w:bookmarkStart w:id="1884" w:name="_Toc23247"/>
      <w:bookmarkStart w:id="1885" w:name="_Toc24643"/>
      <w:bookmarkStart w:id="1886" w:name="_Toc23403"/>
      <w:bookmarkStart w:id="1887" w:name="_Toc16402"/>
      <w:bookmarkStart w:id="1888" w:name="_Toc7389"/>
      <w:bookmarkStart w:id="1889" w:name="_Toc25984"/>
      <w:bookmarkStart w:id="1890" w:name="_Toc13495"/>
      <w:r>
        <w:rPr>
          <w:rFonts w:hint="eastAsia"/>
        </w:rPr>
        <w:t>2.21</w:t>
      </w:r>
      <w:r>
        <w:rPr>
          <w:rFonts w:hint="eastAsia"/>
        </w:rPr>
        <w:t>学生取消关注课程</w:t>
      </w:r>
      <w:bookmarkEnd w:id="1883"/>
      <w:bookmarkEnd w:id="1884"/>
      <w:bookmarkEnd w:id="1885"/>
      <w:bookmarkEnd w:id="1886"/>
      <w:bookmarkEnd w:id="1887"/>
      <w:bookmarkEnd w:id="1888"/>
      <w:bookmarkEnd w:id="1889"/>
      <w:bookmarkEnd w:id="1890"/>
    </w:p>
    <w:p w:rsidR="00B354F0" w:rsidRDefault="009659F8">
      <w:pPr>
        <w:pStyle w:val="3"/>
      </w:pPr>
      <w:bookmarkStart w:id="1891" w:name="_Toc16709"/>
      <w:bookmarkStart w:id="1892" w:name="_Toc12346"/>
      <w:bookmarkStart w:id="1893" w:name="_Toc13379"/>
      <w:bookmarkStart w:id="1894" w:name="_Toc14026"/>
      <w:bookmarkStart w:id="1895" w:name="_Toc1842"/>
      <w:bookmarkStart w:id="1896" w:name="_Toc9924"/>
      <w:bookmarkStart w:id="1897" w:name="_Toc459"/>
      <w:bookmarkStart w:id="1898" w:name="_Toc17677"/>
      <w:r>
        <w:rPr>
          <w:rFonts w:hint="eastAsia"/>
        </w:rPr>
        <w:t>2.21.1</w:t>
      </w:r>
      <w:r>
        <w:rPr>
          <w:rFonts w:hint="eastAsia"/>
        </w:rPr>
        <w:t>测试用例</w:t>
      </w:r>
      <w:bookmarkEnd w:id="1891"/>
      <w:bookmarkEnd w:id="1892"/>
      <w:bookmarkEnd w:id="1893"/>
      <w:bookmarkEnd w:id="1894"/>
      <w:bookmarkEnd w:id="1895"/>
      <w:bookmarkEnd w:id="1896"/>
      <w:bookmarkEnd w:id="1897"/>
      <w:bookmarkEnd w:id="18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学生可以对已关注的课程进行取消关注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有想要关注的课程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用例说明中关于“学生取消关注课程”的说明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“我的关注”列表中删除了一条取消关注课程的新纪录</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关注图标变成“无色”，并且“我的关注”列表中删除刚才的课程记录</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899" w:name="_Toc27252"/>
      <w:bookmarkStart w:id="1900" w:name="_Toc31049"/>
      <w:bookmarkStart w:id="1901" w:name="_Toc8069"/>
      <w:bookmarkStart w:id="1902" w:name="_Toc10479"/>
      <w:bookmarkStart w:id="1903" w:name="_Toc2709"/>
      <w:bookmarkStart w:id="1904" w:name="_Toc15863"/>
      <w:bookmarkStart w:id="1905" w:name="_Toc1510"/>
      <w:bookmarkStart w:id="1906" w:name="_Toc32139"/>
      <w:r>
        <w:rPr>
          <w:rFonts w:hint="eastAsia"/>
        </w:rPr>
        <w:t>2.22</w:t>
      </w:r>
      <w:r>
        <w:rPr>
          <w:rFonts w:hint="eastAsia"/>
        </w:rPr>
        <w:t>学生关注用户</w:t>
      </w:r>
      <w:bookmarkEnd w:id="1899"/>
      <w:bookmarkEnd w:id="1900"/>
      <w:bookmarkEnd w:id="1901"/>
      <w:bookmarkEnd w:id="1902"/>
      <w:bookmarkEnd w:id="1903"/>
      <w:bookmarkEnd w:id="1904"/>
      <w:bookmarkEnd w:id="1905"/>
      <w:bookmarkEnd w:id="1906"/>
    </w:p>
    <w:p w:rsidR="00B354F0" w:rsidRDefault="009659F8">
      <w:pPr>
        <w:pStyle w:val="3"/>
      </w:pPr>
      <w:bookmarkStart w:id="1907" w:name="_Toc7554"/>
      <w:bookmarkStart w:id="1908" w:name="_Toc16508"/>
      <w:bookmarkStart w:id="1909" w:name="_Toc9209"/>
      <w:bookmarkStart w:id="1910" w:name="_Toc19537"/>
      <w:bookmarkStart w:id="1911" w:name="_Toc14487"/>
      <w:bookmarkStart w:id="1912" w:name="_Toc19065"/>
      <w:bookmarkStart w:id="1913" w:name="_Toc10039"/>
      <w:bookmarkStart w:id="1914" w:name="_Toc9404"/>
      <w:r>
        <w:rPr>
          <w:rFonts w:hint="eastAsia"/>
        </w:rPr>
        <w:t>2.22.1</w:t>
      </w:r>
      <w:r>
        <w:rPr>
          <w:rFonts w:hint="eastAsia"/>
        </w:rPr>
        <w:t>测试用例</w:t>
      </w:r>
      <w:bookmarkEnd w:id="1907"/>
      <w:bookmarkEnd w:id="1908"/>
      <w:bookmarkEnd w:id="1909"/>
      <w:bookmarkEnd w:id="1910"/>
      <w:bookmarkEnd w:id="1911"/>
      <w:bookmarkEnd w:id="1912"/>
      <w:bookmarkEnd w:id="1913"/>
      <w:bookmarkEnd w:id="191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学生能根据自己的兴趣关注用户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测试对学生对用户的关注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2.学生在网站上有想要关注的用户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1.学生可以在网站上搜索到用户进入用户主页进行关注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学生可以在课程界面，点击学生旁的关注按钮，进行关注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3.学生可以在网站首页，在推荐的用户旁点击关注按钮，进行关注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用例说明中关于“学生关注用户”的说明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关注图标变成“绿色”，并且“我的关注”中“我关注的用户”中列表中增加一条关注用户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学生可以在课程界面，点击学生旁的关注按钮，进行关注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关注图标变成“绿色”，并且“我的关注”中“我关注的用户”中列表中增加一条关注用户</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学生可以在网站首页，在推荐的用户旁点击关注按钮，进行关注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915" w:name="_Toc7406"/>
      <w:bookmarkStart w:id="1916" w:name="_Toc3159"/>
      <w:bookmarkStart w:id="1917" w:name="_Toc8692"/>
      <w:bookmarkStart w:id="1918" w:name="_Toc6976"/>
      <w:bookmarkStart w:id="1919" w:name="_Toc10184"/>
      <w:bookmarkStart w:id="1920" w:name="_Toc23924"/>
      <w:bookmarkStart w:id="1921" w:name="_Toc26105"/>
      <w:bookmarkStart w:id="1922" w:name="_Toc21911"/>
      <w:r>
        <w:rPr>
          <w:rFonts w:hint="eastAsia"/>
        </w:rPr>
        <w:t>2.23</w:t>
      </w:r>
      <w:r>
        <w:rPr>
          <w:rFonts w:hint="eastAsia"/>
        </w:rPr>
        <w:t>学生取消关注用户</w:t>
      </w:r>
      <w:bookmarkEnd w:id="1915"/>
      <w:bookmarkEnd w:id="1916"/>
      <w:bookmarkEnd w:id="1917"/>
      <w:bookmarkEnd w:id="1918"/>
      <w:bookmarkEnd w:id="1919"/>
      <w:bookmarkEnd w:id="1920"/>
      <w:bookmarkEnd w:id="1921"/>
      <w:bookmarkEnd w:id="1922"/>
    </w:p>
    <w:p w:rsidR="00B354F0" w:rsidRDefault="009659F8">
      <w:pPr>
        <w:pStyle w:val="3"/>
      </w:pPr>
      <w:bookmarkStart w:id="1923" w:name="_Toc28284"/>
      <w:bookmarkStart w:id="1924" w:name="_Toc4456"/>
      <w:bookmarkStart w:id="1925" w:name="_Toc21609"/>
      <w:bookmarkStart w:id="1926" w:name="_Toc19199"/>
      <w:bookmarkStart w:id="1927" w:name="_Toc2551"/>
      <w:bookmarkStart w:id="1928" w:name="_Toc28431"/>
      <w:bookmarkStart w:id="1929" w:name="_Toc10544"/>
      <w:bookmarkStart w:id="1930" w:name="_Toc18029"/>
      <w:r>
        <w:rPr>
          <w:rFonts w:hint="eastAsia"/>
        </w:rPr>
        <w:t>2.23.1</w:t>
      </w:r>
      <w:r>
        <w:rPr>
          <w:rFonts w:hint="eastAsia"/>
        </w:rPr>
        <w:t>测试用例</w:t>
      </w:r>
      <w:bookmarkEnd w:id="1923"/>
      <w:bookmarkEnd w:id="1924"/>
      <w:bookmarkEnd w:id="1925"/>
      <w:bookmarkEnd w:id="1926"/>
      <w:bookmarkEnd w:id="1927"/>
      <w:bookmarkEnd w:id="1928"/>
      <w:bookmarkEnd w:id="1929"/>
      <w:bookmarkEnd w:id="193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TC-s023</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学生在网站中取消关注用户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学生可以对自己不感兴趣的用户进行取消关注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测试对学生对用户的取消关注功能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2.学生有不想要关注的用户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学生可以在网站上搜索到用户进入用户主页点击“关注”图标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学生可以在课程界面，点击学生旁的关注按钮，点击“关注”图标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3.学生可以在网站首页，在推荐的用户旁点击关注按钮，点击“关注”</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用例说明中关于“学生取消关注用户”的说明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列表中删除了刚刚取关了的用户的信息</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学生可以在课程界面，点击学生旁的关注按钮，点击“关注”图标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关注图标由绿色变成“无色”，并且“我的关注”列表中删除刚才的用户信息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学生可以在网站首页，在推荐的用户旁点击关注按钮，点击“关注”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按钮=“关注”</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关注图标由绿色变成“无色”，并且“我的关注”列表中删除刚才的用户信息</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931" w:name="_Toc5855"/>
      <w:bookmarkStart w:id="1932" w:name="_Toc10976"/>
      <w:bookmarkStart w:id="1933" w:name="_Toc11342"/>
      <w:bookmarkStart w:id="1934" w:name="_Toc13718"/>
      <w:bookmarkStart w:id="1935" w:name="_Toc24505"/>
      <w:bookmarkStart w:id="1936" w:name="_Toc3838"/>
      <w:bookmarkStart w:id="1937" w:name="_Toc28649"/>
      <w:bookmarkStart w:id="1938" w:name="_Toc17833"/>
      <w:r>
        <w:rPr>
          <w:rFonts w:hint="eastAsia"/>
        </w:rPr>
        <w:t>2.24</w:t>
      </w:r>
      <w:r>
        <w:rPr>
          <w:rFonts w:hint="eastAsia"/>
        </w:rPr>
        <w:t>学生全网搜索</w:t>
      </w:r>
      <w:bookmarkEnd w:id="1931"/>
      <w:bookmarkEnd w:id="1932"/>
      <w:bookmarkEnd w:id="1933"/>
      <w:bookmarkEnd w:id="1934"/>
      <w:bookmarkEnd w:id="1935"/>
      <w:bookmarkEnd w:id="1936"/>
      <w:bookmarkEnd w:id="1937"/>
      <w:bookmarkEnd w:id="1938"/>
    </w:p>
    <w:p w:rsidR="00B354F0" w:rsidRDefault="009659F8">
      <w:pPr>
        <w:pStyle w:val="3"/>
      </w:pPr>
      <w:bookmarkStart w:id="1939" w:name="_Toc4277"/>
      <w:bookmarkStart w:id="1940" w:name="_Toc9644"/>
      <w:bookmarkStart w:id="1941" w:name="_Toc12045"/>
      <w:bookmarkStart w:id="1942" w:name="_Toc20679"/>
      <w:bookmarkStart w:id="1943" w:name="_Toc24051"/>
      <w:bookmarkStart w:id="1944" w:name="_Toc5318"/>
      <w:bookmarkStart w:id="1945" w:name="_Toc700"/>
      <w:bookmarkStart w:id="1946" w:name="_Toc32494"/>
      <w:r>
        <w:rPr>
          <w:rFonts w:hint="eastAsia"/>
        </w:rPr>
        <w:t>2.24.1</w:t>
      </w:r>
      <w:r>
        <w:rPr>
          <w:rFonts w:hint="eastAsia"/>
        </w:rPr>
        <w:t>测试用例</w:t>
      </w:r>
      <w:bookmarkEnd w:id="1939"/>
      <w:bookmarkEnd w:id="1940"/>
      <w:bookmarkEnd w:id="1941"/>
      <w:bookmarkEnd w:id="1942"/>
      <w:bookmarkEnd w:id="1943"/>
      <w:bookmarkEnd w:id="1944"/>
      <w:bookmarkEnd w:id="1945"/>
      <w:bookmarkEnd w:id="194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TC-s024</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学生可以在全网中搜索自己感兴趣的课程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2.网站存在学生感兴趣的课程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w:t>
            </w:r>
            <w:proofErr w:type="gramStart"/>
            <w:r>
              <w:rPr>
                <w:rFonts w:asciiTheme="minorEastAsia" w:eastAsiaTheme="minorEastAsia" w:hAnsiTheme="minorEastAsia" w:cstheme="minorEastAsia" w:hint="eastAsia"/>
                <w:sz w:val="21"/>
                <w:szCs w:val="21"/>
              </w:rPr>
              <w:t>搜索总</w:t>
            </w:r>
            <w:proofErr w:type="gramEnd"/>
            <w:r>
              <w:rPr>
                <w:rFonts w:asciiTheme="minorEastAsia" w:eastAsiaTheme="minorEastAsia" w:hAnsiTheme="minorEastAsia" w:cstheme="minorEastAsia" w:hint="eastAsia"/>
                <w:sz w:val="21"/>
                <w:szCs w:val="21"/>
              </w:rPr>
              <w:t>输入关键字搜索和根据分类的下选项搜索，也可以在网站首页输入关键字搜搜</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用例说明中关于“学生全网搜索课程”的说明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显示配到的课程列表或者搜索不到响应的课程显示“抱歉，目前还没有这类课程的开设”</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显示配到的课程列表或者搜索不到响应的课程显示“抱歉，目前还没有这类课程的开设”</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下拉项=“我软件工程基础”，按钮=“搜索”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在网站导航栏的课程下，点击“学生”下拉选项，点击“筛选”按钮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下拉项=“扬枨”，按钮=“搜索”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947" w:name="_Toc2879"/>
      <w:bookmarkStart w:id="1948" w:name="_Toc15121"/>
      <w:bookmarkStart w:id="1949" w:name="_Toc9252"/>
      <w:bookmarkStart w:id="1950" w:name="_Toc20606"/>
      <w:bookmarkStart w:id="1951" w:name="_Toc31898"/>
      <w:bookmarkStart w:id="1952" w:name="_Toc8857"/>
      <w:bookmarkStart w:id="1953" w:name="_Toc9427"/>
      <w:bookmarkStart w:id="1954" w:name="_Toc27047"/>
      <w:r>
        <w:rPr>
          <w:rFonts w:hint="eastAsia"/>
        </w:rPr>
        <w:t>2.25</w:t>
      </w:r>
      <w:r>
        <w:rPr>
          <w:rFonts w:hint="eastAsia"/>
        </w:rPr>
        <w:t>学生编辑个人资料</w:t>
      </w:r>
      <w:bookmarkEnd w:id="1947"/>
      <w:bookmarkEnd w:id="1948"/>
      <w:bookmarkEnd w:id="1949"/>
      <w:bookmarkEnd w:id="1950"/>
      <w:bookmarkEnd w:id="1951"/>
      <w:bookmarkEnd w:id="1952"/>
      <w:bookmarkEnd w:id="1953"/>
      <w:bookmarkEnd w:id="1954"/>
    </w:p>
    <w:p w:rsidR="00B354F0" w:rsidRDefault="009659F8">
      <w:pPr>
        <w:pStyle w:val="3"/>
      </w:pPr>
      <w:bookmarkStart w:id="1955" w:name="_Toc9915"/>
      <w:bookmarkStart w:id="1956" w:name="_Toc26153"/>
      <w:bookmarkStart w:id="1957" w:name="_Toc18763"/>
      <w:bookmarkStart w:id="1958" w:name="_Toc21902"/>
      <w:bookmarkStart w:id="1959" w:name="_Toc25532"/>
      <w:bookmarkStart w:id="1960" w:name="_Toc17227"/>
      <w:bookmarkStart w:id="1961" w:name="_Toc27354"/>
      <w:bookmarkStart w:id="1962" w:name="_Toc29588"/>
      <w:r>
        <w:rPr>
          <w:rFonts w:hint="eastAsia"/>
        </w:rPr>
        <w:t>2.25.1</w:t>
      </w:r>
      <w:r>
        <w:rPr>
          <w:rFonts w:hint="eastAsia"/>
        </w:rPr>
        <w:t>等价类划分表</w:t>
      </w:r>
      <w:bookmarkEnd w:id="1955"/>
      <w:bookmarkEnd w:id="1956"/>
      <w:bookmarkEnd w:id="1957"/>
      <w:bookmarkEnd w:id="1958"/>
      <w:bookmarkEnd w:id="1959"/>
      <w:bookmarkEnd w:id="1960"/>
      <w:bookmarkEnd w:id="1961"/>
      <w:bookmarkEnd w:id="1962"/>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13\14\15\17\18开头的纯11位数字（1）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位数不等于11（2）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不以13\14\15\17\18开头（5）</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1.有且只能有1个“@”号，至少有一个“.”号@</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前面的部分    （6）</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邮箱内容为空（7）</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邮箱出现多个“@”符号（8）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邮箱没有“@”符号（9）</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 邮箱没有出现“.”（10）</w:t>
            </w:r>
          </w:p>
        </w:tc>
      </w:tr>
      <w:tr w:rsidR="00B354F0">
        <w:tc>
          <w:tcPr>
            <w:tcW w:w="2840" w:type="dxa"/>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微信</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1.以字母、数字、下划线和减号组成，且由字母开头的6-20字符组成（11）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字符长度小于6位或大于20位（12）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字符由非字母开头（13）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字符中出现字母、数字、下划线和减号以外的其他字符（14）</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文本框的内容长度在0字符到140字符之间（16）</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w:t>
            </w:r>
            <w:proofErr w:type="gramStart"/>
            <w:r>
              <w:rPr>
                <w:rFonts w:asciiTheme="minorEastAsia" w:eastAsiaTheme="minorEastAsia" w:hAnsiTheme="minorEastAsia" w:cstheme="minorEastAsia" w:hint="eastAsia"/>
                <w:sz w:val="21"/>
                <w:szCs w:val="21"/>
              </w:rPr>
              <w:t>空或者</w:t>
            </w:r>
            <w:proofErr w:type="gramEnd"/>
            <w:r>
              <w:rPr>
                <w:rFonts w:asciiTheme="minorEastAsia" w:eastAsiaTheme="minorEastAsia" w:hAnsiTheme="minorEastAsia" w:cstheme="minorEastAsia" w:hint="eastAsia"/>
                <w:sz w:val="21"/>
                <w:szCs w:val="21"/>
              </w:rPr>
              <w:t>长度大于140字符（17）</w:t>
            </w:r>
          </w:p>
        </w:tc>
      </w:tr>
    </w:tbl>
    <w:p w:rsidR="00B354F0" w:rsidRDefault="00B354F0"/>
    <w:p w:rsidR="00B354F0" w:rsidRDefault="009659F8">
      <w:pPr>
        <w:pStyle w:val="3"/>
      </w:pPr>
      <w:bookmarkStart w:id="1963" w:name="_Toc3237"/>
      <w:bookmarkStart w:id="1964" w:name="_Toc18483"/>
      <w:bookmarkStart w:id="1965" w:name="_Toc1055"/>
      <w:bookmarkStart w:id="1966" w:name="_Toc31989"/>
      <w:bookmarkStart w:id="1967" w:name="_Toc11339"/>
      <w:bookmarkStart w:id="1968" w:name="_Toc30537"/>
      <w:bookmarkStart w:id="1969" w:name="_Toc10556"/>
      <w:bookmarkStart w:id="1970" w:name="_Toc3698"/>
      <w:r>
        <w:rPr>
          <w:rFonts w:hint="eastAsia"/>
        </w:rPr>
        <w:t>2.25.2</w:t>
      </w:r>
      <w:r>
        <w:rPr>
          <w:rFonts w:hint="eastAsia"/>
        </w:rPr>
        <w:t>测试用例</w:t>
      </w:r>
      <w:bookmarkEnd w:id="1963"/>
      <w:bookmarkEnd w:id="1964"/>
      <w:bookmarkEnd w:id="1965"/>
      <w:bookmarkEnd w:id="1966"/>
      <w:bookmarkEnd w:id="1967"/>
      <w:bookmarkEnd w:id="1968"/>
      <w:bookmarkEnd w:id="1969"/>
      <w:bookmarkEnd w:id="197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TC-s025</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学生在编辑个人资料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测试对学生的个人资料的编辑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1.学生已经登录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2.编辑个人资料事件触发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学生可以在个人主页点击“编辑个人资料”也可以在个人简介下点击“编辑个人资料”</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用例说明中关于“学生账号编辑个人资料”的说明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显示“修改成功”提示</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显示“请输入正确格式的手机号”提示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手机号=134454GJII</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手机号=134454GJI I</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手机号=8565123145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（5）（6）（11）（16）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邮箱=asda@iwa@ngyi@126.com,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邮箱=asdaiwangyi126.com,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邮箱=asdaiwangyi@126com,</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B354F0">
            <w:pPr>
              <w:rPr>
                <w:rFonts w:asciiTheme="minorEastAsia" w:eastAsiaTheme="minorEastAsia" w:hAnsiTheme="minorEastAsia" w:cstheme="minorEastAsia"/>
                <w:sz w:val="21"/>
                <w:szCs w:val="21"/>
              </w:rPr>
            </w:pP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（1）（10）（11）（16）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=M</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（1）（10）（12）（16）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=8MrJimmyYi</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（1）（10）（13）（16）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=zhid</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（1）（10）（14）（16）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=dhsk%Yi</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简介=“Hello Word”，按钮=“确定”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（1）（10）（15）（16）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手机号=13656648591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邮箱=“31401323@stu.zucc.edu.cn”</w:t>
            </w:r>
            <w:proofErr w:type="gramStart"/>
            <w:r>
              <w:rPr>
                <w:rFonts w:asciiTheme="minorEastAsia" w:eastAsiaTheme="minorEastAsia" w:hAnsiTheme="minorEastAsia" w:cstheme="minorEastAsia" w:hint="eastAsia"/>
                <w:sz w:val="21"/>
                <w:szCs w:val="21"/>
              </w:rPr>
              <w:t>微信</w:t>
            </w:r>
            <w:proofErr w:type="gramEnd"/>
            <w:r>
              <w:rPr>
                <w:rFonts w:asciiTheme="minorEastAsia" w:eastAsiaTheme="minorEastAsia" w:hAnsiTheme="minorEastAsia" w:cstheme="minorEastAsia" w:hint="eastAsia"/>
                <w:sz w:val="21"/>
                <w:szCs w:val="21"/>
              </w:rPr>
              <w:t>=18267178291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简介=文本长度&gt;140字符，按钮=“确定”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（1）（10）（15）（17）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显示“文本长度为140字符，请重新输入”提示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971" w:name="_Toc28104"/>
      <w:bookmarkStart w:id="1972" w:name="_Toc17134"/>
      <w:bookmarkStart w:id="1973" w:name="_Toc12520"/>
      <w:bookmarkStart w:id="1974" w:name="_Toc5992"/>
      <w:bookmarkStart w:id="1975" w:name="_Toc29084"/>
      <w:bookmarkStart w:id="1976" w:name="_Toc22418"/>
      <w:bookmarkStart w:id="1977" w:name="_Toc11657"/>
      <w:bookmarkStart w:id="1978" w:name="_Toc3864"/>
      <w:r>
        <w:rPr>
          <w:rFonts w:hint="eastAsia"/>
        </w:rPr>
        <w:t>2.26</w:t>
      </w:r>
      <w:r>
        <w:rPr>
          <w:rFonts w:hint="eastAsia"/>
        </w:rPr>
        <w:t>学生修改密码</w:t>
      </w:r>
      <w:bookmarkEnd w:id="1971"/>
      <w:bookmarkEnd w:id="1972"/>
      <w:bookmarkEnd w:id="1973"/>
      <w:bookmarkEnd w:id="1974"/>
      <w:bookmarkEnd w:id="1975"/>
      <w:bookmarkEnd w:id="1976"/>
      <w:bookmarkEnd w:id="1977"/>
      <w:bookmarkEnd w:id="1978"/>
    </w:p>
    <w:p w:rsidR="00B354F0" w:rsidRDefault="009659F8">
      <w:pPr>
        <w:pStyle w:val="3"/>
      </w:pPr>
      <w:bookmarkStart w:id="1979" w:name="_Toc23312"/>
      <w:bookmarkStart w:id="1980" w:name="_Toc670"/>
      <w:bookmarkStart w:id="1981" w:name="_Toc6954"/>
      <w:bookmarkStart w:id="1982" w:name="_Toc17482"/>
      <w:bookmarkStart w:id="1983" w:name="_Toc6815"/>
      <w:bookmarkStart w:id="1984" w:name="_Toc24524"/>
      <w:bookmarkStart w:id="1985" w:name="_Toc21099"/>
      <w:bookmarkStart w:id="1986" w:name="_Toc26579"/>
      <w:r>
        <w:rPr>
          <w:rFonts w:hint="eastAsia"/>
        </w:rPr>
        <w:t>2.26.1</w:t>
      </w:r>
      <w:r>
        <w:rPr>
          <w:rFonts w:hint="eastAsia"/>
        </w:rPr>
        <w:t>等价类划分表</w:t>
      </w:r>
      <w:bookmarkEnd w:id="1979"/>
      <w:bookmarkEnd w:id="1980"/>
      <w:bookmarkEnd w:id="1981"/>
      <w:bookmarkEnd w:id="1982"/>
      <w:bookmarkEnd w:id="1983"/>
      <w:bookmarkEnd w:id="1984"/>
      <w:bookmarkEnd w:id="1985"/>
      <w:bookmarkEnd w:id="1986"/>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用户密码为6到18位  （1）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字母数字混合组合（2）</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密码长度小于6位（4）</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密码长度大于18位（5）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密码出现字母数字以外字符，如%，&amp;，#（6）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确认密码为空（8）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确认密码和输入的密码不一致（9）</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1.与图片中一致的验证码（10）</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验证码为空（11）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验证码与图片不一致（13）</w:t>
            </w:r>
          </w:p>
        </w:tc>
      </w:tr>
    </w:tbl>
    <w:p w:rsidR="00B354F0" w:rsidRDefault="009659F8">
      <w:pPr>
        <w:pStyle w:val="3"/>
      </w:pPr>
      <w:bookmarkStart w:id="1987" w:name="_Toc685"/>
      <w:bookmarkStart w:id="1988" w:name="_Toc765"/>
      <w:bookmarkStart w:id="1989" w:name="_Toc15795"/>
      <w:bookmarkStart w:id="1990" w:name="_Toc8861"/>
      <w:bookmarkStart w:id="1991" w:name="_Toc17506"/>
      <w:bookmarkStart w:id="1992" w:name="_Toc8794"/>
      <w:bookmarkStart w:id="1993" w:name="_Toc30645"/>
      <w:bookmarkStart w:id="1994" w:name="_Toc8778"/>
      <w:r>
        <w:rPr>
          <w:rFonts w:hint="eastAsia"/>
        </w:rPr>
        <w:t>2.26.2</w:t>
      </w:r>
      <w:r>
        <w:rPr>
          <w:rFonts w:hint="eastAsia"/>
        </w:rPr>
        <w:t>测试用例</w:t>
      </w:r>
      <w:bookmarkEnd w:id="1987"/>
      <w:bookmarkEnd w:id="1988"/>
      <w:bookmarkEnd w:id="1989"/>
      <w:bookmarkEnd w:id="1990"/>
      <w:bookmarkEnd w:id="1991"/>
      <w:bookmarkEnd w:id="1992"/>
      <w:bookmarkEnd w:id="1993"/>
      <w:bookmarkEnd w:id="199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TC-s026</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测试对学生的密码的编辑修改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用例说明中关于“学生修改密码”的说明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新密码=4512dsdwwe52,确认密码=4512dsdwwe52，验证码=4x2p,按钮=“修改密码”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显示“修改成功”提示</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新密码=空,确认密码=4512dsdwwe52，验证码=4x2p,按钮=“修改密码”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（3）（7）（10）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显示“新密码不能为空”提示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新密码=882,确认密码=4512dsdwwe52，验证码=4x2p,按钮=“修改密码”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（4）（7）（10）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显示“密码长度为6-18位”提示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新密码=88ddwawdfdffff2ddddd45,确认密码=4512dsdwwe52，验证码=4x2p,按钮=“修改密码”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（5）（7）（10）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显示“密码长度为6-18位”提示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新密码=*552&amp;%,确认密码=4512dsdwwe52，验证码=4x2p,按钮=“修改密码”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（6）（7）（10）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新密码=4512dsdwwe52,确认密码=空，验证码=4x2p,按钮=“修改密码”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显示“请确认密码”提示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新密码=4512dsdwwe52,确认密码=4512dsdwwe52，验证码=4x2p,按钮=“修改密码”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（1）（2）（9）（10）</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显示“2次密码输入不一致，重新输入”提示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新密码=4512dsdwwe52,确认密码=4512dsdwwe52，验证码=空,按钮=“修改密码”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显示“请输入验证码”提示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新密码=4512dsdwwe52,确认密码=4512dsdwwe52，验证码=7852,按钮=“修改密码”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（1）（2）（7）（12）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1995" w:name="_Toc3406"/>
      <w:bookmarkStart w:id="1996" w:name="_Toc18198"/>
      <w:bookmarkStart w:id="1997" w:name="_Toc18996"/>
      <w:bookmarkStart w:id="1998" w:name="_Toc14324"/>
      <w:bookmarkStart w:id="1999" w:name="_Toc18274"/>
      <w:bookmarkStart w:id="2000" w:name="_Toc7853"/>
      <w:bookmarkStart w:id="2001" w:name="_Toc13430"/>
      <w:bookmarkStart w:id="2002" w:name="_Toc26336"/>
      <w:r>
        <w:rPr>
          <w:rFonts w:hint="eastAsia"/>
        </w:rPr>
        <w:t>2.27</w:t>
      </w:r>
      <w:r>
        <w:rPr>
          <w:rFonts w:hint="eastAsia"/>
        </w:rPr>
        <w:t>学生修改头像</w:t>
      </w:r>
      <w:bookmarkEnd w:id="1995"/>
      <w:bookmarkEnd w:id="1996"/>
      <w:bookmarkEnd w:id="1997"/>
      <w:bookmarkEnd w:id="1998"/>
      <w:bookmarkEnd w:id="1999"/>
      <w:bookmarkEnd w:id="2000"/>
      <w:bookmarkEnd w:id="2001"/>
      <w:bookmarkEnd w:id="2002"/>
    </w:p>
    <w:p w:rsidR="00B354F0" w:rsidRDefault="009659F8">
      <w:pPr>
        <w:pStyle w:val="3"/>
      </w:pPr>
      <w:bookmarkStart w:id="2003" w:name="_Toc6844"/>
      <w:bookmarkStart w:id="2004" w:name="_Toc11185"/>
      <w:bookmarkStart w:id="2005" w:name="_Toc1550"/>
      <w:bookmarkStart w:id="2006" w:name="_Toc26142"/>
      <w:bookmarkStart w:id="2007" w:name="_Toc22577"/>
      <w:bookmarkStart w:id="2008" w:name="_Toc5281"/>
      <w:bookmarkStart w:id="2009" w:name="_Toc28293"/>
      <w:bookmarkStart w:id="2010" w:name="_Toc14179"/>
      <w:r>
        <w:rPr>
          <w:rFonts w:hint="eastAsia"/>
        </w:rPr>
        <w:t>2.27.1</w:t>
      </w:r>
      <w:r>
        <w:rPr>
          <w:rFonts w:hint="eastAsia"/>
        </w:rPr>
        <w:t>等价类划分表</w:t>
      </w:r>
      <w:bookmarkEnd w:id="2003"/>
      <w:bookmarkEnd w:id="2004"/>
      <w:bookmarkEnd w:id="2005"/>
      <w:bookmarkEnd w:id="2006"/>
      <w:bookmarkEnd w:id="2007"/>
      <w:bookmarkEnd w:id="2008"/>
      <w:bookmarkEnd w:id="2009"/>
      <w:bookmarkEnd w:id="2010"/>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上传0&lt;图片大小&lt;1M，jpg，png，bmp的图片（1）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图片大小&gt;1M（3）</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图片格式非jpg，png,bmp格式的图片（4）</w:t>
            </w:r>
          </w:p>
        </w:tc>
      </w:tr>
    </w:tbl>
    <w:p w:rsidR="00B354F0" w:rsidRDefault="009659F8">
      <w:pPr>
        <w:pStyle w:val="3"/>
      </w:pPr>
      <w:bookmarkStart w:id="2011" w:name="_Toc32152"/>
      <w:bookmarkStart w:id="2012" w:name="_Toc26252"/>
      <w:bookmarkStart w:id="2013" w:name="_Toc22541"/>
      <w:bookmarkStart w:id="2014" w:name="_Toc5558"/>
      <w:bookmarkStart w:id="2015" w:name="_Toc7163"/>
      <w:bookmarkStart w:id="2016" w:name="_Toc2992"/>
      <w:bookmarkStart w:id="2017" w:name="_Toc28895"/>
      <w:bookmarkStart w:id="2018" w:name="_Toc15481"/>
      <w:r>
        <w:rPr>
          <w:rFonts w:hint="eastAsia"/>
        </w:rPr>
        <w:t>2.27.2</w:t>
      </w:r>
      <w:r>
        <w:rPr>
          <w:rFonts w:hint="eastAsia"/>
        </w:rPr>
        <w:t>测试用例</w:t>
      </w:r>
      <w:bookmarkEnd w:id="2011"/>
      <w:bookmarkEnd w:id="2012"/>
      <w:bookmarkEnd w:id="2013"/>
      <w:bookmarkEnd w:id="2014"/>
      <w:bookmarkEnd w:id="2015"/>
      <w:bookmarkEnd w:id="2016"/>
      <w:bookmarkEnd w:id="2017"/>
      <w:bookmarkEnd w:id="20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TC-s027</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学生账号修改头像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学生修改头像，上传照片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测试对学生的头像能否上传，修改照片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2.修改头像事件被触发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用例说明中关于“学生修改头像”的说明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学生在个人主页点击头像图标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按钮=“点击修改我的头像”</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显示上传头像的</w:t>
            </w:r>
            <w:proofErr w:type="gramStart"/>
            <w:r>
              <w:rPr>
                <w:rFonts w:asciiTheme="minorEastAsia" w:eastAsiaTheme="minorEastAsia" w:hAnsiTheme="minorEastAsia" w:cstheme="minorEastAsia" w:hint="eastAsia"/>
                <w:sz w:val="21"/>
                <w:szCs w:val="21"/>
              </w:rPr>
              <w:t>上传栏</w:t>
            </w:r>
            <w:proofErr w:type="gramEnd"/>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学生在上传600kbjpg格式的图片，点击“上传”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图像=600kb.jpg格式的图片</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显示修改后的头像</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学生未选择图片，点击“上传”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显示“请选择上传的图像”</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学生上传30M图片，点击“上传”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图像=图像&gt;M图像</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显示“请选择上传小于1M的图像”</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学生选择.psd格式的图像，点击“上传”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图像=200M.psd格式图像</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按钮=“上传”</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显示“请选择jpg,png,bmp格式的图像文件”</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019" w:name="_Toc29576"/>
      <w:bookmarkStart w:id="2020" w:name="_Toc24810"/>
      <w:bookmarkStart w:id="2021" w:name="_Toc9493"/>
      <w:bookmarkStart w:id="2022" w:name="_Toc13582"/>
      <w:bookmarkStart w:id="2023" w:name="_Toc21692"/>
      <w:bookmarkStart w:id="2024" w:name="_Toc17959"/>
      <w:bookmarkStart w:id="2025" w:name="_Toc24436"/>
      <w:bookmarkStart w:id="2026" w:name="_Toc5384"/>
      <w:r>
        <w:rPr>
          <w:rFonts w:hint="eastAsia"/>
        </w:rPr>
        <w:t>2.28</w:t>
      </w:r>
      <w:r>
        <w:rPr>
          <w:rFonts w:hint="eastAsia"/>
        </w:rPr>
        <w:t>学生在“我的消息”中查找消息</w:t>
      </w:r>
      <w:bookmarkEnd w:id="2019"/>
      <w:bookmarkEnd w:id="2020"/>
      <w:bookmarkEnd w:id="2021"/>
      <w:bookmarkEnd w:id="2022"/>
      <w:bookmarkEnd w:id="2023"/>
      <w:bookmarkEnd w:id="2024"/>
      <w:bookmarkEnd w:id="2025"/>
      <w:bookmarkEnd w:id="2026"/>
    </w:p>
    <w:p w:rsidR="00B354F0" w:rsidRDefault="009659F8">
      <w:pPr>
        <w:pStyle w:val="3"/>
      </w:pPr>
      <w:bookmarkStart w:id="2027" w:name="_Toc30037"/>
      <w:bookmarkStart w:id="2028" w:name="_Toc9296"/>
      <w:bookmarkStart w:id="2029" w:name="_Toc4060"/>
      <w:bookmarkStart w:id="2030" w:name="_Toc25423"/>
      <w:bookmarkStart w:id="2031" w:name="_Toc10335"/>
      <w:bookmarkStart w:id="2032" w:name="_Toc20607"/>
      <w:bookmarkStart w:id="2033" w:name="_Toc21139"/>
      <w:bookmarkStart w:id="2034" w:name="_Toc12500"/>
      <w:r>
        <w:rPr>
          <w:rFonts w:hint="eastAsia"/>
        </w:rPr>
        <w:t>2.28.1</w:t>
      </w:r>
      <w:r>
        <w:rPr>
          <w:rFonts w:hint="eastAsia"/>
        </w:rPr>
        <w:t>测试用例</w:t>
      </w:r>
      <w:bookmarkEnd w:id="2027"/>
      <w:bookmarkEnd w:id="2028"/>
      <w:bookmarkEnd w:id="2029"/>
      <w:bookmarkEnd w:id="2030"/>
      <w:bookmarkEnd w:id="2031"/>
      <w:bookmarkEnd w:id="2032"/>
      <w:bookmarkEnd w:id="2033"/>
      <w:bookmarkEnd w:id="203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TC-s028</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学生在我的消息中查找消息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学生在“我的收藏”中取消收藏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学生查找消息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测试对学生查找消息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学生可以根据关键字或者下拉框分类来搜索消息</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学生在“我的消息”中查找消息”的说明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搜素框内容</w:t>
            </w:r>
            <w:proofErr w:type="gramEnd"/>
            <w:r>
              <w:rPr>
                <w:rFonts w:asciiTheme="minorEastAsia" w:eastAsiaTheme="minorEastAsia" w:hAnsiTheme="minorEastAsia" w:cstheme="minorEastAsia" w:hint="eastAsia"/>
                <w:sz w:val="21"/>
                <w:szCs w:val="21"/>
              </w:rPr>
              <w:t>=hello，按钮=“搜索”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显示根据关键字匹配到的消息或者匹配关键字的内容不存在</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下拉选项=“系统通知”</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显示系统所发来的通知消息</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035" w:name="_Toc28415"/>
      <w:bookmarkStart w:id="2036" w:name="_Toc9713"/>
      <w:bookmarkStart w:id="2037" w:name="_Toc9300"/>
      <w:bookmarkStart w:id="2038" w:name="_Toc3294"/>
      <w:bookmarkStart w:id="2039" w:name="_Toc28866"/>
      <w:bookmarkStart w:id="2040" w:name="_Toc6327"/>
      <w:bookmarkStart w:id="2041" w:name="_Toc30176"/>
      <w:bookmarkStart w:id="2042" w:name="_Toc5688"/>
      <w:r>
        <w:rPr>
          <w:rFonts w:hint="eastAsia"/>
        </w:rPr>
        <w:t>2.29</w:t>
      </w:r>
      <w:r>
        <w:rPr>
          <w:rFonts w:hint="eastAsia"/>
        </w:rPr>
        <w:t>学生在“课程资料”中下载资料</w:t>
      </w:r>
      <w:bookmarkEnd w:id="2035"/>
      <w:bookmarkEnd w:id="2036"/>
      <w:bookmarkEnd w:id="2037"/>
      <w:bookmarkEnd w:id="2038"/>
      <w:bookmarkEnd w:id="2039"/>
      <w:bookmarkEnd w:id="2040"/>
      <w:bookmarkEnd w:id="2041"/>
      <w:bookmarkEnd w:id="2042"/>
    </w:p>
    <w:p w:rsidR="00B354F0" w:rsidRDefault="009659F8">
      <w:pPr>
        <w:pStyle w:val="3"/>
      </w:pPr>
      <w:bookmarkStart w:id="2043" w:name="_Toc32121"/>
      <w:bookmarkStart w:id="2044" w:name="_Toc25812"/>
      <w:bookmarkStart w:id="2045" w:name="_Toc12052"/>
      <w:bookmarkStart w:id="2046" w:name="_Toc19729"/>
      <w:bookmarkStart w:id="2047" w:name="_Toc11807"/>
      <w:bookmarkStart w:id="2048" w:name="_Toc29677"/>
      <w:bookmarkStart w:id="2049" w:name="_Toc6841"/>
      <w:bookmarkStart w:id="2050" w:name="_Toc40"/>
      <w:r>
        <w:rPr>
          <w:rFonts w:hint="eastAsia"/>
        </w:rPr>
        <w:t>2.29.1</w:t>
      </w:r>
      <w:r>
        <w:rPr>
          <w:rFonts w:hint="eastAsia"/>
        </w:rPr>
        <w:t>测试用例</w:t>
      </w:r>
      <w:bookmarkEnd w:id="2043"/>
      <w:bookmarkEnd w:id="2044"/>
      <w:bookmarkEnd w:id="2045"/>
      <w:bookmarkEnd w:id="2046"/>
      <w:bookmarkEnd w:id="2047"/>
      <w:bookmarkEnd w:id="2048"/>
      <w:bookmarkEnd w:id="2049"/>
      <w:bookmarkEnd w:id="20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TC-s029</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测试对学生的课程资料进行资料下载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课程资料中有可下载的课件资料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用例说明中关于“学生下载资料”的说明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下载资料文件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2051" w:name="_Toc21076"/>
      <w:bookmarkStart w:id="2052" w:name="_Toc8020"/>
      <w:bookmarkStart w:id="2053" w:name="_Toc23510"/>
      <w:bookmarkStart w:id="2054" w:name="_Toc16928"/>
      <w:bookmarkStart w:id="2055" w:name="_Toc7458"/>
      <w:bookmarkStart w:id="2056" w:name="_Toc25514"/>
      <w:bookmarkStart w:id="2057" w:name="_Toc25578"/>
      <w:bookmarkStart w:id="2058" w:name="_Toc26288"/>
      <w:r>
        <w:rPr>
          <w:rFonts w:hint="eastAsia"/>
        </w:rPr>
        <w:t>2.30</w:t>
      </w:r>
      <w:r>
        <w:rPr>
          <w:rFonts w:hint="eastAsia"/>
        </w:rPr>
        <w:t>学生在“课程资料”中在线预览课件</w:t>
      </w:r>
      <w:bookmarkEnd w:id="2051"/>
      <w:bookmarkEnd w:id="2052"/>
      <w:bookmarkEnd w:id="2053"/>
      <w:bookmarkEnd w:id="2054"/>
      <w:bookmarkEnd w:id="2055"/>
      <w:bookmarkEnd w:id="2056"/>
      <w:bookmarkEnd w:id="2057"/>
      <w:bookmarkEnd w:id="2058"/>
    </w:p>
    <w:p w:rsidR="00B354F0" w:rsidRDefault="009659F8">
      <w:pPr>
        <w:pStyle w:val="3"/>
      </w:pPr>
      <w:bookmarkStart w:id="2059" w:name="_Toc27699"/>
      <w:bookmarkStart w:id="2060" w:name="_Toc32648"/>
      <w:bookmarkStart w:id="2061" w:name="_Toc29516"/>
      <w:bookmarkStart w:id="2062" w:name="_Toc19416"/>
      <w:bookmarkStart w:id="2063" w:name="_Toc15826"/>
      <w:bookmarkStart w:id="2064" w:name="_Toc19084"/>
      <w:bookmarkStart w:id="2065" w:name="_Toc20260"/>
      <w:bookmarkStart w:id="2066" w:name="_Toc11773"/>
      <w:r>
        <w:rPr>
          <w:rFonts w:hint="eastAsia"/>
        </w:rPr>
        <w:t>2.30.1</w:t>
      </w:r>
      <w:r>
        <w:rPr>
          <w:rFonts w:hint="eastAsia"/>
        </w:rPr>
        <w:t>等价类划分表</w:t>
      </w:r>
      <w:bookmarkEnd w:id="2059"/>
      <w:bookmarkEnd w:id="2060"/>
      <w:bookmarkEnd w:id="2061"/>
      <w:bookmarkEnd w:id="2062"/>
      <w:bookmarkEnd w:id="2063"/>
      <w:bookmarkEnd w:id="2064"/>
      <w:bookmarkEnd w:id="2065"/>
      <w:bookmarkEnd w:id="2066"/>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资料文件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文件格式为PPT，doc，pdf（1）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文件格式非PPT，doc,pdf格式（2）</w:t>
            </w:r>
          </w:p>
        </w:tc>
      </w:tr>
    </w:tbl>
    <w:p w:rsidR="00B354F0" w:rsidRDefault="00B354F0"/>
    <w:p w:rsidR="00B354F0" w:rsidRDefault="009659F8">
      <w:pPr>
        <w:pStyle w:val="3"/>
      </w:pPr>
      <w:bookmarkStart w:id="2067" w:name="_Toc20936"/>
      <w:bookmarkStart w:id="2068" w:name="_Toc12421"/>
      <w:bookmarkStart w:id="2069" w:name="_Toc30472"/>
      <w:bookmarkStart w:id="2070" w:name="_Toc4013"/>
      <w:bookmarkStart w:id="2071" w:name="_Toc20953"/>
      <w:bookmarkStart w:id="2072" w:name="_Toc1673"/>
      <w:bookmarkStart w:id="2073" w:name="_Toc3829"/>
      <w:bookmarkStart w:id="2074" w:name="_Toc2984"/>
      <w:r>
        <w:rPr>
          <w:rFonts w:hint="eastAsia"/>
        </w:rPr>
        <w:t>2.30.2</w:t>
      </w:r>
      <w:r>
        <w:rPr>
          <w:rFonts w:hint="eastAsia"/>
        </w:rPr>
        <w:t>测试用例</w:t>
      </w:r>
      <w:bookmarkEnd w:id="2067"/>
      <w:bookmarkEnd w:id="2068"/>
      <w:bookmarkEnd w:id="2069"/>
      <w:bookmarkEnd w:id="2070"/>
      <w:bookmarkEnd w:id="2071"/>
      <w:bookmarkEnd w:id="2072"/>
      <w:bookmarkEnd w:id="2073"/>
      <w:bookmarkEnd w:id="207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Uc-S009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测试对学生的课程资料在线预览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课程资料中有课件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用例说明中关于“学生在线预览课程资料”的说明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在线显示课程资料</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文件不支持在线浏览，提示“文件不支持在线预览，请下载文件查看”</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075" w:name="_Toc15501"/>
      <w:bookmarkStart w:id="2076" w:name="_Toc15224"/>
      <w:bookmarkStart w:id="2077" w:name="_Toc15256"/>
      <w:bookmarkStart w:id="2078" w:name="_Toc4038"/>
      <w:bookmarkStart w:id="2079" w:name="_Toc32254"/>
      <w:bookmarkStart w:id="2080" w:name="_Toc27887"/>
      <w:bookmarkStart w:id="2081" w:name="_Toc4760"/>
      <w:bookmarkStart w:id="2082" w:name="_Toc24188"/>
      <w:r>
        <w:rPr>
          <w:rFonts w:hint="eastAsia"/>
        </w:rPr>
        <w:t>2.31</w:t>
      </w:r>
      <w:r>
        <w:rPr>
          <w:rFonts w:hint="eastAsia"/>
        </w:rPr>
        <w:t>学生在“课程资料”搜索</w:t>
      </w:r>
      <w:bookmarkEnd w:id="2075"/>
      <w:bookmarkEnd w:id="2076"/>
      <w:bookmarkEnd w:id="2077"/>
      <w:bookmarkEnd w:id="2078"/>
      <w:bookmarkEnd w:id="2079"/>
      <w:bookmarkEnd w:id="2080"/>
      <w:bookmarkEnd w:id="2081"/>
      <w:bookmarkEnd w:id="2082"/>
    </w:p>
    <w:p w:rsidR="00B354F0" w:rsidRDefault="009659F8">
      <w:pPr>
        <w:pStyle w:val="3"/>
      </w:pPr>
      <w:bookmarkStart w:id="2083" w:name="_Toc32207"/>
      <w:bookmarkStart w:id="2084" w:name="_Toc15797"/>
      <w:bookmarkStart w:id="2085" w:name="_Toc27584"/>
      <w:bookmarkStart w:id="2086" w:name="_Toc16312"/>
      <w:bookmarkStart w:id="2087" w:name="_Toc23628"/>
      <w:bookmarkStart w:id="2088" w:name="_Toc5185"/>
      <w:bookmarkStart w:id="2089" w:name="_Toc12638"/>
      <w:bookmarkStart w:id="2090" w:name="_Toc21499"/>
      <w:r>
        <w:rPr>
          <w:rFonts w:hint="eastAsia"/>
        </w:rPr>
        <w:t>2.31.1</w:t>
      </w:r>
      <w:r>
        <w:rPr>
          <w:rFonts w:hint="eastAsia"/>
        </w:rPr>
        <w:t>等价类划分表</w:t>
      </w:r>
      <w:bookmarkEnd w:id="2083"/>
      <w:bookmarkEnd w:id="2084"/>
      <w:bookmarkEnd w:id="2085"/>
      <w:bookmarkEnd w:id="2086"/>
      <w:bookmarkEnd w:id="2087"/>
      <w:bookmarkEnd w:id="2088"/>
      <w:bookmarkEnd w:id="2089"/>
      <w:bookmarkEnd w:id="2090"/>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tc>
      </w:tr>
    </w:tbl>
    <w:p w:rsidR="00B354F0" w:rsidRDefault="009659F8">
      <w:pPr>
        <w:pStyle w:val="3"/>
      </w:pPr>
      <w:bookmarkStart w:id="2091" w:name="_Toc8050"/>
      <w:bookmarkStart w:id="2092" w:name="_Toc14843"/>
      <w:bookmarkStart w:id="2093" w:name="_Toc20303"/>
      <w:bookmarkStart w:id="2094" w:name="_Toc5736"/>
      <w:bookmarkStart w:id="2095" w:name="_Toc23018"/>
      <w:bookmarkStart w:id="2096" w:name="_Toc25350"/>
      <w:bookmarkStart w:id="2097" w:name="_Toc6363"/>
      <w:bookmarkStart w:id="2098" w:name="_Toc16570"/>
      <w:r>
        <w:rPr>
          <w:rFonts w:hint="eastAsia"/>
        </w:rPr>
        <w:t>2.31.2</w:t>
      </w:r>
      <w:r>
        <w:rPr>
          <w:rFonts w:hint="eastAsia"/>
        </w:rPr>
        <w:t>测试用例</w:t>
      </w:r>
      <w:bookmarkEnd w:id="2091"/>
      <w:bookmarkEnd w:id="2092"/>
      <w:bookmarkEnd w:id="2093"/>
      <w:bookmarkEnd w:id="2094"/>
      <w:bookmarkEnd w:id="2095"/>
      <w:bookmarkEnd w:id="2096"/>
      <w:bookmarkEnd w:id="2097"/>
      <w:bookmarkEnd w:id="20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学生可以在课程资料中搜索课程文件，根据内容关键字搜索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测试对学生的课程资料进行搜搜</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3.课程资料中存在要搜索的课程资料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用例说明中关于“学生搜索课程资料”的说明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搜索内容=“UML”，按钮=“搜索”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显示课程资料</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搜索内容=“空”，按钮=“搜索”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099" w:name="_Toc10181"/>
      <w:bookmarkStart w:id="2100" w:name="_Toc4274"/>
      <w:bookmarkStart w:id="2101" w:name="_Toc3880"/>
      <w:bookmarkStart w:id="2102" w:name="_Toc2533"/>
      <w:bookmarkStart w:id="2103" w:name="_Toc10871"/>
      <w:bookmarkStart w:id="2104" w:name="_Toc21043"/>
      <w:bookmarkStart w:id="2105" w:name="_Toc9265"/>
      <w:bookmarkStart w:id="2106" w:name="_Toc3386"/>
      <w:r>
        <w:rPr>
          <w:rFonts w:hint="eastAsia"/>
        </w:rPr>
        <w:t>2.32</w:t>
      </w:r>
      <w:r>
        <w:rPr>
          <w:rFonts w:hint="eastAsia"/>
        </w:rPr>
        <w:t>学生下载附件</w:t>
      </w:r>
      <w:bookmarkEnd w:id="2099"/>
      <w:bookmarkEnd w:id="2100"/>
      <w:bookmarkEnd w:id="2101"/>
      <w:bookmarkEnd w:id="2102"/>
      <w:bookmarkEnd w:id="2103"/>
      <w:bookmarkEnd w:id="2104"/>
      <w:bookmarkEnd w:id="2105"/>
      <w:bookmarkEnd w:id="2106"/>
    </w:p>
    <w:p w:rsidR="00B354F0" w:rsidRDefault="009659F8">
      <w:pPr>
        <w:pStyle w:val="3"/>
      </w:pPr>
      <w:bookmarkStart w:id="2107" w:name="_Toc24771"/>
      <w:bookmarkStart w:id="2108" w:name="_Toc28308"/>
      <w:bookmarkStart w:id="2109" w:name="_Toc27731"/>
      <w:bookmarkStart w:id="2110" w:name="_Toc16906"/>
      <w:bookmarkStart w:id="2111" w:name="_Toc28834"/>
      <w:bookmarkStart w:id="2112" w:name="_Toc987"/>
      <w:bookmarkStart w:id="2113" w:name="_Toc1871"/>
      <w:bookmarkStart w:id="2114" w:name="_Toc16436"/>
      <w:r>
        <w:rPr>
          <w:rFonts w:hint="eastAsia"/>
        </w:rPr>
        <w:t>2.32.1</w:t>
      </w:r>
      <w:r>
        <w:rPr>
          <w:rFonts w:hint="eastAsia"/>
        </w:rPr>
        <w:t>测试用例</w:t>
      </w:r>
      <w:bookmarkEnd w:id="2107"/>
      <w:bookmarkEnd w:id="2108"/>
      <w:bookmarkEnd w:id="2109"/>
      <w:bookmarkEnd w:id="2110"/>
      <w:bookmarkEnd w:id="2111"/>
      <w:bookmarkEnd w:id="2112"/>
      <w:bookmarkEnd w:id="2113"/>
      <w:bookmarkEnd w:id="211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测试对学生的课程资料进行资料下载</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学生已登录，已开设课程，并且课程论坛中存在附件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学生可以在论坛帖子、帖子回复和答疑过程中</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用例说明中关于“学生下载附件”的说明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点击要下载的附件</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能够成功地下载附件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2115" w:name="_Toc18213"/>
      <w:bookmarkStart w:id="2116" w:name="_Toc18039"/>
      <w:bookmarkStart w:id="2117" w:name="_Toc22236"/>
      <w:bookmarkStart w:id="2118" w:name="_Toc4644"/>
      <w:bookmarkStart w:id="2119" w:name="_Toc4212"/>
      <w:bookmarkStart w:id="2120" w:name="_Toc14126"/>
      <w:bookmarkStart w:id="2121" w:name="_Toc10103"/>
      <w:bookmarkStart w:id="2122" w:name="_Toc11204"/>
      <w:r>
        <w:rPr>
          <w:rFonts w:hint="eastAsia"/>
        </w:rPr>
        <w:t>2.33</w:t>
      </w:r>
      <w:r>
        <w:rPr>
          <w:rFonts w:hint="eastAsia"/>
        </w:rPr>
        <w:t>学生在“课程答疑”中在线答疑</w:t>
      </w:r>
      <w:bookmarkEnd w:id="2115"/>
      <w:bookmarkEnd w:id="2116"/>
      <w:bookmarkEnd w:id="2117"/>
      <w:bookmarkEnd w:id="2118"/>
      <w:bookmarkEnd w:id="2119"/>
      <w:bookmarkEnd w:id="2120"/>
      <w:bookmarkEnd w:id="2121"/>
      <w:bookmarkEnd w:id="2122"/>
    </w:p>
    <w:p w:rsidR="00B354F0" w:rsidRDefault="009659F8">
      <w:pPr>
        <w:pStyle w:val="3"/>
      </w:pPr>
      <w:bookmarkStart w:id="2123" w:name="_Toc24014"/>
      <w:bookmarkStart w:id="2124" w:name="_Toc11852"/>
      <w:bookmarkStart w:id="2125" w:name="_Toc13399"/>
      <w:bookmarkStart w:id="2126" w:name="_Toc5576"/>
      <w:bookmarkStart w:id="2127" w:name="_Toc4057"/>
      <w:bookmarkStart w:id="2128" w:name="_Toc25716"/>
      <w:bookmarkStart w:id="2129" w:name="_Toc3473"/>
      <w:bookmarkStart w:id="2130" w:name="_Toc12741"/>
      <w:r>
        <w:rPr>
          <w:rFonts w:hint="eastAsia"/>
        </w:rPr>
        <w:t>2.33.1</w:t>
      </w:r>
      <w:r>
        <w:rPr>
          <w:rFonts w:hint="eastAsia"/>
        </w:rPr>
        <w:t>等价类划分表</w:t>
      </w:r>
      <w:bookmarkEnd w:id="2123"/>
      <w:bookmarkEnd w:id="2124"/>
      <w:bookmarkEnd w:id="2125"/>
      <w:bookmarkEnd w:id="2126"/>
      <w:bookmarkEnd w:id="2127"/>
      <w:bookmarkEnd w:id="2128"/>
      <w:bookmarkEnd w:id="2129"/>
      <w:bookmarkEnd w:id="2130"/>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文本框的内容长度在0字符到140字符之间（1）</w:t>
            </w:r>
          </w:p>
          <w:p w:rsidR="00B354F0" w:rsidRDefault="00B354F0">
            <w:pPr>
              <w:rPr>
                <w:rFonts w:asciiTheme="minorEastAsia" w:eastAsiaTheme="minorEastAsia" w:hAnsiTheme="minorEastAsia" w:cstheme="minorEastAsia"/>
                <w:sz w:val="21"/>
                <w:szCs w:val="21"/>
              </w:rPr>
            </w:pP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文本框内容大于140字符（3）</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附件内容大小在0到200M之间（4）</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上传附件内容为空（5）</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附件内容大小大于200M（6）</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proofErr w:type="gramStart"/>
            <w:r>
              <w:rPr>
                <w:rFonts w:asciiTheme="minorEastAsia" w:eastAsiaTheme="minorEastAsia" w:hAnsiTheme="minorEastAsia" w:cstheme="minorEastAsia" w:hint="eastAsia"/>
                <w:sz w:val="21"/>
                <w:szCs w:val="21"/>
              </w:rPr>
              <w:t>缩略图图片</w:t>
            </w:r>
            <w:proofErr w:type="gramEnd"/>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格式为.png,jpg,bmp图片（7）</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图片内容为空（8）</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图片格式非.png,.jpg,.bmp图片格式（9）</w:t>
            </w:r>
          </w:p>
        </w:tc>
      </w:tr>
    </w:tbl>
    <w:p w:rsidR="00B354F0" w:rsidRDefault="009659F8">
      <w:pPr>
        <w:pStyle w:val="3"/>
      </w:pPr>
      <w:bookmarkStart w:id="2131" w:name="_Toc26703"/>
      <w:bookmarkStart w:id="2132" w:name="_Toc8729"/>
      <w:bookmarkStart w:id="2133" w:name="_Toc23513"/>
      <w:bookmarkStart w:id="2134" w:name="_Toc1539"/>
      <w:bookmarkStart w:id="2135" w:name="_Toc4326"/>
      <w:bookmarkStart w:id="2136" w:name="_Toc28426"/>
      <w:bookmarkStart w:id="2137" w:name="_Toc31841"/>
      <w:bookmarkStart w:id="2138" w:name="_Toc800"/>
      <w:r>
        <w:rPr>
          <w:rFonts w:hint="eastAsia"/>
        </w:rPr>
        <w:t>2.33.2</w:t>
      </w:r>
      <w:r>
        <w:rPr>
          <w:rFonts w:hint="eastAsia"/>
        </w:rPr>
        <w:t>测试用例</w:t>
      </w:r>
      <w:bookmarkEnd w:id="2131"/>
      <w:bookmarkEnd w:id="2132"/>
      <w:bookmarkEnd w:id="2133"/>
      <w:bookmarkEnd w:id="2134"/>
      <w:bookmarkEnd w:id="2135"/>
      <w:bookmarkEnd w:id="2136"/>
      <w:bookmarkEnd w:id="2137"/>
      <w:bookmarkEnd w:id="213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TC-s033</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学生在课程答疑在线答疑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学生在网站上登录，已开设课程并且正在进行答疑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学生在答疑室与学生进行在线答疑，可以输入文字，上传附件和图片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学生课程答疑已经开启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学生可以选择上传附件</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2.学生可以选择上传</w:t>
            </w:r>
            <w:proofErr w:type="gramStart"/>
            <w:r>
              <w:rPr>
                <w:rFonts w:asciiTheme="minorEastAsia" w:eastAsiaTheme="minorEastAsia" w:hAnsiTheme="minorEastAsia" w:cstheme="minorEastAsia" w:hint="eastAsia"/>
                <w:sz w:val="21"/>
                <w:szCs w:val="21"/>
              </w:rPr>
              <w:t>缩略图</w:t>
            </w:r>
            <w:proofErr w:type="gramEnd"/>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用例说明中关于“学生在线答疑聊天”的说明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“发送”按钮为淡色，无法发送</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聊天室中出现自己提的问题内容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文本内容字符长度&gt;140字符</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显示“文本长度为140字符，请重新输入”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文本内容为“老师，这个问题怎么解决”，上传文件（0&lt;文件大小&lt;200M），按钮=“发送”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聊天室中出现自己提的问题内容，并带有响应的附件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文本内容为“老师，这个问题怎么解决”，上传附件为空，按钮=“发送”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显示“请选择要上传的文件”</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文本内容为“老师，这个问题怎么解决”，上传文件大小大于200M，按钮=“发送”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文本内容为“老师，这个问题怎么解决”，上传.jpg图片，按钮=“发送”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w:t>
            </w:r>
            <w:proofErr w:type="gramStart"/>
            <w:r>
              <w:rPr>
                <w:rFonts w:asciiTheme="minorEastAsia" w:eastAsiaTheme="minorEastAsia" w:hAnsiTheme="minorEastAsia" w:cstheme="minorEastAsia" w:hint="eastAsia"/>
                <w:sz w:val="21"/>
                <w:szCs w:val="21"/>
              </w:rPr>
              <w:t>缩略图</w:t>
            </w:r>
            <w:proofErr w:type="gramEnd"/>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文本内容为“老师，这个问题怎么解决”，上传.jpg图片，按钮=“发送”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w:t>
            </w:r>
            <w:proofErr w:type="gramStart"/>
            <w:r>
              <w:rPr>
                <w:rFonts w:asciiTheme="minorEastAsia" w:eastAsiaTheme="minorEastAsia" w:hAnsiTheme="minorEastAsia" w:cstheme="minorEastAsia" w:hint="eastAsia"/>
                <w:sz w:val="21"/>
                <w:szCs w:val="21"/>
              </w:rPr>
              <w:t>传图片</w:t>
            </w:r>
            <w:proofErr w:type="gramEnd"/>
            <w:r>
              <w:rPr>
                <w:rFonts w:asciiTheme="minorEastAsia" w:eastAsiaTheme="minorEastAsia" w:hAnsiTheme="minorEastAsia" w:cstheme="minorEastAsia" w:hint="eastAsia"/>
                <w:sz w:val="21"/>
                <w:szCs w:val="21"/>
              </w:rPr>
              <w:t>内容为空，按钮=“发送”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图标，单击“发送”按钮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文本内容为“老师，这个问题怎么解决”，上传非.png,.jpg,.bmp图片格式，按钮=“发送”</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显示“请上传png,jpg,bmp格式图片，其他格式以附件或链接形式上传”</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w:t>
            </w:r>
            <w:proofErr w:type="gramStart"/>
            <w:r>
              <w:rPr>
                <w:rFonts w:asciiTheme="minorEastAsia" w:eastAsiaTheme="minorEastAsia" w:hAnsiTheme="minorEastAsia" w:cstheme="minorEastAsia" w:hint="eastAsia"/>
                <w:sz w:val="21"/>
                <w:szCs w:val="21"/>
              </w:rPr>
              <w:t>缩略图</w:t>
            </w:r>
            <w:proofErr w:type="gramEnd"/>
            <w:r>
              <w:rPr>
                <w:rFonts w:asciiTheme="minorEastAsia" w:eastAsiaTheme="minorEastAsia" w:hAnsiTheme="minorEastAsia" w:cstheme="minorEastAsia" w:hint="eastAsia"/>
                <w:sz w:val="21"/>
                <w:szCs w:val="21"/>
              </w:rPr>
              <w:t>单击“发送”按钮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文本内容为“老师，这个问题怎么解决”，添加附件内容（0&lt;附件大小&lt;200M）</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（1）（4）（7）</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w:t>
            </w:r>
            <w:proofErr w:type="gramStart"/>
            <w:r>
              <w:rPr>
                <w:rFonts w:asciiTheme="minorEastAsia" w:eastAsiaTheme="minorEastAsia" w:hAnsiTheme="minorEastAsia" w:cstheme="minorEastAsia" w:hint="eastAsia"/>
                <w:sz w:val="21"/>
                <w:szCs w:val="21"/>
              </w:rPr>
              <w:t>缩略图</w:t>
            </w:r>
            <w:proofErr w:type="gramEnd"/>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139" w:name="_Toc22662"/>
      <w:bookmarkStart w:id="2140" w:name="_Toc23236"/>
      <w:bookmarkStart w:id="2141" w:name="_Toc3513"/>
      <w:bookmarkStart w:id="2142" w:name="_Toc3542"/>
      <w:bookmarkStart w:id="2143" w:name="_Toc12655"/>
      <w:bookmarkStart w:id="2144" w:name="_Toc7507"/>
      <w:bookmarkStart w:id="2145" w:name="_Toc31972"/>
      <w:bookmarkStart w:id="2146" w:name="_Toc16455"/>
      <w:r>
        <w:rPr>
          <w:rFonts w:hint="eastAsia"/>
        </w:rPr>
        <w:t>2.34</w:t>
      </w:r>
      <w:r>
        <w:rPr>
          <w:rFonts w:hint="eastAsia"/>
        </w:rPr>
        <w:t>学生在首页填写意见反馈</w:t>
      </w:r>
      <w:bookmarkEnd w:id="2139"/>
      <w:bookmarkEnd w:id="2140"/>
      <w:bookmarkEnd w:id="2141"/>
      <w:bookmarkEnd w:id="2142"/>
      <w:bookmarkEnd w:id="2143"/>
      <w:bookmarkEnd w:id="2144"/>
      <w:bookmarkEnd w:id="2145"/>
      <w:bookmarkEnd w:id="2146"/>
    </w:p>
    <w:p w:rsidR="00B354F0" w:rsidRDefault="009659F8">
      <w:pPr>
        <w:pStyle w:val="3"/>
      </w:pPr>
      <w:bookmarkStart w:id="2147" w:name="_Toc15376"/>
      <w:bookmarkStart w:id="2148" w:name="_Toc29417"/>
      <w:bookmarkStart w:id="2149" w:name="_Toc11983"/>
      <w:bookmarkStart w:id="2150" w:name="_Toc28826"/>
      <w:bookmarkStart w:id="2151" w:name="_Toc10029"/>
      <w:bookmarkStart w:id="2152" w:name="_Toc26173"/>
      <w:bookmarkStart w:id="2153" w:name="_Toc27762"/>
      <w:bookmarkStart w:id="2154" w:name="_Toc23041"/>
      <w:r>
        <w:rPr>
          <w:rFonts w:hint="eastAsia"/>
        </w:rPr>
        <w:t>2.34.1</w:t>
      </w:r>
      <w:r>
        <w:rPr>
          <w:rFonts w:hint="eastAsia"/>
        </w:rPr>
        <w:t>等价类划分表</w:t>
      </w:r>
      <w:bookmarkEnd w:id="2147"/>
      <w:bookmarkEnd w:id="2148"/>
      <w:bookmarkEnd w:id="2149"/>
      <w:bookmarkEnd w:id="2150"/>
      <w:bookmarkEnd w:id="2151"/>
      <w:bookmarkEnd w:id="2152"/>
      <w:bookmarkEnd w:id="2153"/>
      <w:bookmarkEnd w:id="2154"/>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输入长度大于0小于140的字符（1）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输入的长度超过50字符（3）</w:t>
            </w:r>
          </w:p>
        </w:tc>
      </w:tr>
    </w:tbl>
    <w:p w:rsidR="00B354F0" w:rsidRDefault="009659F8">
      <w:pPr>
        <w:pStyle w:val="3"/>
      </w:pPr>
      <w:bookmarkStart w:id="2155" w:name="_Toc22995"/>
      <w:bookmarkStart w:id="2156" w:name="_Toc18455"/>
      <w:bookmarkStart w:id="2157" w:name="_Toc20639"/>
      <w:bookmarkStart w:id="2158" w:name="_Toc12717"/>
      <w:bookmarkStart w:id="2159" w:name="_Toc7839"/>
      <w:bookmarkStart w:id="2160" w:name="_Toc18962"/>
      <w:bookmarkStart w:id="2161" w:name="_Toc7466"/>
      <w:bookmarkStart w:id="2162" w:name="_Toc16224"/>
      <w:r>
        <w:rPr>
          <w:rFonts w:hint="eastAsia"/>
        </w:rPr>
        <w:t>2.34.2</w:t>
      </w:r>
      <w:r>
        <w:rPr>
          <w:rFonts w:hint="eastAsia"/>
        </w:rPr>
        <w:t>测试用例</w:t>
      </w:r>
      <w:bookmarkEnd w:id="2155"/>
      <w:bookmarkEnd w:id="2156"/>
      <w:bookmarkEnd w:id="2157"/>
      <w:bookmarkEnd w:id="2158"/>
      <w:bookmarkEnd w:id="2159"/>
      <w:bookmarkEnd w:id="2160"/>
      <w:bookmarkEnd w:id="2161"/>
      <w:bookmarkEnd w:id="216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TC-s034</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Uc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color w:val="000000"/>
                <w:sz w:val="21"/>
                <w:szCs w:val="21"/>
              </w:rPr>
              <w:t>031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学生填写意见反馈单，并发送至管理员</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测试学生对反馈单的填写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用例说明中关于“学生填写反馈单”的说明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按钮=“意见反馈”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跳转到意见反馈单界面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文本信息=这个网站很好，按钮=“确定”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系统显示“发送成功”</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文本信息=空，按钮=“确定”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系统显示“请输入文本内容”</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文本信息=文本内容长度超过140字符，按钮=“提交”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系统显示“文本长度超过最大长度”</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163" w:name="_Toc24400"/>
      <w:bookmarkStart w:id="2164" w:name="_Toc7222"/>
      <w:bookmarkStart w:id="2165" w:name="_Toc2695"/>
      <w:bookmarkStart w:id="2166" w:name="_Toc30700"/>
      <w:bookmarkStart w:id="2167" w:name="_Toc12453"/>
      <w:bookmarkStart w:id="2168" w:name="_Toc31176"/>
      <w:bookmarkStart w:id="2169" w:name="_Toc12388"/>
      <w:bookmarkStart w:id="2170" w:name="_Toc26190"/>
      <w:r>
        <w:rPr>
          <w:rFonts w:hint="eastAsia"/>
        </w:rPr>
        <w:t>2.35</w:t>
      </w:r>
      <w:r>
        <w:rPr>
          <w:rFonts w:hint="eastAsia"/>
        </w:rPr>
        <w:t>学生在“课程搜索”中搜索</w:t>
      </w:r>
      <w:bookmarkEnd w:id="2163"/>
      <w:bookmarkEnd w:id="2164"/>
      <w:bookmarkEnd w:id="2165"/>
      <w:bookmarkEnd w:id="2166"/>
      <w:bookmarkEnd w:id="2167"/>
      <w:bookmarkEnd w:id="2168"/>
      <w:bookmarkEnd w:id="2169"/>
      <w:bookmarkEnd w:id="2170"/>
    </w:p>
    <w:p w:rsidR="00B354F0" w:rsidRDefault="009659F8">
      <w:pPr>
        <w:pStyle w:val="3"/>
      </w:pPr>
      <w:bookmarkStart w:id="2171" w:name="_Toc12640"/>
      <w:bookmarkStart w:id="2172" w:name="_Toc2899"/>
      <w:bookmarkStart w:id="2173" w:name="_Toc17888"/>
      <w:bookmarkStart w:id="2174" w:name="_Toc19148"/>
      <w:bookmarkStart w:id="2175" w:name="_Toc2089"/>
      <w:bookmarkStart w:id="2176" w:name="_Toc25739"/>
      <w:bookmarkStart w:id="2177" w:name="_Toc5508"/>
      <w:bookmarkStart w:id="2178" w:name="_Toc24656"/>
      <w:r>
        <w:rPr>
          <w:rFonts w:hint="eastAsia"/>
        </w:rPr>
        <w:t>2.35.1</w:t>
      </w:r>
      <w:r>
        <w:rPr>
          <w:rFonts w:hint="eastAsia"/>
        </w:rPr>
        <w:t>测试用例</w:t>
      </w:r>
      <w:bookmarkEnd w:id="2171"/>
      <w:bookmarkEnd w:id="2172"/>
      <w:bookmarkEnd w:id="2173"/>
      <w:bookmarkEnd w:id="2174"/>
      <w:bookmarkEnd w:id="2175"/>
      <w:bookmarkEnd w:id="2176"/>
      <w:bookmarkEnd w:id="2177"/>
      <w:bookmarkEnd w:id="217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TC-s035</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学生在“课程搜索”中搜索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Uc-S025</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学生课程搜索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学生在课程的搜索中进行对内容进行搜索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测试对学生在课程模块下对客户才能进行搜索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学生已登录，数据库中有学生的账号信息，学生已经开设了课程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用例说明中关于“学生课程搜索”的说明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关键字=软件工程，按钮=“搜索”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关键字=空，按钮=“搜索”</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179" w:name="_Toc1936"/>
      <w:bookmarkStart w:id="2180" w:name="_Toc14087"/>
      <w:bookmarkStart w:id="2181" w:name="_Toc29956"/>
      <w:bookmarkStart w:id="2182" w:name="_Toc7432"/>
      <w:bookmarkStart w:id="2183" w:name="_Toc11023"/>
      <w:bookmarkStart w:id="2184" w:name="_Toc32370"/>
      <w:bookmarkStart w:id="2185" w:name="_Toc32168"/>
      <w:bookmarkStart w:id="2186" w:name="_Toc2584"/>
      <w:r>
        <w:rPr>
          <w:rFonts w:hint="eastAsia"/>
        </w:rPr>
        <w:t>2.36</w:t>
      </w:r>
      <w:r>
        <w:rPr>
          <w:rFonts w:hint="eastAsia"/>
        </w:rPr>
        <w:t>学生查询课程公告</w:t>
      </w:r>
      <w:bookmarkEnd w:id="2179"/>
      <w:bookmarkEnd w:id="2180"/>
      <w:bookmarkEnd w:id="2181"/>
      <w:bookmarkEnd w:id="2182"/>
      <w:bookmarkEnd w:id="2183"/>
      <w:bookmarkEnd w:id="2184"/>
      <w:bookmarkEnd w:id="2185"/>
      <w:bookmarkEnd w:id="2186"/>
    </w:p>
    <w:p w:rsidR="00B354F0" w:rsidRDefault="009659F8">
      <w:pPr>
        <w:pStyle w:val="3"/>
      </w:pPr>
      <w:bookmarkStart w:id="2187" w:name="_Toc7888"/>
      <w:bookmarkStart w:id="2188" w:name="_Toc10252"/>
      <w:bookmarkStart w:id="2189" w:name="_Toc22773"/>
      <w:bookmarkStart w:id="2190" w:name="_Toc864"/>
      <w:bookmarkStart w:id="2191" w:name="_Toc11109"/>
      <w:bookmarkStart w:id="2192" w:name="_Toc24694"/>
      <w:bookmarkStart w:id="2193" w:name="_Toc31592"/>
      <w:bookmarkStart w:id="2194" w:name="_Toc22726"/>
      <w:r>
        <w:rPr>
          <w:rFonts w:hint="eastAsia"/>
        </w:rPr>
        <w:t>2.36.1</w:t>
      </w:r>
      <w:r>
        <w:rPr>
          <w:rFonts w:hint="eastAsia"/>
        </w:rPr>
        <w:t>等价类划分表</w:t>
      </w:r>
      <w:bookmarkEnd w:id="2187"/>
      <w:bookmarkEnd w:id="2188"/>
      <w:bookmarkEnd w:id="2189"/>
      <w:bookmarkEnd w:id="2190"/>
      <w:bookmarkEnd w:id="2191"/>
      <w:bookmarkEnd w:id="2192"/>
      <w:bookmarkEnd w:id="2193"/>
      <w:bookmarkEnd w:id="2194"/>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有效等价类        </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无效等价类 </w:t>
            </w:r>
          </w:p>
        </w:tc>
      </w:tr>
      <w:tr w:rsidR="00B354F0">
        <w:tc>
          <w:tcPr>
            <w:tcW w:w="284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输入关键字（1）</w:t>
            </w:r>
          </w:p>
        </w:tc>
        <w:tc>
          <w:tcPr>
            <w:tcW w:w="284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输入内容为空（2）</w:t>
            </w:r>
          </w:p>
        </w:tc>
      </w:tr>
    </w:tbl>
    <w:p w:rsidR="00B354F0" w:rsidRDefault="009659F8">
      <w:pPr>
        <w:pStyle w:val="3"/>
      </w:pPr>
      <w:bookmarkStart w:id="2195" w:name="_Toc25769"/>
      <w:bookmarkStart w:id="2196" w:name="_Toc20071"/>
      <w:bookmarkStart w:id="2197" w:name="_Toc30523"/>
      <w:bookmarkStart w:id="2198" w:name="_Toc22988"/>
      <w:bookmarkStart w:id="2199" w:name="_Toc18790"/>
      <w:bookmarkStart w:id="2200" w:name="_Toc22445"/>
      <w:bookmarkStart w:id="2201" w:name="_Toc24970"/>
      <w:bookmarkStart w:id="2202" w:name="_Toc3676"/>
      <w:r>
        <w:rPr>
          <w:rFonts w:hint="eastAsia"/>
        </w:rPr>
        <w:t>2.36.2</w:t>
      </w:r>
      <w:r>
        <w:rPr>
          <w:rFonts w:hint="eastAsia"/>
        </w:rPr>
        <w:t>测试用例</w:t>
      </w:r>
      <w:bookmarkEnd w:id="2195"/>
      <w:bookmarkEnd w:id="2196"/>
      <w:bookmarkEnd w:id="2197"/>
      <w:bookmarkEnd w:id="2198"/>
      <w:bookmarkEnd w:id="2199"/>
      <w:bookmarkEnd w:id="2200"/>
      <w:bookmarkEnd w:id="2201"/>
      <w:bookmarkEnd w:id="22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TC-s036</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学生在课程论坛查询课程公告</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学生查询课程公告</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学生可以根据关键字和时间来查询自己的发布过的公告</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测试学生能否在课程论坛中查询公告</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3.在课程公告下有想要删除的公告</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学生可以输入关键字查询</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学生可以在下拉框中选择选项进行选择</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用例说明中关于“学生查询课程公告”的说明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关键字=“课程资料更新了”，</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系统显示“返回相应的公告信息或者没有搜索到关键的内容”</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文本信息=空，</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按钮=“搜索”</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页面无响应，搜索框闪烁</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选中下拉框中的某一时间段</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下拉选项=“近一周”</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系统显示“返回近一周的公告信息”</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203" w:name="_Toc20149"/>
      <w:bookmarkStart w:id="2204" w:name="_Toc21864"/>
      <w:bookmarkStart w:id="2205" w:name="_Toc21744"/>
      <w:bookmarkStart w:id="2206" w:name="_Toc31076"/>
      <w:bookmarkStart w:id="2207" w:name="_Toc10169"/>
      <w:bookmarkStart w:id="2208" w:name="_Toc25945"/>
      <w:bookmarkStart w:id="2209" w:name="_Toc29582"/>
      <w:bookmarkStart w:id="2210" w:name="_Toc14252"/>
      <w:r>
        <w:rPr>
          <w:rFonts w:hint="eastAsia"/>
        </w:rPr>
        <w:t>2.37</w:t>
      </w:r>
      <w:r>
        <w:rPr>
          <w:rFonts w:hint="eastAsia"/>
        </w:rPr>
        <w:t>学生下载课程答疑记录</w:t>
      </w:r>
      <w:bookmarkEnd w:id="2203"/>
      <w:bookmarkEnd w:id="2204"/>
      <w:bookmarkEnd w:id="2205"/>
      <w:bookmarkEnd w:id="2206"/>
      <w:bookmarkEnd w:id="2207"/>
      <w:bookmarkEnd w:id="2208"/>
      <w:bookmarkEnd w:id="2209"/>
      <w:bookmarkEnd w:id="2210"/>
    </w:p>
    <w:p w:rsidR="00B354F0" w:rsidRDefault="009659F8">
      <w:pPr>
        <w:pStyle w:val="3"/>
      </w:pPr>
      <w:bookmarkStart w:id="2211" w:name="_Toc32227"/>
      <w:bookmarkStart w:id="2212" w:name="_Toc30291"/>
      <w:bookmarkStart w:id="2213" w:name="_Toc30365"/>
      <w:bookmarkStart w:id="2214" w:name="_Toc32289"/>
      <w:bookmarkStart w:id="2215" w:name="_Toc1084"/>
      <w:bookmarkStart w:id="2216" w:name="_Toc32454"/>
      <w:bookmarkStart w:id="2217" w:name="_Toc25927"/>
      <w:bookmarkStart w:id="2218" w:name="_Toc4276"/>
      <w:r>
        <w:rPr>
          <w:rFonts w:hint="eastAsia"/>
        </w:rPr>
        <w:t>2.37.1</w:t>
      </w:r>
      <w:r>
        <w:rPr>
          <w:rFonts w:hint="eastAsia"/>
        </w:rPr>
        <w:t>测试用例</w:t>
      </w:r>
      <w:bookmarkEnd w:id="2211"/>
      <w:bookmarkEnd w:id="2212"/>
      <w:bookmarkEnd w:id="2213"/>
      <w:bookmarkEnd w:id="2214"/>
      <w:bookmarkEnd w:id="2215"/>
      <w:bookmarkEnd w:id="2216"/>
      <w:bookmarkEnd w:id="2217"/>
      <w:bookmarkEnd w:id="22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TC-s037</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Uc-S027</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学生可以在课程答疑中下载答疑记录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测试学生在课程答疑中能否下载答疑记录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学生的课程答疑下有答疑记录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用例说明中关于“学生下载答疑记录”的说明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学生在课程答疑点击答疑记录旁的下载图标</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按钮=“下载”</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219" w:name="_Toc4303"/>
      <w:bookmarkStart w:id="2220" w:name="_Toc16177"/>
      <w:bookmarkStart w:id="2221" w:name="_Toc21845"/>
      <w:bookmarkStart w:id="2222" w:name="_Toc651"/>
      <w:bookmarkStart w:id="2223" w:name="_Toc18566"/>
      <w:bookmarkStart w:id="2224" w:name="_Toc23590"/>
      <w:bookmarkStart w:id="2225" w:name="_Toc19626"/>
      <w:bookmarkStart w:id="2226" w:name="_Toc11560"/>
      <w:r>
        <w:rPr>
          <w:rFonts w:hint="eastAsia"/>
        </w:rPr>
        <w:t>2.38</w:t>
      </w:r>
      <w:r>
        <w:rPr>
          <w:rFonts w:hint="eastAsia"/>
        </w:rPr>
        <w:t>学生在线预览课程答疑记录</w:t>
      </w:r>
      <w:bookmarkEnd w:id="2219"/>
      <w:bookmarkEnd w:id="2220"/>
      <w:bookmarkEnd w:id="2221"/>
      <w:bookmarkEnd w:id="2222"/>
      <w:bookmarkEnd w:id="2223"/>
      <w:bookmarkEnd w:id="2224"/>
      <w:bookmarkEnd w:id="2225"/>
      <w:bookmarkEnd w:id="2226"/>
    </w:p>
    <w:p w:rsidR="00B354F0" w:rsidRDefault="009659F8">
      <w:pPr>
        <w:pStyle w:val="3"/>
      </w:pPr>
      <w:bookmarkStart w:id="2227" w:name="_Toc16741"/>
      <w:bookmarkStart w:id="2228" w:name="_Toc2059"/>
      <w:bookmarkStart w:id="2229" w:name="_Toc3210"/>
      <w:bookmarkStart w:id="2230" w:name="_Toc26351"/>
      <w:bookmarkStart w:id="2231" w:name="_Toc4880"/>
      <w:bookmarkStart w:id="2232" w:name="_Toc13844"/>
      <w:bookmarkStart w:id="2233" w:name="_Toc28380"/>
      <w:bookmarkStart w:id="2234" w:name="_Toc11737"/>
      <w:r>
        <w:rPr>
          <w:rFonts w:hint="eastAsia"/>
        </w:rPr>
        <w:t>2.38.1</w:t>
      </w:r>
      <w:r>
        <w:rPr>
          <w:rFonts w:hint="eastAsia"/>
        </w:rPr>
        <w:t>测试用例</w:t>
      </w:r>
      <w:bookmarkEnd w:id="2227"/>
      <w:bookmarkEnd w:id="2228"/>
      <w:bookmarkEnd w:id="2229"/>
      <w:bookmarkEnd w:id="2230"/>
      <w:bookmarkEnd w:id="2231"/>
      <w:bookmarkEnd w:id="2232"/>
      <w:bookmarkEnd w:id="2233"/>
      <w:bookmarkEnd w:id="223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TC-s038</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Uc-S028</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学生可以在线查看课程答疑记录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测试学生在课程答疑中能否在线查看答疑记录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3.学生的课程答疑下有答疑记录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w:t>
            </w:r>
            <w:proofErr w:type="gramStart"/>
            <w:r>
              <w:rPr>
                <w:rFonts w:asciiTheme="minorEastAsia" w:eastAsiaTheme="minorEastAsia" w:hAnsiTheme="minorEastAsia" w:cstheme="minorEastAsia" w:hint="eastAsia"/>
                <w:sz w:val="21"/>
                <w:szCs w:val="21"/>
              </w:rPr>
              <w:t>疑</w:t>
            </w:r>
            <w:proofErr w:type="gramEnd"/>
            <w:r>
              <w:rPr>
                <w:rFonts w:asciiTheme="minorEastAsia" w:eastAsiaTheme="minorEastAsia" w:hAnsiTheme="minorEastAsia" w:cstheme="minorEastAsia" w:hint="eastAsia"/>
                <w:sz w:val="21"/>
                <w:szCs w:val="21"/>
              </w:rPr>
              <w:t>预览答疑记录”的说明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学生单击要在线显示的答疑记录</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235" w:name="_Toc24507"/>
      <w:bookmarkStart w:id="2236" w:name="_Toc9033"/>
      <w:bookmarkStart w:id="2237" w:name="_Toc320"/>
      <w:bookmarkStart w:id="2238" w:name="_Toc18032"/>
      <w:bookmarkStart w:id="2239" w:name="_Toc21405"/>
      <w:bookmarkStart w:id="2240" w:name="_Toc17354"/>
      <w:bookmarkStart w:id="2241" w:name="_Toc19877"/>
      <w:bookmarkStart w:id="2242" w:name="_Toc11595"/>
      <w:r>
        <w:rPr>
          <w:rFonts w:hint="eastAsia"/>
        </w:rPr>
        <w:t>2.39</w:t>
      </w:r>
      <w:r>
        <w:rPr>
          <w:rFonts w:hint="eastAsia"/>
        </w:rPr>
        <w:t>学生在课程论坛删除回复</w:t>
      </w:r>
      <w:bookmarkEnd w:id="2235"/>
      <w:bookmarkEnd w:id="2236"/>
      <w:bookmarkEnd w:id="2237"/>
      <w:bookmarkEnd w:id="2238"/>
      <w:bookmarkEnd w:id="2239"/>
      <w:bookmarkEnd w:id="2240"/>
      <w:bookmarkEnd w:id="2241"/>
      <w:bookmarkEnd w:id="2242"/>
    </w:p>
    <w:p w:rsidR="00B354F0" w:rsidRDefault="009659F8">
      <w:pPr>
        <w:pStyle w:val="3"/>
      </w:pPr>
      <w:bookmarkStart w:id="2243" w:name="_Toc3869"/>
      <w:bookmarkStart w:id="2244" w:name="_Toc8055"/>
      <w:bookmarkStart w:id="2245" w:name="_Toc29029"/>
      <w:bookmarkStart w:id="2246" w:name="_Toc1748"/>
      <w:bookmarkStart w:id="2247" w:name="_Toc25565"/>
      <w:bookmarkStart w:id="2248" w:name="_Toc16289"/>
      <w:bookmarkStart w:id="2249" w:name="_Toc4488"/>
      <w:bookmarkStart w:id="2250" w:name="_Toc22765"/>
      <w:r>
        <w:rPr>
          <w:rFonts w:hint="eastAsia"/>
        </w:rPr>
        <w:t>2.39.1</w:t>
      </w:r>
      <w:r>
        <w:rPr>
          <w:rFonts w:hint="eastAsia"/>
        </w:rPr>
        <w:t>测试用例</w:t>
      </w:r>
      <w:bookmarkEnd w:id="2243"/>
      <w:bookmarkEnd w:id="2244"/>
      <w:bookmarkEnd w:id="2245"/>
      <w:bookmarkEnd w:id="2246"/>
      <w:bookmarkEnd w:id="2247"/>
      <w:bookmarkEnd w:id="2248"/>
      <w:bookmarkEnd w:id="2249"/>
      <w:bookmarkEnd w:id="22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TC-s039</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Uc-S040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2.学生在论坛中有要删除回复的内容</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按钮=回复链接</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界面显示相应的回复内容</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251" w:name="_Toc32074"/>
      <w:bookmarkStart w:id="2252" w:name="_Toc17764"/>
      <w:bookmarkStart w:id="2253" w:name="_Toc5352"/>
      <w:bookmarkStart w:id="2254" w:name="_Toc29467"/>
      <w:bookmarkStart w:id="2255" w:name="_Toc8133"/>
      <w:bookmarkStart w:id="2256" w:name="_Toc17323"/>
      <w:bookmarkStart w:id="2257" w:name="_Toc15139"/>
      <w:bookmarkStart w:id="2258" w:name="_Toc7968"/>
      <w:r>
        <w:rPr>
          <w:rFonts w:hint="eastAsia"/>
        </w:rPr>
        <w:t>2.40</w:t>
      </w:r>
      <w:r>
        <w:rPr>
          <w:rFonts w:hint="eastAsia"/>
        </w:rPr>
        <w:t>学生在“我的消息”中删除消息</w:t>
      </w:r>
      <w:bookmarkEnd w:id="2251"/>
      <w:bookmarkEnd w:id="2252"/>
      <w:bookmarkEnd w:id="2253"/>
      <w:bookmarkEnd w:id="2254"/>
      <w:bookmarkEnd w:id="2255"/>
      <w:bookmarkEnd w:id="2256"/>
      <w:bookmarkEnd w:id="2257"/>
      <w:bookmarkEnd w:id="2258"/>
    </w:p>
    <w:p w:rsidR="00B354F0" w:rsidRDefault="009659F8">
      <w:pPr>
        <w:pStyle w:val="3"/>
      </w:pPr>
      <w:bookmarkStart w:id="2259" w:name="_Toc20984"/>
      <w:bookmarkStart w:id="2260" w:name="_Toc31229"/>
      <w:bookmarkStart w:id="2261" w:name="_Toc27828"/>
      <w:bookmarkStart w:id="2262" w:name="_Toc9278"/>
      <w:bookmarkStart w:id="2263" w:name="_Toc26160"/>
      <w:r>
        <w:rPr>
          <w:rFonts w:hint="eastAsia"/>
        </w:rPr>
        <w:t>2.40.1</w:t>
      </w:r>
      <w:r>
        <w:rPr>
          <w:rFonts w:hint="eastAsia"/>
        </w:rPr>
        <w:t>测试用例</w:t>
      </w:r>
      <w:bookmarkEnd w:id="2259"/>
      <w:bookmarkEnd w:id="2260"/>
      <w:bookmarkEnd w:id="2261"/>
      <w:bookmarkEnd w:id="2262"/>
      <w:bookmarkEnd w:id="22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TC-s040</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学生在“我的消息”中删除消息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Uc-S033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学生在“我的消息”中删除消息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学生可以在“我的消息”对消息进行删除</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学生能否在我的消息中删除消息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2.学生“我的消息”中存在要删除的消息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用例说明中关于学生在“我的消息”中删除消息</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在消息上单击“删除”按钮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按钮=“删除”</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显示“是否要删除消息？”</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2264" w:name="_Toc17365"/>
      <w:bookmarkStart w:id="2265" w:name="_Toc29681"/>
      <w:bookmarkStart w:id="2266" w:name="_Toc4097"/>
      <w:bookmarkStart w:id="2267" w:name="_Toc19707"/>
      <w:bookmarkStart w:id="2268" w:name="_Toc9533"/>
      <w:bookmarkStart w:id="2269" w:name="_Toc19497"/>
      <w:bookmarkStart w:id="2270" w:name="_Toc26964"/>
      <w:bookmarkStart w:id="2271" w:name="_Toc19938"/>
      <w:r>
        <w:rPr>
          <w:rFonts w:hint="eastAsia"/>
        </w:rPr>
        <w:t>2.41</w:t>
      </w:r>
      <w:r>
        <w:rPr>
          <w:rFonts w:hint="eastAsia"/>
        </w:rPr>
        <w:t>学生中途保存答疑记录</w:t>
      </w:r>
      <w:bookmarkEnd w:id="2264"/>
      <w:bookmarkEnd w:id="2265"/>
      <w:bookmarkEnd w:id="2266"/>
      <w:bookmarkEnd w:id="2267"/>
      <w:bookmarkEnd w:id="2268"/>
    </w:p>
    <w:p w:rsidR="00B354F0" w:rsidRDefault="009659F8">
      <w:pPr>
        <w:pStyle w:val="3"/>
      </w:pPr>
      <w:bookmarkStart w:id="2272" w:name="_Toc22022"/>
      <w:bookmarkStart w:id="2273" w:name="_Toc7285"/>
      <w:bookmarkStart w:id="2274" w:name="_Toc19975"/>
      <w:bookmarkStart w:id="2275" w:name="_Toc14846"/>
      <w:bookmarkStart w:id="2276" w:name="_Toc18384"/>
      <w:r>
        <w:rPr>
          <w:rFonts w:hint="eastAsia"/>
        </w:rPr>
        <w:t>2.41.1</w:t>
      </w:r>
      <w:r>
        <w:rPr>
          <w:rFonts w:hint="eastAsia"/>
        </w:rPr>
        <w:t>测试用例</w:t>
      </w:r>
      <w:bookmarkEnd w:id="2272"/>
      <w:bookmarkEnd w:id="2273"/>
      <w:bookmarkEnd w:id="2274"/>
      <w:bookmarkEnd w:id="2275"/>
      <w:bookmarkEnd w:id="227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TC-s041</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c-S030</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学生可以在在线答疑过程中中途保存答疑记录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学生能否在在线答疑中中途保存答疑记录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学生已登录状态</w:t>
            </w:r>
          </w:p>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用例说明中关于学生在在线答疑过程中中途保存答疑记录</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在在线答疑过程中点击“保存”按钮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按钮=“保存”</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显示“是否要保存答疑记录？”</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9659F8">
      <w:pPr>
        <w:pStyle w:val="2"/>
      </w:pPr>
      <w:bookmarkStart w:id="2277" w:name="_Toc24620"/>
      <w:bookmarkStart w:id="2278" w:name="_Toc21188"/>
      <w:bookmarkStart w:id="2279" w:name="_Toc419"/>
      <w:bookmarkStart w:id="2280" w:name="_Toc22849"/>
      <w:bookmarkStart w:id="2281" w:name="_Toc11156"/>
      <w:r>
        <w:rPr>
          <w:rFonts w:hint="eastAsia"/>
        </w:rPr>
        <w:t>2.42</w:t>
      </w:r>
      <w:r>
        <w:rPr>
          <w:rFonts w:hint="eastAsia"/>
        </w:rPr>
        <w:t>学生对帖子进行排序</w:t>
      </w:r>
      <w:bookmarkEnd w:id="2277"/>
      <w:bookmarkEnd w:id="2278"/>
      <w:bookmarkEnd w:id="2279"/>
      <w:bookmarkEnd w:id="2280"/>
      <w:bookmarkEnd w:id="2281"/>
    </w:p>
    <w:p w:rsidR="00B354F0" w:rsidRDefault="009659F8">
      <w:pPr>
        <w:pStyle w:val="3"/>
      </w:pPr>
      <w:bookmarkStart w:id="2282" w:name="_Toc7533"/>
      <w:bookmarkStart w:id="2283" w:name="_Toc2161"/>
      <w:bookmarkStart w:id="2284" w:name="_Toc21134"/>
      <w:bookmarkStart w:id="2285" w:name="_Toc18501"/>
      <w:bookmarkStart w:id="2286" w:name="_Toc7612"/>
      <w:r>
        <w:rPr>
          <w:rFonts w:hint="eastAsia"/>
        </w:rPr>
        <w:t>2.42.1</w:t>
      </w:r>
      <w:r>
        <w:rPr>
          <w:rFonts w:hint="eastAsia"/>
        </w:rPr>
        <w:t>测试用例</w:t>
      </w:r>
      <w:bookmarkEnd w:id="2282"/>
      <w:bookmarkEnd w:id="2283"/>
      <w:bookmarkEnd w:id="2284"/>
      <w:bookmarkEnd w:id="2285"/>
      <w:bookmarkEnd w:id="22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测试编号</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TC-s042</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编制人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w:t>
            </w:r>
            <w:r>
              <w:rPr>
                <w:rFonts w:ascii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04</w:t>
            </w:r>
            <w:r>
              <w:rPr>
                <w:rFonts w:ascii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编制时间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测试学生能否对帖子进行排序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1.学生已登录状态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学生已开设课程</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3.学生想要对帖子进行排序</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用例说明中关于“学生对帖子进行排序”的说明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学生在课程论坛中单击帖子的“排序”按钮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按钮=“排序”，可根据时间进行排序；可根据回复量进行排序；可根据收藏量进行排序</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B354F0">
      <w:pPr>
        <w:pStyle w:val="1"/>
      </w:pPr>
    </w:p>
    <w:p w:rsidR="00B354F0" w:rsidRDefault="009659F8">
      <w:pPr>
        <w:pStyle w:val="1"/>
      </w:pPr>
      <w:bookmarkStart w:id="2287" w:name="_Toc24219"/>
      <w:bookmarkStart w:id="2288" w:name="_Toc2527"/>
      <w:bookmarkStart w:id="2289" w:name="_Toc22502"/>
      <w:bookmarkStart w:id="2290" w:name="_Toc29099"/>
      <w:bookmarkStart w:id="2291" w:name="_Toc12060"/>
      <w:r>
        <w:rPr>
          <w:rFonts w:hint="eastAsia"/>
        </w:rPr>
        <w:t>3</w:t>
      </w:r>
      <w:r>
        <w:rPr>
          <w:rFonts w:hint="eastAsia"/>
        </w:rPr>
        <w:t>管理员测试用例</w:t>
      </w:r>
      <w:bookmarkEnd w:id="2269"/>
      <w:bookmarkEnd w:id="2270"/>
      <w:bookmarkEnd w:id="2271"/>
      <w:bookmarkEnd w:id="2287"/>
      <w:bookmarkEnd w:id="2288"/>
      <w:bookmarkEnd w:id="2289"/>
      <w:bookmarkEnd w:id="2290"/>
      <w:bookmarkEnd w:id="2291"/>
    </w:p>
    <w:p w:rsidR="00B354F0" w:rsidRDefault="009659F8">
      <w:pPr>
        <w:pStyle w:val="2"/>
      </w:pPr>
      <w:bookmarkStart w:id="2292" w:name="_Toc19485"/>
      <w:bookmarkStart w:id="2293" w:name="_Toc32502"/>
      <w:bookmarkStart w:id="2294" w:name="_Toc24016"/>
      <w:bookmarkStart w:id="2295" w:name="_Toc1706"/>
      <w:bookmarkStart w:id="2296" w:name="_Toc7699"/>
      <w:bookmarkStart w:id="2297" w:name="_Toc806"/>
      <w:bookmarkStart w:id="2298" w:name="_Toc32083"/>
      <w:bookmarkStart w:id="2299" w:name="_Toc17122"/>
      <w:r>
        <w:rPr>
          <w:rFonts w:hint="eastAsia"/>
        </w:rPr>
        <w:t>3.1</w:t>
      </w:r>
      <w:r>
        <w:rPr>
          <w:rFonts w:hint="eastAsia"/>
        </w:rPr>
        <w:t>管理员登录测试用例</w:t>
      </w:r>
      <w:bookmarkEnd w:id="2292"/>
      <w:bookmarkEnd w:id="2293"/>
      <w:bookmarkEnd w:id="2294"/>
      <w:bookmarkEnd w:id="2295"/>
      <w:bookmarkEnd w:id="2296"/>
      <w:bookmarkEnd w:id="2297"/>
      <w:bookmarkEnd w:id="2298"/>
      <w:bookmarkEnd w:id="2299"/>
    </w:p>
    <w:p w:rsidR="00B354F0" w:rsidRDefault="009659F8">
      <w:pPr>
        <w:pStyle w:val="3"/>
      </w:pPr>
      <w:bookmarkStart w:id="2300" w:name="_Toc9679"/>
      <w:bookmarkStart w:id="2301" w:name="_Toc26621"/>
      <w:bookmarkStart w:id="2302" w:name="_Toc23168"/>
      <w:bookmarkStart w:id="2303" w:name="_Toc1120"/>
      <w:bookmarkStart w:id="2304" w:name="_Toc295"/>
      <w:bookmarkStart w:id="2305" w:name="_Toc25698"/>
      <w:bookmarkStart w:id="2306" w:name="_Toc26009"/>
      <w:bookmarkStart w:id="2307" w:name="_Toc29073"/>
      <w:r>
        <w:rPr>
          <w:rFonts w:hint="eastAsia"/>
        </w:rPr>
        <w:t>3.1.1</w:t>
      </w:r>
      <w:r>
        <w:rPr>
          <w:rFonts w:hint="eastAsia"/>
        </w:rPr>
        <w:t>等价类划分表</w:t>
      </w:r>
      <w:bookmarkEnd w:id="2300"/>
      <w:bookmarkEnd w:id="2301"/>
      <w:bookmarkEnd w:id="2302"/>
      <w:bookmarkEnd w:id="2303"/>
      <w:bookmarkEnd w:id="2304"/>
      <w:bookmarkEnd w:id="2305"/>
      <w:bookmarkEnd w:id="2306"/>
      <w:bookmarkEnd w:id="2307"/>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pPr>
              <w:rPr>
                <w:rFonts w:ascii="宋体" w:hAnsi="宋体" w:cs="宋体"/>
              </w:rPr>
            </w:pPr>
            <w:r>
              <w:rPr>
                <w:rFonts w:ascii="宋体" w:hAnsi="宋体" w:cs="宋体" w:hint="eastAsia"/>
              </w:rPr>
              <w:t>输入条件</w:t>
            </w:r>
          </w:p>
        </w:tc>
        <w:tc>
          <w:tcPr>
            <w:tcW w:w="2841" w:type="dxa"/>
          </w:tcPr>
          <w:p w:rsidR="00B354F0" w:rsidRDefault="009659F8">
            <w:pPr>
              <w:rPr>
                <w:rFonts w:ascii="宋体" w:hAnsi="宋体" w:cs="宋体"/>
              </w:rPr>
            </w:pPr>
            <w:r>
              <w:rPr>
                <w:rFonts w:ascii="宋体" w:hAnsi="宋体" w:cs="宋体" w:hint="eastAsia"/>
              </w:rPr>
              <w:t>有效等价类</w:t>
            </w:r>
          </w:p>
        </w:tc>
        <w:tc>
          <w:tcPr>
            <w:tcW w:w="2841" w:type="dxa"/>
          </w:tcPr>
          <w:p w:rsidR="00B354F0" w:rsidRDefault="009659F8">
            <w:pPr>
              <w:rPr>
                <w:rFonts w:ascii="宋体" w:hAnsi="宋体" w:cs="宋体"/>
              </w:rPr>
            </w:pPr>
            <w:r>
              <w:rPr>
                <w:rFonts w:ascii="宋体" w:hAnsi="宋体" w:cs="宋体" w:hint="eastAsia"/>
              </w:rPr>
              <w:t>无效等价类</w:t>
            </w:r>
          </w:p>
        </w:tc>
      </w:tr>
      <w:tr w:rsidR="00B354F0">
        <w:tc>
          <w:tcPr>
            <w:tcW w:w="2840" w:type="dxa"/>
          </w:tcPr>
          <w:p w:rsidR="00B354F0" w:rsidRDefault="009659F8">
            <w:pPr>
              <w:rPr>
                <w:rFonts w:ascii="宋体" w:hAnsi="宋体" w:cs="宋体"/>
              </w:rPr>
            </w:pPr>
            <w:r>
              <w:rPr>
                <w:rFonts w:ascii="宋体" w:hAnsi="宋体" w:cs="宋体" w:hint="eastAsia"/>
              </w:rPr>
              <w:t>账号</w:t>
            </w:r>
          </w:p>
        </w:tc>
        <w:tc>
          <w:tcPr>
            <w:tcW w:w="2841" w:type="dxa"/>
          </w:tcPr>
          <w:p w:rsidR="00B354F0" w:rsidRDefault="009659F8">
            <w:pPr>
              <w:rPr>
                <w:rFonts w:ascii="宋体" w:hAnsi="宋体" w:cs="宋体"/>
              </w:rPr>
            </w:pPr>
            <w:r>
              <w:rPr>
                <w:rFonts w:ascii="宋体" w:hAnsi="宋体" w:cs="宋体" w:hint="eastAsia"/>
              </w:rPr>
              <w:t>1.admin</w:t>
            </w:r>
          </w:p>
        </w:tc>
        <w:tc>
          <w:tcPr>
            <w:tcW w:w="2841" w:type="dxa"/>
          </w:tcPr>
          <w:p w:rsidR="00B354F0" w:rsidRDefault="009659F8">
            <w:pPr>
              <w:rPr>
                <w:rFonts w:ascii="宋体" w:hAnsi="宋体" w:cs="宋体"/>
              </w:rPr>
            </w:pPr>
            <w:r>
              <w:rPr>
                <w:rFonts w:ascii="宋体" w:hAnsi="宋体" w:cs="宋体" w:hint="eastAsia"/>
              </w:rPr>
              <w:t>2.空字符</w:t>
            </w:r>
          </w:p>
          <w:p w:rsidR="00B354F0" w:rsidRDefault="009659F8">
            <w:pPr>
              <w:rPr>
                <w:rFonts w:ascii="宋体" w:hAnsi="宋体" w:cs="宋体"/>
              </w:rPr>
            </w:pPr>
            <w:r>
              <w:rPr>
                <w:rFonts w:ascii="宋体" w:hAnsi="宋体" w:cs="宋体" w:hint="eastAsia"/>
              </w:rPr>
              <w:t>3.数字字符串</w:t>
            </w:r>
          </w:p>
          <w:p w:rsidR="00B354F0" w:rsidRDefault="009659F8">
            <w:pPr>
              <w:rPr>
                <w:rFonts w:ascii="宋体" w:hAnsi="宋体" w:cs="宋体"/>
              </w:rPr>
            </w:pPr>
            <w:r>
              <w:rPr>
                <w:rFonts w:ascii="宋体" w:hAnsi="宋体" w:cs="宋体" w:hint="eastAsia"/>
              </w:rPr>
              <w:t>4.Amind以外字符字符串</w:t>
            </w:r>
          </w:p>
          <w:p w:rsidR="00B354F0" w:rsidRDefault="009659F8">
            <w:pPr>
              <w:rPr>
                <w:rFonts w:ascii="宋体" w:hAnsi="宋体" w:cs="宋体"/>
              </w:rPr>
            </w:pPr>
            <w:r>
              <w:rPr>
                <w:rFonts w:ascii="宋体" w:hAnsi="宋体" w:cs="宋体" w:hint="eastAsia"/>
              </w:rPr>
              <w:t>5.数字与字符组合字符串</w:t>
            </w:r>
          </w:p>
        </w:tc>
      </w:tr>
      <w:tr w:rsidR="00B354F0">
        <w:tc>
          <w:tcPr>
            <w:tcW w:w="2840" w:type="dxa"/>
          </w:tcPr>
          <w:p w:rsidR="00B354F0" w:rsidRDefault="009659F8">
            <w:pPr>
              <w:rPr>
                <w:rFonts w:ascii="宋体" w:hAnsi="宋体" w:cs="宋体"/>
              </w:rPr>
            </w:pPr>
            <w:r>
              <w:rPr>
                <w:rFonts w:ascii="宋体" w:hAnsi="宋体" w:cs="宋体" w:hint="eastAsia"/>
              </w:rPr>
              <w:t>密码</w:t>
            </w:r>
          </w:p>
        </w:tc>
        <w:tc>
          <w:tcPr>
            <w:tcW w:w="2841" w:type="dxa"/>
          </w:tcPr>
          <w:p w:rsidR="00B354F0" w:rsidRDefault="009659F8">
            <w:pPr>
              <w:rPr>
                <w:rFonts w:ascii="宋体" w:hAnsi="宋体" w:cs="宋体"/>
              </w:rPr>
            </w:pPr>
            <w:r>
              <w:rPr>
                <w:rFonts w:ascii="宋体" w:hAnsi="宋体" w:cs="宋体" w:hint="eastAsia"/>
              </w:rPr>
              <w:t>6.admin</w:t>
            </w:r>
          </w:p>
        </w:tc>
        <w:tc>
          <w:tcPr>
            <w:tcW w:w="2841" w:type="dxa"/>
          </w:tcPr>
          <w:p w:rsidR="00B354F0" w:rsidRDefault="009659F8">
            <w:pPr>
              <w:rPr>
                <w:rFonts w:ascii="宋体" w:hAnsi="宋体" w:cs="宋体"/>
              </w:rPr>
            </w:pPr>
            <w:r>
              <w:rPr>
                <w:rFonts w:ascii="宋体" w:hAnsi="宋体" w:cs="宋体" w:hint="eastAsia"/>
              </w:rPr>
              <w:t>7.空字符</w:t>
            </w:r>
          </w:p>
          <w:p w:rsidR="00B354F0" w:rsidRDefault="009659F8">
            <w:pPr>
              <w:rPr>
                <w:rFonts w:ascii="宋体" w:hAnsi="宋体" w:cs="宋体"/>
              </w:rPr>
            </w:pPr>
            <w:r>
              <w:rPr>
                <w:rFonts w:ascii="宋体" w:hAnsi="宋体" w:cs="宋体" w:hint="eastAsia"/>
              </w:rPr>
              <w:t>8.非admin字符</w:t>
            </w:r>
          </w:p>
        </w:tc>
      </w:tr>
    </w:tbl>
    <w:p w:rsidR="00B354F0" w:rsidRDefault="00B354F0"/>
    <w:p w:rsidR="00B354F0" w:rsidRDefault="009659F8">
      <w:pPr>
        <w:pStyle w:val="3"/>
      </w:pPr>
      <w:bookmarkStart w:id="2308" w:name="_Toc32353"/>
      <w:bookmarkStart w:id="2309" w:name="_Toc8897"/>
      <w:bookmarkStart w:id="2310" w:name="_Toc2132"/>
      <w:bookmarkStart w:id="2311" w:name="_Toc23907"/>
      <w:bookmarkStart w:id="2312" w:name="_Toc21164"/>
      <w:bookmarkStart w:id="2313" w:name="_Toc25634"/>
      <w:bookmarkStart w:id="2314" w:name="_Toc25309"/>
      <w:bookmarkStart w:id="2315" w:name="_Toc8814"/>
      <w:r>
        <w:rPr>
          <w:rFonts w:hint="eastAsia"/>
        </w:rPr>
        <w:t>3.1.2</w:t>
      </w:r>
      <w:r>
        <w:rPr>
          <w:rFonts w:hint="eastAsia"/>
        </w:rPr>
        <w:t>测试用例</w:t>
      </w:r>
      <w:bookmarkEnd w:id="2308"/>
      <w:bookmarkEnd w:id="2309"/>
      <w:bookmarkEnd w:id="2310"/>
      <w:bookmarkEnd w:id="2311"/>
      <w:bookmarkEnd w:id="2312"/>
      <w:bookmarkEnd w:id="2313"/>
      <w:bookmarkEnd w:id="2314"/>
      <w:bookmarkEnd w:id="2315"/>
    </w:p>
    <w:tbl>
      <w:tblPr>
        <w:tblStyle w:val="a5"/>
        <w:tblW w:w="8480" w:type="dxa"/>
        <w:tblLayout w:type="fixed"/>
        <w:tblLook w:val="04A0" w:firstRow="1" w:lastRow="0" w:firstColumn="1" w:lastColumn="0" w:noHBand="0" w:noVBand="1"/>
      </w:tblPr>
      <w:tblGrid>
        <w:gridCol w:w="1413"/>
        <w:gridCol w:w="1413"/>
        <w:gridCol w:w="1413"/>
        <w:gridCol w:w="1413"/>
        <w:gridCol w:w="1414"/>
        <w:gridCol w:w="1414"/>
      </w:tblGrid>
      <w:tr w:rsidR="00B354F0">
        <w:trPr>
          <w:trHeight w:val="1252"/>
        </w:trPr>
        <w:tc>
          <w:tcPr>
            <w:tcW w:w="1413" w:type="dxa"/>
          </w:tcPr>
          <w:p w:rsidR="00B354F0" w:rsidRDefault="009659F8">
            <w:r>
              <w:rPr>
                <w:rFonts w:hint="eastAsia"/>
              </w:rPr>
              <w:t>项目</w:t>
            </w:r>
            <w:r>
              <w:rPr>
                <w:rFonts w:hint="eastAsia"/>
              </w:rPr>
              <w:t>/</w:t>
            </w:r>
            <w:r>
              <w:rPr>
                <w:rFonts w:hint="eastAsia"/>
              </w:rPr>
              <w:t>软件</w:t>
            </w:r>
          </w:p>
        </w:tc>
        <w:tc>
          <w:tcPr>
            <w:tcW w:w="1413" w:type="dxa"/>
          </w:tcPr>
          <w:p w:rsidR="00B354F0" w:rsidRDefault="009659F8">
            <w:r>
              <w:rPr>
                <w:rFonts w:hint="eastAsia"/>
              </w:rPr>
              <w:t>软件工程系列课程教学辅助网站</w:t>
            </w:r>
          </w:p>
        </w:tc>
        <w:tc>
          <w:tcPr>
            <w:tcW w:w="1413" w:type="dxa"/>
          </w:tcPr>
          <w:p w:rsidR="00B354F0" w:rsidRDefault="009659F8">
            <w:r>
              <w:rPr>
                <w:rFonts w:hint="eastAsia"/>
              </w:rPr>
              <w:t>程序版本</w:t>
            </w:r>
          </w:p>
        </w:tc>
        <w:tc>
          <w:tcPr>
            <w:tcW w:w="1413" w:type="dxa"/>
          </w:tcPr>
          <w:p w:rsidR="00B354F0" w:rsidRDefault="00B354F0"/>
        </w:tc>
        <w:tc>
          <w:tcPr>
            <w:tcW w:w="1414" w:type="dxa"/>
          </w:tcPr>
          <w:p w:rsidR="00B354F0" w:rsidRDefault="009659F8">
            <w:r>
              <w:rPr>
                <w:rFonts w:hint="eastAsia"/>
              </w:rPr>
              <w:t> </w:t>
            </w:r>
            <w:r>
              <w:rPr>
                <w:rFonts w:hint="eastAsia"/>
              </w:rPr>
              <w:t>测试编号</w:t>
            </w:r>
          </w:p>
        </w:tc>
        <w:tc>
          <w:tcPr>
            <w:tcW w:w="1414" w:type="dxa"/>
          </w:tcPr>
          <w:p w:rsidR="00B354F0" w:rsidRDefault="009659F8">
            <w:pPr>
              <w:rPr>
                <w:rFonts w:eastAsiaTheme="minorEastAsia"/>
              </w:rPr>
            </w:pPr>
            <w:r>
              <w:rPr>
                <w:rFonts w:hint="eastAsia"/>
              </w:rPr>
              <w:t>TC-M001</w:t>
            </w:r>
          </w:p>
        </w:tc>
      </w:tr>
      <w:tr w:rsidR="00B354F0">
        <w:trPr>
          <w:trHeight w:val="631"/>
        </w:trPr>
        <w:tc>
          <w:tcPr>
            <w:tcW w:w="1413" w:type="dxa"/>
          </w:tcPr>
          <w:p w:rsidR="00B354F0" w:rsidRDefault="009659F8">
            <w:r>
              <w:rPr>
                <w:rFonts w:hint="eastAsia"/>
              </w:rPr>
              <w:t>功能模块名</w:t>
            </w:r>
          </w:p>
        </w:tc>
        <w:tc>
          <w:tcPr>
            <w:tcW w:w="1413" w:type="dxa"/>
          </w:tcPr>
          <w:p w:rsidR="00B354F0" w:rsidRDefault="009659F8">
            <w:r>
              <w:rPr>
                <w:rFonts w:hint="eastAsia"/>
              </w:rPr>
              <w:t>管理员登录</w:t>
            </w:r>
          </w:p>
        </w:tc>
        <w:tc>
          <w:tcPr>
            <w:tcW w:w="1413" w:type="dxa"/>
          </w:tcPr>
          <w:p w:rsidR="00B354F0" w:rsidRDefault="009659F8">
            <w:r>
              <w:rPr>
                <w:rFonts w:hint="eastAsia"/>
              </w:rPr>
              <w:t>编制人</w:t>
            </w:r>
          </w:p>
        </w:tc>
        <w:tc>
          <w:tcPr>
            <w:tcW w:w="1413" w:type="dxa"/>
          </w:tcPr>
          <w:p w:rsidR="00B354F0" w:rsidRDefault="009659F8">
            <w:r>
              <w:rPr>
                <w:rFonts w:hint="eastAsia"/>
              </w:rPr>
              <w:t>宋冀虎</w:t>
            </w:r>
          </w:p>
        </w:tc>
        <w:tc>
          <w:tcPr>
            <w:tcW w:w="1414" w:type="dxa"/>
          </w:tcPr>
          <w:p w:rsidR="00B354F0" w:rsidRDefault="00B354F0"/>
        </w:tc>
        <w:tc>
          <w:tcPr>
            <w:tcW w:w="1414" w:type="dxa"/>
          </w:tcPr>
          <w:p w:rsidR="00B354F0" w:rsidRDefault="00B354F0"/>
        </w:tc>
      </w:tr>
      <w:tr w:rsidR="00B354F0">
        <w:trPr>
          <w:trHeight w:val="631"/>
        </w:trPr>
        <w:tc>
          <w:tcPr>
            <w:tcW w:w="1413" w:type="dxa"/>
          </w:tcPr>
          <w:p w:rsidR="00B354F0" w:rsidRDefault="009659F8">
            <w:pPr>
              <w:rPr>
                <w:rFonts w:eastAsiaTheme="minorEastAsia"/>
              </w:rPr>
            </w:pPr>
            <w:r>
              <w:rPr>
                <w:rFonts w:hint="eastAsia"/>
              </w:rPr>
              <w:t>对应用例编号</w:t>
            </w:r>
          </w:p>
        </w:tc>
        <w:tc>
          <w:tcPr>
            <w:tcW w:w="1413" w:type="dxa"/>
          </w:tcPr>
          <w:p w:rsidR="00B354F0" w:rsidRDefault="009659F8">
            <w:r>
              <w:rPr>
                <w:rFonts w:asciiTheme="minorEastAsia" w:eastAsiaTheme="minorEastAsia" w:hAnsiTheme="minorEastAsia" w:cstheme="minorEastAsia" w:hint="eastAsia"/>
                <w:kern w:val="0"/>
                <w:sz w:val="21"/>
                <w:szCs w:val="21"/>
              </w:rPr>
              <w:t>Uc-M001</w:t>
            </w:r>
          </w:p>
        </w:tc>
        <w:tc>
          <w:tcPr>
            <w:tcW w:w="1413" w:type="dxa"/>
          </w:tcPr>
          <w:p w:rsidR="00B354F0" w:rsidRDefault="009659F8">
            <w:r>
              <w:rPr>
                <w:rFonts w:hint="eastAsia"/>
              </w:rPr>
              <w:t>编制时间</w:t>
            </w:r>
            <w:r>
              <w:rPr>
                <w:rFonts w:hint="eastAsia"/>
              </w:rPr>
              <w:t> </w:t>
            </w:r>
          </w:p>
        </w:tc>
        <w:tc>
          <w:tcPr>
            <w:tcW w:w="1413" w:type="dxa"/>
          </w:tcPr>
          <w:p w:rsidR="00B354F0" w:rsidRDefault="009659F8">
            <w:r>
              <w:rPr>
                <w:rFonts w:asciiTheme="minorEastAsia" w:eastAsiaTheme="minorEastAsia" w:hAnsiTheme="minorEastAsia" w:cstheme="minorEastAsia" w:hint="eastAsia"/>
                <w:sz w:val="21"/>
                <w:szCs w:val="21"/>
              </w:rPr>
              <w:t>2019.1.5</w:t>
            </w:r>
          </w:p>
        </w:tc>
        <w:tc>
          <w:tcPr>
            <w:tcW w:w="1414" w:type="dxa"/>
          </w:tcPr>
          <w:p w:rsidR="00B354F0" w:rsidRDefault="00B354F0"/>
        </w:tc>
        <w:tc>
          <w:tcPr>
            <w:tcW w:w="1414" w:type="dxa"/>
          </w:tcPr>
          <w:p w:rsidR="00B354F0" w:rsidRDefault="00B354F0"/>
        </w:tc>
      </w:tr>
      <w:tr w:rsidR="00B354F0">
        <w:trPr>
          <w:trHeight w:val="631"/>
        </w:trPr>
        <w:tc>
          <w:tcPr>
            <w:tcW w:w="1413" w:type="dxa"/>
          </w:tcPr>
          <w:p w:rsidR="00B354F0" w:rsidRDefault="009659F8">
            <w:r>
              <w:rPr>
                <w:rFonts w:hint="eastAsia"/>
              </w:rPr>
              <w:t>相关的用例</w:t>
            </w:r>
          </w:p>
        </w:tc>
        <w:tc>
          <w:tcPr>
            <w:tcW w:w="1413" w:type="dxa"/>
          </w:tcPr>
          <w:p w:rsidR="00B354F0" w:rsidRDefault="009659F8">
            <w:r>
              <w:rPr>
                <w:rFonts w:hint="eastAsia"/>
              </w:rPr>
              <w:t>管理员登录</w:t>
            </w:r>
          </w:p>
        </w:tc>
        <w:tc>
          <w:tcPr>
            <w:tcW w:w="1413" w:type="dxa"/>
          </w:tcPr>
          <w:p w:rsidR="00B354F0" w:rsidRDefault="00B354F0"/>
        </w:tc>
        <w:tc>
          <w:tcPr>
            <w:tcW w:w="1413" w:type="dxa"/>
          </w:tcPr>
          <w:p w:rsidR="00B354F0" w:rsidRDefault="00B354F0"/>
        </w:tc>
        <w:tc>
          <w:tcPr>
            <w:tcW w:w="1414" w:type="dxa"/>
          </w:tcPr>
          <w:p w:rsidR="00B354F0" w:rsidRDefault="00B354F0"/>
        </w:tc>
        <w:tc>
          <w:tcPr>
            <w:tcW w:w="1414" w:type="dxa"/>
          </w:tcPr>
          <w:p w:rsidR="00B354F0" w:rsidRDefault="00B354F0"/>
        </w:tc>
      </w:tr>
      <w:tr w:rsidR="00B354F0">
        <w:trPr>
          <w:trHeight w:val="631"/>
        </w:trPr>
        <w:tc>
          <w:tcPr>
            <w:tcW w:w="1413" w:type="dxa"/>
          </w:tcPr>
          <w:p w:rsidR="00B354F0" w:rsidRDefault="009659F8">
            <w:r>
              <w:rPr>
                <w:rFonts w:hint="eastAsia"/>
              </w:rPr>
              <w:t>功能特性</w:t>
            </w:r>
          </w:p>
        </w:tc>
        <w:tc>
          <w:tcPr>
            <w:tcW w:w="1413" w:type="dxa"/>
          </w:tcPr>
          <w:p w:rsidR="00B354F0" w:rsidRDefault="009659F8">
            <w:r>
              <w:rPr>
                <w:rFonts w:hint="eastAsia"/>
              </w:rPr>
              <w:t>管理员登录</w:t>
            </w:r>
          </w:p>
        </w:tc>
        <w:tc>
          <w:tcPr>
            <w:tcW w:w="1413" w:type="dxa"/>
          </w:tcPr>
          <w:p w:rsidR="00B354F0" w:rsidRDefault="00B354F0"/>
        </w:tc>
        <w:tc>
          <w:tcPr>
            <w:tcW w:w="1413" w:type="dxa"/>
          </w:tcPr>
          <w:p w:rsidR="00B354F0" w:rsidRDefault="00B354F0"/>
        </w:tc>
        <w:tc>
          <w:tcPr>
            <w:tcW w:w="1414" w:type="dxa"/>
          </w:tcPr>
          <w:p w:rsidR="00B354F0" w:rsidRDefault="00B354F0"/>
        </w:tc>
        <w:tc>
          <w:tcPr>
            <w:tcW w:w="1414" w:type="dxa"/>
          </w:tcPr>
          <w:p w:rsidR="00B354F0" w:rsidRDefault="00B354F0"/>
        </w:tc>
      </w:tr>
      <w:tr w:rsidR="00B354F0">
        <w:trPr>
          <w:trHeight w:val="942"/>
        </w:trPr>
        <w:tc>
          <w:tcPr>
            <w:tcW w:w="1413" w:type="dxa"/>
          </w:tcPr>
          <w:p w:rsidR="00B354F0" w:rsidRDefault="009659F8">
            <w:r>
              <w:rPr>
                <w:rFonts w:hint="eastAsia"/>
              </w:rPr>
              <w:t>测试目的</w:t>
            </w:r>
          </w:p>
        </w:tc>
        <w:tc>
          <w:tcPr>
            <w:tcW w:w="1413" w:type="dxa"/>
          </w:tcPr>
          <w:p w:rsidR="00B354F0" w:rsidRDefault="009659F8">
            <w:r>
              <w:rPr>
                <w:rFonts w:hint="eastAsia"/>
              </w:rPr>
              <w:t>测试验证账号密码的匹配性</w:t>
            </w:r>
          </w:p>
        </w:tc>
        <w:tc>
          <w:tcPr>
            <w:tcW w:w="1413" w:type="dxa"/>
          </w:tcPr>
          <w:p w:rsidR="00B354F0" w:rsidRDefault="00B354F0"/>
        </w:tc>
        <w:tc>
          <w:tcPr>
            <w:tcW w:w="1413" w:type="dxa"/>
          </w:tcPr>
          <w:p w:rsidR="00B354F0" w:rsidRDefault="00B354F0"/>
        </w:tc>
        <w:tc>
          <w:tcPr>
            <w:tcW w:w="1414" w:type="dxa"/>
          </w:tcPr>
          <w:p w:rsidR="00B354F0" w:rsidRDefault="00B354F0"/>
        </w:tc>
        <w:tc>
          <w:tcPr>
            <w:tcW w:w="1414" w:type="dxa"/>
          </w:tcPr>
          <w:p w:rsidR="00B354F0" w:rsidRDefault="00B354F0"/>
        </w:tc>
      </w:tr>
      <w:tr w:rsidR="00B354F0">
        <w:trPr>
          <w:trHeight w:val="631"/>
        </w:trPr>
        <w:tc>
          <w:tcPr>
            <w:tcW w:w="1413" w:type="dxa"/>
          </w:tcPr>
          <w:p w:rsidR="00B354F0" w:rsidRDefault="009659F8">
            <w:r>
              <w:rPr>
                <w:rFonts w:hint="eastAsia"/>
              </w:rPr>
              <w:t>预置条件</w:t>
            </w:r>
          </w:p>
        </w:tc>
        <w:tc>
          <w:tcPr>
            <w:tcW w:w="1413" w:type="dxa"/>
          </w:tcPr>
          <w:p w:rsidR="00B354F0" w:rsidRDefault="009659F8">
            <w:r>
              <w:rPr>
                <w:rFonts w:hint="eastAsia"/>
              </w:rPr>
              <w:t>拥有管理员账户</w:t>
            </w:r>
          </w:p>
        </w:tc>
        <w:tc>
          <w:tcPr>
            <w:tcW w:w="1413" w:type="dxa"/>
          </w:tcPr>
          <w:p w:rsidR="00B354F0" w:rsidRDefault="009659F8">
            <w:r>
              <w:rPr>
                <w:rFonts w:hint="eastAsia"/>
              </w:rPr>
              <w:t>特殊规程说明</w:t>
            </w:r>
            <w:r>
              <w:rPr>
                <w:rFonts w:hint="eastAsia"/>
              </w:rPr>
              <w:t> </w:t>
            </w:r>
          </w:p>
        </w:tc>
        <w:tc>
          <w:tcPr>
            <w:tcW w:w="1413" w:type="dxa"/>
          </w:tcPr>
          <w:p w:rsidR="00B354F0" w:rsidRDefault="009659F8">
            <w:r>
              <w:rPr>
                <w:rFonts w:hint="eastAsia"/>
              </w:rPr>
              <w:t>无</w:t>
            </w:r>
          </w:p>
        </w:tc>
        <w:tc>
          <w:tcPr>
            <w:tcW w:w="1414" w:type="dxa"/>
          </w:tcPr>
          <w:p w:rsidR="00B354F0" w:rsidRDefault="00B354F0"/>
        </w:tc>
        <w:tc>
          <w:tcPr>
            <w:tcW w:w="1414" w:type="dxa"/>
          </w:tcPr>
          <w:p w:rsidR="00B354F0" w:rsidRDefault="00B354F0"/>
        </w:tc>
      </w:tr>
      <w:tr w:rsidR="00B354F0">
        <w:trPr>
          <w:trHeight w:val="1252"/>
        </w:trPr>
        <w:tc>
          <w:tcPr>
            <w:tcW w:w="1413" w:type="dxa"/>
          </w:tcPr>
          <w:p w:rsidR="00B354F0" w:rsidRDefault="009659F8">
            <w:r>
              <w:rPr>
                <w:rFonts w:hint="eastAsia"/>
              </w:rPr>
              <w:t>参考信息</w:t>
            </w:r>
          </w:p>
        </w:tc>
        <w:tc>
          <w:tcPr>
            <w:tcW w:w="1413" w:type="dxa"/>
          </w:tcPr>
          <w:p w:rsidR="00B354F0" w:rsidRDefault="009659F8">
            <w:r>
              <w:rPr>
                <w:rFonts w:hint="eastAsia"/>
              </w:rPr>
              <w:t>用例说明中关于“管理员登录”的说明</w:t>
            </w:r>
          </w:p>
        </w:tc>
        <w:tc>
          <w:tcPr>
            <w:tcW w:w="1413" w:type="dxa"/>
          </w:tcPr>
          <w:p w:rsidR="00B354F0" w:rsidRDefault="00B354F0"/>
        </w:tc>
        <w:tc>
          <w:tcPr>
            <w:tcW w:w="1413" w:type="dxa"/>
          </w:tcPr>
          <w:p w:rsidR="00B354F0" w:rsidRDefault="00B354F0"/>
        </w:tc>
        <w:tc>
          <w:tcPr>
            <w:tcW w:w="1414" w:type="dxa"/>
          </w:tcPr>
          <w:p w:rsidR="00B354F0" w:rsidRDefault="00B354F0"/>
        </w:tc>
        <w:tc>
          <w:tcPr>
            <w:tcW w:w="1414" w:type="dxa"/>
          </w:tcPr>
          <w:p w:rsidR="00B354F0" w:rsidRDefault="00B354F0"/>
        </w:tc>
      </w:tr>
      <w:tr w:rsidR="00B354F0">
        <w:trPr>
          <w:trHeight w:val="321"/>
        </w:trPr>
        <w:tc>
          <w:tcPr>
            <w:tcW w:w="1413" w:type="dxa"/>
          </w:tcPr>
          <w:p w:rsidR="00B354F0" w:rsidRDefault="009659F8">
            <w:r>
              <w:rPr>
                <w:rFonts w:hint="eastAsia"/>
              </w:rPr>
              <w:t>测试数据</w:t>
            </w:r>
          </w:p>
        </w:tc>
        <w:tc>
          <w:tcPr>
            <w:tcW w:w="1413" w:type="dxa"/>
          </w:tcPr>
          <w:p w:rsidR="00B354F0" w:rsidRDefault="00B354F0"/>
        </w:tc>
        <w:tc>
          <w:tcPr>
            <w:tcW w:w="1413" w:type="dxa"/>
          </w:tcPr>
          <w:p w:rsidR="00B354F0" w:rsidRDefault="00B354F0"/>
        </w:tc>
        <w:tc>
          <w:tcPr>
            <w:tcW w:w="1413" w:type="dxa"/>
          </w:tcPr>
          <w:p w:rsidR="00B354F0" w:rsidRDefault="00B354F0"/>
        </w:tc>
        <w:tc>
          <w:tcPr>
            <w:tcW w:w="1414" w:type="dxa"/>
          </w:tcPr>
          <w:p w:rsidR="00B354F0" w:rsidRDefault="00B354F0"/>
        </w:tc>
        <w:tc>
          <w:tcPr>
            <w:tcW w:w="1414" w:type="dxa"/>
          </w:tcPr>
          <w:p w:rsidR="00B354F0" w:rsidRDefault="00B354F0"/>
        </w:tc>
      </w:tr>
      <w:tr w:rsidR="00B354F0">
        <w:trPr>
          <w:trHeight w:val="321"/>
        </w:trPr>
        <w:tc>
          <w:tcPr>
            <w:tcW w:w="1413" w:type="dxa"/>
          </w:tcPr>
          <w:p w:rsidR="00B354F0" w:rsidRDefault="009659F8">
            <w:r>
              <w:rPr>
                <w:rFonts w:hint="eastAsia"/>
              </w:rPr>
              <w:t>操作序号</w:t>
            </w:r>
          </w:p>
        </w:tc>
        <w:tc>
          <w:tcPr>
            <w:tcW w:w="1413" w:type="dxa"/>
          </w:tcPr>
          <w:p w:rsidR="00B354F0" w:rsidRDefault="009659F8">
            <w:r>
              <w:rPr>
                <w:rFonts w:hint="eastAsia"/>
              </w:rPr>
              <w:t>操作描述</w:t>
            </w:r>
            <w:r>
              <w:rPr>
                <w:rFonts w:hint="eastAsia"/>
              </w:rPr>
              <w:t> </w:t>
            </w:r>
          </w:p>
        </w:tc>
        <w:tc>
          <w:tcPr>
            <w:tcW w:w="1413" w:type="dxa"/>
          </w:tcPr>
          <w:p w:rsidR="00B354F0" w:rsidRDefault="009659F8">
            <w:r>
              <w:rPr>
                <w:rFonts w:hint="eastAsia"/>
              </w:rPr>
              <w:t>数</w:t>
            </w:r>
            <w:r>
              <w:rPr>
                <w:rFonts w:hint="eastAsia"/>
              </w:rPr>
              <w:t> </w:t>
            </w:r>
            <w:r>
              <w:rPr>
                <w:rFonts w:hint="eastAsia"/>
              </w:rPr>
              <w:t>据</w:t>
            </w:r>
          </w:p>
        </w:tc>
        <w:tc>
          <w:tcPr>
            <w:tcW w:w="1413" w:type="dxa"/>
          </w:tcPr>
          <w:p w:rsidR="00B354F0" w:rsidRDefault="009659F8">
            <w:r>
              <w:rPr>
                <w:rFonts w:hint="eastAsia"/>
              </w:rPr>
              <w:t>覆盖路径</w:t>
            </w:r>
          </w:p>
        </w:tc>
        <w:tc>
          <w:tcPr>
            <w:tcW w:w="1414" w:type="dxa"/>
          </w:tcPr>
          <w:p w:rsidR="00B354F0" w:rsidRDefault="009659F8">
            <w:r>
              <w:rPr>
                <w:rFonts w:hint="eastAsia"/>
              </w:rPr>
              <w:t>期望结果</w:t>
            </w:r>
            <w:r>
              <w:rPr>
                <w:rFonts w:hint="eastAsia"/>
              </w:rPr>
              <w:t> </w:t>
            </w:r>
          </w:p>
        </w:tc>
        <w:tc>
          <w:tcPr>
            <w:tcW w:w="1414" w:type="dxa"/>
          </w:tcPr>
          <w:p w:rsidR="00B354F0" w:rsidRDefault="009659F8">
            <w:r>
              <w:rPr>
                <w:rFonts w:hint="eastAsia"/>
              </w:rPr>
              <w:t>实际结果</w:t>
            </w:r>
          </w:p>
        </w:tc>
      </w:tr>
      <w:tr w:rsidR="00B354F0">
        <w:trPr>
          <w:trHeight w:val="321"/>
        </w:trPr>
        <w:tc>
          <w:tcPr>
            <w:tcW w:w="1413" w:type="dxa"/>
          </w:tcPr>
          <w:p w:rsidR="00B354F0" w:rsidRDefault="009659F8">
            <w:r>
              <w:rPr>
                <w:rFonts w:hint="eastAsia"/>
              </w:rPr>
              <w:t>1</w:t>
            </w:r>
          </w:p>
        </w:tc>
        <w:tc>
          <w:tcPr>
            <w:tcW w:w="1413" w:type="dxa"/>
          </w:tcPr>
          <w:p w:rsidR="00B354F0" w:rsidRDefault="009659F8">
            <w:r>
              <w:rPr>
                <w:rFonts w:hint="eastAsia"/>
              </w:rPr>
              <w:t>输入正确的账号和密码</w:t>
            </w:r>
          </w:p>
        </w:tc>
        <w:tc>
          <w:tcPr>
            <w:tcW w:w="1413" w:type="dxa"/>
          </w:tcPr>
          <w:p w:rsidR="00B354F0" w:rsidRDefault="009659F8">
            <w:r>
              <w:rPr>
                <w:rFonts w:hint="eastAsia"/>
              </w:rPr>
              <w:t>账号</w:t>
            </w:r>
            <w:r>
              <w:rPr>
                <w:rFonts w:hint="eastAsia"/>
              </w:rPr>
              <w:t>=admin</w:t>
            </w:r>
          </w:p>
          <w:p w:rsidR="00B354F0" w:rsidRDefault="009659F8">
            <w:r>
              <w:rPr>
                <w:rFonts w:hint="eastAsia"/>
              </w:rPr>
              <w:t>密码</w:t>
            </w:r>
            <w:r>
              <w:rPr>
                <w:rFonts w:hint="eastAsia"/>
              </w:rPr>
              <w:t>=admin</w:t>
            </w:r>
          </w:p>
        </w:tc>
        <w:tc>
          <w:tcPr>
            <w:tcW w:w="1413" w:type="dxa"/>
          </w:tcPr>
          <w:p w:rsidR="00B354F0" w:rsidRDefault="009659F8">
            <w:r>
              <w:rPr>
                <w:rFonts w:hint="eastAsia"/>
              </w:rPr>
              <w:t>1</w:t>
            </w:r>
            <w:r>
              <w:rPr>
                <w:rFonts w:hint="eastAsia"/>
              </w:rPr>
              <w:t>、</w:t>
            </w:r>
            <w:r>
              <w:rPr>
                <w:rFonts w:hint="eastAsia"/>
              </w:rPr>
              <w:t>6</w:t>
            </w:r>
          </w:p>
        </w:tc>
        <w:tc>
          <w:tcPr>
            <w:tcW w:w="1414" w:type="dxa"/>
          </w:tcPr>
          <w:p w:rsidR="00B354F0" w:rsidRDefault="009659F8">
            <w:r>
              <w:rPr>
                <w:rFonts w:hint="eastAsia"/>
              </w:rPr>
              <w:t>显示管理员主界面</w:t>
            </w:r>
          </w:p>
        </w:tc>
        <w:tc>
          <w:tcPr>
            <w:tcW w:w="1414" w:type="dxa"/>
          </w:tcPr>
          <w:p w:rsidR="00B354F0" w:rsidRDefault="00B354F0"/>
        </w:tc>
      </w:tr>
      <w:tr w:rsidR="00B354F0">
        <w:trPr>
          <w:trHeight w:val="321"/>
        </w:trPr>
        <w:tc>
          <w:tcPr>
            <w:tcW w:w="1413" w:type="dxa"/>
          </w:tcPr>
          <w:p w:rsidR="00B354F0" w:rsidRDefault="009659F8">
            <w:r>
              <w:rPr>
                <w:rFonts w:hint="eastAsia"/>
              </w:rPr>
              <w:t>2</w:t>
            </w:r>
          </w:p>
        </w:tc>
        <w:tc>
          <w:tcPr>
            <w:tcW w:w="1413" w:type="dxa"/>
          </w:tcPr>
          <w:p w:rsidR="00B354F0" w:rsidRDefault="009659F8">
            <w:r>
              <w:rPr>
                <w:rFonts w:hint="eastAsia"/>
              </w:rPr>
              <w:t>不输入账号</w:t>
            </w:r>
          </w:p>
        </w:tc>
        <w:tc>
          <w:tcPr>
            <w:tcW w:w="1413" w:type="dxa"/>
          </w:tcPr>
          <w:p w:rsidR="00B354F0" w:rsidRDefault="009659F8">
            <w:r>
              <w:rPr>
                <w:rFonts w:hint="eastAsia"/>
              </w:rPr>
              <w:t>账号</w:t>
            </w:r>
            <w:r>
              <w:rPr>
                <w:rFonts w:hint="eastAsia"/>
              </w:rPr>
              <w:t>=</w:t>
            </w:r>
            <w:r>
              <w:rPr>
                <w:rFonts w:hint="eastAsia"/>
              </w:rPr>
              <w:t>“”</w:t>
            </w:r>
          </w:p>
        </w:tc>
        <w:tc>
          <w:tcPr>
            <w:tcW w:w="1413" w:type="dxa"/>
          </w:tcPr>
          <w:p w:rsidR="00B354F0" w:rsidRDefault="009659F8">
            <w:r>
              <w:rPr>
                <w:rFonts w:hint="eastAsia"/>
              </w:rPr>
              <w:t>2</w:t>
            </w:r>
          </w:p>
        </w:tc>
        <w:tc>
          <w:tcPr>
            <w:tcW w:w="1414" w:type="dxa"/>
          </w:tcPr>
          <w:p w:rsidR="00B354F0" w:rsidRDefault="009659F8">
            <w:r>
              <w:rPr>
                <w:rFonts w:hint="eastAsia"/>
              </w:rPr>
              <w:t>提示“账号为空”</w:t>
            </w:r>
          </w:p>
        </w:tc>
        <w:tc>
          <w:tcPr>
            <w:tcW w:w="1414" w:type="dxa"/>
          </w:tcPr>
          <w:p w:rsidR="00B354F0" w:rsidRDefault="00B354F0"/>
        </w:tc>
      </w:tr>
      <w:tr w:rsidR="00B354F0">
        <w:trPr>
          <w:trHeight w:val="321"/>
        </w:trPr>
        <w:tc>
          <w:tcPr>
            <w:tcW w:w="1413" w:type="dxa"/>
          </w:tcPr>
          <w:p w:rsidR="00B354F0" w:rsidRDefault="009659F8">
            <w:r>
              <w:rPr>
                <w:rFonts w:hint="eastAsia"/>
              </w:rPr>
              <w:t>3</w:t>
            </w:r>
          </w:p>
        </w:tc>
        <w:tc>
          <w:tcPr>
            <w:tcW w:w="1413" w:type="dxa"/>
          </w:tcPr>
          <w:p w:rsidR="00B354F0" w:rsidRDefault="009659F8">
            <w:r>
              <w:rPr>
                <w:rFonts w:hint="eastAsia"/>
              </w:rPr>
              <w:t>不输入密码</w:t>
            </w:r>
          </w:p>
        </w:tc>
        <w:tc>
          <w:tcPr>
            <w:tcW w:w="1413" w:type="dxa"/>
          </w:tcPr>
          <w:p w:rsidR="00B354F0" w:rsidRDefault="009659F8">
            <w:r>
              <w:rPr>
                <w:rFonts w:hint="eastAsia"/>
              </w:rPr>
              <w:t>密码</w:t>
            </w:r>
            <w:r>
              <w:rPr>
                <w:rFonts w:hint="eastAsia"/>
              </w:rPr>
              <w:t>=</w:t>
            </w:r>
            <w:r>
              <w:rPr>
                <w:rFonts w:hint="eastAsia"/>
              </w:rPr>
              <w:t>“”</w:t>
            </w:r>
          </w:p>
        </w:tc>
        <w:tc>
          <w:tcPr>
            <w:tcW w:w="1413" w:type="dxa"/>
          </w:tcPr>
          <w:p w:rsidR="00B354F0" w:rsidRDefault="009659F8">
            <w:r>
              <w:rPr>
                <w:rFonts w:hint="eastAsia"/>
              </w:rPr>
              <w:t>7</w:t>
            </w:r>
          </w:p>
        </w:tc>
        <w:tc>
          <w:tcPr>
            <w:tcW w:w="1414" w:type="dxa"/>
          </w:tcPr>
          <w:p w:rsidR="00B354F0" w:rsidRDefault="009659F8">
            <w:r>
              <w:rPr>
                <w:rFonts w:hint="eastAsia"/>
              </w:rPr>
              <w:t> </w:t>
            </w:r>
            <w:r>
              <w:rPr>
                <w:rFonts w:hint="eastAsia"/>
              </w:rPr>
              <w:t>提示“密码为空”</w:t>
            </w:r>
          </w:p>
        </w:tc>
        <w:tc>
          <w:tcPr>
            <w:tcW w:w="1414" w:type="dxa"/>
          </w:tcPr>
          <w:p w:rsidR="00B354F0" w:rsidRDefault="00B354F0"/>
        </w:tc>
      </w:tr>
      <w:tr w:rsidR="00B354F0">
        <w:trPr>
          <w:trHeight w:val="321"/>
        </w:trPr>
        <w:tc>
          <w:tcPr>
            <w:tcW w:w="1413" w:type="dxa"/>
          </w:tcPr>
          <w:p w:rsidR="00B354F0" w:rsidRDefault="009659F8">
            <w:r>
              <w:rPr>
                <w:rFonts w:hint="eastAsia"/>
              </w:rPr>
              <w:t>4</w:t>
            </w:r>
          </w:p>
        </w:tc>
        <w:tc>
          <w:tcPr>
            <w:tcW w:w="1413" w:type="dxa"/>
          </w:tcPr>
          <w:p w:rsidR="00B354F0" w:rsidRDefault="009659F8">
            <w:r>
              <w:rPr>
                <w:rFonts w:hint="eastAsia"/>
              </w:rPr>
              <w:t>输入格式不正确账号</w:t>
            </w:r>
          </w:p>
        </w:tc>
        <w:tc>
          <w:tcPr>
            <w:tcW w:w="1413" w:type="dxa"/>
          </w:tcPr>
          <w:p w:rsidR="00B354F0" w:rsidRDefault="009659F8">
            <w:r>
              <w:rPr>
                <w:rFonts w:hint="eastAsia"/>
              </w:rPr>
              <w:t>账号</w:t>
            </w:r>
            <w:r>
              <w:rPr>
                <w:rFonts w:hint="eastAsia"/>
              </w:rPr>
              <w:t>=123456</w:t>
            </w:r>
          </w:p>
        </w:tc>
        <w:tc>
          <w:tcPr>
            <w:tcW w:w="1413" w:type="dxa"/>
          </w:tcPr>
          <w:p w:rsidR="00B354F0" w:rsidRDefault="009659F8">
            <w:r>
              <w:rPr>
                <w:rFonts w:hint="eastAsia"/>
              </w:rPr>
              <w:t>3</w:t>
            </w:r>
          </w:p>
        </w:tc>
        <w:tc>
          <w:tcPr>
            <w:tcW w:w="1414" w:type="dxa"/>
          </w:tcPr>
          <w:p w:rsidR="00B354F0" w:rsidRDefault="009659F8">
            <w:r>
              <w:rPr>
                <w:rFonts w:hint="eastAsia"/>
              </w:rPr>
              <w:t>提示“请输入正确的管理员账户”</w:t>
            </w:r>
          </w:p>
        </w:tc>
        <w:tc>
          <w:tcPr>
            <w:tcW w:w="1414" w:type="dxa"/>
          </w:tcPr>
          <w:p w:rsidR="00B354F0" w:rsidRDefault="00B354F0"/>
        </w:tc>
      </w:tr>
      <w:tr w:rsidR="00B354F0">
        <w:trPr>
          <w:trHeight w:val="321"/>
        </w:trPr>
        <w:tc>
          <w:tcPr>
            <w:tcW w:w="1413" w:type="dxa"/>
          </w:tcPr>
          <w:p w:rsidR="00B354F0" w:rsidRDefault="009659F8">
            <w:r>
              <w:rPr>
                <w:rFonts w:hint="eastAsia"/>
              </w:rPr>
              <w:t>5</w:t>
            </w:r>
          </w:p>
        </w:tc>
        <w:tc>
          <w:tcPr>
            <w:tcW w:w="1413" w:type="dxa"/>
          </w:tcPr>
          <w:p w:rsidR="00B354F0" w:rsidRDefault="009659F8">
            <w:r>
              <w:rPr>
                <w:rFonts w:hint="eastAsia"/>
              </w:rPr>
              <w:t>输入格式不正确账号</w:t>
            </w:r>
          </w:p>
        </w:tc>
        <w:tc>
          <w:tcPr>
            <w:tcW w:w="1413" w:type="dxa"/>
          </w:tcPr>
          <w:p w:rsidR="00B354F0" w:rsidRDefault="009659F8">
            <w:r>
              <w:rPr>
                <w:rFonts w:hint="eastAsia"/>
              </w:rPr>
              <w:t>账号</w:t>
            </w:r>
            <w:r>
              <w:rPr>
                <w:rFonts w:hint="eastAsia"/>
              </w:rPr>
              <w:t>=abcd</w:t>
            </w:r>
          </w:p>
        </w:tc>
        <w:tc>
          <w:tcPr>
            <w:tcW w:w="1413" w:type="dxa"/>
          </w:tcPr>
          <w:p w:rsidR="00B354F0" w:rsidRDefault="009659F8">
            <w:r>
              <w:rPr>
                <w:rFonts w:hint="eastAsia"/>
              </w:rPr>
              <w:t>4</w:t>
            </w:r>
          </w:p>
        </w:tc>
        <w:tc>
          <w:tcPr>
            <w:tcW w:w="1414" w:type="dxa"/>
          </w:tcPr>
          <w:p w:rsidR="00B354F0" w:rsidRDefault="009659F8">
            <w:r>
              <w:rPr>
                <w:rFonts w:hint="eastAsia"/>
              </w:rPr>
              <w:t>提示“请输入正确的管理员账户”</w:t>
            </w:r>
          </w:p>
        </w:tc>
        <w:tc>
          <w:tcPr>
            <w:tcW w:w="1414" w:type="dxa"/>
          </w:tcPr>
          <w:p w:rsidR="00B354F0" w:rsidRDefault="00B354F0"/>
        </w:tc>
      </w:tr>
      <w:tr w:rsidR="00B354F0">
        <w:trPr>
          <w:trHeight w:val="321"/>
        </w:trPr>
        <w:tc>
          <w:tcPr>
            <w:tcW w:w="1413" w:type="dxa"/>
          </w:tcPr>
          <w:p w:rsidR="00B354F0" w:rsidRDefault="009659F8">
            <w:r>
              <w:rPr>
                <w:rFonts w:hint="eastAsia"/>
              </w:rPr>
              <w:t>6</w:t>
            </w:r>
          </w:p>
        </w:tc>
        <w:tc>
          <w:tcPr>
            <w:tcW w:w="1413" w:type="dxa"/>
          </w:tcPr>
          <w:p w:rsidR="00B354F0" w:rsidRDefault="009659F8">
            <w:r>
              <w:rPr>
                <w:rFonts w:hint="eastAsia"/>
              </w:rPr>
              <w:t>输入格式不正确账号</w:t>
            </w:r>
          </w:p>
        </w:tc>
        <w:tc>
          <w:tcPr>
            <w:tcW w:w="1413" w:type="dxa"/>
          </w:tcPr>
          <w:p w:rsidR="00B354F0" w:rsidRDefault="009659F8">
            <w:r>
              <w:rPr>
                <w:rFonts w:hint="eastAsia"/>
              </w:rPr>
              <w:t>账号</w:t>
            </w:r>
            <w:r>
              <w:rPr>
                <w:rFonts w:hint="eastAsia"/>
              </w:rPr>
              <w:t>=abc123</w:t>
            </w:r>
          </w:p>
        </w:tc>
        <w:tc>
          <w:tcPr>
            <w:tcW w:w="1413" w:type="dxa"/>
          </w:tcPr>
          <w:p w:rsidR="00B354F0" w:rsidRDefault="009659F8">
            <w:r>
              <w:rPr>
                <w:rFonts w:hint="eastAsia"/>
              </w:rPr>
              <w:t>5</w:t>
            </w:r>
          </w:p>
        </w:tc>
        <w:tc>
          <w:tcPr>
            <w:tcW w:w="1414" w:type="dxa"/>
          </w:tcPr>
          <w:p w:rsidR="00B354F0" w:rsidRDefault="009659F8">
            <w:r>
              <w:rPr>
                <w:rFonts w:hint="eastAsia"/>
              </w:rPr>
              <w:t>提示“请输入正确的管理员账户”</w:t>
            </w:r>
          </w:p>
        </w:tc>
        <w:tc>
          <w:tcPr>
            <w:tcW w:w="1414" w:type="dxa"/>
          </w:tcPr>
          <w:p w:rsidR="00B354F0" w:rsidRDefault="00B354F0"/>
        </w:tc>
      </w:tr>
      <w:tr w:rsidR="00B354F0">
        <w:trPr>
          <w:trHeight w:val="321"/>
        </w:trPr>
        <w:tc>
          <w:tcPr>
            <w:tcW w:w="1413" w:type="dxa"/>
          </w:tcPr>
          <w:p w:rsidR="00B354F0" w:rsidRDefault="009659F8">
            <w:r>
              <w:rPr>
                <w:rFonts w:hint="eastAsia"/>
              </w:rPr>
              <w:t>7</w:t>
            </w:r>
          </w:p>
        </w:tc>
        <w:tc>
          <w:tcPr>
            <w:tcW w:w="1413" w:type="dxa"/>
          </w:tcPr>
          <w:p w:rsidR="00B354F0" w:rsidRDefault="009659F8">
            <w:r>
              <w:rPr>
                <w:rFonts w:hint="eastAsia"/>
              </w:rPr>
              <w:t>输入不匹配密码</w:t>
            </w:r>
          </w:p>
        </w:tc>
        <w:tc>
          <w:tcPr>
            <w:tcW w:w="1413" w:type="dxa"/>
          </w:tcPr>
          <w:p w:rsidR="00B354F0" w:rsidRDefault="009659F8">
            <w:r>
              <w:rPr>
                <w:rFonts w:hint="eastAsia"/>
              </w:rPr>
              <w:t>账号</w:t>
            </w:r>
            <w:r>
              <w:rPr>
                <w:rFonts w:hint="eastAsia"/>
              </w:rPr>
              <w:t>=admin</w:t>
            </w:r>
          </w:p>
          <w:p w:rsidR="00B354F0" w:rsidRDefault="009659F8">
            <w:r>
              <w:rPr>
                <w:rFonts w:hint="eastAsia"/>
              </w:rPr>
              <w:t>密码</w:t>
            </w:r>
            <w:r>
              <w:rPr>
                <w:rFonts w:hint="eastAsia"/>
              </w:rPr>
              <w:t>=123456</w:t>
            </w:r>
          </w:p>
        </w:tc>
        <w:tc>
          <w:tcPr>
            <w:tcW w:w="1413" w:type="dxa"/>
          </w:tcPr>
          <w:p w:rsidR="00B354F0" w:rsidRDefault="009659F8">
            <w:r>
              <w:rPr>
                <w:rFonts w:hint="eastAsia"/>
              </w:rPr>
              <w:t>8</w:t>
            </w:r>
          </w:p>
        </w:tc>
        <w:tc>
          <w:tcPr>
            <w:tcW w:w="1414" w:type="dxa"/>
          </w:tcPr>
          <w:p w:rsidR="00B354F0" w:rsidRDefault="009659F8">
            <w:r>
              <w:rPr>
                <w:rFonts w:hint="eastAsia"/>
              </w:rPr>
              <w:t>提示“密码错误”</w:t>
            </w:r>
          </w:p>
        </w:tc>
        <w:tc>
          <w:tcPr>
            <w:tcW w:w="1414" w:type="dxa"/>
          </w:tcPr>
          <w:p w:rsidR="00B354F0" w:rsidRDefault="00B354F0"/>
        </w:tc>
      </w:tr>
    </w:tbl>
    <w:p w:rsidR="00B354F0" w:rsidRDefault="00B354F0"/>
    <w:p w:rsidR="00B354F0" w:rsidRDefault="009659F8">
      <w:pPr>
        <w:pStyle w:val="2"/>
      </w:pPr>
      <w:bookmarkStart w:id="2316" w:name="_Toc15846"/>
      <w:bookmarkStart w:id="2317" w:name="_Toc8911"/>
      <w:bookmarkStart w:id="2318" w:name="_Toc16487"/>
      <w:bookmarkStart w:id="2319" w:name="_Toc1759"/>
      <w:bookmarkStart w:id="2320" w:name="_Toc11808"/>
      <w:bookmarkStart w:id="2321" w:name="_Toc23155"/>
      <w:bookmarkStart w:id="2322" w:name="_Toc1854"/>
      <w:bookmarkStart w:id="2323" w:name="_Toc10314"/>
      <w:r>
        <w:rPr>
          <w:rFonts w:hint="eastAsia"/>
        </w:rPr>
        <w:t>3.2</w:t>
      </w:r>
      <w:r>
        <w:rPr>
          <w:rFonts w:hint="eastAsia"/>
        </w:rPr>
        <w:t>管理员处理用户注册申请测试用例</w:t>
      </w:r>
      <w:bookmarkEnd w:id="2316"/>
      <w:bookmarkEnd w:id="2317"/>
      <w:bookmarkEnd w:id="2318"/>
      <w:bookmarkEnd w:id="2319"/>
      <w:bookmarkEnd w:id="2320"/>
      <w:bookmarkEnd w:id="2321"/>
      <w:bookmarkEnd w:id="2322"/>
      <w:bookmarkEnd w:id="2323"/>
    </w:p>
    <w:p w:rsidR="00B354F0" w:rsidRDefault="009659F8">
      <w:pPr>
        <w:pStyle w:val="3"/>
      </w:pPr>
      <w:bookmarkStart w:id="2324" w:name="_Toc7455"/>
      <w:bookmarkStart w:id="2325" w:name="_Toc13049"/>
      <w:bookmarkStart w:id="2326" w:name="_Toc30203"/>
      <w:bookmarkStart w:id="2327" w:name="_Toc2682"/>
      <w:bookmarkStart w:id="2328" w:name="_Toc6847"/>
      <w:bookmarkStart w:id="2329" w:name="_Toc11982"/>
      <w:bookmarkStart w:id="2330" w:name="_Toc30897"/>
      <w:bookmarkStart w:id="2331" w:name="_Toc8142"/>
      <w:r>
        <w:rPr>
          <w:rFonts w:hint="eastAsia"/>
        </w:rPr>
        <w:t>3.2.1</w:t>
      </w:r>
      <w:r>
        <w:rPr>
          <w:rFonts w:hint="eastAsia"/>
        </w:rPr>
        <w:t>测试用例</w:t>
      </w:r>
      <w:bookmarkEnd w:id="2324"/>
      <w:bookmarkEnd w:id="2325"/>
      <w:bookmarkEnd w:id="2326"/>
      <w:bookmarkEnd w:id="2327"/>
      <w:bookmarkEnd w:id="2328"/>
      <w:bookmarkEnd w:id="2329"/>
      <w:bookmarkEnd w:id="2330"/>
      <w:bookmarkEnd w:id="233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TC-M002</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管理员添加用户</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Uc-M002</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管理员处理用户注册申请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管理员处理用户注册申请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测试管理员能否处理用户注册申请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用例说明中关于“管理员处理用户注册申请”的说明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进入用户管理，选择未通过列表，选择用户，点击确定按钮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 </w:t>
            </w:r>
            <w:r>
              <w:rPr>
                <w:rFonts w:hint="eastAsia"/>
              </w:rPr>
              <w:t>用户被添加，向用户邮箱处发出通过通知</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进入用户管理，选择未通过列表，选择用户，点击取消按钮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用户未被添加，向用户邮箱处发出未通过通知</w:t>
            </w:r>
          </w:p>
        </w:tc>
        <w:tc>
          <w:tcPr>
            <w:tcW w:w="1421" w:type="dxa"/>
          </w:tcPr>
          <w:p w:rsidR="00B354F0" w:rsidRDefault="00B354F0"/>
        </w:tc>
      </w:tr>
    </w:tbl>
    <w:p w:rsidR="00B354F0" w:rsidRDefault="00B354F0"/>
    <w:p w:rsidR="00B354F0" w:rsidRDefault="009659F8">
      <w:pPr>
        <w:pStyle w:val="2"/>
      </w:pPr>
      <w:bookmarkStart w:id="2332" w:name="_Toc2935"/>
      <w:bookmarkStart w:id="2333" w:name="_Toc4997"/>
      <w:bookmarkStart w:id="2334" w:name="_Toc14164"/>
      <w:bookmarkStart w:id="2335" w:name="_Toc10091"/>
      <w:bookmarkStart w:id="2336" w:name="_Toc3225"/>
      <w:bookmarkStart w:id="2337" w:name="_Toc27775"/>
      <w:bookmarkStart w:id="2338" w:name="_Toc30309"/>
      <w:bookmarkStart w:id="2339" w:name="_Toc26275"/>
      <w:r>
        <w:rPr>
          <w:rFonts w:hint="eastAsia"/>
        </w:rPr>
        <w:t>3.3</w:t>
      </w:r>
      <w:r>
        <w:rPr>
          <w:rFonts w:hint="eastAsia"/>
        </w:rPr>
        <w:t>管理员删除用户测试用例</w:t>
      </w:r>
      <w:bookmarkEnd w:id="2332"/>
      <w:bookmarkEnd w:id="2333"/>
      <w:bookmarkEnd w:id="2334"/>
      <w:bookmarkEnd w:id="2335"/>
      <w:bookmarkEnd w:id="2336"/>
      <w:bookmarkEnd w:id="2337"/>
      <w:bookmarkEnd w:id="2338"/>
      <w:bookmarkEnd w:id="2339"/>
    </w:p>
    <w:p w:rsidR="00B354F0" w:rsidRDefault="009659F8">
      <w:pPr>
        <w:pStyle w:val="3"/>
      </w:pPr>
      <w:bookmarkStart w:id="2340" w:name="_Toc10767"/>
      <w:bookmarkStart w:id="2341" w:name="_Toc18748"/>
      <w:bookmarkStart w:id="2342" w:name="_Toc23972"/>
      <w:bookmarkStart w:id="2343" w:name="_Toc11959"/>
      <w:bookmarkStart w:id="2344" w:name="_Toc15127"/>
      <w:bookmarkStart w:id="2345" w:name="_Toc16789"/>
      <w:bookmarkStart w:id="2346" w:name="_Toc18558"/>
      <w:bookmarkStart w:id="2347" w:name="_Toc28659"/>
      <w:r>
        <w:rPr>
          <w:rFonts w:hint="eastAsia"/>
        </w:rPr>
        <w:t>3.3.1</w:t>
      </w:r>
      <w:r>
        <w:rPr>
          <w:rFonts w:hint="eastAsia"/>
        </w:rPr>
        <w:t>测试用例</w:t>
      </w:r>
      <w:bookmarkEnd w:id="2340"/>
      <w:bookmarkEnd w:id="2341"/>
      <w:bookmarkEnd w:id="2342"/>
      <w:bookmarkEnd w:id="2343"/>
      <w:bookmarkEnd w:id="2344"/>
      <w:bookmarkEnd w:id="2345"/>
      <w:bookmarkEnd w:id="2346"/>
      <w:bookmarkEnd w:id="234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TC-M003</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管理员删除用户</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Uc-M003</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用例说明中关于“管理员删除用户”的说明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进入用户列表，选择需要删除的用户，点击删除键，弹出窗口点击确定按钮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 </w:t>
            </w:r>
            <w:r>
              <w:rPr>
                <w:rFonts w:hint="eastAsia"/>
              </w:rPr>
              <w:t>用户被删除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进入用户列表，未选择用户，点击删除键</w:t>
            </w:r>
          </w:p>
        </w:tc>
        <w:tc>
          <w:tcPr>
            <w:tcW w:w="1420" w:type="dxa"/>
          </w:tcPr>
          <w:p w:rsidR="00B354F0" w:rsidRDefault="00B354F0"/>
        </w:tc>
        <w:tc>
          <w:tcPr>
            <w:tcW w:w="1420" w:type="dxa"/>
          </w:tcPr>
          <w:p w:rsidR="00B354F0" w:rsidRDefault="009659F8">
            <w:r>
              <w:rPr>
                <w:rFonts w:hint="eastAsia"/>
              </w:rPr>
              <w:t>2</w:t>
            </w:r>
          </w:p>
        </w:tc>
        <w:tc>
          <w:tcPr>
            <w:tcW w:w="1421" w:type="dxa"/>
          </w:tcPr>
          <w:p w:rsidR="00B354F0" w:rsidRDefault="009659F8">
            <w:r>
              <w:rPr>
                <w:rFonts w:hint="eastAsia"/>
              </w:rPr>
              <w:t>提示“请选择要删除的用户”</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进入用户列表，选择需要删除的用户，点击删除键，弹出窗口点击取消按钮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348" w:name="_Toc3915"/>
      <w:bookmarkStart w:id="2349" w:name="_Toc25222"/>
      <w:bookmarkStart w:id="2350" w:name="_Toc3763"/>
      <w:bookmarkStart w:id="2351" w:name="_Toc23823"/>
      <w:bookmarkStart w:id="2352" w:name="_Toc6023"/>
      <w:bookmarkStart w:id="2353" w:name="_Toc12601"/>
      <w:bookmarkStart w:id="2354" w:name="_Toc31283"/>
      <w:bookmarkStart w:id="2355" w:name="_Toc18634"/>
      <w:r>
        <w:rPr>
          <w:rFonts w:hint="eastAsia"/>
        </w:rPr>
        <w:t>3.4</w:t>
      </w:r>
      <w:r>
        <w:rPr>
          <w:rFonts w:hint="eastAsia"/>
        </w:rPr>
        <w:t>管理员重置用户密码测试用例</w:t>
      </w:r>
      <w:bookmarkEnd w:id="2348"/>
      <w:bookmarkEnd w:id="2349"/>
      <w:bookmarkEnd w:id="2350"/>
      <w:bookmarkEnd w:id="2351"/>
      <w:bookmarkEnd w:id="2352"/>
      <w:bookmarkEnd w:id="2353"/>
      <w:bookmarkEnd w:id="2354"/>
      <w:bookmarkEnd w:id="2355"/>
    </w:p>
    <w:p w:rsidR="00B354F0" w:rsidRDefault="009659F8">
      <w:pPr>
        <w:pStyle w:val="3"/>
      </w:pPr>
      <w:bookmarkStart w:id="2356" w:name="_Toc4516"/>
      <w:bookmarkStart w:id="2357" w:name="_Toc19201"/>
      <w:bookmarkStart w:id="2358" w:name="_Toc30649"/>
      <w:bookmarkStart w:id="2359" w:name="_Toc21357"/>
      <w:bookmarkStart w:id="2360" w:name="_Toc4747"/>
      <w:bookmarkStart w:id="2361" w:name="_Toc19872"/>
      <w:bookmarkStart w:id="2362" w:name="_Toc22715"/>
      <w:bookmarkStart w:id="2363" w:name="_Toc30049"/>
      <w:r>
        <w:rPr>
          <w:rFonts w:hint="eastAsia"/>
        </w:rPr>
        <w:t>3.4.1</w:t>
      </w:r>
      <w:r>
        <w:rPr>
          <w:rFonts w:hint="eastAsia"/>
        </w:rPr>
        <w:t>测试用例</w:t>
      </w:r>
      <w:bookmarkEnd w:id="2356"/>
      <w:bookmarkEnd w:id="2357"/>
      <w:bookmarkEnd w:id="2358"/>
      <w:bookmarkEnd w:id="2359"/>
      <w:bookmarkEnd w:id="2360"/>
      <w:bookmarkEnd w:id="2361"/>
      <w:bookmarkEnd w:id="2362"/>
      <w:bookmarkEnd w:id="23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TC-M004</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管理员重置用户密码</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Uc-M004</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管理员重置用户密码</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管理员重置用户密码</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测试管理员能否重置用户密码</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用例说明中关于“管理员重置用户密码”的说明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进入申诉列表</w:t>
            </w:r>
            <w:r>
              <w:rPr>
                <w:rFonts w:hint="eastAsia"/>
              </w:rPr>
              <w:t>-</w:t>
            </w:r>
            <w:r>
              <w:rPr>
                <w:rFonts w:hint="eastAsia"/>
              </w:rPr>
              <w:t>用户重置密码子列表，选择需要重置的用户，点击重置密码按钮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 </w:t>
            </w:r>
            <w:r>
              <w:rPr>
                <w:rFonts w:hint="eastAsia"/>
              </w:rPr>
              <w:t>用户密码被重置，向用户处发出成功通知</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进入申诉列表</w:t>
            </w:r>
            <w:r>
              <w:rPr>
                <w:rFonts w:hint="eastAsia"/>
              </w:rPr>
              <w:t>-</w:t>
            </w:r>
            <w:r>
              <w:rPr>
                <w:rFonts w:hint="eastAsia"/>
              </w:rPr>
              <w:t>用户重置密码子列表，选择用户，点击撤回按钮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用户密码未被重置，向用户处发出失败通知</w:t>
            </w:r>
          </w:p>
        </w:tc>
        <w:tc>
          <w:tcPr>
            <w:tcW w:w="1421" w:type="dxa"/>
          </w:tcPr>
          <w:p w:rsidR="00B354F0" w:rsidRDefault="00B354F0"/>
        </w:tc>
      </w:tr>
    </w:tbl>
    <w:p w:rsidR="00B354F0" w:rsidRDefault="00B354F0"/>
    <w:p w:rsidR="00B354F0" w:rsidRDefault="009659F8">
      <w:pPr>
        <w:pStyle w:val="2"/>
      </w:pPr>
      <w:bookmarkStart w:id="2364" w:name="_Toc17935"/>
      <w:bookmarkStart w:id="2365" w:name="_Toc25011"/>
      <w:bookmarkStart w:id="2366" w:name="_Toc20082"/>
      <w:bookmarkStart w:id="2367" w:name="_Toc8228"/>
      <w:bookmarkStart w:id="2368" w:name="_Toc22250"/>
      <w:bookmarkStart w:id="2369" w:name="_Toc25135"/>
      <w:bookmarkStart w:id="2370" w:name="_Toc30506"/>
      <w:bookmarkStart w:id="2371" w:name="_Toc18934"/>
      <w:r>
        <w:rPr>
          <w:rFonts w:hint="eastAsia"/>
        </w:rPr>
        <w:t>3.5</w:t>
      </w:r>
      <w:r>
        <w:rPr>
          <w:rFonts w:hint="eastAsia"/>
        </w:rPr>
        <w:t>管理员禁言用户测试用例</w:t>
      </w:r>
      <w:bookmarkEnd w:id="2364"/>
      <w:bookmarkEnd w:id="2365"/>
      <w:bookmarkEnd w:id="2366"/>
      <w:bookmarkEnd w:id="2367"/>
      <w:bookmarkEnd w:id="2368"/>
      <w:bookmarkEnd w:id="2369"/>
      <w:bookmarkEnd w:id="2370"/>
      <w:bookmarkEnd w:id="2371"/>
    </w:p>
    <w:p w:rsidR="00B354F0" w:rsidRDefault="009659F8">
      <w:pPr>
        <w:pStyle w:val="3"/>
      </w:pPr>
      <w:bookmarkStart w:id="2372" w:name="_Toc16666"/>
      <w:bookmarkStart w:id="2373" w:name="_Toc24225"/>
      <w:bookmarkStart w:id="2374" w:name="_Toc24578"/>
      <w:bookmarkStart w:id="2375" w:name="_Toc6808"/>
      <w:bookmarkStart w:id="2376" w:name="_Toc29765"/>
      <w:bookmarkStart w:id="2377" w:name="_Toc10689"/>
      <w:bookmarkStart w:id="2378" w:name="_Toc18170"/>
      <w:bookmarkStart w:id="2379" w:name="_Toc32277"/>
      <w:r>
        <w:rPr>
          <w:rFonts w:hint="eastAsia"/>
        </w:rPr>
        <w:t>3.5.1</w:t>
      </w:r>
      <w:r>
        <w:rPr>
          <w:rFonts w:hint="eastAsia"/>
        </w:rPr>
        <w:t>测试用例</w:t>
      </w:r>
      <w:bookmarkEnd w:id="2372"/>
      <w:bookmarkEnd w:id="2373"/>
      <w:bookmarkEnd w:id="2374"/>
      <w:bookmarkEnd w:id="2375"/>
      <w:bookmarkEnd w:id="2376"/>
      <w:bookmarkEnd w:id="2377"/>
      <w:bookmarkEnd w:id="2378"/>
      <w:bookmarkEnd w:id="237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TC-M005</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管理员禁言用户</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Uc-M005</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管理员禁言用户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管理员禁言用户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测试管理员能否禁言用户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用例说明中关于“管理员禁言用户”的说明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进入用户列表，选择用户，点击禁言按钮，选择禁言时间弹出窗口点击确定按钮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指定用户被禁言指定时间，向用户处发出禁言通知</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进入用户列表，选择用户，点击禁言按钮，未选择禁言时间弹出窗口点击确定按钮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指定用户被禁言一天，向用户处发出禁言通知</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进入用户列表，未选择用户，点击禁言按钮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提示“请选择要禁言的用户”</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进入用户列表，选择用户，点击禁言按钮，选择禁言时间弹出窗口点击取消按钮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380" w:name="_Toc24697"/>
      <w:bookmarkStart w:id="2381" w:name="_Toc22530"/>
      <w:bookmarkStart w:id="2382" w:name="_Toc8646"/>
      <w:bookmarkStart w:id="2383" w:name="_Toc23711"/>
      <w:bookmarkStart w:id="2384" w:name="_Toc32714"/>
      <w:bookmarkStart w:id="2385" w:name="_Toc18879"/>
      <w:bookmarkStart w:id="2386" w:name="_Toc18398"/>
      <w:bookmarkStart w:id="2387" w:name="_Toc18768"/>
      <w:r>
        <w:rPr>
          <w:rFonts w:hint="eastAsia"/>
        </w:rPr>
        <w:t>3.6</w:t>
      </w:r>
      <w:r>
        <w:rPr>
          <w:rFonts w:hint="eastAsia"/>
        </w:rPr>
        <w:t>管理员解封用户测试用例</w:t>
      </w:r>
      <w:bookmarkEnd w:id="2380"/>
      <w:bookmarkEnd w:id="2381"/>
      <w:bookmarkEnd w:id="2382"/>
      <w:bookmarkEnd w:id="2383"/>
      <w:bookmarkEnd w:id="2384"/>
      <w:bookmarkEnd w:id="2385"/>
      <w:bookmarkEnd w:id="2386"/>
      <w:bookmarkEnd w:id="2387"/>
    </w:p>
    <w:p w:rsidR="00B354F0" w:rsidRDefault="009659F8">
      <w:pPr>
        <w:pStyle w:val="3"/>
      </w:pPr>
      <w:bookmarkStart w:id="2388" w:name="_Toc11097"/>
      <w:bookmarkStart w:id="2389" w:name="_Toc12148"/>
      <w:bookmarkStart w:id="2390" w:name="_Toc14821"/>
      <w:bookmarkStart w:id="2391" w:name="_Toc16510"/>
      <w:bookmarkStart w:id="2392" w:name="_Toc3230"/>
      <w:bookmarkStart w:id="2393" w:name="_Toc32675"/>
      <w:bookmarkStart w:id="2394" w:name="_Toc30360"/>
      <w:bookmarkStart w:id="2395" w:name="_Toc31050"/>
      <w:r>
        <w:rPr>
          <w:rFonts w:hint="eastAsia"/>
        </w:rPr>
        <w:t>3.6.1</w:t>
      </w:r>
      <w:r>
        <w:rPr>
          <w:rFonts w:hint="eastAsia"/>
        </w:rPr>
        <w:t>测试用例</w:t>
      </w:r>
      <w:bookmarkEnd w:id="2388"/>
      <w:bookmarkEnd w:id="2389"/>
      <w:bookmarkEnd w:id="2390"/>
      <w:bookmarkEnd w:id="2391"/>
      <w:bookmarkEnd w:id="2392"/>
      <w:bookmarkEnd w:id="2393"/>
      <w:bookmarkEnd w:id="2394"/>
      <w:bookmarkEnd w:id="239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TC-M006</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管理员解封用户</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Uc-M006</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管理员解封用户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管理员解封用户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测试管理员能否禁言用户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用例说明中关于“管理员解封用户”的说明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进入用户列表，选择用户，点击禁言按钮，选择禁言时间弹出窗口点击确定按钮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指定用户被禁言指定时间，向用户处发出禁言通知</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进入用户列表，选择用户，点击禁言按钮，未选择禁言时间弹出窗口点击确定按钮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指定用户被禁言一天，向用户处发出禁言通知</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进入用户列表，未选择用户，点击禁言按钮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提示“请选择要禁言的用户”</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进入用户列表，选择用户，点击禁言按钮，选择禁言时间弹出窗口点击取消按钮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396" w:name="_Toc22000"/>
      <w:bookmarkStart w:id="2397" w:name="_Toc26858"/>
      <w:bookmarkStart w:id="2398" w:name="_Toc16481"/>
      <w:bookmarkStart w:id="2399" w:name="_Toc3779"/>
      <w:bookmarkStart w:id="2400" w:name="_Toc21219"/>
      <w:bookmarkStart w:id="2401" w:name="_Toc29418"/>
      <w:bookmarkStart w:id="2402" w:name="_Toc2616"/>
      <w:bookmarkStart w:id="2403" w:name="_Toc6926"/>
      <w:r>
        <w:rPr>
          <w:rFonts w:hint="eastAsia"/>
        </w:rPr>
        <w:t>3.7</w:t>
      </w:r>
      <w:r>
        <w:rPr>
          <w:rFonts w:hint="eastAsia"/>
        </w:rPr>
        <w:t>管理员查询用户测试用例</w:t>
      </w:r>
      <w:bookmarkEnd w:id="2396"/>
      <w:bookmarkEnd w:id="2397"/>
      <w:bookmarkEnd w:id="2398"/>
      <w:bookmarkEnd w:id="2399"/>
      <w:bookmarkEnd w:id="2400"/>
      <w:bookmarkEnd w:id="2401"/>
      <w:bookmarkEnd w:id="2402"/>
      <w:bookmarkEnd w:id="2403"/>
    </w:p>
    <w:p w:rsidR="00B354F0" w:rsidRDefault="009659F8">
      <w:pPr>
        <w:pStyle w:val="3"/>
      </w:pPr>
      <w:bookmarkStart w:id="2404" w:name="_Toc21449"/>
      <w:bookmarkStart w:id="2405" w:name="_Toc8346"/>
      <w:bookmarkStart w:id="2406" w:name="_Toc31177"/>
      <w:bookmarkStart w:id="2407" w:name="_Toc23048"/>
      <w:bookmarkStart w:id="2408" w:name="_Toc23058"/>
      <w:bookmarkStart w:id="2409" w:name="_Toc17561"/>
      <w:bookmarkStart w:id="2410" w:name="_Toc16355"/>
      <w:bookmarkStart w:id="2411" w:name="_Toc11418"/>
      <w:r>
        <w:rPr>
          <w:rFonts w:hint="eastAsia"/>
        </w:rPr>
        <w:t>3.7.1</w:t>
      </w:r>
      <w:r>
        <w:rPr>
          <w:rFonts w:hint="eastAsia"/>
        </w:rPr>
        <w:t>测试用例</w:t>
      </w:r>
      <w:bookmarkEnd w:id="2404"/>
      <w:bookmarkEnd w:id="2405"/>
      <w:bookmarkEnd w:id="2406"/>
      <w:bookmarkEnd w:id="2407"/>
      <w:bookmarkEnd w:id="2408"/>
      <w:bookmarkEnd w:id="2409"/>
      <w:bookmarkEnd w:id="2410"/>
      <w:bookmarkEnd w:id="241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TC-M007</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管理员查询用户</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hint="eastAsia"/>
              </w:rPr>
              <w:t>Uc-M007</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测试管理员能否查询用户</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用例说明中关于“管理员查询用户”的说明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进入用户管理，在用户搜索处输入关键字，点击查询按钮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与关键字相匹配的用户被查询到，呈列表展现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进入用户管理，在用户搜索处输入关键字，并选择教师或学生</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与关键字相匹配的教师或学生用户被查询到，呈列表展现</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进入用户管理，未输入任何关键字，点击查询按钮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按时间顺序展现所有用户</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进入用户管理，选择禁言</w:t>
            </w:r>
            <w:r>
              <w:rPr>
                <w:rFonts w:hint="eastAsia"/>
              </w:rPr>
              <w:t>/</w:t>
            </w:r>
            <w:r>
              <w:rPr>
                <w:rFonts w:hint="eastAsia"/>
              </w:rPr>
              <w:t>正常</w:t>
            </w:r>
            <w:r>
              <w:rPr>
                <w:rFonts w:hint="eastAsia"/>
              </w:rPr>
              <w:t>/</w:t>
            </w:r>
            <w:r>
              <w:rPr>
                <w:rFonts w:hint="eastAsia"/>
              </w:rPr>
              <w:t>已删除下拉框</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禁言</w:t>
            </w:r>
            <w:r>
              <w:rPr>
                <w:rFonts w:hint="eastAsia"/>
              </w:rPr>
              <w:t>/</w:t>
            </w:r>
            <w:r>
              <w:rPr>
                <w:rFonts w:hint="eastAsia"/>
              </w:rPr>
              <w:t>正常</w:t>
            </w:r>
            <w:r>
              <w:rPr>
                <w:rFonts w:hint="eastAsia"/>
              </w:rPr>
              <w:t>/</w:t>
            </w:r>
            <w:r>
              <w:rPr>
                <w:rFonts w:hint="eastAsia"/>
              </w:rPr>
              <w:t>已删除的用户被查询到，呈列表展现</w:t>
            </w:r>
          </w:p>
        </w:tc>
        <w:tc>
          <w:tcPr>
            <w:tcW w:w="1421" w:type="dxa"/>
          </w:tcPr>
          <w:p w:rsidR="00B354F0" w:rsidRDefault="00B354F0"/>
        </w:tc>
      </w:tr>
    </w:tbl>
    <w:p w:rsidR="00B354F0" w:rsidRDefault="00B354F0"/>
    <w:p w:rsidR="00B354F0" w:rsidRDefault="009659F8">
      <w:pPr>
        <w:pStyle w:val="2"/>
      </w:pPr>
      <w:bookmarkStart w:id="2412" w:name="_Toc20772"/>
      <w:bookmarkStart w:id="2413" w:name="_Toc26331"/>
      <w:bookmarkStart w:id="2414" w:name="_Toc25327"/>
      <w:bookmarkStart w:id="2415" w:name="_Toc10586"/>
      <w:bookmarkStart w:id="2416" w:name="_Toc8456"/>
      <w:bookmarkStart w:id="2417" w:name="_Toc22970"/>
      <w:bookmarkStart w:id="2418" w:name="_Toc15623"/>
      <w:bookmarkStart w:id="2419" w:name="_Toc12186"/>
      <w:r>
        <w:rPr>
          <w:rFonts w:hint="eastAsia"/>
        </w:rPr>
        <w:t>3.8</w:t>
      </w:r>
      <w:r>
        <w:rPr>
          <w:rFonts w:hint="eastAsia"/>
        </w:rPr>
        <w:t>管理员查询申诉列表用例</w:t>
      </w:r>
      <w:bookmarkEnd w:id="2412"/>
      <w:bookmarkEnd w:id="2413"/>
      <w:bookmarkEnd w:id="2414"/>
      <w:bookmarkEnd w:id="2415"/>
      <w:bookmarkEnd w:id="2416"/>
      <w:bookmarkEnd w:id="2417"/>
      <w:bookmarkEnd w:id="2418"/>
      <w:bookmarkEnd w:id="2419"/>
    </w:p>
    <w:p w:rsidR="00B354F0" w:rsidRDefault="009659F8">
      <w:pPr>
        <w:pStyle w:val="3"/>
      </w:pPr>
      <w:bookmarkStart w:id="2420" w:name="_Toc25882"/>
      <w:bookmarkStart w:id="2421" w:name="_Toc29723"/>
      <w:bookmarkStart w:id="2422" w:name="_Toc8676"/>
      <w:bookmarkStart w:id="2423" w:name="_Toc28211"/>
      <w:bookmarkStart w:id="2424" w:name="_Toc358"/>
      <w:bookmarkStart w:id="2425" w:name="_Toc28453"/>
      <w:bookmarkStart w:id="2426" w:name="_Toc5358"/>
      <w:bookmarkStart w:id="2427" w:name="_Toc27422"/>
      <w:r>
        <w:rPr>
          <w:rFonts w:hint="eastAsia"/>
        </w:rPr>
        <w:t>3.8.1</w:t>
      </w:r>
      <w:r>
        <w:rPr>
          <w:rFonts w:hint="eastAsia"/>
        </w:rPr>
        <w:t>测试用例</w:t>
      </w:r>
      <w:bookmarkEnd w:id="2420"/>
      <w:bookmarkEnd w:id="2421"/>
      <w:bookmarkEnd w:id="2422"/>
      <w:bookmarkEnd w:id="2423"/>
      <w:bookmarkEnd w:id="2424"/>
      <w:bookmarkEnd w:id="2425"/>
      <w:bookmarkEnd w:id="2426"/>
      <w:bookmarkEnd w:id="242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TC-M008</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管理员查询申诉列表</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Uc-M008</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管理员查询申诉列表</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管理员查询申诉列表</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测试管理员能否查询申诉列表</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用例说明中关于“管理员查询申诉列表”的说明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进入申诉列表，未输入任何关键字，点击查询按钮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所有申诉被查询到，呈列表展现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进入申诉列表，输入关键字，点击查询按钮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与关键字相匹配的申诉被查询到，呈列表展现</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进入申诉列表，选择解封</w:t>
            </w:r>
            <w:r>
              <w:rPr>
                <w:rFonts w:hint="eastAsia"/>
              </w:rPr>
              <w:t>/</w:t>
            </w:r>
            <w:r>
              <w:rPr>
                <w:rFonts w:hint="eastAsia"/>
              </w:rPr>
              <w:t>恢复帖子下拉框</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解封</w:t>
            </w:r>
            <w:r>
              <w:rPr>
                <w:rFonts w:hint="eastAsia"/>
              </w:rPr>
              <w:t>/</w:t>
            </w:r>
            <w:r>
              <w:rPr>
                <w:rFonts w:hint="eastAsia"/>
              </w:rPr>
              <w:t>恢复帖子的申诉被查询到，呈列表展现</w:t>
            </w:r>
          </w:p>
        </w:tc>
        <w:tc>
          <w:tcPr>
            <w:tcW w:w="1421" w:type="dxa"/>
          </w:tcPr>
          <w:p w:rsidR="00B354F0" w:rsidRDefault="00B354F0"/>
        </w:tc>
      </w:tr>
    </w:tbl>
    <w:p w:rsidR="00B354F0" w:rsidRDefault="00B354F0"/>
    <w:p w:rsidR="00B354F0" w:rsidRDefault="009659F8">
      <w:pPr>
        <w:pStyle w:val="2"/>
      </w:pPr>
      <w:bookmarkStart w:id="2428" w:name="_Toc29528"/>
      <w:bookmarkStart w:id="2429" w:name="_Toc6783"/>
      <w:bookmarkStart w:id="2430" w:name="_Toc17310"/>
      <w:bookmarkStart w:id="2431" w:name="_Toc22740"/>
      <w:bookmarkStart w:id="2432" w:name="_Toc4088"/>
      <w:bookmarkStart w:id="2433" w:name="_Toc24217"/>
      <w:bookmarkStart w:id="2434" w:name="_Toc25091"/>
      <w:bookmarkStart w:id="2435" w:name="_Toc26808"/>
      <w:r>
        <w:rPr>
          <w:rFonts w:hint="eastAsia"/>
        </w:rPr>
        <w:t>3.9</w:t>
      </w:r>
      <w:r>
        <w:rPr>
          <w:rFonts w:hint="eastAsia"/>
        </w:rPr>
        <w:t>管理员查询用户操作日志测试用例</w:t>
      </w:r>
      <w:bookmarkEnd w:id="2428"/>
      <w:bookmarkEnd w:id="2429"/>
      <w:bookmarkEnd w:id="2430"/>
      <w:bookmarkEnd w:id="2431"/>
      <w:bookmarkEnd w:id="2432"/>
      <w:bookmarkEnd w:id="2433"/>
      <w:bookmarkEnd w:id="2434"/>
      <w:bookmarkEnd w:id="2435"/>
    </w:p>
    <w:p w:rsidR="00B354F0" w:rsidRDefault="009659F8">
      <w:pPr>
        <w:pStyle w:val="3"/>
      </w:pPr>
      <w:bookmarkStart w:id="2436" w:name="_Toc18139"/>
      <w:bookmarkStart w:id="2437" w:name="_Toc24497"/>
      <w:bookmarkStart w:id="2438" w:name="_Toc5966"/>
      <w:bookmarkStart w:id="2439" w:name="_Toc23916"/>
      <w:bookmarkStart w:id="2440" w:name="_Toc7331"/>
      <w:bookmarkStart w:id="2441" w:name="_Toc28302"/>
      <w:bookmarkStart w:id="2442" w:name="_Toc3931"/>
      <w:bookmarkStart w:id="2443" w:name="_Toc9833"/>
      <w:r>
        <w:rPr>
          <w:rFonts w:hint="eastAsia"/>
        </w:rPr>
        <w:t>3.9.1</w:t>
      </w:r>
      <w:r>
        <w:rPr>
          <w:rFonts w:hint="eastAsia"/>
        </w:rPr>
        <w:t>测试用例</w:t>
      </w:r>
      <w:bookmarkEnd w:id="2436"/>
      <w:bookmarkEnd w:id="2437"/>
      <w:bookmarkEnd w:id="2438"/>
      <w:bookmarkEnd w:id="2439"/>
      <w:bookmarkEnd w:id="2440"/>
      <w:bookmarkEnd w:id="2441"/>
      <w:bookmarkEnd w:id="2442"/>
      <w:bookmarkEnd w:id="244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TC-M09</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管理员查询用户操作日志</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Uc-M009</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管理员查询用户操作日志</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管理员查询用户操作日志</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测试管理员能否查询用户操作日志</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用例说明中关于“管理员查询用户操作日志”的说明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进入操作日志列表，未输入关键字，</w:t>
            </w:r>
            <w:r>
              <w:rPr>
                <w:rFonts w:hint="eastAsia"/>
              </w:rPr>
              <w:t xml:space="preserve"> </w:t>
            </w:r>
            <w:r>
              <w:rPr>
                <w:rFonts w:hint="eastAsia"/>
              </w:rPr>
              <w:t>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所有用户操作日志被查询到，呈列表展现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进入操作日志列表，输入关键字，点击查询按钮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与关键字相匹配的用户操作日志被查询到，呈列表展现</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进入操作日志列表，选择操作类别下拉框</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相关类别的用户操作日常被查询到，呈列表展现</w:t>
            </w:r>
          </w:p>
        </w:tc>
        <w:tc>
          <w:tcPr>
            <w:tcW w:w="1421" w:type="dxa"/>
          </w:tcPr>
          <w:p w:rsidR="00B354F0" w:rsidRDefault="00B354F0"/>
        </w:tc>
      </w:tr>
    </w:tbl>
    <w:p w:rsidR="00B354F0" w:rsidRDefault="00B354F0"/>
    <w:p w:rsidR="00B354F0" w:rsidRDefault="009659F8">
      <w:pPr>
        <w:pStyle w:val="2"/>
      </w:pPr>
      <w:bookmarkStart w:id="2444" w:name="_Toc6988"/>
      <w:bookmarkStart w:id="2445" w:name="_Toc13594"/>
      <w:bookmarkStart w:id="2446" w:name="_Toc9341"/>
      <w:bookmarkStart w:id="2447" w:name="_Toc8487"/>
      <w:bookmarkStart w:id="2448" w:name="_Toc20667"/>
      <w:bookmarkStart w:id="2449" w:name="_Toc9009"/>
      <w:bookmarkStart w:id="2450" w:name="_Toc31186"/>
      <w:bookmarkStart w:id="2451" w:name="_Toc13571"/>
      <w:r>
        <w:rPr>
          <w:rFonts w:hint="eastAsia"/>
        </w:rPr>
        <w:t>3.10</w:t>
      </w:r>
      <w:r>
        <w:rPr>
          <w:rFonts w:hint="eastAsia"/>
        </w:rPr>
        <w:t>管理员添加备份测试用例</w:t>
      </w:r>
      <w:bookmarkEnd w:id="2444"/>
      <w:bookmarkEnd w:id="2445"/>
      <w:bookmarkEnd w:id="2446"/>
      <w:bookmarkEnd w:id="2447"/>
      <w:bookmarkEnd w:id="2448"/>
      <w:bookmarkEnd w:id="2449"/>
      <w:bookmarkEnd w:id="2450"/>
      <w:bookmarkEnd w:id="2451"/>
    </w:p>
    <w:p w:rsidR="00B354F0" w:rsidRDefault="009659F8">
      <w:pPr>
        <w:pStyle w:val="3"/>
      </w:pPr>
      <w:bookmarkStart w:id="2452" w:name="_Toc22651"/>
      <w:bookmarkStart w:id="2453" w:name="_Toc5637"/>
      <w:bookmarkStart w:id="2454" w:name="_Toc3422"/>
      <w:bookmarkStart w:id="2455" w:name="_Toc24877"/>
      <w:bookmarkStart w:id="2456" w:name="_Toc1651"/>
      <w:bookmarkStart w:id="2457" w:name="_Toc18780"/>
      <w:bookmarkStart w:id="2458" w:name="_Toc23253"/>
      <w:bookmarkStart w:id="2459" w:name="_Toc3137"/>
      <w:r>
        <w:rPr>
          <w:rFonts w:hint="eastAsia"/>
        </w:rPr>
        <w:t>3.10.1</w:t>
      </w:r>
      <w:r>
        <w:rPr>
          <w:rFonts w:hint="eastAsia"/>
        </w:rPr>
        <w:t>测试用例</w:t>
      </w:r>
      <w:bookmarkEnd w:id="2452"/>
      <w:bookmarkEnd w:id="2453"/>
      <w:bookmarkEnd w:id="2454"/>
      <w:bookmarkEnd w:id="2455"/>
      <w:bookmarkEnd w:id="2456"/>
      <w:bookmarkEnd w:id="2457"/>
      <w:bookmarkEnd w:id="2458"/>
      <w:bookmarkEnd w:id="245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TC-M010</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管理员添加备份</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046</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管理员添加备份</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管理员添加备份</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测试管理员能否添加备份</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用例说明中关于“管理员添加备份”的说明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点击备份按钮，输入备份摘要，点击确定按钮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新的备份记录被添加到备份列表</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点击备份按钮，未输入备份摘要，点击确定按钮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提示“请输入备份摘要”</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点击备份按钮，点击取消按钮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460" w:name="_Toc24180"/>
      <w:bookmarkStart w:id="2461" w:name="_Toc31447"/>
      <w:bookmarkStart w:id="2462" w:name="_Toc16356"/>
      <w:bookmarkStart w:id="2463" w:name="_Toc3999"/>
      <w:bookmarkStart w:id="2464" w:name="_Toc907"/>
      <w:bookmarkStart w:id="2465" w:name="_Toc29886"/>
      <w:bookmarkStart w:id="2466" w:name="_Toc4749"/>
      <w:bookmarkStart w:id="2467" w:name="_Toc32751"/>
      <w:r>
        <w:rPr>
          <w:rFonts w:hint="eastAsia"/>
        </w:rPr>
        <w:t>3.11</w:t>
      </w:r>
      <w:r>
        <w:rPr>
          <w:rFonts w:hint="eastAsia"/>
        </w:rPr>
        <w:t>管理员删除备份记录测试用例</w:t>
      </w:r>
      <w:bookmarkEnd w:id="2460"/>
      <w:bookmarkEnd w:id="2461"/>
      <w:bookmarkEnd w:id="2462"/>
      <w:bookmarkEnd w:id="2463"/>
      <w:bookmarkEnd w:id="2464"/>
      <w:bookmarkEnd w:id="2465"/>
      <w:bookmarkEnd w:id="2466"/>
      <w:bookmarkEnd w:id="2467"/>
    </w:p>
    <w:p w:rsidR="00B354F0" w:rsidRDefault="009659F8">
      <w:pPr>
        <w:pStyle w:val="3"/>
      </w:pPr>
      <w:bookmarkStart w:id="2468" w:name="_Toc3278"/>
      <w:bookmarkStart w:id="2469" w:name="_Toc12599"/>
      <w:bookmarkStart w:id="2470" w:name="_Toc22436"/>
      <w:bookmarkStart w:id="2471" w:name="_Toc32318"/>
      <w:bookmarkStart w:id="2472" w:name="_Toc18317"/>
      <w:bookmarkStart w:id="2473" w:name="_Toc745"/>
      <w:bookmarkStart w:id="2474" w:name="_Toc26431"/>
      <w:bookmarkStart w:id="2475" w:name="_Toc31574"/>
      <w:r>
        <w:rPr>
          <w:rFonts w:hint="eastAsia"/>
        </w:rPr>
        <w:t>3.11.1</w:t>
      </w:r>
      <w:r>
        <w:rPr>
          <w:rFonts w:hint="eastAsia"/>
        </w:rPr>
        <w:t>测试用例</w:t>
      </w:r>
      <w:bookmarkEnd w:id="2468"/>
      <w:bookmarkEnd w:id="2469"/>
      <w:bookmarkEnd w:id="2470"/>
      <w:bookmarkEnd w:id="2471"/>
      <w:bookmarkEnd w:id="2472"/>
      <w:bookmarkEnd w:id="2473"/>
      <w:bookmarkEnd w:id="2474"/>
      <w:bookmarkEnd w:id="247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TC-M011</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管理员删除备份记录</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Uc-M047</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管理员删除备份记录</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管理员删除备份记录</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测试管理员能否删除备份记录</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用例说明中关于“管理员删除备份记录”的说明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进入备份记录列表，选择要删除的备份，点击确定按钮，在弹出窗点击确定按钮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被选中的备份记录被删除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进入备份记录列表，未选择要删除的备份，点击确定按钮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提示“请选择要删除的备份记录”</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进入备份记录列表，选择要删除的备份，点击确定按钮，在弹出窗点击取消按钮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476" w:name="_Toc17131"/>
      <w:bookmarkStart w:id="2477" w:name="_Toc17126"/>
      <w:bookmarkStart w:id="2478" w:name="_Toc10645"/>
      <w:bookmarkStart w:id="2479" w:name="_Toc20531"/>
      <w:bookmarkStart w:id="2480" w:name="_Toc15303"/>
      <w:bookmarkStart w:id="2481" w:name="_Toc6472"/>
      <w:bookmarkStart w:id="2482" w:name="_Toc796"/>
      <w:bookmarkStart w:id="2483" w:name="_Toc9445"/>
      <w:r>
        <w:rPr>
          <w:rFonts w:hint="eastAsia"/>
        </w:rPr>
        <w:t>3.12</w:t>
      </w:r>
      <w:r>
        <w:rPr>
          <w:rFonts w:hint="eastAsia"/>
        </w:rPr>
        <w:t>管理员恢复网站测试用例</w:t>
      </w:r>
      <w:bookmarkEnd w:id="2476"/>
      <w:bookmarkEnd w:id="2477"/>
      <w:bookmarkEnd w:id="2478"/>
      <w:bookmarkEnd w:id="2479"/>
      <w:bookmarkEnd w:id="2480"/>
      <w:bookmarkEnd w:id="2481"/>
      <w:bookmarkEnd w:id="2482"/>
      <w:bookmarkEnd w:id="2483"/>
    </w:p>
    <w:p w:rsidR="00B354F0" w:rsidRDefault="009659F8">
      <w:pPr>
        <w:pStyle w:val="3"/>
      </w:pPr>
      <w:bookmarkStart w:id="2484" w:name="_Toc1557"/>
      <w:bookmarkStart w:id="2485" w:name="_Toc4472"/>
      <w:bookmarkStart w:id="2486" w:name="_Toc26624"/>
      <w:bookmarkStart w:id="2487" w:name="_Toc21736"/>
      <w:bookmarkStart w:id="2488" w:name="_Toc24745"/>
      <w:bookmarkStart w:id="2489" w:name="_Toc896"/>
      <w:bookmarkStart w:id="2490" w:name="_Toc13256"/>
      <w:bookmarkStart w:id="2491" w:name="_Toc5313"/>
      <w:r>
        <w:rPr>
          <w:rFonts w:hint="eastAsia"/>
        </w:rPr>
        <w:t>3.12.1</w:t>
      </w:r>
      <w:r>
        <w:rPr>
          <w:rFonts w:hint="eastAsia"/>
        </w:rPr>
        <w:t>测试用例</w:t>
      </w:r>
      <w:bookmarkEnd w:id="2484"/>
      <w:bookmarkEnd w:id="2485"/>
      <w:bookmarkEnd w:id="2486"/>
      <w:bookmarkEnd w:id="2487"/>
      <w:bookmarkEnd w:id="2488"/>
      <w:bookmarkEnd w:id="2489"/>
      <w:bookmarkEnd w:id="2490"/>
      <w:bookmarkEnd w:id="249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TC-M012</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管理员恢复网站</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048</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管理员恢复网站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管理员恢复网站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测试管理员能否恢复网站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用例说明中关于“管理员恢复网站”的说明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点击恢复按钮，选择要恢复的备份点，点击确定按钮，在弹出窗点击确定按钮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网站被恢复到指定备份点的状态</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点击恢复按钮，未选择要恢复的备份点，点击确定按钮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提示“请选择备份点”</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点击恢复按钮，选择要恢复的备份点，点击确定按钮，在弹出窗点击取消按钮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492" w:name="_Toc28979"/>
      <w:bookmarkStart w:id="2493" w:name="_Toc26152"/>
      <w:bookmarkStart w:id="2494" w:name="_Toc25162"/>
      <w:bookmarkStart w:id="2495" w:name="_Toc3771"/>
      <w:bookmarkStart w:id="2496" w:name="_Toc6086"/>
      <w:bookmarkStart w:id="2497" w:name="_Toc24685"/>
      <w:bookmarkStart w:id="2498" w:name="_Toc27222"/>
      <w:bookmarkStart w:id="2499" w:name="_Toc992"/>
      <w:r>
        <w:rPr>
          <w:rFonts w:hint="eastAsia"/>
        </w:rPr>
        <w:t>3.13</w:t>
      </w:r>
      <w:r>
        <w:rPr>
          <w:rFonts w:hint="eastAsia"/>
        </w:rPr>
        <w:t>管理员查询举报列表测试用例</w:t>
      </w:r>
      <w:bookmarkEnd w:id="2492"/>
      <w:bookmarkEnd w:id="2493"/>
      <w:bookmarkEnd w:id="2494"/>
      <w:bookmarkEnd w:id="2495"/>
      <w:bookmarkEnd w:id="2496"/>
      <w:bookmarkEnd w:id="2497"/>
      <w:bookmarkEnd w:id="2498"/>
      <w:bookmarkEnd w:id="2499"/>
    </w:p>
    <w:p w:rsidR="00B354F0" w:rsidRDefault="009659F8">
      <w:pPr>
        <w:pStyle w:val="3"/>
      </w:pPr>
      <w:bookmarkStart w:id="2500" w:name="_Toc665"/>
      <w:bookmarkStart w:id="2501" w:name="_Toc10463"/>
      <w:bookmarkStart w:id="2502" w:name="_Toc16190"/>
      <w:bookmarkStart w:id="2503" w:name="_Toc5610"/>
      <w:bookmarkStart w:id="2504" w:name="_Toc9392"/>
      <w:bookmarkStart w:id="2505" w:name="_Toc20166"/>
      <w:bookmarkStart w:id="2506" w:name="_Toc19349"/>
      <w:bookmarkStart w:id="2507" w:name="_Toc28381"/>
      <w:r>
        <w:rPr>
          <w:rFonts w:hint="eastAsia"/>
        </w:rPr>
        <w:t>3.13.1</w:t>
      </w:r>
      <w:r>
        <w:rPr>
          <w:rFonts w:hint="eastAsia"/>
        </w:rPr>
        <w:t>测试用例</w:t>
      </w:r>
      <w:bookmarkEnd w:id="2500"/>
      <w:bookmarkEnd w:id="2501"/>
      <w:bookmarkEnd w:id="2502"/>
      <w:bookmarkEnd w:id="2503"/>
      <w:bookmarkEnd w:id="2504"/>
      <w:bookmarkEnd w:id="2505"/>
      <w:bookmarkEnd w:id="2506"/>
      <w:bookmarkEnd w:id="250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TC-M013</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管理员查询举报列表</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049</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管理员查询举报列表</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管理员查询举报列表</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测试管理员能否查询举报列表</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用例说明中关于“管理员查询举报列表”的说明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进入举报列表，输入关键字，点击查询按钮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与关键字相匹配的举报被查询到，呈列表展现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进入举报列表，未输入关键字，点击查询按钮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所有举报被查询到，按时间排序，呈列表展现</w:t>
            </w:r>
          </w:p>
        </w:tc>
        <w:tc>
          <w:tcPr>
            <w:tcW w:w="1421" w:type="dxa"/>
          </w:tcPr>
          <w:p w:rsidR="00B354F0" w:rsidRDefault="00B354F0"/>
        </w:tc>
      </w:tr>
    </w:tbl>
    <w:p w:rsidR="00B354F0" w:rsidRDefault="00B354F0"/>
    <w:p w:rsidR="00B354F0" w:rsidRDefault="00B354F0"/>
    <w:p w:rsidR="00B354F0" w:rsidRDefault="009659F8">
      <w:pPr>
        <w:pStyle w:val="2"/>
      </w:pPr>
      <w:bookmarkStart w:id="2508" w:name="_Toc19598"/>
      <w:bookmarkStart w:id="2509" w:name="_Toc10568"/>
      <w:bookmarkStart w:id="2510" w:name="_Toc20481"/>
      <w:bookmarkStart w:id="2511" w:name="_Toc24417"/>
      <w:bookmarkStart w:id="2512" w:name="_Toc19629"/>
      <w:bookmarkStart w:id="2513" w:name="_Toc11123"/>
      <w:bookmarkStart w:id="2514" w:name="_Toc5198"/>
      <w:bookmarkStart w:id="2515" w:name="_Toc26506"/>
      <w:r>
        <w:rPr>
          <w:rFonts w:hint="eastAsia"/>
        </w:rPr>
        <w:t>3.14</w:t>
      </w:r>
      <w:r>
        <w:rPr>
          <w:rFonts w:hint="eastAsia"/>
        </w:rPr>
        <w:t>管理员添加课程测试用例</w:t>
      </w:r>
      <w:bookmarkEnd w:id="2508"/>
      <w:bookmarkEnd w:id="2509"/>
      <w:bookmarkEnd w:id="2510"/>
      <w:bookmarkEnd w:id="2511"/>
      <w:bookmarkEnd w:id="2512"/>
      <w:bookmarkEnd w:id="2513"/>
      <w:bookmarkEnd w:id="2514"/>
      <w:bookmarkEnd w:id="2515"/>
    </w:p>
    <w:p w:rsidR="00B354F0" w:rsidRDefault="009659F8">
      <w:pPr>
        <w:pStyle w:val="3"/>
      </w:pPr>
      <w:bookmarkStart w:id="2516" w:name="_Toc25433"/>
      <w:bookmarkStart w:id="2517" w:name="_Toc16756"/>
      <w:bookmarkStart w:id="2518" w:name="_Toc17644"/>
      <w:bookmarkStart w:id="2519" w:name="_Toc8283"/>
      <w:bookmarkStart w:id="2520" w:name="_Toc7585"/>
      <w:bookmarkStart w:id="2521" w:name="_Toc23572"/>
      <w:bookmarkStart w:id="2522" w:name="_Toc16932"/>
      <w:bookmarkStart w:id="2523" w:name="_Toc7369"/>
      <w:r>
        <w:rPr>
          <w:rFonts w:hint="eastAsia"/>
        </w:rPr>
        <w:t>3.14.1</w:t>
      </w:r>
      <w:r>
        <w:rPr>
          <w:rFonts w:hint="eastAsia"/>
        </w:rPr>
        <w:t>测试用例</w:t>
      </w:r>
      <w:bookmarkEnd w:id="2516"/>
      <w:bookmarkEnd w:id="2517"/>
      <w:bookmarkEnd w:id="2518"/>
      <w:bookmarkEnd w:id="2519"/>
      <w:bookmarkEnd w:id="2520"/>
      <w:bookmarkEnd w:id="2521"/>
      <w:bookmarkEnd w:id="2522"/>
      <w:bookmarkEnd w:id="252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TC-M014</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管理员添加课程</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pPr>
              <w:rPr>
                <w:rFonts w:eastAsiaTheme="minorEastAsia"/>
              </w:rPr>
            </w:pPr>
            <w:r>
              <w:rPr>
                <w:rFonts w:asciiTheme="minorEastAsia" w:eastAsiaTheme="minorEastAsia" w:hAnsiTheme="minorEastAsia" w:cstheme="minorEastAsia" w:hint="eastAsia"/>
                <w:kern w:val="0"/>
                <w:sz w:val="21"/>
                <w:szCs w:val="21"/>
              </w:rPr>
              <w:t>Uc-M010</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用例说明中关于“管理员添加课程”的说明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管理员进入申请开课列表，进入某个申请，点击通过按钮，弹出输入相关信息的窗口，输入相关信息，点击确定按钮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新的一门课程被开启，发通知到教师处</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管理员进入申请开课列表，进入某个申请，点击通过按钮，弹出输入相关信息的窗口，未输入相关信息，点击确定按钮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新的一门课程被开启，发通知到教师处，课程为空</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管理员进入课程管理，点击添加课程按钮，输入课程名，选择教师，输入相关信息，点击确定按钮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新的一门课程被开启，发通知到教师处</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管理员进入课程管理，点击添加课程按钮，未输入课程名，选择教师，输入相关信息，点击确定按钮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提示“请输入课程名”</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5</w:t>
            </w:r>
          </w:p>
        </w:tc>
        <w:tc>
          <w:tcPr>
            <w:tcW w:w="1420" w:type="dxa"/>
          </w:tcPr>
          <w:p w:rsidR="00B354F0" w:rsidRDefault="009659F8">
            <w:r>
              <w:rPr>
                <w:rFonts w:hint="eastAsia"/>
              </w:rPr>
              <w:t>管理员进入课程管理，点击添加课程按钮，输入课程名，未选择教师，输入相关信息，点击确定按钮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提示“请选择教师”</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6</w:t>
            </w:r>
          </w:p>
        </w:tc>
        <w:tc>
          <w:tcPr>
            <w:tcW w:w="1420" w:type="dxa"/>
          </w:tcPr>
          <w:p w:rsidR="00B354F0" w:rsidRDefault="009659F8">
            <w:r>
              <w:rPr>
                <w:rFonts w:hint="eastAsia"/>
              </w:rPr>
              <w:t>管理员进入课程管理，点击添加课程按钮，输入课程名，选择教师，输入相关信息，当课程名与教师同时与某门课程相同时，点击确定按钮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提示“课程已存在，添加失败”</w:t>
            </w:r>
          </w:p>
        </w:tc>
        <w:tc>
          <w:tcPr>
            <w:tcW w:w="1421" w:type="dxa"/>
          </w:tcPr>
          <w:p w:rsidR="00B354F0" w:rsidRDefault="00B354F0"/>
        </w:tc>
      </w:tr>
    </w:tbl>
    <w:p w:rsidR="00B354F0" w:rsidRDefault="00B354F0"/>
    <w:p w:rsidR="00B354F0" w:rsidRDefault="009659F8">
      <w:pPr>
        <w:pStyle w:val="2"/>
      </w:pPr>
      <w:bookmarkStart w:id="2524" w:name="_Toc5401"/>
      <w:bookmarkStart w:id="2525" w:name="_Toc20630"/>
      <w:bookmarkStart w:id="2526" w:name="_Toc12844"/>
      <w:bookmarkStart w:id="2527" w:name="_Toc2502"/>
      <w:bookmarkStart w:id="2528" w:name="_Toc9527"/>
      <w:bookmarkStart w:id="2529" w:name="_Toc24994"/>
      <w:bookmarkStart w:id="2530" w:name="_Toc879"/>
      <w:bookmarkStart w:id="2531" w:name="_Toc12762"/>
      <w:r>
        <w:rPr>
          <w:rFonts w:hint="eastAsia"/>
        </w:rPr>
        <w:t>3.15</w:t>
      </w:r>
      <w:r>
        <w:rPr>
          <w:rFonts w:hint="eastAsia"/>
        </w:rPr>
        <w:t>管理员删除课程测试用例</w:t>
      </w:r>
      <w:bookmarkEnd w:id="2524"/>
      <w:bookmarkEnd w:id="2525"/>
      <w:bookmarkEnd w:id="2526"/>
      <w:bookmarkEnd w:id="2527"/>
      <w:bookmarkEnd w:id="2528"/>
      <w:bookmarkEnd w:id="2529"/>
      <w:bookmarkEnd w:id="2530"/>
      <w:bookmarkEnd w:id="2531"/>
    </w:p>
    <w:p w:rsidR="00B354F0" w:rsidRDefault="009659F8">
      <w:pPr>
        <w:pStyle w:val="3"/>
      </w:pPr>
      <w:bookmarkStart w:id="2532" w:name="_Toc25183"/>
      <w:bookmarkStart w:id="2533" w:name="_Toc12852"/>
      <w:bookmarkStart w:id="2534" w:name="_Toc943"/>
      <w:bookmarkStart w:id="2535" w:name="_Toc10583"/>
      <w:bookmarkStart w:id="2536" w:name="_Toc20180"/>
      <w:bookmarkStart w:id="2537" w:name="_Toc26677"/>
      <w:bookmarkStart w:id="2538" w:name="_Toc27681"/>
      <w:bookmarkStart w:id="2539" w:name="_Toc5807"/>
      <w:r>
        <w:rPr>
          <w:rFonts w:hint="eastAsia"/>
        </w:rPr>
        <w:t>3.15.1</w:t>
      </w:r>
      <w:r>
        <w:rPr>
          <w:rFonts w:hint="eastAsia"/>
        </w:rPr>
        <w:t>测试用例</w:t>
      </w:r>
      <w:bookmarkEnd w:id="2532"/>
      <w:bookmarkEnd w:id="2533"/>
      <w:bookmarkEnd w:id="2534"/>
      <w:bookmarkEnd w:id="2535"/>
      <w:bookmarkEnd w:id="2536"/>
      <w:bookmarkEnd w:id="2537"/>
      <w:bookmarkEnd w:id="2538"/>
      <w:bookmarkEnd w:id="253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TC-M015</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管理员删除课程</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011</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用例说明中关于“管理员删除课程”的说明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管理员课程列表，选择要删除的课程，点击删除按钮，弹出框点击确定按钮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指定课程被删除，发通知到教师处</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管理员课程列表，未选择要删除的课程，点击删除按钮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提示“请选择要删除的课程”</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管理员课程列表，选择要删除的课程，点击删除按钮，弹出框点击取消按钮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540" w:name="_Toc23475"/>
      <w:bookmarkStart w:id="2541" w:name="_Toc795"/>
      <w:bookmarkStart w:id="2542" w:name="_Toc30799"/>
      <w:bookmarkStart w:id="2543" w:name="_Toc24640"/>
      <w:bookmarkStart w:id="2544" w:name="_Toc20942"/>
      <w:bookmarkStart w:id="2545" w:name="_Toc2791"/>
      <w:bookmarkStart w:id="2546" w:name="_Toc32572"/>
      <w:bookmarkStart w:id="2547" w:name="_Toc3848"/>
      <w:r>
        <w:rPr>
          <w:rFonts w:hint="eastAsia"/>
        </w:rPr>
        <w:t>3.16</w:t>
      </w:r>
      <w:r>
        <w:rPr>
          <w:rFonts w:hint="eastAsia"/>
        </w:rPr>
        <w:t>管理员添加课程公告测试用例</w:t>
      </w:r>
      <w:bookmarkEnd w:id="2540"/>
      <w:bookmarkEnd w:id="2541"/>
      <w:bookmarkEnd w:id="2542"/>
      <w:bookmarkEnd w:id="2543"/>
      <w:bookmarkEnd w:id="2544"/>
      <w:bookmarkEnd w:id="2545"/>
      <w:bookmarkEnd w:id="2546"/>
      <w:bookmarkEnd w:id="2547"/>
    </w:p>
    <w:p w:rsidR="00B354F0" w:rsidRDefault="009659F8">
      <w:pPr>
        <w:pStyle w:val="3"/>
      </w:pPr>
      <w:bookmarkStart w:id="2548" w:name="_Toc32220"/>
      <w:bookmarkStart w:id="2549" w:name="_Toc8424"/>
      <w:bookmarkStart w:id="2550" w:name="_Toc19038"/>
      <w:bookmarkStart w:id="2551" w:name="_Toc8278"/>
      <w:bookmarkStart w:id="2552" w:name="_Toc27782"/>
      <w:bookmarkStart w:id="2553" w:name="_Toc29222"/>
      <w:bookmarkStart w:id="2554" w:name="_Toc29717"/>
      <w:bookmarkStart w:id="2555" w:name="_Toc14500"/>
      <w:r>
        <w:rPr>
          <w:rFonts w:hint="eastAsia"/>
        </w:rPr>
        <w:t>3.16.1</w:t>
      </w:r>
      <w:r>
        <w:rPr>
          <w:rFonts w:hint="eastAsia"/>
        </w:rPr>
        <w:t>测试用例</w:t>
      </w:r>
      <w:bookmarkEnd w:id="2548"/>
      <w:bookmarkEnd w:id="2549"/>
      <w:bookmarkEnd w:id="2550"/>
      <w:bookmarkEnd w:id="2551"/>
      <w:bookmarkEnd w:id="2552"/>
      <w:bookmarkEnd w:id="2553"/>
      <w:bookmarkEnd w:id="2554"/>
      <w:bookmarkEnd w:id="255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TC-M016</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管理员添加课程公告</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033</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用例说明中关于“管理员添加课程公告”的说明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进入指定课程，点击课程公告旁添加按钮，输入公告，点击确定按钮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课程公告被添加，通知发到与课程相关用户处</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进入指定课程，点击课程公告旁添加按钮，未输入公告，点击确定按钮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提示“请填入内容”</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进入指定课程，点击课程公告旁添加按钮，输入公告，点击取消按钮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556" w:name="_Toc29780"/>
      <w:bookmarkStart w:id="2557" w:name="_Toc32465"/>
      <w:bookmarkStart w:id="2558" w:name="_Toc25443"/>
      <w:bookmarkStart w:id="2559" w:name="_Toc14311"/>
      <w:bookmarkStart w:id="2560" w:name="_Toc12570"/>
      <w:bookmarkStart w:id="2561" w:name="_Toc23381"/>
      <w:bookmarkStart w:id="2562" w:name="_Toc2427"/>
      <w:bookmarkStart w:id="2563" w:name="_Toc11849"/>
      <w:r>
        <w:rPr>
          <w:rFonts w:hint="eastAsia"/>
        </w:rPr>
        <w:t>3.17</w:t>
      </w:r>
      <w:r>
        <w:rPr>
          <w:rFonts w:hint="eastAsia"/>
        </w:rPr>
        <w:t>管理员修改课程公告测试用例</w:t>
      </w:r>
      <w:bookmarkEnd w:id="2556"/>
      <w:bookmarkEnd w:id="2557"/>
      <w:bookmarkEnd w:id="2558"/>
      <w:bookmarkEnd w:id="2559"/>
      <w:bookmarkEnd w:id="2560"/>
      <w:bookmarkEnd w:id="2561"/>
      <w:bookmarkEnd w:id="2562"/>
      <w:bookmarkEnd w:id="2563"/>
    </w:p>
    <w:p w:rsidR="00B354F0" w:rsidRDefault="009659F8">
      <w:pPr>
        <w:pStyle w:val="3"/>
      </w:pPr>
      <w:bookmarkStart w:id="2564" w:name="_Toc2415"/>
      <w:bookmarkStart w:id="2565" w:name="_Toc12407"/>
      <w:bookmarkStart w:id="2566" w:name="_Toc9940"/>
      <w:bookmarkStart w:id="2567" w:name="_Toc4887"/>
      <w:bookmarkStart w:id="2568" w:name="_Toc6851"/>
      <w:bookmarkStart w:id="2569" w:name="_Toc25633"/>
      <w:bookmarkStart w:id="2570" w:name="_Toc20208"/>
      <w:bookmarkStart w:id="2571" w:name="_Toc13983"/>
      <w:r>
        <w:rPr>
          <w:rFonts w:hint="eastAsia"/>
        </w:rPr>
        <w:t>3.17.1</w:t>
      </w:r>
      <w:r>
        <w:rPr>
          <w:rFonts w:hint="eastAsia"/>
        </w:rPr>
        <w:t>测试用例</w:t>
      </w:r>
      <w:bookmarkEnd w:id="2564"/>
      <w:bookmarkEnd w:id="2565"/>
      <w:bookmarkEnd w:id="2566"/>
      <w:bookmarkEnd w:id="2567"/>
      <w:bookmarkEnd w:id="2568"/>
      <w:bookmarkEnd w:id="2569"/>
      <w:bookmarkEnd w:id="2570"/>
      <w:bookmarkEnd w:id="257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TC-M017</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管理员修改课程公告</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034</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管理员修改课程公告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管理员修改课程公告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测试管理员能否修改课程公告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用例说明中关于“管理员修改课程公告”的说明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进入指定课程，点击课程公告旁编辑按钮，输入公告，点击确定按钮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课程公告被修改，通知发到与课程相关用户处</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进入指定课程，点击课程公告</w:t>
            </w:r>
            <w:proofErr w:type="gramStart"/>
            <w:r>
              <w:rPr>
                <w:rFonts w:hint="eastAsia"/>
              </w:rPr>
              <w:t>旁修改</w:t>
            </w:r>
            <w:proofErr w:type="gramEnd"/>
            <w:r>
              <w:rPr>
                <w:rFonts w:hint="eastAsia"/>
              </w:rPr>
              <w:t>按钮，未输入公告，点击确定按钮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提示“请填入内容”</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进入指定课程，点击课程公告</w:t>
            </w:r>
            <w:proofErr w:type="gramStart"/>
            <w:r>
              <w:rPr>
                <w:rFonts w:hint="eastAsia"/>
              </w:rPr>
              <w:t>旁修改</w:t>
            </w:r>
            <w:proofErr w:type="gramEnd"/>
            <w:r>
              <w:rPr>
                <w:rFonts w:hint="eastAsia"/>
              </w:rPr>
              <w:t>按钮，输入公告，点击取消按钮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572" w:name="_Toc26357"/>
      <w:bookmarkStart w:id="2573" w:name="_Toc4196"/>
      <w:bookmarkStart w:id="2574" w:name="_Toc10566"/>
      <w:bookmarkStart w:id="2575" w:name="_Toc2714"/>
      <w:bookmarkStart w:id="2576" w:name="_Toc23432"/>
      <w:bookmarkStart w:id="2577" w:name="_Toc29264"/>
      <w:bookmarkStart w:id="2578" w:name="_Toc13514"/>
      <w:bookmarkStart w:id="2579" w:name="_Toc24506"/>
      <w:r>
        <w:rPr>
          <w:rFonts w:hint="eastAsia"/>
        </w:rPr>
        <w:t>3.18</w:t>
      </w:r>
      <w:r>
        <w:rPr>
          <w:rFonts w:hint="eastAsia"/>
        </w:rPr>
        <w:t>管理员删除课程公告测试用例</w:t>
      </w:r>
      <w:bookmarkEnd w:id="2572"/>
      <w:bookmarkEnd w:id="2573"/>
      <w:bookmarkEnd w:id="2574"/>
      <w:bookmarkEnd w:id="2575"/>
      <w:bookmarkEnd w:id="2576"/>
      <w:bookmarkEnd w:id="2577"/>
      <w:bookmarkEnd w:id="2578"/>
      <w:bookmarkEnd w:id="2579"/>
    </w:p>
    <w:p w:rsidR="00B354F0" w:rsidRDefault="009659F8">
      <w:pPr>
        <w:pStyle w:val="3"/>
      </w:pPr>
      <w:bookmarkStart w:id="2580" w:name="_Toc12622"/>
      <w:bookmarkStart w:id="2581" w:name="_Toc26876"/>
      <w:bookmarkStart w:id="2582" w:name="_Toc10698"/>
      <w:bookmarkStart w:id="2583" w:name="_Toc28294"/>
      <w:bookmarkStart w:id="2584" w:name="_Toc4810"/>
      <w:bookmarkStart w:id="2585" w:name="_Toc28494"/>
      <w:bookmarkStart w:id="2586" w:name="_Toc4025"/>
      <w:bookmarkStart w:id="2587" w:name="_Toc25668"/>
      <w:r>
        <w:rPr>
          <w:rFonts w:hint="eastAsia"/>
        </w:rPr>
        <w:t>3.18.1</w:t>
      </w:r>
      <w:r>
        <w:rPr>
          <w:rFonts w:hint="eastAsia"/>
        </w:rPr>
        <w:t>测试用例</w:t>
      </w:r>
      <w:bookmarkEnd w:id="2580"/>
      <w:bookmarkEnd w:id="2581"/>
      <w:bookmarkEnd w:id="2582"/>
      <w:bookmarkEnd w:id="2583"/>
      <w:bookmarkEnd w:id="2584"/>
      <w:bookmarkEnd w:id="2585"/>
      <w:bookmarkEnd w:id="2586"/>
      <w:bookmarkEnd w:id="258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TC-M018</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管理员删除课程公告</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035</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测试管理员能否删除课程公告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用例说明中关于“管理员删除课程公告”的说明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进入指定课程，点击课程公告旁删除按钮，弹出提示，点击确定按钮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课程公告被删除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进入指定课程，点击课程公告旁删除按钮，弹出窗口，点击取消按钮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588" w:name="_Toc31976"/>
      <w:bookmarkStart w:id="2589" w:name="_Toc29475"/>
      <w:bookmarkStart w:id="2590" w:name="_Toc32398"/>
      <w:bookmarkStart w:id="2591" w:name="_Toc892"/>
      <w:bookmarkStart w:id="2592" w:name="_Toc31094"/>
      <w:bookmarkStart w:id="2593" w:name="_Toc7039"/>
      <w:bookmarkStart w:id="2594" w:name="_Toc11829"/>
      <w:bookmarkStart w:id="2595" w:name="_Toc17538"/>
      <w:r>
        <w:rPr>
          <w:rFonts w:hint="eastAsia"/>
        </w:rPr>
        <w:t>3.19</w:t>
      </w:r>
      <w:r>
        <w:rPr>
          <w:rFonts w:hint="eastAsia"/>
        </w:rPr>
        <w:t>管理员修改课程介绍测试用例</w:t>
      </w:r>
      <w:bookmarkEnd w:id="2588"/>
      <w:bookmarkEnd w:id="2589"/>
      <w:bookmarkEnd w:id="2590"/>
      <w:bookmarkEnd w:id="2591"/>
      <w:bookmarkEnd w:id="2592"/>
      <w:bookmarkEnd w:id="2593"/>
      <w:bookmarkEnd w:id="2594"/>
      <w:bookmarkEnd w:id="2595"/>
    </w:p>
    <w:p w:rsidR="00B354F0" w:rsidRDefault="009659F8">
      <w:pPr>
        <w:pStyle w:val="3"/>
      </w:pPr>
      <w:bookmarkStart w:id="2596" w:name="_Toc17407"/>
      <w:bookmarkStart w:id="2597" w:name="_Toc18172"/>
      <w:bookmarkStart w:id="2598" w:name="_Toc20470"/>
      <w:bookmarkStart w:id="2599" w:name="_Toc4907"/>
      <w:bookmarkStart w:id="2600" w:name="_Toc25894"/>
      <w:bookmarkStart w:id="2601" w:name="_Toc205"/>
      <w:bookmarkStart w:id="2602" w:name="_Toc31624"/>
      <w:bookmarkStart w:id="2603" w:name="_Toc20970"/>
      <w:r>
        <w:rPr>
          <w:rFonts w:hint="eastAsia"/>
        </w:rPr>
        <w:t>3.19.1</w:t>
      </w:r>
      <w:r>
        <w:rPr>
          <w:rFonts w:hint="eastAsia"/>
        </w:rPr>
        <w:t>测试用例</w:t>
      </w:r>
      <w:bookmarkEnd w:id="2596"/>
      <w:bookmarkEnd w:id="2597"/>
      <w:bookmarkEnd w:id="2598"/>
      <w:bookmarkEnd w:id="2599"/>
      <w:bookmarkEnd w:id="2600"/>
      <w:bookmarkEnd w:id="2601"/>
      <w:bookmarkEnd w:id="2602"/>
      <w:bookmarkEnd w:id="260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TC-M019</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管理员修改课程介绍</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Uc-M0</w:t>
            </w:r>
            <w:r>
              <w:rPr>
                <w:rFonts w:asciiTheme="minorEastAsia" w:hAnsiTheme="minorEastAsia" w:cstheme="minorEastAsia" w:hint="eastAsia"/>
                <w:kern w:val="0"/>
                <w:sz w:val="21"/>
                <w:szCs w:val="21"/>
              </w:rPr>
              <w:t>12</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管理员修改课程介绍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管理员修改课程介绍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测试管理员能否修改课程介绍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用例说明中关于“管理员修改课程介绍”的说明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进入指定课程，点击课程介绍</w:t>
            </w:r>
            <w:proofErr w:type="gramStart"/>
            <w:r>
              <w:rPr>
                <w:rFonts w:hint="eastAsia"/>
              </w:rPr>
              <w:t>旁修改</w:t>
            </w:r>
            <w:proofErr w:type="gramEnd"/>
            <w:r>
              <w:rPr>
                <w:rFonts w:hint="eastAsia"/>
              </w:rPr>
              <w:t>按钮，输入公告，点击确定按钮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课程介绍被修改</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进入指定课程，点击课程介绍</w:t>
            </w:r>
            <w:proofErr w:type="gramStart"/>
            <w:r>
              <w:rPr>
                <w:rFonts w:hint="eastAsia"/>
              </w:rPr>
              <w:t>旁修改</w:t>
            </w:r>
            <w:proofErr w:type="gramEnd"/>
            <w:r>
              <w:rPr>
                <w:rFonts w:hint="eastAsia"/>
              </w:rPr>
              <w:t>按钮，未输入公告，点击确定按钮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提示“请填入内容”</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进入指定课程，点击课程介绍</w:t>
            </w:r>
            <w:proofErr w:type="gramStart"/>
            <w:r>
              <w:rPr>
                <w:rFonts w:hint="eastAsia"/>
              </w:rPr>
              <w:t>旁修改</w:t>
            </w:r>
            <w:proofErr w:type="gramEnd"/>
            <w:r>
              <w:rPr>
                <w:rFonts w:hint="eastAsia"/>
              </w:rPr>
              <w:t>按钮，输入公告，点击取消按钮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604" w:name="_Toc17702"/>
      <w:bookmarkStart w:id="2605" w:name="_Toc4195"/>
      <w:bookmarkStart w:id="2606" w:name="_Toc13629"/>
      <w:bookmarkStart w:id="2607" w:name="_Toc2797"/>
      <w:bookmarkStart w:id="2608" w:name="_Toc13899"/>
      <w:bookmarkStart w:id="2609" w:name="_Toc23634"/>
      <w:bookmarkStart w:id="2610" w:name="_Toc1581"/>
      <w:bookmarkStart w:id="2611" w:name="_Toc30781"/>
      <w:r>
        <w:rPr>
          <w:rFonts w:hint="eastAsia"/>
        </w:rPr>
        <w:t>3.20</w:t>
      </w:r>
      <w:r>
        <w:rPr>
          <w:rFonts w:hint="eastAsia"/>
        </w:rPr>
        <w:t>管理员修改教师介绍测试用例</w:t>
      </w:r>
      <w:bookmarkEnd w:id="2604"/>
      <w:bookmarkEnd w:id="2605"/>
      <w:bookmarkEnd w:id="2606"/>
      <w:bookmarkEnd w:id="2607"/>
      <w:bookmarkEnd w:id="2608"/>
      <w:bookmarkEnd w:id="2609"/>
      <w:bookmarkEnd w:id="2610"/>
      <w:bookmarkEnd w:id="2611"/>
    </w:p>
    <w:p w:rsidR="00B354F0" w:rsidRDefault="009659F8">
      <w:pPr>
        <w:pStyle w:val="3"/>
      </w:pPr>
      <w:bookmarkStart w:id="2612" w:name="_Toc7883"/>
      <w:bookmarkStart w:id="2613" w:name="_Toc24334"/>
      <w:bookmarkStart w:id="2614" w:name="_Toc19354"/>
      <w:bookmarkStart w:id="2615" w:name="_Toc10198"/>
      <w:bookmarkStart w:id="2616" w:name="_Toc10988"/>
      <w:bookmarkStart w:id="2617" w:name="_Toc27711"/>
      <w:bookmarkStart w:id="2618" w:name="_Toc31396"/>
      <w:bookmarkStart w:id="2619" w:name="_Toc20177"/>
      <w:r>
        <w:rPr>
          <w:rFonts w:hint="eastAsia"/>
        </w:rPr>
        <w:t>3.20.1</w:t>
      </w:r>
      <w:r>
        <w:rPr>
          <w:rFonts w:hint="eastAsia"/>
        </w:rPr>
        <w:t>测试用例</w:t>
      </w:r>
      <w:bookmarkEnd w:id="2612"/>
      <w:bookmarkEnd w:id="2613"/>
      <w:bookmarkEnd w:id="2614"/>
      <w:bookmarkEnd w:id="2615"/>
      <w:bookmarkEnd w:id="2616"/>
      <w:bookmarkEnd w:id="2617"/>
      <w:bookmarkEnd w:id="2618"/>
      <w:bookmarkEnd w:id="261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TC-M020</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354F0" w:rsidRDefault="009659F8">
            <w:pPr>
              <w:rPr>
                <w:rFonts w:asciiTheme="minorEastAsia" w:eastAsiaTheme="minorEastAsia" w:hAnsiTheme="minorEastAsia" w:cstheme="minorEastAsia"/>
                <w:sz w:val="21"/>
                <w:szCs w:val="21"/>
              </w:rPr>
            </w:pPr>
            <w:r>
              <w:rPr>
                <w:rFonts w:hint="eastAsia"/>
              </w:rPr>
              <w:t>宋冀虎</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Uc-M013</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测试管理员能否修改教师介绍</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用例说明中关于“管理员修改教师介绍”的说明</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w:t>
            </w:r>
            <w:proofErr w:type="gramStart"/>
            <w:r>
              <w:rPr>
                <w:rFonts w:asciiTheme="minorEastAsia" w:eastAsiaTheme="minorEastAsia" w:hAnsiTheme="minorEastAsia" w:cstheme="minorEastAsia" w:hint="eastAsia"/>
                <w:sz w:val="21"/>
                <w:szCs w:val="21"/>
              </w:rPr>
              <w:t>旁修改</w:t>
            </w:r>
            <w:proofErr w:type="gramEnd"/>
            <w:r>
              <w:rPr>
                <w:rFonts w:asciiTheme="minorEastAsia" w:eastAsiaTheme="minorEastAsia" w:hAnsiTheme="minorEastAsia" w:cstheme="minorEastAsia" w:hint="eastAsia"/>
                <w:sz w:val="21"/>
                <w:szCs w:val="21"/>
              </w:rPr>
              <w:t>按钮，输入公告，点击确定按钮</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教师介绍被修改</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w:t>
            </w:r>
            <w:proofErr w:type="gramStart"/>
            <w:r>
              <w:rPr>
                <w:rFonts w:asciiTheme="minorEastAsia" w:eastAsiaTheme="minorEastAsia" w:hAnsiTheme="minorEastAsia" w:cstheme="minorEastAsia" w:hint="eastAsia"/>
                <w:sz w:val="21"/>
                <w:szCs w:val="21"/>
              </w:rPr>
              <w:t>旁修改</w:t>
            </w:r>
            <w:proofErr w:type="gramEnd"/>
            <w:r>
              <w:rPr>
                <w:rFonts w:asciiTheme="minorEastAsia" w:eastAsiaTheme="minorEastAsia" w:hAnsiTheme="minorEastAsia" w:cstheme="minorEastAsia" w:hint="eastAsia"/>
                <w:sz w:val="21"/>
                <w:szCs w:val="21"/>
              </w:rPr>
              <w:t>按钮，未输入公告，点击确定按钮</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提示“请填入内容”</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w:t>
            </w:r>
            <w:proofErr w:type="gramStart"/>
            <w:r>
              <w:rPr>
                <w:rFonts w:asciiTheme="minorEastAsia" w:eastAsiaTheme="minorEastAsia" w:hAnsiTheme="minorEastAsia" w:cstheme="minorEastAsia" w:hint="eastAsia"/>
                <w:sz w:val="21"/>
                <w:szCs w:val="21"/>
              </w:rPr>
              <w:t>旁修改</w:t>
            </w:r>
            <w:proofErr w:type="gramEnd"/>
            <w:r>
              <w:rPr>
                <w:rFonts w:asciiTheme="minorEastAsia" w:eastAsiaTheme="minorEastAsia" w:hAnsiTheme="minorEastAsia" w:cstheme="minorEastAsia" w:hint="eastAsia"/>
                <w:sz w:val="21"/>
                <w:szCs w:val="21"/>
              </w:rPr>
              <w:t>按钮，输入公告，点击取消按钮</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B354F0"/>
    <w:p w:rsidR="00B354F0" w:rsidRDefault="009659F8">
      <w:pPr>
        <w:pStyle w:val="2"/>
      </w:pPr>
      <w:bookmarkStart w:id="2620" w:name="_Toc2554"/>
      <w:bookmarkStart w:id="2621" w:name="_Toc24702"/>
      <w:bookmarkStart w:id="2622" w:name="_Toc26661"/>
      <w:bookmarkStart w:id="2623" w:name="_Toc8691"/>
      <w:bookmarkStart w:id="2624" w:name="_Toc5977"/>
      <w:bookmarkStart w:id="2625" w:name="_Toc9700"/>
      <w:bookmarkStart w:id="2626" w:name="_Toc29479"/>
      <w:bookmarkStart w:id="2627" w:name="_Toc3804"/>
      <w:r>
        <w:rPr>
          <w:rFonts w:hint="eastAsia"/>
        </w:rPr>
        <w:t>3.21</w:t>
      </w:r>
      <w:r>
        <w:rPr>
          <w:rFonts w:hint="eastAsia"/>
        </w:rPr>
        <w:t>管理员添加课程资料测试用例</w:t>
      </w:r>
      <w:bookmarkEnd w:id="2620"/>
      <w:bookmarkEnd w:id="2621"/>
      <w:bookmarkEnd w:id="2622"/>
      <w:bookmarkEnd w:id="2623"/>
      <w:bookmarkEnd w:id="2624"/>
      <w:bookmarkEnd w:id="2625"/>
      <w:bookmarkEnd w:id="2626"/>
      <w:bookmarkEnd w:id="2627"/>
    </w:p>
    <w:p w:rsidR="00B354F0" w:rsidRDefault="009659F8">
      <w:pPr>
        <w:pStyle w:val="3"/>
      </w:pPr>
      <w:bookmarkStart w:id="2628" w:name="_Toc23854"/>
      <w:bookmarkStart w:id="2629" w:name="_Toc11599"/>
      <w:bookmarkStart w:id="2630" w:name="_Toc26671"/>
      <w:bookmarkStart w:id="2631" w:name="_Toc19958"/>
      <w:bookmarkStart w:id="2632" w:name="_Toc32210"/>
      <w:bookmarkStart w:id="2633" w:name="_Toc12554"/>
      <w:bookmarkStart w:id="2634" w:name="_Toc13654"/>
      <w:bookmarkStart w:id="2635" w:name="_Toc25109"/>
      <w:r>
        <w:rPr>
          <w:rFonts w:hint="eastAsia"/>
        </w:rPr>
        <w:t>3.21.1</w:t>
      </w:r>
      <w:r>
        <w:rPr>
          <w:rFonts w:hint="eastAsia"/>
        </w:rPr>
        <w:t>测试用例</w:t>
      </w:r>
      <w:bookmarkEnd w:id="2628"/>
      <w:bookmarkEnd w:id="2629"/>
      <w:bookmarkEnd w:id="2630"/>
      <w:bookmarkEnd w:id="2631"/>
      <w:bookmarkEnd w:id="2632"/>
      <w:bookmarkEnd w:id="2633"/>
      <w:bookmarkEnd w:id="2634"/>
      <w:bookmarkEnd w:id="26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TC-M021</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管理员添加课程资料</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014</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管理员添加课程资料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管理员添加课程资料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测试管理员能否添加课程资料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用例说明中关于“管理员添加课程资料”的说明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进入指定课程，点击课程资料旁添加按钮，选择要上传的资料，点击确定按钮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课程资料被添加</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进入指定课程，点击课程资料旁添加按钮，未选择要上传的资料，点击确定按钮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提示“请选择文件”</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进入指定课程，点击课程资料旁添加按钮，选择要上传的资料，点击取消按钮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636" w:name="_Toc22057"/>
      <w:bookmarkStart w:id="2637" w:name="_Toc26725"/>
      <w:bookmarkStart w:id="2638" w:name="_Toc2701"/>
      <w:bookmarkStart w:id="2639" w:name="_Toc12036"/>
      <w:bookmarkStart w:id="2640" w:name="_Toc18523"/>
      <w:bookmarkStart w:id="2641" w:name="_Toc13502"/>
      <w:bookmarkStart w:id="2642" w:name="_Toc13953"/>
      <w:bookmarkStart w:id="2643" w:name="_Toc21071"/>
      <w:r>
        <w:rPr>
          <w:rFonts w:hint="eastAsia"/>
        </w:rPr>
        <w:t>3.22</w:t>
      </w:r>
      <w:r>
        <w:rPr>
          <w:rFonts w:hint="eastAsia"/>
        </w:rPr>
        <w:t>管理员删除课程资料测试用例</w:t>
      </w:r>
      <w:bookmarkEnd w:id="2636"/>
      <w:bookmarkEnd w:id="2637"/>
      <w:bookmarkEnd w:id="2638"/>
      <w:bookmarkEnd w:id="2639"/>
      <w:bookmarkEnd w:id="2640"/>
      <w:bookmarkEnd w:id="2641"/>
      <w:bookmarkEnd w:id="2642"/>
      <w:bookmarkEnd w:id="2643"/>
    </w:p>
    <w:p w:rsidR="00B354F0" w:rsidRDefault="009659F8">
      <w:pPr>
        <w:pStyle w:val="3"/>
      </w:pPr>
      <w:bookmarkStart w:id="2644" w:name="_Toc22177"/>
      <w:bookmarkStart w:id="2645" w:name="_Toc10405"/>
      <w:bookmarkStart w:id="2646" w:name="_Toc8347"/>
      <w:bookmarkStart w:id="2647" w:name="_Toc12404"/>
      <w:bookmarkStart w:id="2648" w:name="_Toc27146"/>
      <w:bookmarkStart w:id="2649" w:name="_Toc13964"/>
      <w:bookmarkStart w:id="2650" w:name="_Toc18853"/>
      <w:bookmarkStart w:id="2651" w:name="_Toc6172"/>
      <w:r>
        <w:rPr>
          <w:rFonts w:hint="eastAsia"/>
        </w:rPr>
        <w:t>3.22.1</w:t>
      </w:r>
      <w:r>
        <w:rPr>
          <w:rFonts w:hint="eastAsia"/>
        </w:rPr>
        <w:t>测试用例</w:t>
      </w:r>
      <w:bookmarkEnd w:id="2644"/>
      <w:bookmarkEnd w:id="2645"/>
      <w:bookmarkEnd w:id="2646"/>
      <w:bookmarkEnd w:id="2647"/>
      <w:bookmarkEnd w:id="2648"/>
      <w:bookmarkEnd w:id="2649"/>
      <w:bookmarkEnd w:id="2650"/>
      <w:bookmarkEnd w:id="265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TC-M022</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管理员删除课程资料</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015</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管理员删除课程资料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管理员删除课程资料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测试管理员能否删除课程资料</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用例说明中关于“管理员删除课程资料”的说明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进入指定课程，选择资料，点击删除按钮，弹出提示，点击确定按钮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课程资料被删除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进入指定课程，未选择资料，点击删除按钮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提示“请选择要删除的文件”</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进入指定课程，选择资料，点击删除按钮，弹出提示，点击取消按钮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652" w:name="_Toc4547"/>
      <w:bookmarkStart w:id="2653" w:name="_Toc20832"/>
      <w:bookmarkStart w:id="2654" w:name="_Toc29344"/>
      <w:bookmarkStart w:id="2655" w:name="_Toc1218"/>
      <w:bookmarkStart w:id="2656" w:name="_Toc11094"/>
      <w:bookmarkStart w:id="2657" w:name="_Toc23480"/>
      <w:bookmarkStart w:id="2658" w:name="_Toc23722"/>
      <w:bookmarkStart w:id="2659" w:name="_Toc18103"/>
      <w:r>
        <w:rPr>
          <w:rFonts w:hint="eastAsia"/>
        </w:rPr>
        <w:t>3.23</w:t>
      </w:r>
      <w:r>
        <w:rPr>
          <w:rFonts w:hint="eastAsia"/>
        </w:rPr>
        <w:t>管理员设定答疑时间</w:t>
      </w:r>
      <w:bookmarkEnd w:id="2652"/>
      <w:bookmarkEnd w:id="2653"/>
      <w:bookmarkEnd w:id="2654"/>
      <w:bookmarkEnd w:id="2655"/>
      <w:bookmarkEnd w:id="2656"/>
      <w:bookmarkEnd w:id="2657"/>
      <w:bookmarkEnd w:id="2658"/>
      <w:bookmarkEnd w:id="2659"/>
    </w:p>
    <w:p w:rsidR="00B354F0" w:rsidRDefault="00B354F0"/>
    <w:p w:rsidR="00B354F0" w:rsidRDefault="009659F8">
      <w:pPr>
        <w:pStyle w:val="3"/>
      </w:pPr>
      <w:bookmarkStart w:id="2660" w:name="_Toc32518"/>
      <w:bookmarkStart w:id="2661" w:name="_Toc7013"/>
      <w:bookmarkStart w:id="2662" w:name="_Toc16322"/>
      <w:bookmarkStart w:id="2663" w:name="_Toc31493"/>
      <w:bookmarkStart w:id="2664" w:name="_Toc7916"/>
      <w:bookmarkStart w:id="2665" w:name="_Toc29069"/>
      <w:bookmarkStart w:id="2666" w:name="_Toc11386"/>
      <w:bookmarkStart w:id="2667" w:name="_Toc12433"/>
      <w:r>
        <w:rPr>
          <w:rFonts w:hint="eastAsia"/>
        </w:rPr>
        <w:t>3.23.1</w:t>
      </w:r>
      <w:r>
        <w:rPr>
          <w:rFonts w:hint="eastAsia"/>
        </w:rPr>
        <w:t>等价类划分表</w:t>
      </w:r>
      <w:bookmarkEnd w:id="2660"/>
      <w:bookmarkEnd w:id="2661"/>
      <w:bookmarkEnd w:id="2662"/>
      <w:bookmarkEnd w:id="2663"/>
      <w:bookmarkEnd w:id="2664"/>
      <w:bookmarkEnd w:id="2665"/>
      <w:bookmarkEnd w:id="2666"/>
      <w:bookmarkEnd w:id="2667"/>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r>
              <w:rPr>
                <w:rFonts w:hint="eastAsia"/>
              </w:rPr>
              <w:t>输入条件</w:t>
            </w:r>
          </w:p>
        </w:tc>
        <w:tc>
          <w:tcPr>
            <w:tcW w:w="2841" w:type="dxa"/>
          </w:tcPr>
          <w:p w:rsidR="00B354F0" w:rsidRDefault="009659F8">
            <w:r>
              <w:rPr>
                <w:rFonts w:hint="eastAsia"/>
              </w:rPr>
              <w:t>有效等价类</w:t>
            </w:r>
          </w:p>
        </w:tc>
        <w:tc>
          <w:tcPr>
            <w:tcW w:w="2841" w:type="dxa"/>
          </w:tcPr>
          <w:p w:rsidR="00B354F0" w:rsidRDefault="009659F8">
            <w:r>
              <w:rPr>
                <w:rFonts w:hint="eastAsia"/>
              </w:rPr>
              <w:t>无效等价类</w:t>
            </w:r>
          </w:p>
        </w:tc>
      </w:tr>
      <w:tr w:rsidR="00B354F0">
        <w:tc>
          <w:tcPr>
            <w:tcW w:w="2840" w:type="dxa"/>
          </w:tcPr>
          <w:p w:rsidR="00B354F0" w:rsidRDefault="009659F8">
            <w:r>
              <w:rPr>
                <w:rFonts w:hint="eastAsia"/>
              </w:rPr>
              <w:t>选择开始时间</w:t>
            </w:r>
          </w:p>
        </w:tc>
        <w:tc>
          <w:tcPr>
            <w:tcW w:w="2841" w:type="dxa"/>
          </w:tcPr>
          <w:p w:rsidR="00B354F0" w:rsidRDefault="009659F8">
            <w:r>
              <w:rPr>
                <w:rFonts w:hint="eastAsia"/>
              </w:rPr>
              <w:t>1.</w:t>
            </w:r>
            <w:r>
              <w:rPr>
                <w:rFonts w:hint="eastAsia"/>
              </w:rPr>
              <w:t>当前时间三小时以外的时间</w:t>
            </w:r>
          </w:p>
        </w:tc>
        <w:tc>
          <w:tcPr>
            <w:tcW w:w="2841" w:type="dxa"/>
          </w:tcPr>
          <w:p w:rsidR="00B354F0" w:rsidRDefault="009659F8">
            <w:r>
              <w:rPr>
                <w:rFonts w:hint="eastAsia"/>
              </w:rPr>
              <w:t>2.</w:t>
            </w:r>
            <w:r>
              <w:rPr>
                <w:rFonts w:hint="eastAsia"/>
              </w:rPr>
              <w:t>当前时间三小时以内的时间</w:t>
            </w:r>
          </w:p>
          <w:p w:rsidR="00B354F0" w:rsidRDefault="009659F8">
            <w:r>
              <w:rPr>
                <w:rFonts w:hint="eastAsia"/>
              </w:rPr>
              <w:t>3.</w:t>
            </w:r>
            <w:r>
              <w:rPr>
                <w:rFonts w:hint="eastAsia"/>
              </w:rPr>
              <w:t>过去时间</w:t>
            </w:r>
          </w:p>
          <w:p w:rsidR="00B354F0" w:rsidRDefault="009659F8">
            <w:r>
              <w:rPr>
                <w:rFonts w:hint="eastAsia"/>
              </w:rPr>
              <w:t>4.</w:t>
            </w:r>
            <w:r>
              <w:rPr>
                <w:rFonts w:hint="eastAsia"/>
              </w:rPr>
              <w:t>在课程存在答疑情况下添加答疑</w:t>
            </w:r>
          </w:p>
        </w:tc>
      </w:tr>
    </w:tbl>
    <w:p w:rsidR="00B354F0" w:rsidRDefault="00B354F0"/>
    <w:p w:rsidR="00B354F0" w:rsidRDefault="009659F8">
      <w:pPr>
        <w:pStyle w:val="3"/>
      </w:pPr>
      <w:bookmarkStart w:id="2668" w:name="_Toc22685"/>
      <w:bookmarkStart w:id="2669" w:name="_Toc18108"/>
      <w:bookmarkStart w:id="2670" w:name="_Toc10453"/>
      <w:bookmarkStart w:id="2671" w:name="_Toc13661"/>
      <w:bookmarkStart w:id="2672" w:name="_Toc28731"/>
      <w:bookmarkStart w:id="2673" w:name="_Toc30665"/>
      <w:bookmarkStart w:id="2674" w:name="_Toc23279"/>
      <w:bookmarkStart w:id="2675" w:name="_Toc22832"/>
      <w:r>
        <w:rPr>
          <w:rFonts w:hint="eastAsia"/>
        </w:rPr>
        <w:t>3.23.2</w:t>
      </w:r>
      <w:r>
        <w:rPr>
          <w:rFonts w:hint="eastAsia"/>
        </w:rPr>
        <w:t>测试用例</w:t>
      </w:r>
      <w:bookmarkEnd w:id="2668"/>
      <w:bookmarkEnd w:id="2669"/>
      <w:bookmarkEnd w:id="2670"/>
      <w:bookmarkEnd w:id="2671"/>
      <w:bookmarkEnd w:id="2672"/>
      <w:bookmarkEnd w:id="2673"/>
      <w:bookmarkEnd w:id="2674"/>
      <w:bookmarkEnd w:id="267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TC-M023</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管理员设定答疑时间</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023</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管理员设定答疑时间</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管理员设定答疑时间</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测试管理员能否设定答疑时间</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用例说明中关于“管理员设定答疑时间”的说明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进入指定课程，点击添加答疑按钮，选择三小时后时间，点击确定按钮</w:t>
            </w:r>
          </w:p>
        </w:tc>
        <w:tc>
          <w:tcPr>
            <w:tcW w:w="1420" w:type="dxa"/>
          </w:tcPr>
          <w:p w:rsidR="00B354F0" w:rsidRDefault="00B354F0"/>
        </w:tc>
        <w:tc>
          <w:tcPr>
            <w:tcW w:w="1420" w:type="dxa"/>
          </w:tcPr>
          <w:p w:rsidR="00B354F0" w:rsidRDefault="009659F8">
            <w:r>
              <w:rPr>
                <w:rFonts w:hint="eastAsia"/>
              </w:rPr>
              <w:t>1</w:t>
            </w:r>
          </w:p>
        </w:tc>
        <w:tc>
          <w:tcPr>
            <w:tcW w:w="1421" w:type="dxa"/>
          </w:tcPr>
          <w:p w:rsidR="00B354F0" w:rsidRDefault="009659F8">
            <w:r>
              <w:rPr>
                <w:rFonts w:hint="eastAsia"/>
              </w:rPr>
              <w:t>答疑被添加</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进入指定课程，点击添加答疑按钮，选择三小时内时间，点击确定按钮</w:t>
            </w:r>
          </w:p>
        </w:tc>
        <w:tc>
          <w:tcPr>
            <w:tcW w:w="1420" w:type="dxa"/>
          </w:tcPr>
          <w:p w:rsidR="00B354F0" w:rsidRDefault="00B354F0"/>
        </w:tc>
        <w:tc>
          <w:tcPr>
            <w:tcW w:w="1420" w:type="dxa"/>
          </w:tcPr>
          <w:p w:rsidR="00B354F0" w:rsidRDefault="009659F8">
            <w:r>
              <w:rPr>
                <w:rFonts w:hint="eastAsia"/>
              </w:rPr>
              <w:t>2</w:t>
            </w:r>
          </w:p>
        </w:tc>
        <w:tc>
          <w:tcPr>
            <w:tcW w:w="1421" w:type="dxa"/>
          </w:tcPr>
          <w:p w:rsidR="00B354F0" w:rsidRDefault="009659F8">
            <w:r>
              <w:rPr>
                <w:rFonts w:hint="eastAsia"/>
              </w:rPr>
              <w:t>提示“请选择三小时以后的时间”</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进入指定课程，点击添加答疑按钮，选择过去时间，点击确定按钮</w:t>
            </w:r>
          </w:p>
        </w:tc>
        <w:tc>
          <w:tcPr>
            <w:tcW w:w="1420" w:type="dxa"/>
          </w:tcPr>
          <w:p w:rsidR="00B354F0" w:rsidRDefault="00B354F0"/>
        </w:tc>
        <w:tc>
          <w:tcPr>
            <w:tcW w:w="1420" w:type="dxa"/>
          </w:tcPr>
          <w:p w:rsidR="00B354F0" w:rsidRDefault="009659F8">
            <w:r>
              <w:rPr>
                <w:rFonts w:hint="eastAsia"/>
              </w:rPr>
              <w:t>3</w:t>
            </w:r>
          </w:p>
        </w:tc>
        <w:tc>
          <w:tcPr>
            <w:tcW w:w="1421" w:type="dxa"/>
          </w:tcPr>
          <w:p w:rsidR="00B354F0" w:rsidRDefault="009659F8">
            <w:r>
              <w:rPr>
                <w:rFonts w:hint="eastAsia"/>
              </w:rPr>
              <w:t>提示</w:t>
            </w:r>
            <w:r>
              <w:rPr>
                <w:rFonts w:hint="eastAsia"/>
              </w:rPr>
              <w:br/>
            </w:r>
            <w:r>
              <w:rPr>
                <w:rFonts w:hint="eastAsia"/>
              </w:rPr>
              <w:t>“该时间已过”</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进入指定课程，在答疑已存在情况下点击添加答疑按钮，点击确定按钮</w:t>
            </w:r>
          </w:p>
        </w:tc>
        <w:tc>
          <w:tcPr>
            <w:tcW w:w="1420" w:type="dxa"/>
          </w:tcPr>
          <w:p w:rsidR="00B354F0" w:rsidRDefault="00B354F0"/>
        </w:tc>
        <w:tc>
          <w:tcPr>
            <w:tcW w:w="1420" w:type="dxa"/>
          </w:tcPr>
          <w:p w:rsidR="00B354F0" w:rsidRDefault="009659F8">
            <w:r>
              <w:rPr>
                <w:rFonts w:hint="eastAsia"/>
              </w:rPr>
              <w:t>4</w:t>
            </w:r>
          </w:p>
        </w:tc>
        <w:tc>
          <w:tcPr>
            <w:tcW w:w="1421" w:type="dxa"/>
          </w:tcPr>
          <w:p w:rsidR="00B354F0" w:rsidRDefault="009659F8">
            <w:r>
              <w:rPr>
                <w:rFonts w:hint="eastAsia"/>
              </w:rPr>
              <w:t>提示“已存在答疑”</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5</w:t>
            </w:r>
          </w:p>
        </w:tc>
        <w:tc>
          <w:tcPr>
            <w:tcW w:w="1420" w:type="dxa"/>
          </w:tcPr>
          <w:p w:rsidR="00B354F0" w:rsidRDefault="009659F8">
            <w:r>
              <w:rPr>
                <w:rFonts w:hint="eastAsia"/>
              </w:rPr>
              <w:t>进入指定课程，点击添加答疑按钮，选择三小时后时间，点击取消按钮</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bl>
    <w:p w:rsidR="00B354F0" w:rsidRDefault="00B354F0"/>
    <w:p w:rsidR="00B354F0" w:rsidRDefault="009659F8">
      <w:pPr>
        <w:pStyle w:val="2"/>
      </w:pPr>
      <w:bookmarkStart w:id="2676" w:name="_Toc20755"/>
      <w:bookmarkStart w:id="2677" w:name="_Toc6546"/>
      <w:bookmarkStart w:id="2678" w:name="_Toc25924"/>
      <w:bookmarkStart w:id="2679" w:name="_Toc13755"/>
      <w:bookmarkStart w:id="2680" w:name="_Toc6416"/>
      <w:bookmarkStart w:id="2681" w:name="_Toc27391"/>
      <w:bookmarkStart w:id="2682" w:name="_Toc26228"/>
      <w:bookmarkStart w:id="2683" w:name="_Toc31424"/>
      <w:r>
        <w:rPr>
          <w:rFonts w:hint="eastAsia"/>
        </w:rPr>
        <w:t>3.24</w:t>
      </w:r>
      <w:r>
        <w:rPr>
          <w:rFonts w:hint="eastAsia"/>
        </w:rPr>
        <w:t>管理员修改答疑时间</w:t>
      </w:r>
      <w:bookmarkEnd w:id="2676"/>
      <w:bookmarkEnd w:id="2677"/>
      <w:bookmarkEnd w:id="2678"/>
      <w:bookmarkEnd w:id="2679"/>
      <w:bookmarkEnd w:id="2680"/>
      <w:bookmarkEnd w:id="2681"/>
      <w:bookmarkEnd w:id="2682"/>
      <w:bookmarkEnd w:id="2683"/>
    </w:p>
    <w:p w:rsidR="00B354F0" w:rsidRDefault="009659F8">
      <w:pPr>
        <w:pStyle w:val="3"/>
      </w:pPr>
      <w:bookmarkStart w:id="2684" w:name="_Toc3697"/>
      <w:bookmarkStart w:id="2685" w:name="_Toc18746"/>
      <w:bookmarkStart w:id="2686" w:name="_Toc29381"/>
      <w:bookmarkStart w:id="2687" w:name="_Toc18140"/>
      <w:bookmarkStart w:id="2688" w:name="_Toc26755"/>
      <w:bookmarkStart w:id="2689" w:name="_Toc1234"/>
      <w:bookmarkStart w:id="2690" w:name="_Toc16607"/>
      <w:bookmarkStart w:id="2691" w:name="_Toc26830"/>
      <w:r>
        <w:rPr>
          <w:rFonts w:hint="eastAsia"/>
        </w:rPr>
        <w:t>3.24.1</w:t>
      </w:r>
      <w:r>
        <w:rPr>
          <w:rFonts w:hint="eastAsia"/>
        </w:rPr>
        <w:t>等价类划分表</w:t>
      </w:r>
      <w:bookmarkEnd w:id="2684"/>
      <w:bookmarkEnd w:id="2685"/>
      <w:bookmarkEnd w:id="2686"/>
      <w:bookmarkEnd w:id="2687"/>
      <w:bookmarkEnd w:id="2688"/>
      <w:bookmarkEnd w:id="2689"/>
      <w:bookmarkEnd w:id="2690"/>
      <w:bookmarkEnd w:id="2691"/>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r>
              <w:rPr>
                <w:rFonts w:hint="eastAsia"/>
              </w:rPr>
              <w:t>输入条件</w:t>
            </w:r>
          </w:p>
        </w:tc>
        <w:tc>
          <w:tcPr>
            <w:tcW w:w="2841" w:type="dxa"/>
          </w:tcPr>
          <w:p w:rsidR="00B354F0" w:rsidRDefault="009659F8">
            <w:r>
              <w:rPr>
                <w:rFonts w:hint="eastAsia"/>
              </w:rPr>
              <w:t>有效等价类</w:t>
            </w:r>
            <w:r>
              <w:rPr>
                <w:rFonts w:hint="eastAsia"/>
              </w:rPr>
              <w:t xml:space="preserve"> </w:t>
            </w:r>
          </w:p>
        </w:tc>
        <w:tc>
          <w:tcPr>
            <w:tcW w:w="2841" w:type="dxa"/>
          </w:tcPr>
          <w:p w:rsidR="00B354F0" w:rsidRDefault="009659F8">
            <w:r>
              <w:rPr>
                <w:rFonts w:hint="eastAsia"/>
              </w:rPr>
              <w:t>无效等价类</w:t>
            </w:r>
            <w:r>
              <w:rPr>
                <w:rFonts w:hint="eastAsia"/>
              </w:rPr>
              <w:t xml:space="preserve"> </w:t>
            </w:r>
          </w:p>
        </w:tc>
      </w:tr>
      <w:tr w:rsidR="00B354F0">
        <w:tc>
          <w:tcPr>
            <w:tcW w:w="2840" w:type="dxa"/>
          </w:tcPr>
          <w:p w:rsidR="00B354F0" w:rsidRDefault="009659F8">
            <w:r>
              <w:rPr>
                <w:rFonts w:hint="eastAsia"/>
              </w:rPr>
              <w:t>选择开始时间</w:t>
            </w:r>
          </w:p>
        </w:tc>
        <w:tc>
          <w:tcPr>
            <w:tcW w:w="2841" w:type="dxa"/>
          </w:tcPr>
          <w:p w:rsidR="00B354F0" w:rsidRDefault="009659F8">
            <w:r>
              <w:rPr>
                <w:rFonts w:hint="eastAsia"/>
              </w:rPr>
              <w:t>1.</w:t>
            </w:r>
            <w:r>
              <w:rPr>
                <w:rFonts w:hint="eastAsia"/>
              </w:rPr>
              <w:t>当前时间三小时以外的时间</w:t>
            </w:r>
          </w:p>
        </w:tc>
        <w:tc>
          <w:tcPr>
            <w:tcW w:w="2841" w:type="dxa"/>
          </w:tcPr>
          <w:p w:rsidR="00B354F0" w:rsidRDefault="009659F8">
            <w:r>
              <w:rPr>
                <w:rFonts w:hint="eastAsia"/>
              </w:rPr>
              <w:t>2.</w:t>
            </w:r>
            <w:r>
              <w:rPr>
                <w:rFonts w:hint="eastAsia"/>
              </w:rPr>
              <w:t>当前时间三小时以内的时间</w:t>
            </w:r>
          </w:p>
          <w:p w:rsidR="00B354F0" w:rsidRDefault="009659F8">
            <w:r>
              <w:rPr>
                <w:rFonts w:hint="eastAsia"/>
              </w:rPr>
              <w:t>3.</w:t>
            </w:r>
            <w:r>
              <w:rPr>
                <w:rFonts w:hint="eastAsia"/>
              </w:rPr>
              <w:t>过去时间</w:t>
            </w:r>
          </w:p>
          <w:p w:rsidR="00B354F0" w:rsidRDefault="00B354F0"/>
        </w:tc>
      </w:tr>
    </w:tbl>
    <w:p w:rsidR="00B354F0" w:rsidRDefault="00B354F0"/>
    <w:p w:rsidR="00B354F0" w:rsidRDefault="009659F8">
      <w:pPr>
        <w:pStyle w:val="3"/>
      </w:pPr>
      <w:bookmarkStart w:id="2692" w:name="_Toc22867"/>
      <w:bookmarkStart w:id="2693" w:name="_Toc25642"/>
      <w:bookmarkStart w:id="2694" w:name="_Toc29689"/>
      <w:bookmarkStart w:id="2695" w:name="_Toc7574"/>
      <w:bookmarkStart w:id="2696" w:name="_Toc28212"/>
      <w:bookmarkStart w:id="2697" w:name="_Toc32457"/>
      <w:bookmarkStart w:id="2698" w:name="_Toc13109"/>
      <w:bookmarkStart w:id="2699" w:name="_Toc31344"/>
      <w:r>
        <w:rPr>
          <w:rFonts w:hint="eastAsia"/>
        </w:rPr>
        <w:t>3.24.2</w:t>
      </w:r>
      <w:r>
        <w:rPr>
          <w:rFonts w:hint="eastAsia"/>
        </w:rPr>
        <w:t>测试用例</w:t>
      </w:r>
      <w:bookmarkEnd w:id="2692"/>
      <w:bookmarkEnd w:id="2693"/>
      <w:bookmarkEnd w:id="2694"/>
      <w:bookmarkEnd w:id="2695"/>
      <w:bookmarkEnd w:id="2696"/>
      <w:bookmarkEnd w:id="2697"/>
      <w:bookmarkEnd w:id="2698"/>
      <w:bookmarkEnd w:id="269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TC-M024</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管理员修改答疑时间</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024</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管理员修改答疑时间</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管理员修改答疑时间</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测试管理员能否修改答疑时间</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用例说明中关于“管理员修改答疑时间”的说明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进入指定课程，点击答疑旁编辑按钮，选择三小时后时间</w:t>
            </w:r>
          </w:p>
        </w:tc>
        <w:tc>
          <w:tcPr>
            <w:tcW w:w="1420" w:type="dxa"/>
          </w:tcPr>
          <w:p w:rsidR="00B354F0" w:rsidRDefault="00B354F0"/>
        </w:tc>
        <w:tc>
          <w:tcPr>
            <w:tcW w:w="1420" w:type="dxa"/>
          </w:tcPr>
          <w:p w:rsidR="00B354F0" w:rsidRDefault="009659F8">
            <w:r>
              <w:rPr>
                <w:rFonts w:hint="eastAsia"/>
              </w:rPr>
              <w:t>1</w:t>
            </w:r>
          </w:p>
        </w:tc>
        <w:tc>
          <w:tcPr>
            <w:tcW w:w="1421" w:type="dxa"/>
          </w:tcPr>
          <w:p w:rsidR="00B354F0" w:rsidRDefault="009659F8">
            <w:r>
              <w:rPr>
                <w:rFonts w:hint="eastAsia"/>
              </w:rPr>
              <w:t>答疑被修改</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进入指定课程，点击答疑旁编辑按钮，选择三小时内时间，点击确定按钮</w:t>
            </w:r>
          </w:p>
        </w:tc>
        <w:tc>
          <w:tcPr>
            <w:tcW w:w="1420" w:type="dxa"/>
          </w:tcPr>
          <w:p w:rsidR="00B354F0" w:rsidRDefault="00B354F0"/>
        </w:tc>
        <w:tc>
          <w:tcPr>
            <w:tcW w:w="1420" w:type="dxa"/>
          </w:tcPr>
          <w:p w:rsidR="00B354F0" w:rsidRDefault="009659F8">
            <w:r>
              <w:rPr>
                <w:rFonts w:hint="eastAsia"/>
              </w:rPr>
              <w:t>2</w:t>
            </w:r>
          </w:p>
        </w:tc>
        <w:tc>
          <w:tcPr>
            <w:tcW w:w="1421" w:type="dxa"/>
          </w:tcPr>
          <w:p w:rsidR="00B354F0" w:rsidRDefault="009659F8">
            <w:r>
              <w:rPr>
                <w:rFonts w:hint="eastAsia"/>
              </w:rPr>
              <w:t>提示“请选择三小时以后的时间”</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进入指定课程，点击答疑旁编辑按钮，选择过去时间，点击确定按钮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w:t>
            </w:r>
            <w:r>
              <w:rPr>
                <w:rFonts w:hint="eastAsia"/>
              </w:rPr>
              <w:br/>
            </w:r>
            <w:r>
              <w:rPr>
                <w:rFonts w:hint="eastAsia"/>
              </w:rPr>
              <w:t>“该时间已过”</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进入指定课程，点击答疑旁编辑按钮，点击取消按钮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700" w:name="_Toc31085"/>
      <w:bookmarkStart w:id="2701" w:name="_Toc5994"/>
      <w:bookmarkStart w:id="2702" w:name="_Toc5624"/>
      <w:bookmarkStart w:id="2703" w:name="_Toc27566"/>
      <w:bookmarkStart w:id="2704" w:name="_Toc22872"/>
      <w:bookmarkStart w:id="2705" w:name="_Toc7769"/>
      <w:bookmarkStart w:id="2706" w:name="_Toc4616"/>
      <w:bookmarkStart w:id="2707" w:name="_Toc11585"/>
      <w:r>
        <w:rPr>
          <w:rFonts w:hint="eastAsia"/>
        </w:rPr>
        <w:t>3.25</w:t>
      </w:r>
      <w:r>
        <w:rPr>
          <w:rFonts w:hint="eastAsia"/>
        </w:rPr>
        <w:t>管理员删除关闭答疑</w:t>
      </w:r>
      <w:bookmarkEnd w:id="2700"/>
      <w:bookmarkEnd w:id="2701"/>
      <w:bookmarkEnd w:id="2702"/>
      <w:bookmarkEnd w:id="2703"/>
      <w:bookmarkEnd w:id="2704"/>
      <w:bookmarkEnd w:id="2705"/>
      <w:bookmarkEnd w:id="2706"/>
      <w:bookmarkEnd w:id="2707"/>
    </w:p>
    <w:p w:rsidR="00B354F0" w:rsidRDefault="009659F8">
      <w:pPr>
        <w:pStyle w:val="3"/>
      </w:pPr>
      <w:bookmarkStart w:id="2708" w:name="_Toc31656"/>
      <w:bookmarkStart w:id="2709" w:name="_Toc31572"/>
      <w:bookmarkStart w:id="2710" w:name="_Toc24512"/>
      <w:bookmarkStart w:id="2711" w:name="_Toc6091"/>
      <w:bookmarkStart w:id="2712" w:name="_Toc28681"/>
      <w:bookmarkStart w:id="2713" w:name="_Toc13260"/>
      <w:bookmarkStart w:id="2714" w:name="_Toc26113"/>
      <w:bookmarkStart w:id="2715" w:name="_Toc18385"/>
      <w:r>
        <w:rPr>
          <w:rFonts w:hint="eastAsia"/>
        </w:rPr>
        <w:t>3.25.1</w:t>
      </w:r>
      <w:r>
        <w:rPr>
          <w:rFonts w:hint="eastAsia"/>
        </w:rPr>
        <w:t>测试用例</w:t>
      </w:r>
      <w:bookmarkEnd w:id="2708"/>
      <w:bookmarkEnd w:id="2709"/>
      <w:bookmarkEnd w:id="2710"/>
      <w:bookmarkEnd w:id="2711"/>
      <w:bookmarkEnd w:id="2712"/>
      <w:bookmarkEnd w:id="2713"/>
      <w:bookmarkEnd w:id="2714"/>
      <w:bookmarkEnd w:id="27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TC-M025</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管理员关闭答疑</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Uc-M025</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管理员关闭答疑</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管理员关闭答疑</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测试管理员能否关闭答疑</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用例说明中关于“管理员关闭答疑”的说明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进入指定课程，点击关闭答疑按钮，点击确定按钮，弹出提示，点击确定按钮</w:t>
            </w:r>
          </w:p>
        </w:tc>
        <w:tc>
          <w:tcPr>
            <w:tcW w:w="1420" w:type="dxa"/>
          </w:tcPr>
          <w:p w:rsidR="00B354F0" w:rsidRDefault="00B354F0"/>
        </w:tc>
        <w:tc>
          <w:tcPr>
            <w:tcW w:w="1420" w:type="dxa"/>
          </w:tcPr>
          <w:p w:rsidR="00B354F0" w:rsidRDefault="009659F8">
            <w:r>
              <w:rPr>
                <w:rFonts w:hint="eastAsia"/>
              </w:rPr>
              <w:t>1</w:t>
            </w:r>
          </w:p>
        </w:tc>
        <w:tc>
          <w:tcPr>
            <w:tcW w:w="1421" w:type="dxa"/>
          </w:tcPr>
          <w:p w:rsidR="00B354F0" w:rsidRDefault="009659F8">
            <w:r>
              <w:rPr>
                <w:rFonts w:hint="eastAsia"/>
              </w:rPr>
              <w:t>答疑被关闭</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进入指定课程，点击关闭答疑按钮，点击确定按钮，弹出提示，点击取消按钮</w:t>
            </w:r>
          </w:p>
        </w:tc>
        <w:tc>
          <w:tcPr>
            <w:tcW w:w="1420" w:type="dxa"/>
          </w:tcPr>
          <w:p w:rsidR="00B354F0" w:rsidRDefault="00B354F0"/>
        </w:tc>
        <w:tc>
          <w:tcPr>
            <w:tcW w:w="1420" w:type="dxa"/>
          </w:tcPr>
          <w:p w:rsidR="00B354F0" w:rsidRDefault="009659F8">
            <w:r>
              <w:rPr>
                <w:rFonts w:hint="eastAsia"/>
              </w:rPr>
              <w:t>2</w:t>
            </w:r>
          </w:p>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716" w:name="_Toc12778"/>
      <w:bookmarkStart w:id="2717" w:name="_Toc14737"/>
      <w:bookmarkStart w:id="2718" w:name="_Toc22042"/>
      <w:bookmarkStart w:id="2719" w:name="_Toc24504"/>
      <w:bookmarkStart w:id="2720" w:name="_Toc28789"/>
      <w:bookmarkStart w:id="2721" w:name="_Toc15168"/>
      <w:bookmarkStart w:id="2722" w:name="_Toc17194"/>
      <w:bookmarkStart w:id="2723" w:name="_Toc12362"/>
      <w:r>
        <w:rPr>
          <w:rFonts w:hint="eastAsia"/>
        </w:rPr>
        <w:t>3.26</w:t>
      </w:r>
      <w:r>
        <w:rPr>
          <w:rFonts w:hint="eastAsia"/>
        </w:rPr>
        <w:t>管理员删除答疑记录</w:t>
      </w:r>
      <w:bookmarkEnd w:id="2716"/>
      <w:bookmarkEnd w:id="2717"/>
      <w:bookmarkEnd w:id="2718"/>
      <w:bookmarkEnd w:id="2719"/>
      <w:bookmarkEnd w:id="2720"/>
      <w:bookmarkEnd w:id="2721"/>
      <w:bookmarkEnd w:id="2722"/>
      <w:bookmarkEnd w:id="2723"/>
    </w:p>
    <w:p w:rsidR="00B354F0" w:rsidRDefault="009659F8">
      <w:pPr>
        <w:pStyle w:val="3"/>
      </w:pPr>
      <w:bookmarkStart w:id="2724" w:name="_Toc12101"/>
      <w:bookmarkStart w:id="2725" w:name="_Toc13138"/>
      <w:bookmarkStart w:id="2726" w:name="_Toc18200"/>
      <w:bookmarkStart w:id="2727" w:name="_Toc13778"/>
      <w:bookmarkStart w:id="2728" w:name="_Toc21392"/>
      <w:bookmarkStart w:id="2729" w:name="_Toc12405"/>
      <w:bookmarkStart w:id="2730" w:name="_Toc11834"/>
      <w:bookmarkStart w:id="2731" w:name="_Toc6870"/>
      <w:r>
        <w:rPr>
          <w:rFonts w:hint="eastAsia"/>
        </w:rPr>
        <w:t>3.26.1</w:t>
      </w:r>
      <w:r>
        <w:rPr>
          <w:rFonts w:hint="eastAsia"/>
        </w:rPr>
        <w:t>测试用例</w:t>
      </w:r>
      <w:bookmarkEnd w:id="2724"/>
      <w:bookmarkEnd w:id="2725"/>
      <w:bookmarkEnd w:id="2726"/>
      <w:bookmarkEnd w:id="2727"/>
      <w:bookmarkEnd w:id="2728"/>
      <w:bookmarkEnd w:id="2729"/>
      <w:bookmarkEnd w:id="2730"/>
      <w:bookmarkEnd w:id="273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TC-M026</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管理员添加答疑记录</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Uc-M026</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管理员添加答疑记录</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管理员添加答疑记录</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测试管理员能否删除答疑记录</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用例说明中关于“管理员删除答疑记录”的说明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进入指定课程答疑界面，选择指定课程答疑记录，点击删除按钮，弹出提示框，点击确定按钮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答疑记录被删除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进入指定课程答疑界面，未选择指定课程答疑记录，点击删除按钮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提示“请选择记录”</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进入指定课程答疑界面，选择指定课程答疑记录，点击删除按钮，弹出提示框，点击取消按钮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732" w:name="_Toc5417"/>
      <w:bookmarkStart w:id="2733" w:name="_Toc10144"/>
      <w:bookmarkStart w:id="2734" w:name="_Toc31968"/>
      <w:bookmarkStart w:id="2735" w:name="_Toc29158"/>
      <w:bookmarkStart w:id="2736" w:name="_Toc20124"/>
      <w:bookmarkStart w:id="2737" w:name="_Toc2732"/>
      <w:bookmarkStart w:id="2738" w:name="_Toc15868"/>
      <w:bookmarkStart w:id="2739" w:name="_Toc18940"/>
      <w:r>
        <w:rPr>
          <w:rFonts w:hint="eastAsia"/>
        </w:rPr>
        <w:t>3.27</w:t>
      </w:r>
      <w:r>
        <w:rPr>
          <w:rFonts w:hint="eastAsia"/>
        </w:rPr>
        <w:t>管理员发帖</w:t>
      </w:r>
      <w:bookmarkEnd w:id="2732"/>
      <w:bookmarkEnd w:id="2733"/>
      <w:bookmarkEnd w:id="2734"/>
      <w:bookmarkEnd w:id="2735"/>
      <w:bookmarkEnd w:id="2736"/>
      <w:bookmarkEnd w:id="2737"/>
      <w:bookmarkEnd w:id="2738"/>
      <w:bookmarkEnd w:id="2739"/>
    </w:p>
    <w:p w:rsidR="00B354F0" w:rsidRDefault="009659F8">
      <w:pPr>
        <w:pStyle w:val="3"/>
      </w:pPr>
      <w:bookmarkStart w:id="2740" w:name="_Toc15378"/>
      <w:bookmarkStart w:id="2741" w:name="_Toc13018"/>
      <w:bookmarkStart w:id="2742" w:name="_Toc17910"/>
      <w:bookmarkStart w:id="2743" w:name="_Toc18367"/>
      <w:bookmarkStart w:id="2744" w:name="_Toc9077"/>
      <w:bookmarkStart w:id="2745" w:name="_Toc15836"/>
      <w:bookmarkStart w:id="2746" w:name="_Toc27097"/>
      <w:bookmarkStart w:id="2747" w:name="_Toc8216"/>
      <w:r>
        <w:rPr>
          <w:rFonts w:hint="eastAsia"/>
        </w:rPr>
        <w:t>3.27.1</w:t>
      </w:r>
      <w:r>
        <w:rPr>
          <w:rFonts w:hint="eastAsia"/>
        </w:rPr>
        <w:t>测试用例</w:t>
      </w:r>
      <w:bookmarkEnd w:id="2740"/>
      <w:bookmarkEnd w:id="2741"/>
      <w:bookmarkEnd w:id="2742"/>
      <w:bookmarkEnd w:id="2743"/>
      <w:bookmarkEnd w:id="2744"/>
      <w:bookmarkEnd w:id="2745"/>
      <w:bookmarkEnd w:id="2746"/>
      <w:bookmarkEnd w:id="274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TC-M027</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管理员发帖</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037</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管理员发帖</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管理员发帖</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测试管理员能否发帖</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用例说明中关于“管理员发帖”的说明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进入指定论坛，点击发</w:t>
            </w:r>
            <w:proofErr w:type="gramStart"/>
            <w:r>
              <w:rPr>
                <w:rFonts w:hint="eastAsia"/>
              </w:rPr>
              <w:t>帖</w:t>
            </w:r>
            <w:proofErr w:type="gramEnd"/>
            <w:r>
              <w:rPr>
                <w:rFonts w:hint="eastAsia"/>
              </w:rPr>
              <w:t>按钮，输入内容，点击发帖按钮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帖子被发出</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进入指定论坛，点击发</w:t>
            </w:r>
            <w:proofErr w:type="gramStart"/>
            <w:r>
              <w:rPr>
                <w:rFonts w:hint="eastAsia"/>
              </w:rPr>
              <w:t>帖</w:t>
            </w:r>
            <w:proofErr w:type="gramEnd"/>
            <w:r>
              <w:rPr>
                <w:rFonts w:hint="eastAsia"/>
              </w:rPr>
              <w:t>按钮，未输入内容，点击发帖按钮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提示“请输入内容”</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进入指定论坛，点击发</w:t>
            </w:r>
            <w:proofErr w:type="gramStart"/>
            <w:r>
              <w:rPr>
                <w:rFonts w:hint="eastAsia"/>
              </w:rPr>
              <w:t>帖</w:t>
            </w:r>
            <w:proofErr w:type="gramEnd"/>
            <w:r>
              <w:rPr>
                <w:rFonts w:hint="eastAsia"/>
              </w:rPr>
              <w:t>按钮，输入内容，点击取消按钮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748" w:name="_Toc11927"/>
      <w:bookmarkStart w:id="2749" w:name="_Toc24080"/>
      <w:bookmarkStart w:id="2750" w:name="_Toc1469"/>
      <w:bookmarkStart w:id="2751" w:name="_Toc14801"/>
      <w:bookmarkStart w:id="2752" w:name="_Toc14659"/>
      <w:bookmarkStart w:id="2753" w:name="_Toc24291"/>
      <w:bookmarkStart w:id="2754" w:name="_Toc18649"/>
      <w:bookmarkStart w:id="2755" w:name="_Toc14866"/>
      <w:r>
        <w:rPr>
          <w:rFonts w:hint="eastAsia"/>
        </w:rPr>
        <w:t>3.28</w:t>
      </w:r>
      <w:r>
        <w:rPr>
          <w:rFonts w:hint="eastAsia"/>
        </w:rPr>
        <w:t>管理员删除帖子</w:t>
      </w:r>
      <w:bookmarkEnd w:id="2748"/>
      <w:bookmarkEnd w:id="2749"/>
      <w:bookmarkEnd w:id="2750"/>
      <w:bookmarkEnd w:id="2751"/>
      <w:bookmarkEnd w:id="2752"/>
      <w:bookmarkEnd w:id="2753"/>
      <w:bookmarkEnd w:id="2754"/>
      <w:bookmarkEnd w:id="2755"/>
    </w:p>
    <w:p w:rsidR="00B354F0" w:rsidRDefault="009659F8">
      <w:pPr>
        <w:pStyle w:val="3"/>
      </w:pPr>
      <w:bookmarkStart w:id="2756" w:name="_Toc2605"/>
      <w:bookmarkStart w:id="2757" w:name="_Toc23753"/>
      <w:bookmarkStart w:id="2758" w:name="_Toc16297"/>
      <w:bookmarkStart w:id="2759" w:name="_Toc16171"/>
      <w:bookmarkStart w:id="2760" w:name="_Toc20704"/>
      <w:bookmarkStart w:id="2761" w:name="_Toc17069"/>
      <w:bookmarkStart w:id="2762" w:name="_Toc7447"/>
      <w:bookmarkStart w:id="2763" w:name="_Toc12525"/>
      <w:r>
        <w:rPr>
          <w:rFonts w:hint="eastAsia"/>
        </w:rPr>
        <w:t>3.28.1</w:t>
      </w:r>
      <w:r>
        <w:rPr>
          <w:rFonts w:hint="eastAsia"/>
        </w:rPr>
        <w:t>测试用例</w:t>
      </w:r>
      <w:bookmarkEnd w:id="2756"/>
      <w:bookmarkEnd w:id="2757"/>
      <w:bookmarkEnd w:id="2758"/>
      <w:bookmarkEnd w:id="2759"/>
      <w:bookmarkEnd w:id="2760"/>
      <w:bookmarkEnd w:id="2761"/>
      <w:bookmarkEnd w:id="2762"/>
      <w:bookmarkEnd w:id="27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TC-M028</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管理员删除帖子</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038</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用例说明中关于“管理员删除帖子”的说明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找到指定帖子，点击帖子下面删除按钮，弹出提示，点击确定按钮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帖子被删除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找到指定帖子，点击帖子下面删除按钮，弹出提示，点击取消按钮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764" w:name="_Toc11769"/>
      <w:bookmarkStart w:id="2765" w:name="_Toc9598"/>
      <w:bookmarkStart w:id="2766" w:name="_Toc24880"/>
      <w:bookmarkStart w:id="2767" w:name="_Toc7079"/>
      <w:bookmarkStart w:id="2768" w:name="_Toc2745"/>
      <w:bookmarkStart w:id="2769" w:name="_Toc26939"/>
      <w:bookmarkStart w:id="2770" w:name="_Toc13156"/>
      <w:bookmarkStart w:id="2771" w:name="_Toc6963"/>
      <w:r>
        <w:rPr>
          <w:rFonts w:hint="eastAsia"/>
        </w:rPr>
        <w:t>3.29</w:t>
      </w:r>
      <w:r>
        <w:rPr>
          <w:rFonts w:hint="eastAsia"/>
        </w:rPr>
        <w:t>管理员添加课程相关链接测试用例</w:t>
      </w:r>
      <w:bookmarkEnd w:id="2764"/>
      <w:bookmarkEnd w:id="2765"/>
      <w:bookmarkEnd w:id="2766"/>
      <w:bookmarkEnd w:id="2767"/>
      <w:bookmarkEnd w:id="2768"/>
      <w:bookmarkEnd w:id="2769"/>
      <w:bookmarkEnd w:id="2770"/>
      <w:bookmarkEnd w:id="2771"/>
    </w:p>
    <w:p w:rsidR="00B354F0" w:rsidRDefault="009659F8">
      <w:pPr>
        <w:rPr>
          <w:rFonts w:asciiTheme="minorHAnsi" w:eastAsiaTheme="minorEastAsia" w:hAnsiTheme="minorHAnsi" w:cstheme="minorBidi"/>
          <w:b/>
          <w:sz w:val="32"/>
        </w:rPr>
      </w:pPr>
      <w:r>
        <w:rPr>
          <w:rFonts w:asciiTheme="minorHAnsi" w:eastAsiaTheme="minorEastAsia" w:hAnsiTheme="minorHAnsi" w:cstheme="minorBidi" w:hint="eastAsia"/>
          <w:b/>
          <w:sz w:val="32"/>
        </w:rPr>
        <w:t>3.29.1</w:t>
      </w:r>
      <w:r>
        <w:rPr>
          <w:rFonts w:asciiTheme="minorHAnsi" w:eastAsiaTheme="minorEastAsia" w:hAnsiTheme="minorHAnsi" w:cstheme="minorBidi" w:hint="eastAsia"/>
          <w:b/>
          <w:sz w:val="32"/>
        </w:rPr>
        <w:t>测试用例</w:t>
      </w:r>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TC-M029</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管理员添加课程相关链接</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028</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管理员添加课程相关链接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管理员添加课程相关链接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测试管理员能否添加课程相关链接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用例说明中关于“管理员添加课程相关链接”的说明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进入指定课程，点击课程相关链接旁添加按钮，输入</w:t>
            </w:r>
            <w:r>
              <w:rPr>
                <w:rFonts w:hint="eastAsia"/>
              </w:rPr>
              <w:t>url</w:t>
            </w:r>
            <w:r>
              <w:rPr>
                <w:rFonts w:hint="eastAsia"/>
              </w:rPr>
              <w:t>，点击确定按钮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课程相关链接被添加</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进入指定课程，点击课程相关链接旁添加按钮，未输入</w:t>
            </w:r>
            <w:r>
              <w:rPr>
                <w:rFonts w:hint="eastAsia"/>
              </w:rPr>
              <w:t>url</w:t>
            </w:r>
            <w:r>
              <w:rPr>
                <w:rFonts w:hint="eastAsia"/>
              </w:rPr>
              <w:t>，点击确定按钮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提示“请输入链接”</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进入指定课程，点击课程相关链接添加按钮，输入</w:t>
            </w:r>
            <w:r>
              <w:rPr>
                <w:rFonts w:hint="eastAsia"/>
              </w:rPr>
              <w:t>url</w:t>
            </w:r>
            <w:r>
              <w:rPr>
                <w:rFonts w:hint="eastAsia"/>
              </w:rPr>
              <w:t>，点击取消按钮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进入指定课程，点击课程相关链接添加按钮，输入格式不对</w:t>
            </w:r>
            <w:r>
              <w:rPr>
                <w:rFonts w:hint="eastAsia"/>
              </w:rPr>
              <w:t>url</w:t>
            </w:r>
            <w:r>
              <w:rPr>
                <w:rFonts w:hint="eastAsia"/>
              </w:rPr>
              <w:t>，点击确定按钮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提示“链接格式错误”</w:t>
            </w:r>
          </w:p>
        </w:tc>
        <w:tc>
          <w:tcPr>
            <w:tcW w:w="1421" w:type="dxa"/>
          </w:tcPr>
          <w:p w:rsidR="00B354F0" w:rsidRDefault="00B354F0"/>
        </w:tc>
      </w:tr>
    </w:tbl>
    <w:p w:rsidR="00B354F0" w:rsidRDefault="00B354F0">
      <w:pPr>
        <w:rPr>
          <w:rFonts w:asciiTheme="minorHAnsi" w:eastAsiaTheme="minorEastAsia" w:hAnsiTheme="minorHAnsi" w:cstheme="minorBidi"/>
          <w:b/>
          <w:sz w:val="32"/>
        </w:rPr>
      </w:pPr>
    </w:p>
    <w:p w:rsidR="00B354F0" w:rsidRDefault="009659F8">
      <w:pPr>
        <w:pStyle w:val="2"/>
      </w:pPr>
      <w:bookmarkStart w:id="2772" w:name="_Toc345"/>
      <w:bookmarkStart w:id="2773" w:name="_Toc13598"/>
      <w:bookmarkStart w:id="2774" w:name="_Toc17447"/>
      <w:bookmarkStart w:id="2775" w:name="_Toc14326"/>
      <w:bookmarkStart w:id="2776" w:name="_Toc8615"/>
      <w:bookmarkStart w:id="2777" w:name="_Toc4322"/>
      <w:bookmarkStart w:id="2778" w:name="_Toc28111"/>
      <w:bookmarkStart w:id="2779" w:name="_Toc10383"/>
      <w:r>
        <w:rPr>
          <w:rFonts w:hint="eastAsia"/>
        </w:rPr>
        <w:t>3.30</w:t>
      </w:r>
      <w:r>
        <w:rPr>
          <w:rFonts w:hint="eastAsia"/>
        </w:rPr>
        <w:t>管理员删除课程相关链接测试用例</w:t>
      </w:r>
      <w:bookmarkEnd w:id="2772"/>
      <w:bookmarkEnd w:id="2773"/>
      <w:bookmarkEnd w:id="2774"/>
      <w:bookmarkEnd w:id="2775"/>
      <w:bookmarkEnd w:id="2776"/>
      <w:bookmarkEnd w:id="2777"/>
      <w:bookmarkEnd w:id="2778"/>
      <w:bookmarkEnd w:id="2779"/>
    </w:p>
    <w:p w:rsidR="00B354F0" w:rsidRDefault="009659F8">
      <w:pPr>
        <w:pStyle w:val="3"/>
      </w:pPr>
      <w:bookmarkStart w:id="2780" w:name="_Toc15565"/>
      <w:bookmarkStart w:id="2781" w:name="_Toc3228"/>
      <w:bookmarkStart w:id="2782" w:name="_Toc7085"/>
      <w:bookmarkStart w:id="2783" w:name="_Toc20069"/>
      <w:bookmarkStart w:id="2784" w:name="_Toc17782"/>
      <w:bookmarkStart w:id="2785" w:name="_Toc25392"/>
      <w:bookmarkStart w:id="2786" w:name="_Toc12771"/>
      <w:r>
        <w:rPr>
          <w:rFonts w:hint="eastAsia"/>
        </w:rPr>
        <w:t>3.30.1</w:t>
      </w:r>
      <w:r>
        <w:rPr>
          <w:rFonts w:hint="eastAsia"/>
        </w:rPr>
        <w:t>测试用例</w:t>
      </w:r>
      <w:bookmarkEnd w:id="2780"/>
      <w:bookmarkEnd w:id="2781"/>
      <w:bookmarkEnd w:id="2782"/>
      <w:bookmarkEnd w:id="2783"/>
      <w:bookmarkEnd w:id="2784"/>
      <w:bookmarkEnd w:id="2785"/>
      <w:bookmarkEnd w:id="27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TC-M030</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管理员删除课程相关链接</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029</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管理员删除课程相关链接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管理员删除课程相关链接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测试管理员能否删除课程相关链接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用例说明中关于“管理员删除课程相关链接”的说明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进入指定课程，点击课程相关链接旁删除按钮，弹出提示，点击确定按钮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课程相关链接被删除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进入指定课程，点击课程相关链接旁删除按钮，弹出提示，点击取消按钮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Pr>
        <w:rPr>
          <w:rFonts w:asciiTheme="minorHAnsi" w:eastAsiaTheme="minorEastAsia" w:hAnsiTheme="minorHAnsi" w:cstheme="minorBidi"/>
          <w:b/>
          <w:sz w:val="32"/>
        </w:rPr>
      </w:pPr>
    </w:p>
    <w:p w:rsidR="00B354F0" w:rsidRDefault="009659F8">
      <w:pPr>
        <w:pStyle w:val="2"/>
      </w:pPr>
      <w:bookmarkStart w:id="2787" w:name="_Toc16434"/>
      <w:bookmarkStart w:id="2788" w:name="_Toc265"/>
      <w:bookmarkStart w:id="2789" w:name="_Toc17093"/>
      <w:bookmarkStart w:id="2790" w:name="_Toc9011"/>
      <w:bookmarkStart w:id="2791" w:name="_Toc3920"/>
      <w:bookmarkStart w:id="2792" w:name="_Toc453"/>
      <w:bookmarkStart w:id="2793" w:name="_Toc32732"/>
      <w:r>
        <w:rPr>
          <w:rFonts w:hint="eastAsia"/>
        </w:rPr>
        <w:t>3.31</w:t>
      </w:r>
      <w:r>
        <w:rPr>
          <w:rFonts w:hint="eastAsia"/>
        </w:rPr>
        <w:t>管理员查询课程测试用例</w:t>
      </w:r>
      <w:bookmarkEnd w:id="2787"/>
      <w:bookmarkEnd w:id="2788"/>
      <w:bookmarkEnd w:id="2789"/>
      <w:bookmarkEnd w:id="2790"/>
      <w:bookmarkEnd w:id="2791"/>
      <w:bookmarkEnd w:id="2792"/>
      <w:bookmarkEnd w:id="2793"/>
    </w:p>
    <w:p w:rsidR="00B354F0" w:rsidRDefault="009659F8">
      <w:pPr>
        <w:pStyle w:val="3"/>
      </w:pPr>
      <w:bookmarkStart w:id="2794" w:name="_Toc2626"/>
      <w:bookmarkStart w:id="2795" w:name="_Toc24352"/>
      <w:bookmarkStart w:id="2796" w:name="_Toc11059"/>
      <w:bookmarkStart w:id="2797" w:name="_Toc25848"/>
      <w:bookmarkStart w:id="2798" w:name="_Toc10433"/>
      <w:bookmarkStart w:id="2799" w:name="_Toc31596"/>
      <w:bookmarkStart w:id="2800" w:name="_Toc7561"/>
      <w:r>
        <w:rPr>
          <w:rFonts w:hint="eastAsia"/>
        </w:rPr>
        <w:t>3.31.1</w:t>
      </w:r>
      <w:r>
        <w:rPr>
          <w:rFonts w:hint="eastAsia"/>
        </w:rPr>
        <w:t>测试用例</w:t>
      </w:r>
      <w:bookmarkEnd w:id="2794"/>
      <w:bookmarkEnd w:id="2795"/>
      <w:bookmarkEnd w:id="2796"/>
      <w:bookmarkEnd w:id="2797"/>
      <w:bookmarkEnd w:id="2798"/>
      <w:bookmarkEnd w:id="2799"/>
      <w:bookmarkEnd w:id="280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TC-M031</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管理员查询课程</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016</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测试管理员能否查询课程</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用例说明中关于“管理员查询课程”的说明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进入课程管理，在课程搜索处输入关键字，点击查询按钮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与关键字相匹配的课程被查询到，呈列表展现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进入课程管理，在课程搜索处输入关键字，并选择课程或教师</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与关键字相匹配的课程或教师课程被查询到，呈列表展现</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进入课程管理，未输入任何关键字，点击查询按钮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按时间顺序展现所有课程</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进入课程管理，在课程搜索处输入关键字，选择未通过，点击查询按钮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与关键字匹配的未通过课程被查询到，呈列表展现</w:t>
            </w:r>
          </w:p>
        </w:tc>
        <w:tc>
          <w:tcPr>
            <w:tcW w:w="1421" w:type="dxa"/>
          </w:tcPr>
          <w:p w:rsidR="00B354F0" w:rsidRDefault="00B354F0"/>
        </w:tc>
      </w:tr>
    </w:tbl>
    <w:p w:rsidR="00B354F0" w:rsidRDefault="00B354F0">
      <w:pPr>
        <w:rPr>
          <w:rFonts w:asciiTheme="minorHAnsi" w:eastAsiaTheme="minorEastAsia" w:hAnsiTheme="minorHAnsi" w:cstheme="minorBidi"/>
          <w:b/>
          <w:sz w:val="32"/>
        </w:rPr>
      </w:pPr>
    </w:p>
    <w:p w:rsidR="00B354F0" w:rsidRDefault="009659F8">
      <w:pPr>
        <w:pStyle w:val="2"/>
      </w:pPr>
      <w:bookmarkStart w:id="2801" w:name="_Toc1422"/>
      <w:bookmarkStart w:id="2802" w:name="_Toc29766"/>
      <w:bookmarkStart w:id="2803" w:name="_Toc1357"/>
      <w:bookmarkStart w:id="2804" w:name="_Toc16713"/>
      <w:bookmarkStart w:id="2805" w:name="_Toc17005"/>
      <w:bookmarkStart w:id="2806" w:name="_Toc31782"/>
      <w:bookmarkStart w:id="2807" w:name="_Toc7528"/>
      <w:r>
        <w:rPr>
          <w:rFonts w:hint="eastAsia"/>
        </w:rPr>
        <w:t>3.32</w:t>
      </w:r>
      <w:r>
        <w:rPr>
          <w:rFonts w:hint="eastAsia"/>
        </w:rPr>
        <w:t>管理员课程搜索测试用例</w:t>
      </w:r>
      <w:bookmarkEnd w:id="2801"/>
      <w:bookmarkEnd w:id="2802"/>
      <w:bookmarkEnd w:id="2803"/>
      <w:bookmarkEnd w:id="2804"/>
      <w:bookmarkEnd w:id="2805"/>
      <w:bookmarkEnd w:id="2806"/>
      <w:bookmarkEnd w:id="2807"/>
    </w:p>
    <w:p w:rsidR="00B354F0" w:rsidRDefault="009659F8">
      <w:pPr>
        <w:pStyle w:val="3"/>
      </w:pPr>
      <w:bookmarkStart w:id="2808" w:name="_Toc17229"/>
      <w:bookmarkStart w:id="2809" w:name="_Toc5048"/>
      <w:bookmarkStart w:id="2810" w:name="_Toc11710"/>
      <w:bookmarkStart w:id="2811" w:name="_Toc26701"/>
      <w:bookmarkStart w:id="2812" w:name="_Toc10918"/>
      <w:bookmarkStart w:id="2813" w:name="_Toc9379"/>
      <w:bookmarkStart w:id="2814" w:name="_Toc1030"/>
      <w:r>
        <w:rPr>
          <w:rFonts w:hint="eastAsia"/>
        </w:rPr>
        <w:t>3.32.1</w:t>
      </w:r>
      <w:r>
        <w:rPr>
          <w:rFonts w:hint="eastAsia"/>
        </w:rPr>
        <w:t>测试用例</w:t>
      </w:r>
      <w:bookmarkEnd w:id="2808"/>
      <w:bookmarkEnd w:id="2809"/>
      <w:bookmarkEnd w:id="2810"/>
      <w:bookmarkEnd w:id="2811"/>
      <w:bookmarkEnd w:id="2812"/>
      <w:bookmarkEnd w:id="2813"/>
      <w:bookmarkEnd w:id="281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TC-M032</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管理员课程搜索</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017</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管理员课程搜索</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管理员课程搜索</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测试管理员能否课程搜索</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用例说明中关于“管理员课程搜索”的说明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进入相关课程，输入关键字，点击搜索按钮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与关键字相匹配的课程公告、课程介绍、教师介绍、课程答疑、课程论坛、课程资料、课程相关链接</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进入相关课程，未输入关键字，点击搜索按钮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所有课程公告、课程介绍、教师介绍、课程答疑、课程论坛、课程资料、课程相关链接，按时间排序</w:t>
            </w:r>
          </w:p>
        </w:tc>
        <w:tc>
          <w:tcPr>
            <w:tcW w:w="1421" w:type="dxa"/>
          </w:tcPr>
          <w:p w:rsidR="00B354F0" w:rsidRDefault="00B354F0"/>
        </w:tc>
      </w:tr>
    </w:tbl>
    <w:p w:rsidR="00B354F0" w:rsidRDefault="00B354F0">
      <w:pPr>
        <w:rPr>
          <w:rFonts w:asciiTheme="minorHAnsi" w:eastAsiaTheme="minorEastAsia" w:hAnsiTheme="minorHAnsi" w:cstheme="minorBidi"/>
          <w:b/>
          <w:sz w:val="32"/>
        </w:rPr>
      </w:pPr>
    </w:p>
    <w:p w:rsidR="00B354F0" w:rsidRDefault="009659F8">
      <w:pPr>
        <w:pStyle w:val="2"/>
      </w:pPr>
      <w:bookmarkStart w:id="2815" w:name="_Toc27750"/>
      <w:bookmarkStart w:id="2816" w:name="_Toc1000"/>
      <w:bookmarkStart w:id="2817" w:name="_Toc9486"/>
      <w:bookmarkStart w:id="2818" w:name="_Toc31788"/>
      <w:bookmarkStart w:id="2819" w:name="_Toc19479"/>
      <w:bookmarkStart w:id="2820" w:name="_Toc16669"/>
      <w:bookmarkStart w:id="2821" w:name="_Toc2734"/>
      <w:r>
        <w:rPr>
          <w:rFonts w:hint="eastAsia"/>
        </w:rPr>
        <w:t>3.33</w:t>
      </w:r>
      <w:r>
        <w:rPr>
          <w:rFonts w:hint="eastAsia"/>
        </w:rPr>
        <w:t>管理员查询帖子测试用例</w:t>
      </w:r>
      <w:bookmarkEnd w:id="2815"/>
      <w:bookmarkEnd w:id="2816"/>
      <w:bookmarkEnd w:id="2817"/>
      <w:bookmarkEnd w:id="2818"/>
      <w:bookmarkEnd w:id="2819"/>
      <w:bookmarkEnd w:id="2820"/>
      <w:bookmarkEnd w:id="2821"/>
    </w:p>
    <w:p w:rsidR="00B354F0" w:rsidRDefault="009659F8">
      <w:pPr>
        <w:pStyle w:val="3"/>
      </w:pPr>
      <w:bookmarkStart w:id="2822" w:name="_Toc21379"/>
      <w:bookmarkStart w:id="2823" w:name="_Toc25608"/>
      <w:bookmarkStart w:id="2824" w:name="_Toc251"/>
      <w:bookmarkStart w:id="2825" w:name="_Toc24660"/>
      <w:bookmarkStart w:id="2826" w:name="_Toc28285"/>
      <w:bookmarkStart w:id="2827" w:name="_Toc5972"/>
      <w:bookmarkStart w:id="2828" w:name="_Toc16286"/>
      <w:r>
        <w:rPr>
          <w:rFonts w:hint="eastAsia"/>
        </w:rPr>
        <w:t>3.33.1</w:t>
      </w:r>
      <w:r>
        <w:rPr>
          <w:rFonts w:hint="eastAsia"/>
        </w:rPr>
        <w:t>测试用例</w:t>
      </w:r>
      <w:bookmarkEnd w:id="2822"/>
      <w:bookmarkEnd w:id="2823"/>
      <w:bookmarkEnd w:id="2824"/>
      <w:bookmarkEnd w:id="2825"/>
      <w:bookmarkEnd w:id="2826"/>
      <w:bookmarkEnd w:id="2827"/>
      <w:bookmarkEnd w:id="282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TC-M033</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管理员查询帖子</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Uc-M018</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用例说明中关于“管理员查询帖子”的说明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进入论坛，在搜索处输入关键字，点击查询按钮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与关键字相匹配的帖子被查询到，呈列表展现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进入论坛，在搜索处未输入关键字，点击查询按钮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所有帖子被查询到，呈列表展现</w:t>
            </w:r>
          </w:p>
        </w:tc>
        <w:tc>
          <w:tcPr>
            <w:tcW w:w="1421" w:type="dxa"/>
          </w:tcPr>
          <w:p w:rsidR="00B354F0" w:rsidRDefault="00B354F0"/>
        </w:tc>
      </w:tr>
    </w:tbl>
    <w:p w:rsidR="00B354F0" w:rsidRDefault="00B354F0">
      <w:pPr>
        <w:rPr>
          <w:rFonts w:asciiTheme="minorHAnsi" w:eastAsiaTheme="minorEastAsia" w:hAnsiTheme="minorHAnsi" w:cstheme="minorBidi"/>
          <w:b/>
          <w:sz w:val="32"/>
        </w:rPr>
      </w:pPr>
    </w:p>
    <w:p w:rsidR="00B354F0" w:rsidRDefault="009659F8">
      <w:pPr>
        <w:pStyle w:val="2"/>
      </w:pPr>
      <w:bookmarkStart w:id="2829" w:name="_Toc24728"/>
      <w:bookmarkStart w:id="2830" w:name="_Toc15362"/>
      <w:bookmarkStart w:id="2831" w:name="_Toc217"/>
      <w:bookmarkStart w:id="2832" w:name="_Toc17499"/>
      <w:bookmarkStart w:id="2833" w:name="_Toc23574"/>
      <w:bookmarkStart w:id="2834" w:name="_Toc22985"/>
      <w:bookmarkStart w:id="2835" w:name="_Toc19767"/>
      <w:r>
        <w:rPr>
          <w:rFonts w:hint="eastAsia"/>
        </w:rPr>
        <w:t>3.34</w:t>
      </w:r>
      <w:r>
        <w:rPr>
          <w:rFonts w:hint="eastAsia"/>
        </w:rPr>
        <w:t>管理员查询网站访问量测试用例</w:t>
      </w:r>
      <w:bookmarkEnd w:id="2829"/>
      <w:bookmarkEnd w:id="2830"/>
      <w:bookmarkEnd w:id="2831"/>
      <w:bookmarkEnd w:id="2832"/>
      <w:bookmarkEnd w:id="2833"/>
      <w:bookmarkEnd w:id="2834"/>
      <w:bookmarkEnd w:id="2835"/>
    </w:p>
    <w:p w:rsidR="00B354F0" w:rsidRDefault="009659F8">
      <w:pPr>
        <w:pStyle w:val="3"/>
      </w:pPr>
      <w:bookmarkStart w:id="2836" w:name="_Toc13384"/>
      <w:bookmarkStart w:id="2837" w:name="_Toc11242"/>
      <w:bookmarkStart w:id="2838" w:name="_Toc22077"/>
      <w:bookmarkStart w:id="2839" w:name="_Toc14132"/>
      <w:bookmarkStart w:id="2840" w:name="_Toc27447"/>
      <w:bookmarkStart w:id="2841" w:name="_Toc15879"/>
      <w:bookmarkStart w:id="2842" w:name="_Toc28741"/>
      <w:r>
        <w:rPr>
          <w:rFonts w:hint="eastAsia"/>
        </w:rPr>
        <w:t>3.34.1</w:t>
      </w:r>
      <w:r>
        <w:rPr>
          <w:rFonts w:hint="eastAsia"/>
        </w:rPr>
        <w:t>测试用例</w:t>
      </w:r>
      <w:bookmarkEnd w:id="2836"/>
      <w:bookmarkEnd w:id="2837"/>
      <w:bookmarkEnd w:id="2838"/>
      <w:bookmarkEnd w:id="2839"/>
      <w:bookmarkEnd w:id="2840"/>
      <w:bookmarkEnd w:id="2841"/>
      <w:bookmarkEnd w:id="284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TC-M034</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管理员查询网站访问量</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019</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管理员查询网站访问量</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管理员查询网站访问量</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测试管理员能否查询网站访问量</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用例说明中关于“管理员查询网站访问量”的说明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进入管理员首页，选择访问量</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一周内访问量折线被展示</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进入管理员首页，选择访问量，选择时间</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选择时间内的访问量折线被展示</w:t>
            </w:r>
          </w:p>
        </w:tc>
        <w:tc>
          <w:tcPr>
            <w:tcW w:w="1421" w:type="dxa"/>
          </w:tcPr>
          <w:p w:rsidR="00B354F0" w:rsidRDefault="00B354F0"/>
        </w:tc>
      </w:tr>
    </w:tbl>
    <w:p w:rsidR="00B354F0" w:rsidRDefault="00B354F0">
      <w:pPr>
        <w:rPr>
          <w:rFonts w:asciiTheme="minorHAnsi" w:eastAsiaTheme="minorEastAsia" w:hAnsiTheme="minorHAnsi" w:cstheme="minorBidi"/>
          <w:b/>
          <w:sz w:val="32"/>
        </w:rPr>
      </w:pPr>
    </w:p>
    <w:p w:rsidR="00B354F0" w:rsidRDefault="009659F8">
      <w:pPr>
        <w:pStyle w:val="2"/>
      </w:pPr>
      <w:bookmarkStart w:id="2843" w:name="_Toc31225"/>
      <w:bookmarkStart w:id="2844" w:name="_Toc21608"/>
      <w:bookmarkStart w:id="2845" w:name="_Toc12120"/>
      <w:bookmarkStart w:id="2846" w:name="_Toc30209"/>
      <w:bookmarkStart w:id="2847" w:name="_Toc6917"/>
      <w:bookmarkStart w:id="2848" w:name="_Toc28053"/>
      <w:bookmarkStart w:id="2849" w:name="_Toc1434"/>
      <w:r>
        <w:rPr>
          <w:rFonts w:hint="eastAsia"/>
        </w:rPr>
        <w:t>3.35</w:t>
      </w:r>
      <w:r>
        <w:rPr>
          <w:rFonts w:hint="eastAsia"/>
        </w:rPr>
        <w:t>管理员查询</w:t>
      </w:r>
      <w:proofErr w:type="gramStart"/>
      <w:r>
        <w:rPr>
          <w:rFonts w:hint="eastAsia"/>
        </w:rPr>
        <w:t>网站发帖量</w:t>
      </w:r>
      <w:proofErr w:type="gramEnd"/>
      <w:r>
        <w:rPr>
          <w:rFonts w:hint="eastAsia"/>
        </w:rPr>
        <w:t>测试用例</w:t>
      </w:r>
      <w:bookmarkEnd w:id="2843"/>
      <w:bookmarkEnd w:id="2844"/>
      <w:bookmarkEnd w:id="2845"/>
      <w:bookmarkEnd w:id="2846"/>
      <w:bookmarkEnd w:id="2847"/>
      <w:bookmarkEnd w:id="2848"/>
      <w:bookmarkEnd w:id="2849"/>
    </w:p>
    <w:p w:rsidR="00B354F0" w:rsidRDefault="009659F8">
      <w:pPr>
        <w:pStyle w:val="3"/>
      </w:pPr>
      <w:bookmarkStart w:id="2850" w:name="_Toc5852"/>
      <w:bookmarkStart w:id="2851" w:name="_Toc677"/>
      <w:bookmarkStart w:id="2852" w:name="_Toc25700"/>
      <w:bookmarkStart w:id="2853" w:name="_Toc31632"/>
      <w:bookmarkStart w:id="2854" w:name="_Toc4428"/>
      <w:bookmarkStart w:id="2855" w:name="_Toc16677"/>
      <w:bookmarkStart w:id="2856" w:name="_Toc31736"/>
      <w:bookmarkStart w:id="2857" w:name="_Toc14285"/>
      <w:r>
        <w:rPr>
          <w:rFonts w:hint="eastAsia"/>
        </w:rPr>
        <w:t>3.35.1</w:t>
      </w:r>
      <w:r>
        <w:rPr>
          <w:rFonts w:hint="eastAsia"/>
        </w:rPr>
        <w:t>测试用例</w:t>
      </w:r>
      <w:bookmarkEnd w:id="2850"/>
      <w:bookmarkEnd w:id="2851"/>
      <w:bookmarkEnd w:id="2852"/>
      <w:bookmarkEnd w:id="2853"/>
      <w:bookmarkEnd w:id="2854"/>
      <w:bookmarkEnd w:id="2855"/>
      <w:bookmarkEnd w:id="2856"/>
      <w:bookmarkEnd w:id="285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TC-M035</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w:t>
            </w:r>
            <w:proofErr w:type="gramStart"/>
            <w:r>
              <w:rPr>
                <w:rFonts w:hint="eastAsia"/>
              </w:rPr>
              <w:t>网站发帖量</w:t>
            </w:r>
            <w:proofErr w:type="gramEnd"/>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020</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w:t>
            </w:r>
            <w:proofErr w:type="gramStart"/>
            <w:r>
              <w:rPr>
                <w:rFonts w:hint="eastAsia"/>
              </w:rPr>
              <w:t>网站发帖量</w:t>
            </w:r>
            <w:proofErr w:type="gramEnd"/>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w:t>
            </w:r>
            <w:proofErr w:type="gramStart"/>
            <w:r>
              <w:rPr>
                <w:rFonts w:hint="eastAsia"/>
              </w:rPr>
              <w:t>网站发帖量</w:t>
            </w:r>
            <w:proofErr w:type="gramEnd"/>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w:t>
            </w:r>
            <w:proofErr w:type="gramStart"/>
            <w:r>
              <w:rPr>
                <w:rFonts w:hint="eastAsia"/>
              </w:rPr>
              <w:t>网站发帖量</w:t>
            </w:r>
            <w:proofErr w:type="gramEnd"/>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用例说明中关于“管理员查询网站发帖量”的说明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进入管理员首页，选择</w:t>
            </w:r>
            <w:proofErr w:type="gramStart"/>
            <w:r>
              <w:rPr>
                <w:rFonts w:hint="eastAsia"/>
              </w:rPr>
              <w:t>发帖量</w:t>
            </w:r>
            <w:proofErr w:type="gramEnd"/>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一周内</w:t>
            </w:r>
            <w:proofErr w:type="gramStart"/>
            <w:r>
              <w:rPr>
                <w:rFonts w:hint="eastAsia"/>
              </w:rPr>
              <w:t>发帖量折线</w:t>
            </w:r>
            <w:proofErr w:type="gramEnd"/>
            <w:r>
              <w:rPr>
                <w:rFonts w:hint="eastAsia"/>
              </w:rPr>
              <w:t>被展示</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进入管理员首页，选择发帖量，选择时间</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选择时间内的</w:t>
            </w:r>
            <w:proofErr w:type="gramStart"/>
            <w:r>
              <w:rPr>
                <w:rFonts w:hint="eastAsia"/>
              </w:rPr>
              <w:t>发帖量折线</w:t>
            </w:r>
            <w:proofErr w:type="gramEnd"/>
            <w:r>
              <w:rPr>
                <w:rFonts w:hint="eastAsia"/>
              </w:rPr>
              <w:t>被展示</w:t>
            </w:r>
          </w:p>
        </w:tc>
        <w:tc>
          <w:tcPr>
            <w:tcW w:w="1421" w:type="dxa"/>
          </w:tcPr>
          <w:p w:rsidR="00B354F0" w:rsidRDefault="00B354F0"/>
        </w:tc>
      </w:tr>
    </w:tbl>
    <w:p w:rsidR="00B354F0" w:rsidRDefault="00B354F0"/>
    <w:p w:rsidR="00B354F0" w:rsidRDefault="009659F8">
      <w:pPr>
        <w:pStyle w:val="2"/>
      </w:pPr>
      <w:bookmarkStart w:id="2858" w:name="_Toc28146"/>
      <w:bookmarkStart w:id="2859" w:name="_Toc27859"/>
      <w:bookmarkStart w:id="2860" w:name="_Toc18883"/>
      <w:bookmarkStart w:id="2861" w:name="_Toc12592"/>
      <w:bookmarkStart w:id="2862" w:name="_Toc13622"/>
      <w:bookmarkStart w:id="2863" w:name="_Toc3976"/>
      <w:bookmarkStart w:id="2864" w:name="_Toc16784"/>
      <w:r>
        <w:rPr>
          <w:rFonts w:hint="eastAsia"/>
        </w:rPr>
        <w:t>3.36</w:t>
      </w:r>
      <w:r>
        <w:rPr>
          <w:rFonts w:hint="eastAsia"/>
        </w:rPr>
        <w:t>管理员查询网站注册量测试用例</w:t>
      </w:r>
      <w:bookmarkEnd w:id="2858"/>
      <w:bookmarkEnd w:id="2859"/>
      <w:bookmarkEnd w:id="2860"/>
      <w:bookmarkEnd w:id="2861"/>
      <w:bookmarkEnd w:id="2862"/>
      <w:bookmarkEnd w:id="2863"/>
      <w:bookmarkEnd w:id="2864"/>
    </w:p>
    <w:p w:rsidR="00B354F0" w:rsidRDefault="009659F8">
      <w:pPr>
        <w:pStyle w:val="3"/>
      </w:pPr>
      <w:bookmarkStart w:id="2865" w:name="_Toc14479"/>
      <w:bookmarkStart w:id="2866" w:name="_Toc2525"/>
      <w:bookmarkStart w:id="2867" w:name="_Toc25301"/>
      <w:bookmarkStart w:id="2868" w:name="_Toc10827"/>
      <w:bookmarkStart w:id="2869" w:name="_Toc3419"/>
      <w:bookmarkStart w:id="2870" w:name="_Toc13793"/>
      <w:bookmarkStart w:id="2871" w:name="_Toc2366"/>
      <w:bookmarkStart w:id="2872" w:name="_Toc7777"/>
      <w:r>
        <w:rPr>
          <w:rFonts w:hint="eastAsia"/>
        </w:rPr>
        <w:t>3.36.1</w:t>
      </w:r>
      <w:r>
        <w:rPr>
          <w:rFonts w:hint="eastAsia"/>
        </w:rPr>
        <w:t>测试用例</w:t>
      </w:r>
      <w:bookmarkEnd w:id="2865"/>
      <w:bookmarkEnd w:id="2866"/>
      <w:bookmarkEnd w:id="2867"/>
      <w:bookmarkEnd w:id="2868"/>
      <w:bookmarkEnd w:id="2869"/>
      <w:bookmarkEnd w:id="2870"/>
      <w:bookmarkEnd w:id="2871"/>
      <w:bookmarkEnd w:id="287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TC-M036</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管理员查询网站注册量</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021</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管理员查询网站注册量</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管理员查询网站注册量</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测试管理员能否查询网站注册量</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用例说明中关于“管理员查询网站注册量”的说明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进入管理员首页，选择注册量</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一周内注册量折线被展示</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进入管理员首页，选择注册量，选择时间</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选择时间内的注册量折线被展示</w:t>
            </w:r>
          </w:p>
        </w:tc>
        <w:tc>
          <w:tcPr>
            <w:tcW w:w="1421" w:type="dxa"/>
          </w:tcPr>
          <w:p w:rsidR="00B354F0" w:rsidRDefault="00B354F0"/>
        </w:tc>
      </w:tr>
    </w:tbl>
    <w:p w:rsidR="00B354F0" w:rsidRDefault="00B354F0"/>
    <w:p w:rsidR="00B354F0" w:rsidRDefault="009659F8">
      <w:pPr>
        <w:pStyle w:val="2"/>
      </w:pPr>
      <w:bookmarkStart w:id="2873" w:name="_Toc22208"/>
      <w:bookmarkStart w:id="2874" w:name="_Toc11809"/>
      <w:bookmarkStart w:id="2875" w:name="_Toc10129"/>
      <w:bookmarkStart w:id="2876" w:name="_Toc23566"/>
      <w:bookmarkStart w:id="2877" w:name="_Toc3493"/>
      <w:bookmarkStart w:id="2878" w:name="_Toc14440"/>
      <w:bookmarkStart w:id="2879" w:name="_Toc18451"/>
      <w:r>
        <w:rPr>
          <w:rFonts w:hint="eastAsia"/>
        </w:rPr>
        <w:t>3.37</w:t>
      </w:r>
      <w:r>
        <w:rPr>
          <w:rFonts w:hint="eastAsia"/>
        </w:rPr>
        <w:t>管理员添加网站友情链接测试用例</w:t>
      </w:r>
      <w:bookmarkEnd w:id="2873"/>
      <w:bookmarkEnd w:id="2874"/>
      <w:bookmarkEnd w:id="2875"/>
      <w:bookmarkEnd w:id="2876"/>
      <w:bookmarkEnd w:id="2877"/>
      <w:bookmarkEnd w:id="2878"/>
      <w:bookmarkEnd w:id="2879"/>
    </w:p>
    <w:p w:rsidR="00B354F0" w:rsidRDefault="009659F8">
      <w:pPr>
        <w:pStyle w:val="3"/>
      </w:pPr>
      <w:bookmarkStart w:id="2880" w:name="_Toc6484"/>
      <w:bookmarkStart w:id="2881" w:name="_Toc13454"/>
      <w:bookmarkStart w:id="2882" w:name="_Toc791"/>
      <w:bookmarkStart w:id="2883" w:name="_Toc27017"/>
      <w:bookmarkStart w:id="2884" w:name="_Toc1940"/>
      <w:bookmarkStart w:id="2885" w:name="_Toc31449"/>
      <w:bookmarkStart w:id="2886" w:name="_Toc17998"/>
      <w:bookmarkStart w:id="2887" w:name="_Toc16188"/>
      <w:r>
        <w:rPr>
          <w:rFonts w:hint="eastAsia"/>
        </w:rPr>
        <w:t>3.37.1</w:t>
      </w:r>
      <w:r>
        <w:rPr>
          <w:rFonts w:hint="eastAsia"/>
        </w:rPr>
        <w:t>测试用例</w:t>
      </w:r>
      <w:bookmarkEnd w:id="2880"/>
      <w:bookmarkEnd w:id="2881"/>
      <w:bookmarkEnd w:id="2882"/>
      <w:bookmarkEnd w:id="2883"/>
      <w:bookmarkEnd w:id="2884"/>
      <w:bookmarkEnd w:id="2885"/>
      <w:bookmarkEnd w:id="2886"/>
      <w:bookmarkEnd w:id="288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TC-M037</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管理员添加网站友情链接</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030</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管理员添加网站友情链接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管理员添加网站友情链接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测试管理员能否添加网站友情链接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用例说明中关于“管理员添加网站友情链接”的说明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进入网站首页，选择友情链接旁添加按钮，输入</w:t>
            </w:r>
            <w:r>
              <w:rPr>
                <w:rFonts w:hint="eastAsia"/>
              </w:rPr>
              <w:t>url</w:t>
            </w:r>
            <w:r>
              <w:rPr>
                <w:rFonts w:hint="eastAsia"/>
              </w:rPr>
              <w:t>，点击确定按钮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友情链接被添加，网站上友情链接更新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进入网站首页，选择友情链接旁添加按钮，未输入</w:t>
            </w:r>
            <w:r>
              <w:rPr>
                <w:rFonts w:hint="eastAsia"/>
              </w:rPr>
              <w:t>url</w:t>
            </w:r>
            <w:r>
              <w:rPr>
                <w:rFonts w:hint="eastAsia"/>
              </w:rPr>
              <w:t>，点击确定按钮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提示“请输入链接”</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进入网站首页，选择友情链接旁添加按钮，输入错误格式</w:t>
            </w:r>
            <w:r>
              <w:rPr>
                <w:rFonts w:hint="eastAsia"/>
              </w:rPr>
              <w:t>url</w:t>
            </w:r>
            <w:r>
              <w:rPr>
                <w:rFonts w:hint="eastAsia"/>
              </w:rPr>
              <w:t>，点击确定按钮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提示“输入链接有误”</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4</w:t>
            </w:r>
          </w:p>
        </w:tc>
        <w:tc>
          <w:tcPr>
            <w:tcW w:w="1420" w:type="dxa"/>
          </w:tcPr>
          <w:p w:rsidR="00B354F0" w:rsidRDefault="009659F8">
            <w:r>
              <w:rPr>
                <w:rFonts w:hint="eastAsia"/>
              </w:rPr>
              <w:t>进入网站首页，选择友情链接旁添加按钮，输入</w:t>
            </w:r>
            <w:r>
              <w:rPr>
                <w:rFonts w:hint="eastAsia"/>
              </w:rPr>
              <w:t>url</w:t>
            </w:r>
            <w:r>
              <w:rPr>
                <w:rFonts w:hint="eastAsia"/>
              </w:rPr>
              <w:t>，点击取消按钮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B354F0"/>
    <w:p w:rsidR="00B354F0" w:rsidRDefault="009659F8">
      <w:pPr>
        <w:pStyle w:val="2"/>
      </w:pPr>
      <w:bookmarkStart w:id="2888" w:name="_Toc20476"/>
      <w:bookmarkStart w:id="2889" w:name="_Toc4842"/>
      <w:bookmarkStart w:id="2890" w:name="_Toc26024"/>
      <w:bookmarkStart w:id="2891" w:name="_Toc8777"/>
      <w:bookmarkStart w:id="2892" w:name="_Toc26993"/>
      <w:bookmarkStart w:id="2893" w:name="_Toc17402"/>
      <w:bookmarkStart w:id="2894" w:name="_Toc2671"/>
      <w:r>
        <w:rPr>
          <w:rFonts w:hint="eastAsia"/>
        </w:rPr>
        <w:t>3.38</w:t>
      </w:r>
      <w:r>
        <w:rPr>
          <w:rFonts w:hint="eastAsia"/>
        </w:rPr>
        <w:t>管理员删除网站友情链接测试用例</w:t>
      </w:r>
      <w:bookmarkEnd w:id="2888"/>
      <w:bookmarkEnd w:id="2889"/>
      <w:bookmarkEnd w:id="2890"/>
      <w:bookmarkEnd w:id="2891"/>
      <w:bookmarkEnd w:id="2892"/>
      <w:bookmarkEnd w:id="2893"/>
      <w:bookmarkEnd w:id="2894"/>
    </w:p>
    <w:p w:rsidR="00B354F0" w:rsidRDefault="009659F8">
      <w:pPr>
        <w:pStyle w:val="3"/>
      </w:pPr>
      <w:bookmarkStart w:id="2895" w:name="_Toc1258"/>
      <w:bookmarkStart w:id="2896" w:name="_Toc11803"/>
      <w:bookmarkStart w:id="2897" w:name="_Toc29685"/>
      <w:bookmarkStart w:id="2898" w:name="_Toc18719"/>
      <w:bookmarkStart w:id="2899" w:name="_Toc3618"/>
      <w:bookmarkStart w:id="2900" w:name="_Toc12325"/>
      <w:bookmarkStart w:id="2901" w:name="_Toc12015"/>
      <w:bookmarkStart w:id="2902" w:name="_Toc22926"/>
      <w:r>
        <w:rPr>
          <w:rFonts w:hint="eastAsia"/>
        </w:rPr>
        <w:t>3.38.1</w:t>
      </w:r>
      <w:r>
        <w:rPr>
          <w:rFonts w:hint="eastAsia"/>
        </w:rPr>
        <w:t>测试用例</w:t>
      </w:r>
      <w:bookmarkEnd w:id="2895"/>
      <w:bookmarkEnd w:id="2896"/>
      <w:bookmarkEnd w:id="2897"/>
      <w:bookmarkEnd w:id="2898"/>
      <w:bookmarkEnd w:id="2899"/>
      <w:bookmarkEnd w:id="2900"/>
      <w:bookmarkEnd w:id="2901"/>
      <w:bookmarkEnd w:id="29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TC-M038</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管理员删除网站友情链接</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031</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管理员删除网站友情链接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管理员删除网站友情链接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测试管理员能否删除网站友情链接</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用例说明中关于“管理员删除网站友情链接”的说明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进入网站首页，选择友情链接旁删除按钮，弹出提示框，点击确定按钮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友情链接被删除，网站上友情链接更新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进入网站首页，选择友情链接旁删除按钮，弹出提示框，点击取消按钮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903" w:name="_Toc28610"/>
      <w:bookmarkStart w:id="2904" w:name="_Toc31115"/>
      <w:bookmarkStart w:id="2905" w:name="_Toc18772"/>
      <w:bookmarkStart w:id="2906" w:name="_Toc20113"/>
      <w:bookmarkStart w:id="2907" w:name="_Toc6316"/>
      <w:bookmarkStart w:id="2908" w:name="_Toc31371"/>
      <w:bookmarkStart w:id="2909" w:name="_Toc25371"/>
      <w:r>
        <w:rPr>
          <w:rFonts w:hint="eastAsia"/>
        </w:rPr>
        <w:t>3.39</w:t>
      </w:r>
      <w:r>
        <w:rPr>
          <w:rFonts w:hint="eastAsia"/>
        </w:rPr>
        <w:t>管理员删除回复测试用例</w:t>
      </w:r>
      <w:bookmarkEnd w:id="2903"/>
      <w:bookmarkEnd w:id="2904"/>
      <w:bookmarkEnd w:id="2905"/>
      <w:bookmarkEnd w:id="2906"/>
      <w:bookmarkEnd w:id="2907"/>
      <w:bookmarkEnd w:id="2908"/>
      <w:bookmarkEnd w:id="2909"/>
    </w:p>
    <w:p w:rsidR="00B354F0" w:rsidRDefault="009659F8">
      <w:pPr>
        <w:pStyle w:val="3"/>
      </w:pPr>
      <w:bookmarkStart w:id="2910" w:name="_Toc20273"/>
      <w:bookmarkStart w:id="2911" w:name="_Toc4766"/>
      <w:bookmarkStart w:id="2912" w:name="_Toc11978"/>
      <w:bookmarkStart w:id="2913" w:name="_Toc19776"/>
      <w:bookmarkStart w:id="2914" w:name="_Toc6640"/>
      <w:bookmarkStart w:id="2915" w:name="_Toc4264"/>
      <w:bookmarkStart w:id="2916" w:name="_Toc24479"/>
      <w:bookmarkStart w:id="2917" w:name="_Toc7846"/>
      <w:r>
        <w:rPr>
          <w:rFonts w:hint="eastAsia"/>
        </w:rPr>
        <w:t>3.39.1</w:t>
      </w:r>
      <w:r>
        <w:rPr>
          <w:rFonts w:hint="eastAsia"/>
        </w:rPr>
        <w:t>测试用例</w:t>
      </w:r>
      <w:bookmarkEnd w:id="2910"/>
      <w:bookmarkEnd w:id="2911"/>
      <w:bookmarkEnd w:id="2912"/>
      <w:bookmarkEnd w:id="2913"/>
      <w:bookmarkEnd w:id="2914"/>
      <w:bookmarkEnd w:id="2915"/>
      <w:bookmarkEnd w:id="2916"/>
      <w:bookmarkEnd w:id="291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TC-M039</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管理员删除回复</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032</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管理员删除回复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管理员删除回复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测试管理员能否删除回复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用例说明中关于“管理员删除回复”的说明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进入帖子，</w:t>
            </w:r>
            <w:proofErr w:type="gramStart"/>
            <w:r>
              <w:rPr>
                <w:rFonts w:hint="eastAsia"/>
              </w:rPr>
              <w:t>选择首置顶楼</w:t>
            </w:r>
            <w:proofErr w:type="gramEnd"/>
            <w:r>
              <w:rPr>
                <w:rFonts w:hint="eastAsia"/>
              </w:rPr>
              <w:t>层回复，点击删除按钮，弹出提示，点击确定按钮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回复被删除，发通知到用户处</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进入帖子，</w:t>
            </w:r>
            <w:proofErr w:type="gramStart"/>
            <w:r>
              <w:rPr>
                <w:rFonts w:hint="eastAsia"/>
              </w:rPr>
              <w:t>选择首置顶楼</w:t>
            </w:r>
            <w:proofErr w:type="gramEnd"/>
            <w:r>
              <w:rPr>
                <w:rFonts w:hint="eastAsia"/>
              </w:rPr>
              <w:t>层回复，点击删除按钮，弹出提示，点击取消按钮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918" w:name="_Toc25905"/>
      <w:bookmarkStart w:id="2919" w:name="_Toc13121"/>
      <w:bookmarkStart w:id="2920" w:name="_Toc17627"/>
      <w:bookmarkStart w:id="2921" w:name="_Toc16573"/>
      <w:bookmarkStart w:id="2922" w:name="_Toc16109"/>
      <w:bookmarkStart w:id="2923" w:name="_Toc21520"/>
      <w:bookmarkStart w:id="2924" w:name="_Toc27810"/>
      <w:r>
        <w:rPr>
          <w:rFonts w:hint="eastAsia"/>
        </w:rPr>
        <w:t>3.40</w:t>
      </w:r>
      <w:r>
        <w:rPr>
          <w:rFonts w:hint="eastAsia"/>
        </w:rPr>
        <w:t>管理员加精帖子测试用例</w:t>
      </w:r>
      <w:bookmarkEnd w:id="2918"/>
      <w:bookmarkEnd w:id="2919"/>
      <w:bookmarkEnd w:id="2920"/>
      <w:bookmarkEnd w:id="2921"/>
      <w:bookmarkEnd w:id="2922"/>
      <w:bookmarkEnd w:id="2923"/>
      <w:bookmarkEnd w:id="2924"/>
    </w:p>
    <w:p w:rsidR="00B354F0" w:rsidRDefault="009659F8">
      <w:pPr>
        <w:pStyle w:val="3"/>
      </w:pPr>
      <w:bookmarkStart w:id="2925" w:name="_Toc3596"/>
      <w:bookmarkStart w:id="2926" w:name="_Toc12233"/>
      <w:bookmarkStart w:id="2927" w:name="_Toc16690"/>
      <w:bookmarkStart w:id="2928" w:name="_Toc8373"/>
      <w:bookmarkStart w:id="2929" w:name="_Toc23216"/>
      <w:bookmarkStart w:id="2930" w:name="_Toc29846"/>
      <w:bookmarkStart w:id="2931" w:name="_Toc27372"/>
      <w:bookmarkStart w:id="2932" w:name="_Toc9539"/>
      <w:r>
        <w:rPr>
          <w:rFonts w:hint="eastAsia"/>
        </w:rPr>
        <w:t>3.40.1</w:t>
      </w:r>
      <w:r>
        <w:rPr>
          <w:rFonts w:hint="eastAsia"/>
        </w:rPr>
        <w:t>测试用例</w:t>
      </w:r>
      <w:bookmarkEnd w:id="2925"/>
      <w:bookmarkEnd w:id="2926"/>
      <w:bookmarkEnd w:id="2927"/>
      <w:bookmarkEnd w:id="2928"/>
      <w:bookmarkEnd w:id="2929"/>
      <w:bookmarkEnd w:id="2930"/>
      <w:bookmarkEnd w:id="2931"/>
      <w:bookmarkEnd w:id="293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TC-M040</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管理员加精帖子</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039</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管理员加精帖子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管理员加精帖子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测试管理员能否加精帖子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用例说明中关于“管理员加精帖子”的说明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进入论坛，点击指定帖子下加精按钮，弹出提示，点击确定按钮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帖子被加精，贴上加精标识，并且在精华</w:t>
            </w:r>
            <w:proofErr w:type="gramStart"/>
            <w:r>
              <w:rPr>
                <w:rFonts w:hint="eastAsia"/>
              </w:rPr>
              <w:t>版块</w:t>
            </w:r>
            <w:proofErr w:type="gramEnd"/>
            <w:r>
              <w:rPr>
                <w:rFonts w:hint="eastAsia"/>
              </w:rPr>
              <w:t>体现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进入论坛，点击指定帖子下加精按钮，弹出提示，点击取消按钮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933" w:name="_Toc7820"/>
      <w:bookmarkStart w:id="2934" w:name="_Toc32342"/>
      <w:bookmarkStart w:id="2935" w:name="_Toc13070"/>
      <w:bookmarkStart w:id="2936" w:name="_Toc18913"/>
      <w:bookmarkStart w:id="2937" w:name="_Toc30339"/>
      <w:bookmarkStart w:id="2938" w:name="_Toc27680"/>
      <w:bookmarkStart w:id="2939" w:name="_Toc26193"/>
      <w:r>
        <w:rPr>
          <w:rFonts w:hint="eastAsia"/>
        </w:rPr>
        <w:t>3.41</w:t>
      </w:r>
      <w:r>
        <w:rPr>
          <w:rFonts w:hint="eastAsia"/>
        </w:rPr>
        <w:t>管理员撤销加精测试用例</w:t>
      </w:r>
      <w:bookmarkEnd w:id="2933"/>
      <w:bookmarkEnd w:id="2934"/>
      <w:bookmarkEnd w:id="2935"/>
      <w:bookmarkEnd w:id="2936"/>
      <w:bookmarkEnd w:id="2937"/>
      <w:bookmarkEnd w:id="2938"/>
      <w:bookmarkEnd w:id="2939"/>
    </w:p>
    <w:p w:rsidR="00B354F0" w:rsidRDefault="009659F8">
      <w:pPr>
        <w:pStyle w:val="3"/>
      </w:pPr>
      <w:bookmarkStart w:id="2940" w:name="_Toc11691"/>
      <w:bookmarkStart w:id="2941" w:name="_Toc20050"/>
      <w:bookmarkStart w:id="2942" w:name="_Toc13467"/>
      <w:bookmarkStart w:id="2943" w:name="_Toc21913"/>
      <w:bookmarkStart w:id="2944" w:name="_Toc26163"/>
      <w:bookmarkStart w:id="2945" w:name="_Toc588"/>
      <w:bookmarkStart w:id="2946" w:name="_Toc4649"/>
      <w:bookmarkStart w:id="2947" w:name="_Toc12613"/>
      <w:r>
        <w:rPr>
          <w:rFonts w:hint="eastAsia"/>
        </w:rPr>
        <w:t>3.41.1</w:t>
      </w:r>
      <w:r>
        <w:rPr>
          <w:rFonts w:hint="eastAsia"/>
        </w:rPr>
        <w:t>测试用例</w:t>
      </w:r>
      <w:bookmarkEnd w:id="2940"/>
      <w:bookmarkEnd w:id="2941"/>
      <w:bookmarkEnd w:id="2942"/>
      <w:bookmarkEnd w:id="2943"/>
      <w:bookmarkEnd w:id="2944"/>
      <w:bookmarkEnd w:id="2945"/>
      <w:bookmarkEnd w:id="2946"/>
      <w:bookmarkEnd w:id="294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TC-M041</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管理员撤销加精</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040</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管理员撤销加精</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管理员撤销加精</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测试管理员能否撤销加精</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用例说明中关于“管理员撤销加精”的说明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进入论坛，点击指定精品帖子下撤精按钮，弹出提示，点击确定按钮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帖子被撤精，去除加精标识</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进入论坛，点击指定精品帖子下撤精按钮，弹出提示，点击取消按钮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948" w:name="_Toc2971"/>
      <w:bookmarkStart w:id="2949" w:name="_Toc29891"/>
      <w:bookmarkStart w:id="2950" w:name="_Toc24216"/>
      <w:bookmarkStart w:id="2951" w:name="_Toc13451"/>
      <w:bookmarkStart w:id="2952" w:name="_Toc25267"/>
      <w:bookmarkStart w:id="2953" w:name="_Toc7880"/>
      <w:bookmarkStart w:id="2954" w:name="_Toc11041"/>
      <w:r>
        <w:rPr>
          <w:rFonts w:hint="eastAsia"/>
        </w:rPr>
        <w:t>3.42</w:t>
      </w:r>
      <w:r>
        <w:rPr>
          <w:rFonts w:hint="eastAsia"/>
        </w:rPr>
        <w:t>管理员置顶帖子测试用例</w:t>
      </w:r>
      <w:bookmarkEnd w:id="2948"/>
      <w:bookmarkEnd w:id="2949"/>
      <w:bookmarkEnd w:id="2950"/>
      <w:bookmarkEnd w:id="2951"/>
      <w:bookmarkEnd w:id="2952"/>
      <w:bookmarkEnd w:id="2953"/>
      <w:bookmarkEnd w:id="2954"/>
    </w:p>
    <w:p w:rsidR="00B354F0" w:rsidRDefault="009659F8">
      <w:pPr>
        <w:pStyle w:val="3"/>
      </w:pPr>
      <w:bookmarkStart w:id="2955" w:name="_Toc20487"/>
      <w:bookmarkStart w:id="2956" w:name="_Toc12231"/>
      <w:bookmarkStart w:id="2957" w:name="_Toc24391"/>
      <w:bookmarkStart w:id="2958" w:name="_Toc2297"/>
      <w:bookmarkStart w:id="2959" w:name="_Toc28065"/>
      <w:bookmarkStart w:id="2960" w:name="_Toc4991"/>
      <w:bookmarkStart w:id="2961" w:name="_Toc15800"/>
      <w:bookmarkStart w:id="2962" w:name="_Toc15009"/>
      <w:r>
        <w:rPr>
          <w:rFonts w:hint="eastAsia"/>
        </w:rPr>
        <w:t>3.42.1</w:t>
      </w:r>
      <w:r>
        <w:rPr>
          <w:rFonts w:hint="eastAsia"/>
        </w:rPr>
        <w:t>测试用例</w:t>
      </w:r>
      <w:bookmarkEnd w:id="2955"/>
      <w:bookmarkEnd w:id="2956"/>
      <w:bookmarkEnd w:id="2957"/>
      <w:bookmarkEnd w:id="2958"/>
      <w:bookmarkEnd w:id="2959"/>
      <w:bookmarkEnd w:id="2960"/>
      <w:bookmarkEnd w:id="2961"/>
      <w:bookmarkEnd w:id="296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TC-M042</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管理员置顶帖子</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041</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管理员置顶帖子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管理员置顶帖子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测试管理员能否置顶帖子</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用例说明中关于“管理员置顶帖子”的说明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进入论坛，点击指定帖子下置顶按钮，弹出提示，点击确定按钮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帖子被置顶，贴上置顶标识并且在置顶</w:t>
            </w:r>
            <w:proofErr w:type="gramStart"/>
            <w:r>
              <w:rPr>
                <w:rFonts w:hint="eastAsia"/>
              </w:rPr>
              <w:t>版块</w:t>
            </w:r>
            <w:proofErr w:type="gramEnd"/>
            <w:r>
              <w:rPr>
                <w:rFonts w:hint="eastAsia"/>
              </w:rPr>
              <w:t>体现</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进入论坛，点击指定帖子下置顶按钮，弹出提示，点击取消按钮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963" w:name="_Toc24855"/>
      <w:bookmarkStart w:id="2964" w:name="_Toc14873"/>
      <w:bookmarkStart w:id="2965" w:name="_Toc27162"/>
      <w:bookmarkStart w:id="2966" w:name="_Toc31174"/>
      <w:bookmarkStart w:id="2967" w:name="_Toc22210"/>
      <w:bookmarkStart w:id="2968" w:name="_Toc1652"/>
      <w:bookmarkStart w:id="2969" w:name="_Toc22484"/>
      <w:r>
        <w:rPr>
          <w:rFonts w:hint="eastAsia"/>
        </w:rPr>
        <w:t>3.43</w:t>
      </w:r>
      <w:r>
        <w:rPr>
          <w:rFonts w:hint="eastAsia"/>
        </w:rPr>
        <w:t>管理员撤销置顶测试用例</w:t>
      </w:r>
      <w:bookmarkEnd w:id="2963"/>
      <w:bookmarkEnd w:id="2964"/>
      <w:bookmarkEnd w:id="2965"/>
      <w:bookmarkEnd w:id="2966"/>
      <w:bookmarkEnd w:id="2967"/>
      <w:bookmarkEnd w:id="2968"/>
      <w:bookmarkEnd w:id="2969"/>
    </w:p>
    <w:p w:rsidR="00B354F0" w:rsidRDefault="009659F8">
      <w:pPr>
        <w:pStyle w:val="3"/>
      </w:pPr>
      <w:bookmarkStart w:id="2970" w:name="_Toc20702"/>
      <w:bookmarkStart w:id="2971" w:name="_Toc24510"/>
      <w:bookmarkStart w:id="2972" w:name="_Toc29680"/>
      <w:bookmarkStart w:id="2973" w:name="_Toc268"/>
      <w:bookmarkStart w:id="2974" w:name="_Toc32492"/>
      <w:bookmarkStart w:id="2975" w:name="_Toc6236"/>
      <w:bookmarkStart w:id="2976" w:name="_Toc4174"/>
      <w:bookmarkStart w:id="2977" w:name="_Toc5200"/>
      <w:r>
        <w:rPr>
          <w:rFonts w:hint="eastAsia"/>
        </w:rPr>
        <w:t>3.43.1</w:t>
      </w:r>
      <w:r>
        <w:rPr>
          <w:rFonts w:hint="eastAsia"/>
        </w:rPr>
        <w:t>测试用例</w:t>
      </w:r>
      <w:bookmarkEnd w:id="2970"/>
      <w:bookmarkEnd w:id="2971"/>
      <w:bookmarkEnd w:id="2972"/>
      <w:bookmarkEnd w:id="2973"/>
      <w:bookmarkEnd w:id="2974"/>
      <w:bookmarkEnd w:id="2975"/>
      <w:bookmarkEnd w:id="2976"/>
      <w:bookmarkEnd w:id="297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TC-M043</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管理员撤销置顶</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042</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管理员撤销置顶</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管理员撤销置顶</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测试管理员能否撤销置顶</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用例说明中关于“管理员撤销置顶”的说明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进入论坛，点击指定置顶帖子下撤销置顶按钮，弹出提示，点击确定按钮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置顶被撤精，去除置顶标识</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置顶被撤精，去除置顶标识</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2978" w:name="_Toc32657"/>
      <w:bookmarkStart w:id="2979" w:name="_Toc28335"/>
      <w:bookmarkStart w:id="2980" w:name="_Toc12441"/>
      <w:bookmarkStart w:id="2981" w:name="_Toc26023"/>
      <w:bookmarkStart w:id="2982" w:name="_Toc26689"/>
      <w:bookmarkStart w:id="2983" w:name="_Toc25376"/>
      <w:bookmarkStart w:id="2984" w:name="_Toc32018"/>
      <w:r>
        <w:rPr>
          <w:rFonts w:hint="eastAsia"/>
        </w:rPr>
        <w:t>3.44</w:t>
      </w:r>
      <w:r>
        <w:rPr>
          <w:rFonts w:hint="eastAsia"/>
        </w:rPr>
        <w:t>管理员修改用户信息测试用例</w:t>
      </w:r>
      <w:bookmarkEnd w:id="2978"/>
      <w:bookmarkEnd w:id="2979"/>
      <w:bookmarkEnd w:id="2980"/>
      <w:bookmarkEnd w:id="2981"/>
      <w:bookmarkEnd w:id="2982"/>
      <w:bookmarkEnd w:id="2983"/>
      <w:bookmarkEnd w:id="2984"/>
    </w:p>
    <w:p w:rsidR="00B354F0" w:rsidRDefault="009659F8">
      <w:pPr>
        <w:pStyle w:val="3"/>
      </w:pPr>
      <w:bookmarkStart w:id="2985" w:name="_Toc7866"/>
      <w:bookmarkStart w:id="2986" w:name="_Toc2034"/>
      <w:bookmarkStart w:id="2987" w:name="_Toc31674"/>
      <w:bookmarkStart w:id="2988" w:name="_Toc27719"/>
      <w:bookmarkStart w:id="2989" w:name="_Toc10353"/>
      <w:bookmarkStart w:id="2990" w:name="_Toc23747"/>
      <w:bookmarkStart w:id="2991" w:name="_Toc24806"/>
      <w:bookmarkStart w:id="2992" w:name="_Toc6365"/>
      <w:r>
        <w:rPr>
          <w:rFonts w:hint="eastAsia"/>
        </w:rPr>
        <w:t>3.44.1</w:t>
      </w:r>
      <w:r>
        <w:rPr>
          <w:rFonts w:hint="eastAsia"/>
        </w:rPr>
        <w:t>等价类划分表</w:t>
      </w:r>
      <w:bookmarkEnd w:id="2985"/>
      <w:bookmarkEnd w:id="2986"/>
      <w:bookmarkEnd w:id="2987"/>
      <w:bookmarkEnd w:id="2988"/>
      <w:bookmarkEnd w:id="2989"/>
      <w:bookmarkEnd w:id="2990"/>
      <w:bookmarkEnd w:id="2991"/>
      <w:bookmarkEnd w:id="2992"/>
    </w:p>
    <w:tbl>
      <w:tblPr>
        <w:tblStyle w:val="a5"/>
        <w:tblW w:w="8522" w:type="dxa"/>
        <w:tblLayout w:type="fixed"/>
        <w:tblLook w:val="04A0" w:firstRow="1" w:lastRow="0" w:firstColumn="1" w:lastColumn="0" w:noHBand="0" w:noVBand="1"/>
      </w:tblPr>
      <w:tblGrid>
        <w:gridCol w:w="2840"/>
        <w:gridCol w:w="2841"/>
        <w:gridCol w:w="2841"/>
      </w:tblGrid>
      <w:tr w:rsidR="00B354F0">
        <w:tc>
          <w:tcPr>
            <w:tcW w:w="2840" w:type="dxa"/>
          </w:tcPr>
          <w:p w:rsidR="00B354F0" w:rsidRDefault="009659F8">
            <w:r>
              <w:rPr>
                <w:rFonts w:hint="eastAsia"/>
              </w:rPr>
              <w:t>输入条件</w:t>
            </w:r>
          </w:p>
        </w:tc>
        <w:tc>
          <w:tcPr>
            <w:tcW w:w="2841" w:type="dxa"/>
          </w:tcPr>
          <w:p w:rsidR="00B354F0" w:rsidRDefault="009659F8">
            <w:r>
              <w:rPr>
                <w:rFonts w:hint="eastAsia"/>
              </w:rPr>
              <w:t>有效等价类</w:t>
            </w:r>
          </w:p>
        </w:tc>
        <w:tc>
          <w:tcPr>
            <w:tcW w:w="2841" w:type="dxa"/>
          </w:tcPr>
          <w:p w:rsidR="00B354F0" w:rsidRDefault="009659F8">
            <w:r>
              <w:rPr>
                <w:rFonts w:hint="eastAsia"/>
              </w:rPr>
              <w:t>无效等价类</w:t>
            </w:r>
          </w:p>
        </w:tc>
      </w:tr>
      <w:tr w:rsidR="00B354F0">
        <w:tc>
          <w:tcPr>
            <w:tcW w:w="2840" w:type="dxa"/>
          </w:tcPr>
          <w:p w:rsidR="00B354F0" w:rsidRDefault="009659F8">
            <w:r>
              <w:rPr>
                <w:rFonts w:hint="eastAsia"/>
              </w:rPr>
              <w:t>邮箱</w:t>
            </w:r>
          </w:p>
        </w:tc>
        <w:tc>
          <w:tcPr>
            <w:tcW w:w="2841" w:type="dxa"/>
          </w:tcPr>
          <w:p w:rsidR="00B354F0" w:rsidRDefault="009659F8">
            <w:r>
              <w:rPr>
                <w:rFonts w:hint="eastAsia"/>
              </w:rPr>
              <w:t>1.</w:t>
            </w:r>
            <w:r>
              <w:rPr>
                <w:rFonts w:hint="eastAsia"/>
              </w:rPr>
              <w:t>邮箱格式</w:t>
            </w:r>
          </w:p>
        </w:tc>
        <w:tc>
          <w:tcPr>
            <w:tcW w:w="2841" w:type="dxa"/>
          </w:tcPr>
          <w:p w:rsidR="00B354F0" w:rsidRDefault="009659F8">
            <w:r>
              <w:rPr>
                <w:rFonts w:hint="eastAsia"/>
              </w:rPr>
              <w:t>2.</w:t>
            </w:r>
            <w:r>
              <w:rPr>
                <w:rFonts w:hint="eastAsia"/>
              </w:rPr>
              <w:t>空字符</w:t>
            </w:r>
          </w:p>
          <w:p w:rsidR="00B354F0" w:rsidRDefault="009659F8">
            <w:r>
              <w:rPr>
                <w:rFonts w:hint="eastAsia"/>
              </w:rPr>
              <w:t>3.</w:t>
            </w:r>
            <w:r>
              <w:rPr>
                <w:rFonts w:hint="eastAsia"/>
              </w:rPr>
              <w:t>不符合邮箱格式字符串</w:t>
            </w:r>
          </w:p>
        </w:tc>
      </w:tr>
      <w:tr w:rsidR="00B354F0">
        <w:tc>
          <w:tcPr>
            <w:tcW w:w="2840" w:type="dxa"/>
          </w:tcPr>
          <w:p w:rsidR="00B354F0" w:rsidRDefault="009659F8">
            <w:r>
              <w:rPr>
                <w:rFonts w:hint="eastAsia"/>
              </w:rPr>
              <w:t>手机</w:t>
            </w:r>
          </w:p>
        </w:tc>
        <w:tc>
          <w:tcPr>
            <w:tcW w:w="2841" w:type="dxa"/>
          </w:tcPr>
          <w:p w:rsidR="00B354F0" w:rsidRDefault="009659F8">
            <w:r>
              <w:rPr>
                <w:rFonts w:hint="eastAsia"/>
              </w:rPr>
              <w:t>4.</w:t>
            </w:r>
            <w:r>
              <w:rPr>
                <w:rFonts w:hint="eastAsia"/>
              </w:rPr>
              <w:t>手机格式</w:t>
            </w:r>
          </w:p>
        </w:tc>
        <w:tc>
          <w:tcPr>
            <w:tcW w:w="2841" w:type="dxa"/>
          </w:tcPr>
          <w:p w:rsidR="00B354F0" w:rsidRDefault="009659F8">
            <w:r>
              <w:rPr>
                <w:rFonts w:hint="eastAsia"/>
              </w:rPr>
              <w:t>5.</w:t>
            </w:r>
            <w:r>
              <w:rPr>
                <w:rFonts w:hint="eastAsia"/>
              </w:rPr>
              <w:t>空字符</w:t>
            </w:r>
          </w:p>
          <w:p w:rsidR="00B354F0" w:rsidRDefault="009659F8">
            <w:r>
              <w:rPr>
                <w:rFonts w:hint="eastAsia"/>
              </w:rPr>
              <w:t>6.</w:t>
            </w:r>
            <w:r>
              <w:rPr>
                <w:rFonts w:hint="eastAsia"/>
              </w:rPr>
              <w:t>不符合手机格式字符串</w:t>
            </w:r>
          </w:p>
        </w:tc>
      </w:tr>
    </w:tbl>
    <w:p w:rsidR="00B354F0" w:rsidRDefault="00B354F0"/>
    <w:p w:rsidR="00B354F0" w:rsidRDefault="009659F8">
      <w:pPr>
        <w:pStyle w:val="3"/>
      </w:pPr>
      <w:bookmarkStart w:id="2993" w:name="_Toc17004"/>
      <w:bookmarkStart w:id="2994" w:name="_Toc23852"/>
      <w:bookmarkStart w:id="2995" w:name="_Toc26379"/>
      <w:bookmarkStart w:id="2996" w:name="_Toc18026"/>
      <w:bookmarkStart w:id="2997" w:name="_Toc29077"/>
      <w:bookmarkStart w:id="2998" w:name="_Toc2987"/>
      <w:bookmarkStart w:id="2999" w:name="_Toc9718"/>
      <w:bookmarkStart w:id="3000" w:name="_Toc28980"/>
      <w:r>
        <w:rPr>
          <w:rFonts w:hint="eastAsia"/>
        </w:rPr>
        <w:t>3.44.2</w:t>
      </w:r>
      <w:r>
        <w:rPr>
          <w:rFonts w:hint="eastAsia"/>
        </w:rPr>
        <w:t>测试用例</w:t>
      </w:r>
      <w:bookmarkEnd w:id="2993"/>
      <w:bookmarkEnd w:id="2994"/>
      <w:bookmarkEnd w:id="2995"/>
      <w:bookmarkEnd w:id="2996"/>
      <w:bookmarkEnd w:id="2997"/>
      <w:bookmarkEnd w:id="2998"/>
      <w:bookmarkEnd w:id="2999"/>
      <w:bookmarkEnd w:id="300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TC-M044</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宋冀虎</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Uc-M022</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测试管理员能否修改用户信息</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拥有管理员账户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用例说明中关于“管理员修改用户信息”的说明</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输入正确格式的手机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手机=18054265621</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用户手机被修改成</w:t>
            </w:r>
            <w:proofErr w:type="gramStart"/>
            <w:r>
              <w:rPr>
                <w:rFonts w:asciiTheme="minorEastAsia" w:eastAsiaTheme="minorEastAsia" w:hAnsiTheme="minorEastAsia" w:cstheme="minorEastAsia" w:hint="eastAsia"/>
                <w:sz w:val="21"/>
                <w:szCs w:val="21"/>
              </w:rPr>
              <w:t>指定值</w:t>
            </w:r>
            <w:proofErr w:type="gramEnd"/>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输入正确格式邮箱</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邮箱=xxx@xxx.com</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用户邮箱被修改成</w:t>
            </w:r>
            <w:proofErr w:type="gramStart"/>
            <w:r>
              <w:rPr>
                <w:rFonts w:asciiTheme="minorEastAsia" w:eastAsiaTheme="minorEastAsia" w:hAnsiTheme="minorEastAsia" w:cstheme="minorEastAsia" w:hint="eastAsia"/>
                <w:sz w:val="21"/>
                <w:szCs w:val="21"/>
              </w:rPr>
              <w:t>指定值</w:t>
            </w:r>
            <w:proofErr w:type="gramEnd"/>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输入正确格式的手机、输入正确格式邮箱</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手机=18054265621</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邮箱=xxx@xxx.com</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1 4</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用户手机、邮箱被修改成</w:t>
            </w:r>
            <w:proofErr w:type="gramStart"/>
            <w:r>
              <w:rPr>
                <w:rFonts w:asciiTheme="minorEastAsia" w:eastAsiaTheme="minorEastAsia" w:hAnsiTheme="minorEastAsia" w:cstheme="minorEastAsia" w:hint="eastAsia"/>
                <w:sz w:val="21"/>
                <w:szCs w:val="21"/>
              </w:rPr>
              <w:t>指定值</w:t>
            </w:r>
            <w:proofErr w:type="gramEnd"/>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proofErr w:type="gramStart"/>
            <w:r>
              <w:rPr>
                <w:rFonts w:asciiTheme="minorEastAsia" w:eastAsiaTheme="minorEastAsia" w:hAnsiTheme="minorEastAsia" w:cstheme="minorEastAsia" w:hint="eastAsia"/>
                <w:sz w:val="21"/>
                <w:szCs w:val="21"/>
              </w:rPr>
              <w:t>空手机</w:t>
            </w:r>
            <w:proofErr w:type="gramEnd"/>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提示“请输入手机号”</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输入空邮箱</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提示“请输入邮箱”</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输入错误格式手机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手机=123</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提示“请输入正确的手机号”</w:t>
            </w: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输入错误格式邮箱</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邮箱=123</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提示“请输入正确邮箱”</w:t>
            </w:r>
          </w:p>
        </w:tc>
        <w:tc>
          <w:tcPr>
            <w:tcW w:w="1421" w:type="dxa"/>
          </w:tcPr>
          <w:p w:rsidR="00B354F0" w:rsidRDefault="00B354F0">
            <w:pPr>
              <w:rPr>
                <w:rFonts w:asciiTheme="minorEastAsia" w:eastAsiaTheme="minorEastAsia" w:hAnsiTheme="minorEastAsia" w:cstheme="minorEastAsia"/>
                <w:sz w:val="21"/>
                <w:szCs w:val="21"/>
              </w:rPr>
            </w:pPr>
          </w:p>
        </w:tc>
      </w:tr>
    </w:tbl>
    <w:p w:rsidR="00B354F0" w:rsidRDefault="00B354F0"/>
    <w:p w:rsidR="00B354F0" w:rsidRDefault="009659F8">
      <w:pPr>
        <w:pStyle w:val="2"/>
      </w:pPr>
      <w:bookmarkStart w:id="3001" w:name="_Toc22610"/>
      <w:bookmarkStart w:id="3002" w:name="_Toc30621"/>
      <w:bookmarkStart w:id="3003" w:name="_Toc11839"/>
      <w:bookmarkStart w:id="3004" w:name="_Toc19279"/>
      <w:bookmarkStart w:id="3005" w:name="_Toc13800"/>
      <w:bookmarkStart w:id="3006" w:name="_Toc6754"/>
      <w:bookmarkStart w:id="3007" w:name="_Toc6969"/>
      <w:r>
        <w:rPr>
          <w:rFonts w:hint="eastAsia"/>
        </w:rPr>
        <w:t>3.45</w:t>
      </w:r>
      <w:r>
        <w:rPr>
          <w:rFonts w:hint="eastAsia"/>
        </w:rPr>
        <w:t>管理员延时答疑测试用例</w:t>
      </w:r>
      <w:bookmarkEnd w:id="3001"/>
      <w:bookmarkEnd w:id="3002"/>
      <w:bookmarkEnd w:id="3003"/>
      <w:bookmarkEnd w:id="3004"/>
      <w:bookmarkEnd w:id="3005"/>
      <w:bookmarkEnd w:id="3006"/>
      <w:bookmarkEnd w:id="3007"/>
    </w:p>
    <w:p w:rsidR="00B354F0" w:rsidRDefault="009659F8">
      <w:pPr>
        <w:pStyle w:val="3"/>
      </w:pPr>
      <w:bookmarkStart w:id="3008" w:name="_Toc13082"/>
      <w:bookmarkStart w:id="3009" w:name="_Toc8757"/>
      <w:bookmarkStart w:id="3010" w:name="_Toc15723"/>
      <w:bookmarkStart w:id="3011" w:name="_Toc2458"/>
      <w:bookmarkStart w:id="3012" w:name="_Toc29346"/>
      <w:bookmarkStart w:id="3013" w:name="_Toc8827"/>
      <w:bookmarkStart w:id="3014" w:name="_Toc28463"/>
      <w:bookmarkStart w:id="3015" w:name="_Toc8576"/>
      <w:r>
        <w:rPr>
          <w:rFonts w:hint="eastAsia"/>
        </w:rPr>
        <w:t>3.45.1</w:t>
      </w:r>
      <w:r>
        <w:rPr>
          <w:rFonts w:hint="eastAsia"/>
        </w:rPr>
        <w:t>测试用例</w:t>
      </w:r>
      <w:bookmarkEnd w:id="3008"/>
      <w:bookmarkEnd w:id="3009"/>
      <w:bookmarkEnd w:id="3010"/>
      <w:bookmarkEnd w:id="3011"/>
      <w:bookmarkEnd w:id="3012"/>
      <w:bookmarkEnd w:id="3013"/>
      <w:bookmarkEnd w:id="3014"/>
      <w:bookmarkEnd w:id="30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TC-M045</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管理员延时答疑</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027</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管理员延时答疑</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管理员延时答疑</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测试管理员能否延时答疑</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用例说明中关于“管理员延时答疑”的说明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进入正在进行中且离结束时间大于一分钟的答疑，点击延时答疑，选择延时</w:t>
            </w:r>
            <w:proofErr w:type="gramStart"/>
            <w:r>
              <w:rPr>
                <w:rFonts w:hint="eastAsia"/>
              </w:rPr>
              <w:t>时</w:t>
            </w:r>
            <w:proofErr w:type="gramEnd"/>
            <w:r>
              <w:rPr>
                <w:rFonts w:hint="eastAsia"/>
              </w:rPr>
              <w:t>长，点击确定按钮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延时成功，</w:t>
            </w:r>
            <w:proofErr w:type="gramStart"/>
            <w:r>
              <w:rPr>
                <w:rFonts w:hint="eastAsia"/>
              </w:rPr>
              <w:t>答疑间</w:t>
            </w:r>
            <w:proofErr w:type="gramEnd"/>
            <w:r>
              <w:rPr>
                <w:rFonts w:hint="eastAsia"/>
              </w:rPr>
              <w:t>发布延时通知，延时指定时间</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进入正在进行中且离结束时间大于一分钟的答疑，点击延时答疑，未选择延时</w:t>
            </w:r>
            <w:proofErr w:type="gramStart"/>
            <w:r>
              <w:rPr>
                <w:rFonts w:hint="eastAsia"/>
              </w:rPr>
              <w:t>时</w:t>
            </w:r>
            <w:proofErr w:type="gramEnd"/>
            <w:r>
              <w:rPr>
                <w:rFonts w:hint="eastAsia"/>
              </w:rPr>
              <w:t>长，点击确定按钮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延时成功，</w:t>
            </w:r>
            <w:proofErr w:type="gramStart"/>
            <w:r>
              <w:rPr>
                <w:rFonts w:hint="eastAsia"/>
              </w:rPr>
              <w:t>答疑间</w:t>
            </w:r>
            <w:proofErr w:type="gramEnd"/>
            <w:r>
              <w:rPr>
                <w:rFonts w:hint="eastAsia"/>
              </w:rPr>
              <w:t>发布延时通知，延时</w:t>
            </w:r>
            <w:r>
              <w:rPr>
                <w:rFonts w:hint="eastAsia"/>
              </w:rPr>
              <w:t>15</w:t>
            </w:r>
            <w:r>
              <w:rPr>
                <w:rFonts w:hint="eastAsia"/>
              </w:rPr>
              <w:t>分钟</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进入正在进行中且离结束时间小于一分钟的答疑，点击延时答疑</w:t>
            </w:r>
          </w:p>
        </w:tc>
        <w:tc>
          <w:tcPr>
            <w:tcW w:w="1420" w:type="dxa"/>
          </w:tcPr>
          <w:p w:rsidR="00B354F0" w:rsidRDefault="00B354F0"/>
          <w:p w:rsidR="00B354F0" w:rsidRDefault="00B354F0"/>
        </w:tc>
        <w:tc>
          <w:tcPr>
            <w:tcW w:w="1420" w:type="dxa"/>
          </w:tcPr>
          <w:p w:rsidR="00B354F0" w:rsidRDefault="00B354F0"/>
        </w:tc>
        <w:tc>
          <w:tcPr>
            <w:tcW w:w="1421" w:type="dxa"/>
          </w:tcPr>
          <w:p w:rsidR="00B354F0" w:rsidRDefault="009659F8">
            <w:r>
              <w:rPr>
                <w:rFonts w:hint="eastAsia"/>
              </w:rPr>
              <w:t>提示离结束只剩</w:t>
            </w:r>
            <w:r>
              <w:rPr>
                <w:rFonts w:hint="eastAsia"/>
              </w:rPr>
              <w:t>XX</w:t>
            </w:r>
            <w:r>
              <w:rPr>
                <w:rFonts w:hint="eastAsia"/>
              </w:rPr>
              <w:t>秒，无法延时</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进入正在进行中且离结束时间大于一分钟的答疑，点击延时答疑，选择延时</w:t>
            </w:r>
            <w:proofErr w:type="gramStart"/>
            <w:r>
              <w:rPr>
                <w:rFonts w:hint="eastAsia"/>
              </w:rPr>
              <w:t>时</w:t>
            </w:r>
            <w:proofErr w:type="gramEnd"/>
            <w:r>
              <w:rPr>
                <w:rFonts w:hint="eastAsia"/>
              </w:rPr>
              <w:t>长，点击取消按钮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3016" w:name="_Toc28367"/>
      <w:bookmarkStart w:id="3017" w:name="_Toc533"/>
      <w:bookmarkStart w:id="3018" w:name="_Toc22341"/>
      <w:bookmarkStart w:id="3019" w:name="_Toc24793"/>
      <w:bookmarkStart w:id="3020" w:name="_Toc26967"/>
      <w:r>
        <w:rPr>
          <w:rFonts w:hint="eastAsia"/>
        </w:rPr>
        <w:t>3.46</w:t>
      </w:r>
      <w:r>
        <w:rPr>
          <w:rFonts w:hint="eastAsia"/>
        </w:rPr>
        <w:t>管理员关于我们</w:t>
      </w:r>
      <w:bookmarkEnd w:id="3016"/>
      <w:bookmarkEnd w:id="3017"/>
      <w:bookmarkEnd w:id="3018"/>
      <w:bookmarkEnd w:id="3019"/>
      <w:bookmarkEnd w:id="3020"/>
    </w:p>
    <w:p w:rsidR="00B354F0" w:rsidRDefault="009659F8">
      <w:pPr>
        <w:pStyle w:val="3"/>
      </w:pPr>
      <w:bookmarkStart w:id="3021" w:name="_Toc1215"/>
      <w:bookmarkStart w:id="3022" w:name="_Toc4673"/>
      <w:bookmarkStart w:id="3023" w:name="_Toc21728"/>
      <w:bookmarkStart w:id="3024" w:name="_Toc26563"/>
      <w:bookmarkStart w:id="3025" w:name="_Toc2746"/>
      <w:r>
        <w:rPr>
          <w:rFonts w:hint="eastAsia"/>
        </w:rPr>
        <w:t>3.46.1</w:t>
      </w:r>
      <w:r>
        <w:rPr>
          <w:rFonts w:hint="eastAsia"/>
        </w:rPr>
        <w:t>测试用例</w:t>
      </w:r>
      <w:bookmarkEnd w:id="3021"/>
      <w:bookmarkEnd w:id="3022"/>
      <w:bookmarkEnd w:id="3023"/>
      <w:bookmarkEnd w:id="3024"/>
      <w:bookmarkEnd w:id="302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TC-M046</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管理员关于我们</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050</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管理员关于我们</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管理员关于我们介绍修改开发人员信息</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测试管理员修改开发人员信息</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用例说明中关于“管理员修改开发人员信息”的说明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进入主页，点击关于我们，弹出开发人员信息介绍，点击修改，进行开发人员信息修改</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进入开发人员信息修改</w:t>
            </w:r>
          </w:p>
        </w:tc>
        <w:tc>
          <w:tcPr>
            <w:tcW w:w="1421" w:type="dxa"/>
          </w:tcPr>
          <w:p w:rsidR="00B354F0" w:rsidRDefault="00B354F0"/>
        </w:tc>
      </w:tr>
    </w:tbl>
    <w:p w:rsidR="00B354F0" w:rsidRDefault="009659F8">
      <w:pPr>
        <w:pStyle w:val="2"/>
      </w:pPr>
      <w:bookmarkStart w:id="3026" w:name="_Toc12326"/>
      <w:bookmarkStart w:id="3027" w:name="_Toc31051"/>
      <w:bookmarkStart w:id="3028" w:name="_Toc9755"/>
      <w:bookmarkStart w:id="3029" w:name="_Toc13575"/>
      <w:bookmarkStart w:id="3030" w:name="_Toc24844"/>
      <w:r>
        <w:rPr>
          <w:rFonts w:hint="eastAsia"/>
        </w:rPr>
        <w:t>3.47</w:t>
      </w:r>
      <w:r>
        <w:rPr>
          <w:rFonts w:hint="eastAsia"/>
        </w:rPr>
        <w:t>管理员联系我们</w:t>
      </w:r>
      <w:bookmarkEnd w:id="3026"/>
      <w:bookmarkEnd w:id="3027"/>
      <w:bookmarkEnd w:id="3028"/>
      <w:bookmarkEnd w:id="3029"/>
      <w:bookmarkEnd w:id="3030"/>
    </w:p>
    <w:p w:rsidR="00B354F0" w:rsidRDefault="009659F8">
      <w:pPr>
        <w:pStyle w:val="3"/>
      </w:pPr>
      <w:bookmarkStart w:id="3031" w:name="_Toc25390"/>
      <w:bookmarkStart w:id="3032" w:name="_Toc1273"/>
      <w:bookmarkStart w:id="3033" w:name="_Toc30779"/>
      <w:bookmarkStart w:id="3034" w:name="_Toc10849"/>
      <w:bookmarkStart w:id="3035" w:name="_Toc32536"/>
      <w:r>
        <w:rPr>
          <w:rFonts w:hint="eastAsia"/>
        </w:rPr>
        <w:t>3.47.1</w:t>
      </w:r>
      <w:r>
        <w:rPr>
          <w:rFonts w:hint="eastAsia"/>
        </w:rPr>
        <w:t>测试用例</w:t>
      </w:r>
      <w:bookmarkEnd w:id="3031"/>
      <w:bookmarkEnd w:id="3032"/>
      <w:bookmarkEnd w:id="3033"/>
      <w:bookmarkEnd w:id="3034"/>
      <w:bookmarkEnd w:id="30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TC-M047</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管理员联系我们</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051</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管理员联系我们</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管理员联系我们介绍修改开发人员信息</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测试管理员修改管理员信息</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用例说明中关于“管理员修改管理员信息”的说明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进入主页，点击联系我们，弹出管理员信息介绍，点击修改，进行管理员信息修改</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进入管理员信息修改</w:t>
            </w:r>
          </w:p>
        </w:tc>
        <w:tc>
          <w:tcPr>
            <w:tcW w:w="1421" w:type="dxa"/>
          </w:tcPr>
          <w:p w:rsidR="00B354F0" w:rsidRDefault="00B354F0"/>
        </w:tc>
      </w:tr>
    </w:tbl>
    <w:p w:rsidR="00B354F0" w:rsidRDefault="009659F8">
      <w:pPr>
        <w:pStyle w:val="2"/>
      </w:pPr>
      <w:bookmarkStart w:id="3036" w:name="_Toc30528"/>
      <w:bookmarkStart w:id="3037" w:name="_Toc11720"/>
      <w:bookmarkStart w:id="3038" w:name="_Toc8271"/>
      <w:bookmarkStart w:id="3039" w:name="_Toc15330"/>
      <w:bookmarkStart w:id="3040" w:name="_Toc4249"/>
      <w:r>
        <w:rPr>
          <w:rFonts w:hint="eastAsia"/>
        </w:rPr>
        <w:t>3.48</w:t>
      </w:r>
      <w:r>
        <w:rPr>
          <w:rFonts w:hint="eastAsia"/>
        </w:rPr>
        <w:t>管理员帮助</w:t>
      </w:r>
      <w:bookmarkEnd w:id="3036"/>
      <w:r>
        <w:rPr>
          <w:rFonts w:hint="eastAsia"/>
        </w:rPr>
        <w:t>手册</w:t>
      </w:r>
      <w:bookmarkEnd w:id="3037"/>
      <w:bookmarkEnd w:id="3038"/>
      <w:bookmarkEnd w:id="3039"/>
      <w:bookmarkEnd w:id="3040"/>
    </w:p>
    <w:p w:rsidR="00B354F0" w:rsidRDefault="009659F8">
      <w:pPr>
        <w:pStyle w:val="3"/>
      </w:pPr>
      <w:bookmarkStart w:id="3041" w:name="_Toc21688"/>
      <w:bookmarkStart w:id="3042" w:name="_Toc20793"/>
      <w:bookmarkStart w:id="3043" w:name="_Toc13788"/>
      <w:bookmarkStart w:id="3044" w:name="_Toc30718"/>
      <w:bookmarkStart w:id="3045" w:name="_Toc27929"/>
      <w:r>
        <w:rPr>
          <w:rFonts w:hint="eastAsia"/>
        </w:rPr>
        <w:t>3.48.1</w:t>
      </w:r>
      <w:r>
        <w:rPr>
          <w:rFonts w:hint="eastAsia"/>
        </w:rPr>
        <w:t>测试用例</w:t>
      </w:r>
      <w:bookmarkEnd w:id="3041"/>
      <w:bookmarkEnd w:id="3042"/>
      <w:bookmarkEnd w:id="3043"/>
      <w:bookmarkEnd w:id="3044"/>
      <w:bookmarkEnd w:id="304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TC-M048</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管理员帮助中心</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052</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管理员帮助中心</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管理员帮助中心进行用户手册的下载</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测试是否能够下载用户手册</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用例说明中关于“网站概况”的说明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进入主页，点击帮助中心，弹出提示框，是否下载用户手册</w:t>
            </w:r>
          </w:p>
        </w:tc>
        <w:tc>
          <w:tcPr>
            <w:tcW w:w="1420" w:type="dxa"/>
          </w:tcPr>
          <w:p w:rsidR="00B354F0" w:rsidRDefault="009659F8">
            <w:r>
              <w:rPr>
                <w:rFonts w:hint="eastAsia"/>
              </w:rPr>
              <w:t>点击“帮助中心”</w:t>
            </w:r>
          </w:p>
        </w:tc>
        <w:tc>
          <w:tcPr>
            <w:tcW w:w="1420" w:type="dxa"/>
          </w:tcPr>
          <w:p w:rsidR="00B354F0" w:rsidRDefault="00B354F0"/>
        </w:tc>
        <w:tc>
          <w:tcPr>
            <w:tcW w:w="1421" w:type="dxa"/>
          </w:tcPr>
          <w:p w:rsidR="00B354F0" w:rsidRDefault="009659F8">
            <w:r>
              <w:rPr>
                <w:rFonts w:hint="eastAsia"/>
              </w:rPr>
              <w:t>下载用户手册</w:t>
            </w:r>
          </w:p>
        </w:tc>
        <w:tc>
          <w:tcPr>
            <w:tcW w:w="1421" w:type="dxa"/>
          </w:tcPr>
          <w:p w:rsidR="00B354F0" w:rsidRDefault="00B354F0"/>
        </w:tc>
      </w:tr>
    </w:tbl>
    <w:p w:rsidR="00B354F0" w:rsidRDefault="009659F8">
      <w:pPr>
        <w:pStyle w:val="2"/>
      </w:pPr>
      <w:bookmarkStart w:id="3046" w:name="_Toc25428"/>
      <w:bookmarkStart w:id="3047" w:name="_Toc18698"/>
      <w:bookmarkStart w:id="3048" w:name="_Toc27281"/>
      <w:bookmarkStart w:id="3049" w:name="_Toc26814"/>
      <w:r>
        <w:rPr>
          <w:rFonts w:hint="eastAsia"/>
        </w:rPr>
        <w:t>3.49</w:t>
      </w:r>
      <w:r>
        <w:rPr>
          <w:rFonts w:hint="eastAsia"/>
        </w:rPr>
        <w:t>管理员回复测试用例</w:t>
      </w:r>
      <w:bookmarkEnd w:id="3046"/>
      <w:bookmarkEnd w:id="3047"/>
      <w:bookmarkEnd w:id="3048"/>
      <w:bookmarkEnd w:id="3049"/>
    </w:p>
    <w:p w:rsidR="00B354F0" w:rsidRDefault="009659F8">
      <w:pPr>
        <w:pStyle w:val="3"/>
      </w:pPr>
      <w:bookmarkStart w:id="3050" w:name="_Toc9957"/>
      <w:bookmarkStart w:id="3051" w:name="_Toc20930"/>
      <w:bookmarkStart w:id="3052" w:name="_Toc28632"/>
      <w:bookmarkStart w:id="3053" w:name="_Toc13774"/>
      <w:r>
        <w:rPr>
          <w:rFonts w:hint="eastAsia"/>
        </w:rPr>
        <w:t>3.49.1</w:t>
      </w:r>
      <w:r>
        <w:rPr>
          <w:rFonts w:hint="eastAsia"/>
        </w:rPr>
        <w:t>测试用例</w:t>
      </w:r>
      <w:bookmarkEnd w:id="3050"/>
      <w:bookmarkEnd w:id="3051"/>
      <w:bookmarkEnd w:id="3052"/>
      <w:bookmarkEnd w:id="305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TC-M049</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管理员回复</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036</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管理员回复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管理员回复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测试管理员能否回复</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拥有管理员账户</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用例说明中关于“管理员回复”的说明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进入指定论坛，点击回复按钮，输入内容，点击确定按钮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成功回复</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进入指定论坛，点击回复按钮，未输入内容，点击确定按钮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提示“请输入内容”</w:t>
            </w:r>
          </w:p>
        </w:tc>
        <w:tc>
          <w:tcPr>
            <w:tcW w:w="1421" w:type="dxa"/>
          </w:tcPr>
          <w:p w:rsidR="00B354F0" w:rsidRDefault="00B354F0"/>
        </w:tc>
      </w:tr>
      <w:tr w:rsidR="00B354F0">
        <w:tc>
          <w:tcPr>
            <w:tcW w:w="1420" w:type="dxa"/>
          </w:tcPr>
          <w:p w:rsidR="00B354F0" w:rsidRDefault="009659F8">
            <w:pPr>
              <w:rPr>
                <w:rFonts w:eastAsiaTheme="minorEastAsia"/>
              </w:rPr>
            </w:pPr>
            <w:r>
              <w:rPr>
                <w:rFonts w:hint="eastAsia"/>
              </w:rPr>
              <w:t>3</w:t>
            </w:r>
          </w:p>
        </w:tc>
        <w:tc>
          <w:tcPr>
            <w:tcW w:w="1420" w:type="dxa"/>
          </w:tcPr>
          <w:p w:rsidR="00B354F0" w:rsidRDefault="009659F8">
            <w:r>
              <w:rPr>
                <w:rFonts w:hint="eastAsia"/>
              </w:rPr>
              <w:t>进入指定论坛，点击回复按钮，输入内容，点击取消按钮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9659F8">
      <w:pPr>
        <w:pStyle w:val="2"/>
      </w:pPr>
      <w:bookmarkStart w:id="3054" w:name="_Toc6000"/>
      <w:bookmarkStart w:id="3055" w:name="_Toc24293"/>
      <w:bookmarkStart w:id="3056" w:name="_Toc7787"/>
      <w:bookmarkStart w:id="3057" w:name="_Toc29782"/>
      <w:r>
        <w:rPr>
          <w:rFonts w:hint="eastAsia"/>
        </w:rPr>
        <w:t>3.50</w:t>
      </w:r>
      <w:r>
        <w:rPr>
          <w:rFonts w:hint="eastAsia"/>
        </w:rPr>
        <w:t>管理员添加课程公告测试用例</w:t>
      </w:r>
      <w:bookmarkEnd w:id="3054"/>
      <w:bookmarkEnd w:id="3055"/>
      <w:bookmarkEnd w:id="3056"/>
      <w:bookmarkEnd w:id="3057"/>
    </w:p>
    <w:p w:rsidR="00B354F0" w:rsidRDefault="009659F8">
      <w:pPr>
        <w:pStyle w:val="3"/>
      </w:pPr>
      <w:bookmarkStart w:id="3058" w:name="_Toc21276"/>
      <w:bookmarkStart w:id="3059" w:name="_Toc28075"/>
      <w:bookmarkStart w:id="3060" w:name="_Toc15173"/>
      <w:bookmarkStart w:id="3061" w:name="_Toc22153"/>
      <w:r>
        <w:rPr>
          <w:rFonts w:hint="eastAsia"/>
        </w:rPr>
        <w:t>3.50.1</w:t>
      </w:r>
      <w:r>
        <w:rPr>
          <w:rFonts w:hint="eastAsia"/>
        </w:rPr>
        <w:t>测试用例</w:t>
      </w:r>
      <w:bookmarkEnd w:id="3058"/>
      <w:bookmarkEnd w:id="3059"/>
      <w:bookmarkEnd w:id="3060"/>
      <w:bookmarkEnd w:id="306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TC-M050</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管理员添加总公告</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043</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管理员添加总公告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管理员添加总公告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测试管理员能否添加总公告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用例说明中关于“管理员添加总公告”的说明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进入网站公告，点击发布公告，输入公告标题、内容，选择面向所有人，点击确定按钮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总公告被添加，通知发到首页</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进入网站公告，点击发布公告，未输入公告标题、内容，选择面向所有人，点击确定按钮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提示“请填入标题、内容”</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进入网站公告，点击发布公告，输入公告标题、内容，选择面向所有人，点击取消按钮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3062" w:name="_Toc15395"/>
      <w:bookmarkStart w:id="3063" w:name="_Toc29252"/>
      <w:bookmarkStart w:id="3064" w:name="_Toc7019"/>
      <w:bookmarkStart w:id="3065" w:name="_Toc27071"/>
      <w:r>
        <w:rPr>
          <w:rFonts w:hint="eastAsia"/>
        </w:rPr>
        <w:t>3.51</w:t>
      </w:r>
      <w:r>
        <w:rPr>
          <w:rFonts w:hint="eastAsia"/>
        </w:rPr>
        <w:t>管理员修改课程公告测试用例</w:t>
      </w:r>
      <w:bookmarkEnd w:id="3062"/>
      <w:bookmarkEnd w:id="3063"/>
      <w:bookmarkEnd w:id="3064"/>
      <w:bookmarkEnd w:id="3065"/>
    </w:p>
    <w:p w:rsidR="00B354F0" w:rsidRDefault="009659F8">
      <w:pPr>
        <w:pStyle w:val="3"/>
      </w:pPr>
      <w:bookmarkStart w:id="3066" w:name="_Toc3754"/>
      <w:bookmarkStart w:id="3067" w:name="_Toc21370"/>
      <w:bookmarkStart w:id="3068" w:name="_Toc12984"/>
      <w:bookmarkStart w:id="3069" w:name="_Toc2337"/>
      <w:r>
        <w:rPr>
          <w:rFonts w:hint="eastAsia"/>
        </w:rPr>
        <w:t>3.51.1</w:t>
      </w:r>
      <w:r>
        <w:rPr>
          <w:rFonts w:hint="eastAsia"/>
        </w:rPr>
        <w:t>测试用例</w:t>
      </w:r>
      <w:bookmarkEnd w:id="3066"/>
      <w:bookmarkEnd w:id="3067"/>
      <w:bookmarkEnd w:id="3068"/>
      <w:bookmarkEnd w:id="306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TC-M051</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管理员修改总公告</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044</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管理员修改总公告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管理员修改总公告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测试管理员能否修改总公告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用例说明中关于“管理员修改总公告”的说明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进入网站公告，点击公告标题，进入修改界面，修改需要修改的内容，选择面向所有人，点击确定按钮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总公告被修改，通知发到与课程相关用户处</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进入网站公告，点击公告标题，进入修改界面，删除错误公告，未输入公告，点击确定按钮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提示“请填入内容”</w:t>
            </w:r>
          </w:p>
        </w:tc>
        <w:tc>
          <w:tcPr>
            <w:tcW w:w="1421" w:type="dxa"/>
          </w:tcPr>
          <w:p w:rsidR="00B354F0" w:rsidRDefault="00B354F0"/>
        </w:tc>
      </w:tr>
      <w:tr w:rsidR="00B354F0">
        <w:tc>
          <w:tcPr>
            <w:tcW w:w="1420" w:type="dxa"/>
          </w:tcPr>
          <w:p w:rsidR="00B354F0" w:rsidRDefault="009659F8">
            <w:r>
              <w:rPr>
                <w:rFonts w:hint="eastAsia"/>
              </w:rPr>
              <w:t>3 </w:t>
            </w:r>
          </w:p>
        </w:tc>
        <w:tc>
          <w:tcPr>
            <w:tcW w:w="1420" w:type="dxa"/>
          </w:tcPr>
          <w:p w:rsidR="00B354F0" w:rsidRDefault="009659F8">
            <w:r>
              <w:rPr>
                <w:rFonts w:hint="eastAsia"/>
              </w:rPr>
              <w:t>进入网站公告，点击公告标题，进入修改界面，输入修改的公告，点击取消按钮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B354F0"/>
    <w:p w:rsidR="00B354F0" w:rsidRDefault="009659F8">
      <w:pPr>
        <w:pStyle w:val="2"/>
      </w:pPr>
      <w:bookmarkStart w:id="3070" w:name="_Toc17430"/>
      <w:bookmarkStart w:id="3071" w:name="_Toc13721"/>
      <w:bookmarkStart w:id="3072" w:name="_Toc7955"/>
      <w:bookmarkStart w:id="3073" w:name="_Toc19616"/>
      <w:r>
        <w:rPr>
          <w:rFonts w:hint="eastAsia"/>
        </w:rPr>
        <w:t>3.52</w:t>
      </w:r>
      <w:r>
        <w:rPr>
          <w:rFonts w:hint="eastAsia"/>
        </w:rPr>
        <w:t>管理员删除课程公告测试用例</w:t>
      </w:r>
      <w:bookmarkEnd w:id="3070"/>
      <w:bookmarkEnd w:id="3071"/>
      <w:bookmarkEnd w:id="3072"/>
      <w:bookmarkEnd w:id="3073"/>
    </w:p>
    <w:p w:rsidR="00B354F0" w:rsidRDefault="009659F8">
      <w:pPr>
        <w:pStyle w:val="3"/>
      </w:pPr>
      <w:bookmarkStart w:id="3074" w:name="_Toc10529"/>
      <w:bookmarkStart w:id="3075" w:name="_Toc17995"/>
      <w:bookmarkStart w:id="3076" w:name="_Toc10342"/>
      <w:bookmarkStart w:id="3077" w:name="_Toc22306"/>
      <w:r>
        <w:rPr>
          <w:rFonts w:hint="eastAsia"/>
        </w:rPr>
        <w:t>3.52.1</w:t>
      </w:r>
      <w:r>
        <w:rPr>
          <w:rFonts w:hint="eastAsia"/>
        </w:rPr>
        <w:t>测试用例</w:t>
      </w:r>
      <w:bookmarkEnd w:id="3074"/>
      <w:bookmarkEnd w:id="3075"/>
      <w:bookmarkEnd w:id="3076"/>
      <w:bookmarkEnd w:id="307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r>
              <w:rPr>
                <w:rFonts w:hint="eastAsia"/>
              </w:rPr>
              <w:t>项目</w:t>
            </w:r>
            <w:r>
              <w:rPr>
                <w:rFonts w:hint="eastAsia"/>
              </w:rPr>
              <w:t>/</w:t>
            </w:r>
            <w:r>
              <w:rPr>
                <w:rFonts w:hint="eastAsia"/>
              </w:rPr>
              <w:t>软件</w:t>
            </w:r>
          </w:p>
        </w:tc>
        <w:tc>
          <w:tcPr>
            <w:tcW w:w="1420" w:type="dxa"/>
          </w:tcPr>
          <w:p w:rsidR="00B354F0" w:rsidRDefault="009659F8">
            <w:r>
              <w:rPr>
                <w:rFonts w:hint="eastAsia"/>
              </w:rPr>
              <w:t>软件工程系列课程教学辅助网站</w:t>
            </w:r>
          </w:p>
        </w:tc>
        <w:tc>
          <w:tcPr>
            <w:tcW w:w="1420" w:type="dxa"/>
          </w:tcPr>
          <w:p w:rsidR="00B354F0" w:rsidRDefault="009659F8">
            <w:r>
              <w:rPr>
                <w:rFonts w:hint="eastAsia"/>
              </w:rPr>
              <w:t>程序版本</w:t>
            </w:r>
          </w:p>
        </w:tc>
        <w:tc>
          <w:tcPr>
            <w:tcW w:w="1420" w:type="dxa"/>
          </w:tcPr>
          <w:p w:rsidR="00B354F0" w:rsidRDefault="00B354F0"/>
        </w:tc>
        <w:tc>
          <w:tcPr>
            <w:tcW w:w="1421" w:type="dxa"/>
          </w:tcPr>
          <w:p w:rsidR="00B354F0" w:rsidRDefault="009659F8">
            <w:r>
              <w:rPr>
                <w:rFonts w:hint="eastAsia"/>
              </w:rPr>
              <w:t>测试编号</w:t>
            </w:r>
          </w:p>
        </w:tc>
        <w:tc>
          <w:tcPr>
            <w:tcW w:w="1421" w:type="dxa"/>
          </w:tcPr>
          <w:p w:rsidR="00B354F0" w:rsidRDefault="009659F8">
            <w:r>
              <w:rPr>
                <w:rFonts w:hint="eastAsia"/>
              </w:rPr>
              <w:t>TC-M052</w:t>
            </w:r>
          </w:p>
        </w:tc>
      </w:tr>
      <w:tr w:rsidR="00B354F0">
        <w:tc>
          <w:tcPr>
            <w:tcW w:w="1420" w:type="dxa"/>
          </w:tcPr>
          <w:p w:rsidR="00B354F0" w:rsidRDefault="009659F8">
            <w:r>
              <w:rPr>
                <w:rFonts w:hint="eastAsia"/>
              </w:rPr>
              <w:t>功能模块名</w:t>
            </w:r>
          </w:p>
        </w:tc>
        <w:tc>
          <w:tcPr>
            <w:tcW w:w="1420" w:type="dxa"/>
          </w:tcPr>
          <w:p w:rsidR="00B354F0" w:rsidRDefault="009659F8">
            <w:r>
              <w:rPr>
                <w:rFonts w:hint="eastAsia"/>
              </w:rPr>
              <w:t>管理员</w:t>
            </w:r>
            <w:proofErr w:type="gramStart"/>
            <w:r>
              <w:rPr>
                <w:rFonts w:hint="eastAsia"/>
              </w:rPr>
              <w:t>删除总</w:t>
            </w:r>
            <w:proofErr w:type="gramEnd"/>
            <w:r>
              <w:rPr>
                <w:rFonts w:hint="eastAsia"/>
              </w:rPr>
              <w:t>公告</w:t>
            </w:r>
          </w:p>
        </w:tc>
        <w:tc>
          <w:tcPr>
            <w:tcW w:w="1420" w:type="dxa"/>
          </w:tcPr>
          <w:p w:rsidR="00B354F0" w:rsidRDefault="009659F8">
            <w:r>
              <w:rPr>
                <w:rFonts w:hint="eastAsia"/>
              </w:rPr>
              <w:t>编制人</w:t>
            </w:r>
          </w:p>
        </w:tc>
        <w:tc>
          <w:tcPr>
            <w:tcW w:w="1420" w:type="dxa"/>
          </w:tcPr>
          <w:p w:rsidR="00B354F0" w:rsidRDefault="009659F8">
            <w:r>
              <w:rPr>
                <w:rFonts w:hint="eastAsia"/>
              </w:rPr>
              <w:t>宋冀虎</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对应用例编号</w:t>
            </w:r>
          </w:p>
        </w:tc>
        <w:tc>
          <w:tcPr>
            <w:tcW w:w="1420" w:type="dxa"/>
          </w:tcPr>
          <w:p w:rsidR="00B354F0" w:rsidRDefault="009659F8">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045</w:t>
            </w:r>
          </w:p>
        </w:tc>
        <w:tc>
          <w:tcPr>
            <w:tcW w:w="1420" w:type="dxa"/>
          </w:tcPr>
          <w:p w:rsidR="00B354F0" w:rsidRDefault="009659F8">
            <w:r>
              <w:rPr>
                <w:rFonts w:hint="eastAsia"/>
              </w:rPr>
              <w:t>编制时间</w:t>
            </w:r>
          </w:p>
        </w:tc>
        <w:tc>
          <w:tcPr>
            <w:tcW w:w="1420" w:type="dxa"/>
          </w:tcPr>
          <w:p w:rsidR="00B354F0" w:rsidRDefault="009659F8">
            <w:r>
              <w:rPr>
                <w:rFonts w:asciiTheme="minorEastAsia" w:eastAsiaTheme="minorEastAsia" w:hAnsiTheme="minorEastAsia" w:cstheme="minorEastAsia" w:hint="eastAsia"/>
                <w:sz w:val="21"/>
                <w:szCs w:val="21"/>
              </w:rPr>
              <w:t>2019.1.5</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相关的用例</w:t>
            </w:r>
          </w:p>
        </w:tc>
        <w:tc>
          <w:tcPr>
            <w:tcW w:w="1420" w:type="dxa"/>
          </w:tcPr>
          <w:p w:rsidR="00B354F0" w:rsidRDefault="009659F8">
            <w:r>
              <w:rPr>
                <w:rFonts w:hint="eastAsia"/>
              </w:rPr>
              <w:t>管理员</w:t>
            </w:r>
            <w:proofErr w:type="gramStart"/>
            <w:r>
              <w:rPr>
                <w:rFonts w:hint="eastAsia"/>
              </w:rPr>
              <w:t>删除总</w:t>
            </w:r>
            <w:proofErr w:type="gramEnd"/>
            <w:r>
              <w:rPr>
                <w:rFonts w:hint="eastAsia"/>
              </w:rPr>
              <w:t>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功能特性</w:t>
            </w:r>
          </w:p>
        </w:tc>
        <w:tc>
          <w:tcPr>
            <w:tcW w:w="1420" w:type="dxa"/>
          </w:tcPr>
          <w:p w:rsidR="00B354F0" w:rsidRDefault="009659F8">
            <w:r>
              <w:rPr>
                <w:rFonts w:hint="eastAsia"/>
              </w:rPr>
              <w:t>管理员</w:t>
            </w:r>
            <w:proofErr w:type="gramStart"/>
            <w:r>
              <w:rPr>
                <w:rFonts w:hint="eastAsia"/>
              </w:rPr>
              <w:t>删除总</w:t>
            </w:r>
            <w:proofErr w:type="gramEnd"/>
            <w:r>
              <w:rPr>
                <w:rFonts w:hint="eastAsia"/>
              </w:rPr>
              <w:t>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测试目的</w:t>
            </w:r>
          </w:p>
        </w:tc>
        <w:tc>
          <w:tcPr>
            <w:tcW w:w="1420" w:type="dxa"/>
          </w:tcPr>
          <w:p w:rsidR="00B354F0" w:rsidRDefault="009659F8">
            <w:r>
              <w:rPr>
                <w:rFonts w:hint="eastAsia"/>
              </w:rPr>
              <w:t>测试管理员能否</w:t>
            </w:r>
            <w:proofErr w:type="gramStart"/>
            <w:r>
              <w:rPr>
                <w:rFonts w:hint="eastAsia"/>
              </w:rPr>
              <w:t>删除总</w:t>
            </w:r>
            <w:proofErr w:type="gramEnd"/>
            <w:r>
              <w:rPr>
                <w:rFonts w:hint="eastAsia"/>
              </w:rPr>
              <w:t>公告</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预置条件</w:t>
            </w:r>
          </w:p>
        </w:tc>
        <w:tc>
          <w:tcPr>
            <w:tcW w:w="1420" w:type="dxa"/>
          </w:tcPr>
          <w:p w:rsidR="00B354F0" w:rsidRDefault="009659F8">
            <w:r>
              <w:rPr>
                <w:rFonts w:hint="eastAsia"/>
              </w:rPr>
              <w:t>管理员登录了系统</w:t>
            </w:r>
          </w:p>
        </w:tc>
        <w:tc>
          <w:tcPr>
            <w:tcW w:w="1420" w:type="dxa"/>
          </w:tcPr>
          <w:p w:rsidR="00B354F0" w:rsidRDefault="009659F8">
            <w:r>
              <w:rPr>
                <w:rFonts w:hint="eastAsia"/>
              </w:rPr>
              <w:t>特殊规程说明</w:t>
            </w:r>
            <w:r>
              <w:rPr>
                <w:rFonts w:hint="eastAsia"/>
              </w:rPr>
              <w:t> </w:t>
            </w:r>
          </w:p>
        </w:tc>
        <w:tc>
          <w:tcPr>
            <w:tcW w:w="1420" w:type="dxa"/>
          </w:tcPr>
          <w:p w:rsidR="00B354F0" w:rsidRDefault="009659F8">
            <w:r>
              <w:rPr>
                <w:rFonts w:hint="eastAsia"/>
              </w:rPr>
              <w:t>无</w:t>
            </w:r>
          </w:p>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参考信息</w:t>
            </w:r>
          </w:p>
        </w:tc>
        <w:tc>
          <w:tcPr>
            <w:tcW w:w="1420" w:type="dxa"/>
          </w:tcPr>
          <w:p w:rsidR="00B354F0" w:rsidRDefault="009659F8">
            <w:r>
              <w:rPr>
                <w:rFonts w:hint="eastAsia"/>
              </w:rPr>
              <w:t>用例说明中关于“管理员删除总公告”的说明</w:t>
            </w:r>
          </w:p>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测试数据</w:t>
            </w:r>
          </w:p>
        </w:tc>
        <w:tc>
          <w:tcPr>
            <w:tcW w:w="1420" w:type="dxa"/>
          </w:tcPr>
          <w:p w:rsidR="00B354F0" w:rsidRDefault="00B354F0"/>
        </w:tc>
        <w:tc>
          <w:tcPr>
            <w:tcW w:w="1420" w:type="dxa"/>
          </w:tcPr>
          <w:p w:rsidR="00B354F0" w:rsidRDefault="00B354F0"/>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tcPr>
          <w:p w:rsidR="00B354F0" w:rsidRDefault="009659F8">
            <w:r>
              <w:rPr>
                <w:rFonts w:hint="eastAsia"/>
              </w:rPr>
              <w:t>操作序号</w:t>
            </w:r>
          </w:p>
        </w:tc>
        <w:tc>
          <w:tcPr>
            <w:tcW w:w="1420" w:type="dxa"/>
          </w:tcPr>
          <w:p w:rsidR="00B354F0" w:rsidRDefault="009659F8">
            <w:r>
              <w:rPr>
                <w:rFonts w:hint="eastAsia"/>
              </w:rPr>
              <w:t>操作描述</w:t>
            </w:r>
            <w:r>
              <w:rPr>
                <w:rFonts w:hint="eastAsia"/>
              </w:rPr>
              <w:t> </w:t>
            </w:r>
          </w:p>
        </w:tc>
        <w:tc>
          <w:tcPr>
            <w:tcW w:w="1420" w:type="dxa"/>
          </w:tcPr>
          <w:p w:rsidR="00B354F0" w:rsidRDefault="009659F8">
            <w:r>
              <w:rPr>
                <w:rFonts w:hint="eastAsia"/>
              </w:rPr>
              <w:t>数</w:t>
            </w:r>
            <w:r>
              <w:rPr>
                <w:rFonts w:hint="eastAsia"/>
              </w:rPr>
              <w:t> </w:t>
            </w:r>
            <w:r>
              <w:rPr>
                <w:rFonts w:hint="eastAsia"/>
              </w:rPr>
              <w:t>据</w:t>
            </w:r>
          </w:p>
        </w:tc>
        <w:tc>
          <w:tcPr>
            <w:tcW w:w="1420" w:type="dxa"/>
          </w:tcPr>
          <w:p w:rsidR="00B354F0" w:rsidRDefault="009659F8">
            <w:r>
              <w:rPr>
                <w:rFonts w:hint="eastAsia"/>
              </w:rPr>
              <w:t>覆盖路径</w:t>
            </w:r>
          </w:p>
        </w:tc>
        <w:tc>
          <w:tcPr>
            <w:tcW w:w="1421" w:type="dxa"/>
          </w:tcPr>
          <w:p w:rsidR="00B354F0" w:rsidRDefault="009659F8">
            <w:r>
              <w:rPr>
                <w:rFonts w:hint="eastAsia"/>
              </w:rPr>
              <w:t>期望结果</w:t>
            </w:r>
            <w:r>
              <w:rPr>
                <w:rFonts w:hint="eastAsia"/>
              </w:rPr>
              <w:t> </w:t>
            </w:r>
          </w:p>
        </w:tc>
        <w:tc>
          <w:tcPr>
            <w:tcW w:w="1421" w:type="dxa"/>
          </w:tcPr>
          <w:p w:rsidR="00B354F0" w:rsidRDefault="009659F8">
            <w:r>
              <w:rPr>
                <w:rFonts w:hint="eastAsia"/>
              </w:rPr>
              <w:t>实际结果</w:t>
            </w:r>
          </w:p>
        </w:tc>
      </w:tr>
      <w:tr w:rsidR="00B354F0">
        <w:tc>
          <w:tcPr>
            <w:tcW w:w="1420" w:type="dxa"/>
          </w:tcPr>
          <w:p w:rsidR="00B354F0" w:rsidRDefault="009659F8">
            <w:r>
              <w:rPr>
                <w:rFonts w:hint="eastAsia"/>
              </w:rPr>
              <w:t>1</w:t>
            </w:r>
          </w:p>
        </w:tc>
        <w:tc>
          <w:tcPr>
            <w:tcW w:w="1420" w:type="dxa"/>
          </w:tcPr>
          <w:p w:rsidR="00B354F0" w:rsidRDefault="009659F8">
            <w:r>
              <w:rPr>
                <w:rFonts w:hint="eastAsia"/>
              </w:rPr>
              <w:t>进入网站公告，点击公告旁删除按钮，弹出提示，点击确定按钮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课程公告被删除</w:t>
            </w:r>
          </w:p>
        </w:tc>
        <w:tc>
          <w:tcPr>
            <w:tcW w:w="1421" w:type="dxa"/>
          </w:tcPr>
          <w:p w:rsidR="00B354F0" w:rsidRDefault="00B354F0"/>
        </w:tc>
      </w:tr>
      <w:tr w:rsidR="00B354F0">
        <w:tc>
          <w:tcPr>
            <w:tcW w:w="1420" w:type="dxa"/>
          </w:tcPr>
          <w:p w:rsidR="00B354F0" w:rsidRDefault="009659F8">
            <w:r>
              <w:rPr>
                <w:rFonts w:hint="eastAsia"/>
              </w:rPr>
              <w:t>2</w:t>
            </w:r>
          </w:p>
        </w:tc>
        <w:tc>
          <w:tcPr>
            <w:tcW w:w="1420" w:type="dxa"/>
          </w:tcPr>
          <w:p w:rsidR="00B354F0" w:rsidRDefault="009659F8">
            <w:r>
              <w:rPr>
                <w:rFonts w:hint="eastAsia"/>
              </w:rPr>
              <w:t>进入网站公告，点击公告旁删除按钮，弹出窗口，点击取消按钮</w:t>
            </w:r>
          </w:p>
        </w:tc>
        <w:tc>
          <w:tcPr>
            <w:tcW w:w="1420" w:type="dxa"/>
          </w:tcPr>
          <w:p w:rsidR="00B354F0" w:rsidRDefault="00B354F0"/>
        </w:tc>
        <w:tc>
          <w:tcPr>
            <w:tcW w:w="1420" w:type="dxa"/>
          </w:tcPr>
          <w:p w:rsidR="00B354F0" w:rsidRDefault="00B354F0"/>
        </w:tc>
        <w:tc>
          <w:tcPr>
            <w:tcW w:w="1421" w:type="dxa"/>
          </w:tcPr>
          <w:p w:rsidR="00B354F0" w:rsidRDefault="009659F8">
            <w:r>
              <w:rPr>
                <w:rFonts w:hint="eastAsia"/>
              </w:rPr>
              <w:t>返回之前界面</w:t>
            </w:r>
          </w:p>
        </w:tc>
        <w:tc>
          <w:tcPr>
            <w:tcW w:w="1421" w:type="dxa"/>
          </w:tcPr>
          <w:p w:rsidR="00B354F0" w:rsidRDefault="00B354F0"/>
        </w:tc>
      </w:tr>
    </w:tbl>
    <w:p w:rsidR="00B354F0" w:rsidRDefault="009659F8">
      <w:pPr>
        <w:pStyle w:val="2"/>
      </w:pPr>
      <w:bookmarkStart w:id="3078" w:name="_Toc8023"/>
      <w:bookmarkStart w:id="3079" w:name="_Toc19150"/>
      <w:r>
        <w:rPr>
          <w:rFonts w:hint="eastAsia"/>
        </w:rPr>
        <w:t>3.53</w:t>
      </w:r>
      <w:r>
        <w:rPr>
          <w:rFonts w:hint="eastAsia"/>
        </w:rPr>
        <w:t>管理员添加网站首页动图</w:t>
      </w:r>
      <w:bookmarkEnd w:id="3078"/>
      <w:bookmarkEnd w:id="3079"/>
    </w:p>
    <w:p w:rsidR="00B354F0" w:rsidRDefault="009659F8">
      <w:pPr>
        <w:pStyle w:val="3"/>
      </w:pPr>
      <w:bookmarkStart w:id="3080" w:name="_Toc11967"/>
      <w:bookmarkStart w:id="3081" w:name="_Toc16288"/>
      <w:r>
        <w:rPr>
          <w:rFonts w:hint="eastAsia"/>
        </w:rPr>
        <w:t>3.53.1</w:t>
      </w:r>
      <w:r>
        <w:rPr>
          <w:rFonts w:hint="eastAsia"/>
        </w:rPr>
        <w:t>测试用例</w:t>
      </w:r>
      <w:bookmarkEnd w:id="3080"/>
      <w:bookmarkEnd w:id="308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TC-M053</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Uc-M054</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测试管理员能否添加网站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用例说明中关于“管理员添加网站首页动图”的说明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5682" w:type="dxa"/>
            <w:gridSpan w:val="4"/>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进入信息修改网站首页，选择首页动图旁添加按钮，选择图片，点击确定按钮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友情</w:t>
            </w:r>
            <w:proofErr w:type="gramStart"/>
            <w:r>
              <w:rPr>
                <w:rFonts w:asciiTheme="minorEastAsia" w:eastAsiaTheme="minorEastAsia" w:hAnsiTheme="minorEastAsia" w:cstheme="minorEastAsia" w:hint="eastAsia"/>
                <w:sz w:val="21"/>
                <w:szCs w:val="21"/>
              </w:rPr>
              <w:t>首页动图被</w:t>
            </w:r>
            <w:proofErr w:type="gramEnd"/>
            <w:r>
              <w:rPr>
                <w:rFonts w:asciiTheme="minorEastAsia" w:eastAsiaTheme="minorEastAsia" w:hAnsiTheme="minorEastAsia" w:cstheme="minorEastAsia" w:hint="eastAsia"/>
                <w:sz w:val="21"/>
                <w:szCs w:val="21"/>
              </w:rPr>
              <w:t>添加，网站上</w:t>
            </w:r>
            <w:proofErr w:type="gramStart"/>
            <w:r>
              <w:rPr>
                <w:rFonts w:asciiTheme="minorEastAsia" w:eastAsiaTheme="minorEastAsia" w:hAnsiTheme="minorEastAsia" w:cstheme="minorEastAsia" w:hint="eastAsia"/>
                <w:sz w:val="21"/>
                <w:szCs w:val="21"/>
              </w:rPr>
              <w:t>首页动图更</w:t>
            </w:r>
            <w:proofErr w:type="gramEnd"/>
            <w:r>
              <w:rPr>
                <w:rFonts w:asciiTheme="minorEastAsia" w:eastAsiaTheme="minorEastAsia" w:hAnsiTheme="minorEastAsia" w:cstheme="minorEastAsia" w:hint="eastAsia"/>
                <w:sz w:val="21"/>
                <w:szCs w:val="21"/>
              </w:rPr>
              <w:t>新</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进入信息修改网站首页，选择首页动图旁添加按钮，未选择图片，点击确定按钮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提示“请选择图片”</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进入信息修改网站首页，选择首页动图旁添加按钮，选择图片，点击取消按钮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3082" w:name="_Toc23769"/>
      <w:bookmarkStart w:id="3083" w:name="_Toc5466"/>
      <w:r>
        <w:rPr>
          <w:rFonts w:hint="eastAsia"/>
        </w:rPr>
        <w:t>3.54</w:t>
      </w:r>
      <w:r>
        <w:rPr>
          <w:rFonts w:hint="eastAsia"/>
        </w:rPr>
        <w:t>管理员添加修改网站首页动图</w:t>
      </w:r>
      <w:bookmarkEnd w:id="3082"/>
      <w:bookmarkEnd w:id="3083"/>
    </w:p>
    <w:p w:rsidR="00B354F0" w:rsidRDefault="009659F8">
      <w:pPr>
        <w:pStyle w:val="3"/>
      </w:pPr>
      <w:bookmarkStart w:id="3084" w:name="_Toc26181"/>
      <w:bookmarkStart w:id="3085" w:name="_Toc19593"/>
      <w:r>
        <w:rPr>
          <w:rFonts w:hint="eastAsia"/>
        </w:rPr>
        <w:t>3.54.1</w:t>
      </w:r>
      <w:r>
        <w:rPr>
          <w:rFonts w:hint="eastAsia"/>
        </w:rPr>
        <w:t>测试用例</w:t>
      </w:r>
      <w:bookmarkEnd w:id="3084"/>
      <w:bookmarkEnd w:id="308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TC-M054</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Uc-M055</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用例说明中关于“管理员修改网站首页动图”的说明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102" w:type="dxa"/>
            <w:gridSpan w:val="5"/>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进入信息修改网站首页，选择首页</w:t>
            </w:r>
            <w:proofErr w:type="gramStart"/>
            <w:r>
              <w:rPr>
                <w:rFonts w:asciiTheme="minorEastAsia" w:eastAsiaTheme="minorEastAsia" w:hAnsiTheme="minorEastAsia" w:cstheme="minorEastAsia" w:hint="eastAsia"/>
                <w:sz w:val="21"/>
                <w:szCs w:val="21"/>
              </w:rPr>
              <w:t>动图长按</w:t>
            </w:r>
            <w:proofErr w:type="gramEnd"/>
            <w:r>
              <w:rPr>
                <w:rFonts w:asciiTheme="minorEastAsia" w:eastAsiaTheme="minorEastAsia" w:hAnsiTheme="minorEastAsia" w:cstheme="minorEastAsia" w:hint="eastAsia"/>
                <w:sz w:val="21"/>
                <w:szCs w:val="21"/>
              </w:rPr>
              <w:t>需要修改的图片，弹出提示框，选择图片，点击确定按钮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首页动图被</w:t>
            </w:r>
            <w:proofErr w:type="gramEnd"/>
            <w:r>
              <w:rPr>
                <w:rFonts w:asciiTheme="minorEastAsia" w:eastAsiaTheme="minorEastAsia" w:hAnsiTheme="minorEastAsia" w:cstheme="minorEastAsia" w:hint="eastAsia"/>
                <w:sz w:val="21"/>
                <w:szCs w:val="21"/>
              </w:rPr>
              <w:t>修改，网站上</w:t>
            </w:r>
            <w:proofErr w:type="gramStart"/>
            <w:r>
              <w:rPr>
                <w:rFonts w:asciiTheme="minorEastAsia" w:eastAsiaTheme="minorEastAsia" w:hAnsiTheme="minorEastAsia" w:cstheme="minorEastAsia" w:hint="eastAsia"/>
                <w:sz w:val="21"/>
                <w:szCs w:val="21"/>
              </w:rPr>
              <w:t>首页动图更</w:t>
            </w:r>
            <w:proofErr w:type="gramEnd"/>
            <w:r>
              <w:rPr>
                <w:rFonts w:asciiTheme="minorEastAsia" w:eastAsiaTheme="minorEastAsia" w:hAnsiTheme="minorEastAsia" w:cstheme="minorEastAsia" w:hint="eastAsia"/>
                <w:sz w:val="21"/>
                <w:szCs w:val="21"/>
              </w:rPr>
              <w:t>新</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进入信息修改网站首页，选择首页</w:t>
            </w:r>
            <w:proofErr w:type="gramStart"/>
            <w:r>
              <w:rPr>
                <w:rFonts w:asciiTheme="minorEastAsia" w:eastAsiaTheme="minorEastAsia" w:hAnsiTheme="minorEastAsia" w:cstheme="minorEastAsia" w:hint="eastAsia"/>
                <w:sz w:val="21"/>
                <w:szCs w:val="21"/>
              </w:rPr>
              <w:t>动图长按</w:t>
            </w:r>
            <w:proofErr w:type="gramEnd"/>
            <w:r>
              <w:rPr>
                <w:rFonts w:asciiTheme="minorEastAsia" w:eastAsiaTheme="minorEastAsia" w:hAnsiTheme="minorEastAsia" w:cstheme="minorEastAsia" w:hint="eastAsia"/>
                <w:sz w:val="21"/>
                <w:szCs w:val="21"/>
              </w:rPr>
              <w:t>需要修改的图片，弹出提示框，未选择图片，点击确定按钮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提示“请选择图片”</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进入信息修改网站首页，选择首页</w:t>
            </w:r>
            <w:proofErr w:type="gramStart"/>
            <w:r>
              <w:rPr>
                <w:rFonts w:asciiTheme="minorEastAsia" w:eastAsiaTheme="minorEastAsia" w:hAnsiTheme="minorEastAsia" w:cstheme="minorEastAsia" w:hint="eastAsia"/>
                <w:sz w:val="21"/>
                <w:szCs w:val="21"/>
              </w:rPr>
              <w:t>动长按</w:t>
            </w:r>
            <w:proofErr w:type="gramEnd"/>
            <w:r>
              <w:rPr>
                <w:rFonts w:asciiTheme="minorEastAsia" w:eastAsiaTheme="minorEastAsia" w:hAnsiTheme="minorEastAsia" w:cstheme="minorEastAsia" w:hint="eastAsia"/>
                <w:sz w:val="21"/>
                <w:szCs w:val="21"/>
              </w:rPr>
              <w:t>需要修改的图片，弹出提示框，选择图片，点击取消按钮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9659F8">
      <w:pPr>
        <w:pStyle w:val="2"/>
      </w:pPr>
      <w:bookmarkStart w:id="3086" w:name="_Toc21704"/>
      <w:bookmarkStart w:id="3087" w:name="_Toc16145"/>
      <w:r>
        <w:rPr>
          <w:rFonts w:hint="eastAsia"/>
        </w:rPr>
        <w:t>3.55</w:t>
      </w:r>
      <w:r>
        <w:rPr>
          <w:rFonts w:hint="eastAsia"/>
        </w:rPr>
        <w:t>管理员删除修改网站首页动图</w:t>
      </w:r>
      <w:bookmarkEnd w:id="3086"/>
      <w:bookmarkEnd w:id="3087"/>
    </w:p>
    <w:p w:rsidR="00B354F0" w:rsidRDefault="009659F8">
      <w:pPr>
        <w:pStyle w:val="3"/>
      </w:pPr>
      <w:bookmarkStart w:id="3088" w:name="_Toc22301"/>
      <w:bookmarkStart w:id="3089" w:name="_Toc13297"/>
      <w:r>
        <w:rPr>
          <w:rFonts w:hint="eastAsia"/>
        </w:rPr>
        <w:t>3.55.1</w:t>
      </w:r>
      <w:r>
        <w:rPr>
          <w:rFonts w:hint="eastAsia"/>
        </w:rPr>
        <w:t>测试用例</w:t>
      </w:r>
      <w:bookmarkEnd w:id="3088"/>
      <w:bookmarkEnd w:id="308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TC-M055</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Uc-M056</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测试管理员能否删除网站</w:t>
            </w:r>
            <w:proofErr w:type="gramStart"/>
            <w:r>
              <w:rPr>
                <w:rFonts w:asciiTheme="minorEastAsia" w:eastAsiaTheme="minorEastAsia" w:hAnsiTheme="minorEastAsia" w:cstheme="minorEastAsia" w:hint="eastAsia"/>
                <w:sz w:val="21"/>
                <w:szCs w:val="21"/>
              </w:rPr>
              <w:t>首页动图</w:t>
            </w:r>
            <w:proofErr w:type="gramEnd"/>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用例说明中关于“管理员删除网站首页动图”的说明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102" w:type="dxa"/>
            <w:gridSpan w:val="5"/>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进入信息修改网站首页，双击图片，弹出提示框，点击确定按钮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首页动图被</w:t>
            </w:r>
            <w:proofErr w:type="gramEnd"/>
            <w:r>
              <w:rPr>
                <w:rFonts w:asciiTheme="minorEastAsia" w:eastAsiaTheme="minorEastAsia" w:hAnsiTheme="minorEastAsia" w:cstheme="minorEastAsia" w:hint="eastAsia"/>
                <w:sz w:val="21"/>
                <w:szCs w:val="21"/>
              </w:rPr>
              <w:t>删除，网站上友情链接更新</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进入信息修改网站首页，双击图片，弹出提示框，点击取消按钮</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B354F0" w:rsidRDefault="009659F8">
      <w:pPr>
        <w:pStyle w:val="2"/>
      </w:pPr>
      <w:bookmarkStart w:id="3090" w:name="_Toc16591"/>
      <w:r>
        <w:rPr>
          <w:rFonts w:hint="eastAsia"/>
        </w:rPr>
        <w:t>3.56</w:t>
      </w:r>
      <w:r>
        <w:rPr>
          <w:rFonts w:hint="eastAsia"/>
        </w:rPr>
        <w:t>管理员开启课程</w:t>
      </w:r>
      <w:bookmarkEnd w:id="3090"/>
    </w:p>
    <w:p w:rsidR="00B354F0" w:rsidRDefault="009659F8">
      <w:pPr>
        <w:pStyle w:val="3"/>
      </w:pPr>
      <w:bookmarkStart w:id="3091" w:name="_Toc14693"/>
      <w:r>
        <w:rPr>
          <w:rFonts w:hint="eastAsia"/>
        </w:rPr>
        <w:t>3.56.1</w:t>
      </w:r>
      <w:r>
        <w:rPr>
          <w:rFonts w:hint="eastAsia"/>
        </w:rPr>
        <w:t>测试用例</w:t>
      </w:r>
      <w:bookmarkEnd w:id="309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项目/软件</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TC-M056</w:t>
            </w: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管理员开启课程</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Uc-M053</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2019.1.6</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管理员开启课程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管理员可以在课程管理中开启被关闭的课程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测试管理员能否在课程管理中开启已关闭的课程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管理员已是登录状态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课程状态为关闭状态</w:t>
            </w:r>
          </w:p>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 管理员想要开启课程</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 </w:t>
            </w:r>
          </w:p>
        </w:tc>
        <w:tc>
          <w:tcPr>
            <w:tcW w:w="1420" w:type="dxa"/>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用例说明中关于“管理员开启课程”的说明</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c>
          <w:tcPr>
            <w:tcW w:w="1421" w:type="dxa"/>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B354F0" w:rsidRDefault="00B354F0">
            <w:pPr>
              <w:rPr>
                <w:rFonts w:asciiTheme="minorEastAsia" w:eastAsiaTheme="minorEastAsia" w:hAnsiTheme="minorEastAsia" w:cstheme="minorEastAsia"/>
                <w:sz w:val="21"/>
                <w:szCs w:val="21"/>
              </w:rPr>
            </w:pPr>
          </w:p>
        </w:tc>
        <w:tc>
          <w:tcPr>
            <w:tcW w:w="1420" w:type="dxa"/>
          </w:tcPr>
          <w:p w:rsidR="00B354F0" w:rsidRDefault="00B354F0"/>
        </w:tc>
        <w:tc>
          <w:tcPr>
            <w:tcW w:w="1421" w:type="dxa"/>
          </w:tcPr>
          <w:p w:rsidR="00B354F0" w:rsidRDefault="00B354F0"/>
        </w:tc>
        <w:tc>
          <w:tcPr>
            <w:tcW w:w="1421" w:type="dxa"/>
          </w:tcPr>
          <w:p w:rsidR="00B354F0" w:rsidRDefault="00B354F0"/>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 </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 据</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 </w:t>
            </w: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在课程管理列表中点击“开启课程”</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显示显示“是否确定开启课程？课程开启后用户将可以访问课程”提示</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按钮=“确定”</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课程管理列表中被关闭的课程恢复成开启状态</w:t>
            </w:r>
          </w:p>
        </w:tc>
        <w:tc>
          <w:tcPr>
            <w:tcW w:w="1421" w:type="dxa"/>
            <w:vAlign w:val="center"/>
          </w:tcPr>
          <w:p w:rsidR="00B354F0" w:rsidRDefault="00B354F0">
            <w:pPr>
              <w:rPr>
                <w:rFonts w:asciiTheme="minorEastAsia" w:eastAsiaTheme="minorEastAsia" w:hAnsiTheme="minorEastAsia" w:cstheme="minorEastAsia"/>
                <w:sz w:val="21"/>
                <w:szCs w:val="21"/>
              </w:rPr>
            </w:pPr>
          </w:p>
        </w:tc>
      </w:tr>
      <w:tr w:rsidR="00B354F0">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按钮=“取消”</w:t>
            </w:r>
          </w:p>
        </w:tc>
        <w:tc>
          <w:tcPr>
            <w:tcW w:w="1420" w:type="dxa"/>
            <w:vAlign w:val="center"/>
          </w:tcPr>
          <w:p w:rsidR="00B354F0" w:rsidRDefault="00B354F0">
            <w:pPr>
              <w:rPr>
                <w:rFonts w:asciiTheme="minorEastAsia" w:eastAsiaTheme="minorEastAsia" w:hAnsiTheme="minorEastAsia" w:cstheme="minorEastAsia"/>
                <w:sz w:val="21"/>
                <w:szCs w:val="21"/>
              </w:rPr>
            </w:pPr>
          </w:p>
        </w:tc>
        <w:tc>
          <w:tcPr>
            <w:tcW w:w="1421" w:type="dxa"/>
            <w:vAlign w:val="center"/>
          </w:tcPr>
          <w:p w:rsidR="00B354F0" w:rsidRDefault="009659F8">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返回课程管理列表页面</w:t>
            </w:r>
          </w:p>
        </w:tc>
        <w:tc>
          <w:tcPr>
            <w:tcW w:w="1421" w:type="dxa"/>
            <w:vAlign w:val="center"/>
          </w:tcPr>
          <w:p w:rsidR="00B354F0" w:rsidRDefault="00B354F0">
            <w:pPr>
              <w:rPr>
                <w:rFonts w:asciiTheme="minorEastAsia" w:eastAsiaTheme="minorEastAsia" w:hAnsiTheme="minorEastAsia" w:cstheme="minorEastAsia"/>
                <w:sz w:val="21"/>
                <w:szCs w:val="21"/>
              </w:rPr>
            </w:pPr>
          </w:p>
        </w:tc>
      </w:tr>
    </w:tbl>
    <w:p w:rsidR="00B354F0" w:rsidRDefault="00B354F0"/>
    <w:sectPr w:rsidR="00B35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grammar="clean"/>
  <w:attachedTemplate r:id="rId1"/>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163612"/>
    <w:rsid w:val="000C4869"/>
    <w:rsid w:val="001A2694"/>
    <w:rsid w:val="00721C6F"/>
    <w:rsid w:val="009659F8"/>
    <w:rsid w:val="00B354F0"/>
    <w:rsid w:val="00B41639"/>
    <w:rsid w:val="00BA5D2D"/>
    <w:rsid w:val="00C67446"/>
    <w:rsid w:val="03443F43"/>
    <w:rsid w:val="03670FB9"/>
    <w:rsid w:val="036A2398"/>
    <w:rsid w:val="072C0311"/>
    <w:rsid w:val="07554A6D"/>
    <w:rsid w:val="08C00752"/>
    <w:rsid w:val="09B520C6"/>
    <w:rsid w:val="0B252EC8"/>
    <w:rsid w:val="0B6B0EFD"/>
    <w:rsid w:val="19210D96"/>
    <w:rsid w:val="19AF0B72"/>
    <w:rsid w:val="19CF1A04"/>
    <w:rsid w:val="1BEE5BC7"/>
    <w:rsid w:val="1D8E27B5"/>
    <w:rsid w:val="255444BB"/>
    <w:rsid w:val="259774ED"/>
    <w:rsid w:val="27EC5313"/>
    <w:rsid w:val="28DC3ED8"/>
    <w:rsid w:val="29101D40"/>
    <w:rsid w:val="2CE26ACC"/>
    <w:rsid w:val="30292AE2"/>
    <w:rsid w:val="39963E7C"/>
    <w:rsid w:val="3BF43977"/>
    <w:rsid w:val="462B5652"/>
    <w:rsid w:val="4A290E22"/>
    <w:rsid w:val="4A533204"/>
    <w:rsid w:val="4D3E6DCA"/>
    <w:rsid w:val="54A0024F"/>
    <w:rsid w:val="554B5749"/>
    <w:rsid w:val="56AC64D3"/>
    <w:rsid w:val="5A163612"/>
    <w:rsid w:val="5B176C95"/>
    <w:rsid w:val="5C1D4AB4"/>
    <w:rsid w:val="5C217718"/>
    <w:rsid w:val="5C442E2C"/>
    <w:rsid w:val="5C9064E5"/>
    <w:rsid w:val="5DD618C6"/>
    <w:rsid w:val="5E545067"/>
    <w:rsid w:val="5EFD3F53"/>
    <w:rsid w:val="63DE7012"/>
    <w:rsid w:val="679728A2"/>
    <w:rsid w:val="69C75064"/>
    <w:rsid w:val="6B740DA1"/>
    <w:rsid w:val="6D535020"/>
    <w:rsid w:val="709A04C9"/>
    <w:rsid w:val="77114F5C"/>
    <w:rsid w:val="792B6E00"/>
    <w:rsid w:val="7A6677EC"/>
    <w:rsid w:val="7E1178B6"/>
    <w:rsid w:val="7EA11CF3"/>
    <w:rsid w:val="7F825336"/>
    <w:rsid w:val="7FDB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6B579"/>
  <w15:docId w15:val="{7B7D0EF2-C515-42DA-8EF9-74BC9F9E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Normal (Web)"/>
    <w:basedOn w:val="a"/>
    <w:qFormat/>
    <w:pPr>
      <w:spacing w:before="100" w:beforeAutospacing="1" w:after="100" w:afterAutospacing="1"/>
      <w:jc w:val="left"/>
    </w:pPr>
    <w:rPr>
      <w:kern w:val="0"/>
    </w:rPr>
  </w:style>
  <w:style w:type="character" w:styleId="a4">
    <w:name w:val="Emphasis"/>
    <w:uiPriority w:val="20"/>
    <w:qFormat/>
    <w:rPr>
      <w:i/>
      <w:iCs/>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Quote"/>
    <w:basedOn w:val="a"/>
    <w:next w:val="a"/>
    <w:uiPriority w:val="29"/>
    <w:qFormat/>
    <w:rPr>
      <w:rFonts w:ascii="Times New Roman" w:hAnsi="Times New Roman"/>
      <w:i/>
      <w:iCs/>
      <w:color w:val="000000"/>
      <w:kern w:val="0"/>
      <w:sz w:val="2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216</TotalTime>
  <Pages>1</Pages>
  <Words>20271</Words>
  <Characters>115548</Characters>
  <Application>Microsoft Office Word</Application>
  <DocSecurity>0</DocSecurity>
  <Lines>962</Lines>
  <Paragraphs>271</Paragraphs>
  <ScaleCrop>false</ScaleCrop>
  <Company/>
  <LinksUpToDate>false</LinksUpToDate>
  <CharactersWithSpaces>135548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sdw</dc:creator>
  <cp:lastModifiedBy>妍蓝 陈</cp:lastModifiedBy>
  <cp:revision>5</cp:revision>
  <dcterms:created xsi:type="dcterms:W3CDTF">2018-12-14T14:04:00Z</dcterms:created>
  <dcterms:modified xsi:type="dcterms:W3CDTF">2019-01-13T06:54:00Z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
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 w:eastAsia="zh-CN"/>
        </w:rPr>
        <w:t>游客用例描述</w:t>
      </w:r>
    </w:p>
    <w:p>
      <w:pPr>
        <w:pStyle w:val="10"/>
        <w:jc w:val="right"/>
        <w:rPr>
          <w:rStyle w:val="7"/>
          <w:i w:val="0"/>
          <w:iCs w:val="0"/>
        </w:rPr>
      </w:pPr>
      <w:bookmarkStart w:id="0" w:name="_Hlk495756207"/>
      <w:r>
        <w:rPr>
          <w:rStyle w:val="7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8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张琪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游客用例描述初步编写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V0.2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2018年11月16日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进一步修改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tabs>
          <w:tab w:val="right" w:leader="dot" w:pos="8306"/>
        </w:tabs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_Toc21459 </w:instrText>
      </w:r>
      <w:r>
        <w:fldChar w:fldCharType="separate"/>
      </w:r>
      <w:r>
        <w:rPr>
          <w:rFonts w:hint="eastAsia"/>
          <w:lang w:val="en-US" w:eastAsia="zh-CN"/>
        </w:rPr>
        <w:t>一、 游客用户相关</w:t>
      </w:r>
      <w:r>
        <w:tab/>
      </w:r>
      <w:r>
        <w:fldChar w:fldCharType="begin"/>
      </w:r>
      <w:r>
        <w:instrText xml:space="preserve"> PAGEREF _Toc21459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_Toc23976 </w:instrText>
      </w:r>
      <w:r>
        <w:fldChar w:fldCharType="separate"/>
      </w:r>
      <w:r>
        <w:rPr>
          <w:rFonts w:hint="eastAsia"/>
          <w:lang w:val="en-US" w:eastAsia="zh-CN"/>
        </w:rPr>
        <w:t>1. 1游客注册用例描述</w:t>
      </w:r>
      <w:r>
        <w:tab/>
      </w:r>
      <w:r>
        <w:fldChar w:fldCharType="begin"/>
      </w:r>
      <w:r>
        <w:instrText xml:space="preserve"> PAGEREF _Toc23976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_Toc14592 </w:instrText>
      </w:r>
      <w:r>
        <w:fldChar w:fldCharType="separate"/>
      </w:r>
      <w:r>
        <w:rPr>
          <w:rFonts w:hint="eastAsia"/>
          <w:lang w:val="en-US" w:eastAsia="zh-CN"/>
        </w:rPr>
        <w:t>1.2游客查看主页用例描述</w:t>
      </w:r>
      <w:r>
        <w:tab/>
      </w:r>
      <w:r>
        <w:fldChar w:fldCharType="begin"/>
      </w:r>
      <w:r>
        <w:instrText xml:space="preserve"> PAGEREF _Toc14592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/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32620"/>
      <w:bookmarkStart w:id="2" w:name="_Toc21459"/>
      <w:r>
        <w:rPr>
          <w:rFonts w:hint="eastAsia"/>
          <w:lang w:val="en-US" w:eastAsia="zh-CN"/>
        </w:rPr>
        <w:t>游客用户相关</w:t>
      </w:r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kern w:val="0"/>
        </w:rPr>
        <w:drawing>
          <wp:inline distT="0" distB="0" distL="0" distR="0">
            <wp:extent cx="5274310" cy="3526155"/>
            <wp:effectExtent l="0" t="0" r="2540" b="17145"/>
            <wp:docPr id="87" name="图片 87" descr="C:\Users\L-Jere\AppData\Local\Temp\WeChat Files\eeb77f18288767624db9df198866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C:\Users\L-Jere\AppData\Local\Temp\WeChat Files\eeb77f18288767624db9df198866b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23976"/>
      <w:bookmarkStart w:id="4" w:name="_Toc21836"/>
      <w:r>
        <w:rPr>
          <w:rFonts w:hint="eastAsia"/>
          <w:lang w:val="en-US" w:eastAsia="zh-CN"/>
        </w:rPr>
        <w:t>1游客注册用例描述</w:t>
      </w:r>
      <w:bookmarkEnd w:id="3"/>
      <w:bookmarkEnd w:id="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让游客进行注册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1.点击注册按钮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2.选择用户类别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3.输入注册信息 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注册信息已存在</w:t>
            </w:r>
          </w:p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注册信息不合规</w:t>
            </w:r>
          </w:p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" w:name="_Toc14592"/>
      <w:bookmarkStart w:id="6" w:name="_Toc22960"/>
      <w:r>
        <w:rPr>
          <w:rFonts w:hint="eastAsia"/>
          <w:lang w:val="en-US" w:eastAsia="zh-CN"/>
        </w:rPr>
        <w:t>1.2游客查看主页用例描述</w:t>
      </w:r>
      <w:bookmarkEnd w:id="5"/>
      <w:bookmarkEnd w:id="6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lang w:val="en-US" w:eastAsia="zh-CN"/>
              </w:rPr>
              <w:t>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游客对网站主页进行查看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其他</w:t>
            </w:r>
            <w:r>
              <w:rPr>
                <w:rFonts w:hint="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4BC86"/>
    <w:multiLevelType w:val="singleLevel"/>
    <w:tmpl w:val="C694BC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42792B"/>
    <w:multiLevelType w:val="multilevel"/>
    <w:tmpl w:val="084279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879B5"/>
    <w:multiLevelType w:val="multilevel"/>
    <w:tmpl w:val="2B6879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F235F1"/>
    <w:multiLevelType w:val="singleLevel"/>
    <w:tmpl w:val="72F235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F02B8"/>
    <w:rsid w:val="55A017E6"/>
    <w:rsid w:val="65583573"/>
    <w:rsid w:val="6A1F02B8"/>
    <w:rsid w:val="6A2864F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Emphasis"/>
    <w:qFormat/>
    <w:uiPriority w:val="20"/>
    <w:rPr>
      <w:i/>
      <w:i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2018-11-16T10:15:00Z</dcterms:created>
  <dc:creator>asus</dc:creator>
  <cp:lastModifiedBy>一笑浮生暖</cp:lastModifiedBy>
  <dcterms:modified xsi:type="dcterms:W3CDTF">2018-11-30T10:03:09Z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
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项目章程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项目名称：</w:t>
      </w:r>
    </w:p>
    <w:p>
      <w:pPr>
        <w:ind w:firstLine="481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软件工程系列课程教学辅助网站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项目目的：</w:t>
      </w:r>
    </w:p>
    <w:p>
      <w:pPr>
        <w:ind w:firstLine="481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软件工程系列课程教学辅助网站是为教师和同学服务，也为项目管理，需求工程，统一建模等软件工程化课程的教学方法提供试验基地。</w:t>
      </w:r>
    </w:p>
    <w:p>
      <w:pPr>
        <w:ind w:firstLine="481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需求分析在该教学辅助网站开发流程中起着非常重要的作用，为了避免造成该网站开发的软件危机，本次项目就是针对“软件工程系列课程教学辅助网站”项目，进行需求开发与设计，充分了解并获取客户对该教学辅助网站的需求，并整理、编制《需求开发计划》、《需求规格说明书》、《需求变更控制文档》、《概要设计说明》等需求文档，并最终提交《项目总结报告》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项目执行时间：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项目发起者：    杨枨老师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邮箱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"mailto:yangc@zucc.edu.cn"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yangc@zucc.edu.cn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  侯宏伦老师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邮箱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"mailto:ubilabs@zucc.edu.cn"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ubilabs@zucc.edu.cn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项目经理：      陈妍蓝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邮箱  31501391@stu.zucc.edu.cn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项目干系人：    郑巧雁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邮箱  31401323@stu.zucc.edu.cn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  张琪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邮箱  31601384@stu.zucc.edu.cn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  宋翼虎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邮箱  31601405@stu.zucc.edu.cn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  陈遵义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邮箱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"mailto:31602039@stu.zucc.edu.cn"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31602039@stu.zucc.edu.cn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项目各阶段负责人：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项目最终成果：</w:t>
      </w:r>
    </w:p>
    <w:p>
      <w:pPr>
        <w:ind w:firstLine="481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档：项目可行性报告，项目章程，项目总体计划，质量保证计划，需求工程计划，软件需求规格说明书，软件需求变更文档，项目总结报告，测试用例文档，开发实施计划，培训计划，测试计划，系统维护计划，安装部署计划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项目授权：</w: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本项目由杨枨老师，侯宏伦老师发起，由杨枨老师对项目经理进行授权，并由杨枨老师和侯宏伦老师对本项目各个阶段进行验收评审。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文件签署：</w: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本项目章程于________年_______月_______日由以下人员签字批准：</w: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姓名：            职务：</w:t>
      </w:r>
    </w:p>
    <w:p>
      <w:p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C3C5D"/>
    <w:rsid w:val="04CC3C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2018-09-29T00:44:00Z</dcterms:created>
  <dc:creator>asus</dc:creator>
  <cp:lastModifiedBy>asus</cp:lastModifiedBy>
  <dcterms:modified xsi:type="dcterms:W3CDTF">2018-09-29T01:53:43Z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